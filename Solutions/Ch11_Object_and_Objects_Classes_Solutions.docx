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537B" w:rsidRDefault="00033FE1" w:rsidP="0069537B">
      <w:pPr>
        <w:pStyle w:val="ChapterTitle"/>
      </w:pPr>
      <w:bookmarkStart w:id="0" w:name="_Toc288203369"/>
      <w:bookmarkStart w:id="1" w:name="_Toc293314949"/>
      <w:bookmarkStart w:id="2" w:name="_Toc307840377"/>
      <w:bookmarkStart w:id="3" w:name="_Toc312756719"/>
      <w:bookmarkStart w:id="4" w:name="_Toc313621916"/>
      <w:r>
        <w:t>Object and Objects Classes</w:t>
      </w:r>
      <w:bookmarkEnd w:id="0"/>
      <w:bookmarkEnd w:id="1"/>
      <w:bookmarkEnd w:id="2"/>
      <w:bookmarkEnd w:id="3"/>
      <w:bookmarkEnd w:id="4"/>
    </w:p>
    <w:p w:rsidR="00C01582" w:rsidRDefault="00C01582" w:rsidP="00C01582">
      <w:pPr>
        <w:pStyle w:val="ExerciseHead"/>
        <w:rPr>
          <w:rStyle w:val="CodeInline"/>
          <w:rFonts w:ascii="Arial" w:hAnsi="Arial"/>
          <w:sz w:val="22"/>
        </w:rPr>
      </w:pPr>
      <w:r w:rsidRPr="00DF38F8">
        <w:rPr>
          <w:rStyle w:val="CodeInline"/>
          <w:rFonts w:ascii="Arial" w:hAnsi="Arial"/>
          <w:sz w:val="22"/>
        </w:rPr>
        <w:t>Exercises</w:t>
      </w:r>
      <w:r w:rsidR="0032487A">
        <w:rPr>
          <w:rStyle w:val="CodeInline"/>
          <w:rFonts w:ascii="Arial" w:hAnsi="Arial"/>
          <w:sz w:val="22"/>
        </w:rPr>
        <w:t xml:space="preserve"> and Solutions</w:t>
      </w:r>
    </w:p>
    <w:p w:rsidR="0032487A" w:rsidRDefault="0032487A" w:rsidP="0032487A">
      <w:pPr>
        <w:pStyle w:val="ExerciseNum"/>
      </w:pPr>
      <w:r>
        <w:t>What is the fully qualified name of the class that is the superclass of all classes in Java?</w:t>
      </w:r>
    </w:p>
    <w:p w:rsidR="0032487A" w:rsidRPr="0032487A" w:rsidRDefault="0032487A" w:rsidP="0032487A">
      <w:pPr>
        <w:pStyle w:val="ExerciseBody"/>
        <w:rPr>
          <w:b/>
        </w:rPr>
      </w:pPr>
      <w:r w:rsidRPr="0032487A">
        <w:rPr>
          <w:b/>
        </w:rPr>
        <w:t>Answer:</w:t>
      </w:r>
    </w:p>
    <w:p w:rsidR="0032487A" w:rsidRPr="00AC314B" w:rsidRDefault="0032487A" w:rsidP="0032487A">
      <w:pPr>
        <w:pStyle w:val="ExerciseCode"/>
      </w:pPr>
      <w:r>
        <w:t>java.lang.Object</w:t>
      </w:r>
    </w:p>
    <w:p w:rsidR="0032487A" w:rsidRPr="000D6F9B" w:rsidRDefault="0032487A" w:rsidP="0032487A">
      <w:pPr>
        <w:pStyle w:val="ExerciseNum"/>
      </w:pPr>
      <w:r>
        <w:t xml:space="preserve">What is the superclass of the </w:t>
      </w:r>
      <w:r w:rsidRPr="00AC314B">
        <w:rPr>
          <w:rStyle w:val="CodeInline"/>
          <w:rFonts w:eastAsia="Calibri"/>
        </w:rPr>
        <w:t>java.lang.Object</w:t>
      </w:r>
      <w:r>
        <w:t xml:space="preserve"> class?</w:t>
      </w:r>
    </w:p>
    <w:p w:rsidR="00650C2D" w:rsidRPr="00650C2D" w:rsidRDefault="00650C2D" w:rsidP="00650C2D">
      <w:pPr>
        <w:pStyle w:val="ExerciseBody"/>
        <w:rPr>
          <w:b/>
        </w:rPr>
      </w:pPr>
      <w:r w:rsidRPr="00650C2D">
        <w:rPr>
          <w:b/>
        </w:rPr>
        <w:t>Answer:</w:t>
      </w:r>
    </w:p>
    <w:p w:rsidR="0032487A" w:rsidRPr="000D6F9B" w:rsidRDefault="00650C2D" w:rsidP="00650C2D">
      <w:pPr>
        <w:pStyle w:val="ExerciseBody"/>
      </w:pPr>
      <w:r>
        <w:t xml:space="preserve">The </w:t>
      </w:r>
      <w:r w:rsidR="0032487A" w:rsidRPr="00650C2D">
        <w:rPr>
          <w:rStyle w:val="CodeInline"/>
        </w:rPr>
        <w:t>java.lang.Object</w:t>
      </w:r>
      <w:r w:rsidR="0032487A">
        <w:t xml:space="preserve"> class does not have a superclass.</w:t>
      </w:r>
    </w:p>
    <w:p w:rsidR="0032487A" w:rsidRDefault="0032487A" w:rsidP="0032487A">
      <w:pPr>
        <w:pStyle w:val="ExerciseNum"/>
      </w:pPr>
      <w:r>
        <w:t xml:space="preserve">Name three methods that are available in the </w:t>
      </w:r>
      <w:r w:rsidRPr="00AC314B">
        <w:rPr>
          <w:rStyle w:val="CodeInline"/>
          <w:rFonts w:eastAsia="Calibri"/>
        </w:rPr>
        <w:t>Object</w:t>
      </w:r>
      <w:r>
        <w:t xml:space="preserve"> class and describe their usage in brief.</w:t>
      </w:r>
    </w:p>
    <w:p w:rsidR="00650C2D" w:rsidRPr="00650C2D" w:rsidRDefault="00650C2D" w:rsidP="00650C2D">
      <w:pPr>
        <w:pStyle w:val="ExerciseBody"/>
        <w:rPr>
          <w:b/>
          <w:lang w:val="en-US"/>
        </w:rPr>
      </w:pPr>
      <w:r w:rsidRPr="00650C2D">
        <w:rPr>
          <w:b/>
          <w:lang w:val="en-US"/>
        </w:rPr>
        <w:t>Answer:</w:t>
      </w:r>
    </w:p>
    <w:p w:rsidR="0032487A" w:rsidRDefault="0032487A" w:rsidP="00650C2D">
      <w:pPr>
        <w:pStyle w:val="Bullet"/>
      </w:pPr>
      <w:r w:rsidRPr="00650C2D">
        <w:rPr>
          <w:rStyle w:val="CodeInline"/>
        </w:rPr>
        <w:t>notifyAll()</w:t>
      </w:r>
      <w:r>
        <w:t xml:space="preserve"> – Notifies all threads in the wait queue of the object.</w:t>
      </w:r>
    </w:p>
    <w:p w:rsidR="0032487A" w:rsidRDefault="0032487A" w:rsidP="00650C2D">
      <w:pPr>
        <w:pStyle w:val="Bullet"/>
      </w:pPr>
      <w:r w:rsidRPr="00650C2D">
        <w:rPr>
          <w:rStyle w:val="CodeInline"/>
        </w:rPr>
        <w:t>toString()</w:t>
      </w:r>
      <w:r>
        <w:t xml:space="preserve"> – Returns a string representation of an object.</w:t>
      </w:r>
    </w:p>
    <w:p w:rsidR="0032487A" w:rsidRDefault="0032487A" w:rsidP="00650C2D">
      <w:pPr>
        <w:pStyle w:val="Bullet"/>
      </w:pPr>
      <w:r w:rsidRPr="00650C2D">
        <w:rPr>
          <w:rStyle w:val="CodeInline"/>
        </w:rPr>
        <w:t>equals()</w:t>
      </w:r>
      <w:r>
        <w:t xml:space="preserve"> – Compare two objects for equality.</w:t>
      </w:r>
    </w:p>
    <w:p w:rsidR="0032487A" w:rsidRPr="000D6F9B" w:rsidRDefault="0032487A" w:rsidP="0032487A">
      <w:pPr>
        <w:pStyle w:val="ExerciseNum"/>
      </w:pPr>
      <w:r>
        <w:t xml:space="preserve">What is a hash code? When is it used in Java? What method in the </w:t>
      </w:r>
      <w:r w:rsidRPr="00AC314B">
        <w:rPr>
          <w:rStyle w:val="CodeInline"/>
          <w:rFonts w:eastAsia="Calibri"/>
        </w:rPr>
        <w:t>Object</w:t>
      </w:r>
      <w:r>
        <w:t xml:space="preserve"> class is used to return the hash code of an object?</w:t>
      </w:r>
    </w:p>
    <w:p w:rsidR="00650C2D" w:rsidRPr="00650C2D" w:rsidRDefault="00650C2D" w:rsidP="00650C2D">
      <w:pPr>
        <w:pStyle w:val="ExerciseBody"/>
        <w:rPr>
          <w:b/>
        </w:rPr>
      </w:pPr>
      <w:r w:rsidRPr="00650C2D">
        <w:rPr>
          <w:b/>
        </w:rPr>
        <w:t>Answer:</w:t>
      </w:r>
    </w:p>
    <w:p w:rsidR="0032487A" w:rsidRPr="000D6F9B" w:rsidRDefault="0032487A" w:rsidP="00650C2D">
      <w:pPr>
        <w:pStyle w:val="ExerciseBody"/>
        <w:rPr>
          <w:lang w:val="en-US"/>
        </w:rPr>
      </w:pPr>
      <w:r>
        <w:t>A hash code is an integer value that is computed for a piece of information using an algorithm</w:t>
      </w:r>
      <w:r>
        <w:rPr>
          <w:lang w:val="en-US"/>
        </w:rPr>
        <w:t xml:space="preserve">. </w:t>
      </w:r>
      <w:r>
        <w:t>Java</w:t>
      </w:r>
      <w:r>
        <w:fldChar w:fldCharType="begin"/>
      </w:r>
      <w:r>
        <w:instrText xml:space="preserve"> XE "</w:instrText>
      </w:r>
      <w:r w:rsidRPr="00C56456">
        <w:instrText>Object class:hash code:Java</w:instrText>
      </w:r>
      <w:r>
        <w:instrText xml:space="preserve">" </w:instrText>
      </w:r>
      <w:r>
        <w:fldChar w:fldCharType="end"/>
      </w:r>
      <w:r>
        <w:t xml:space="preserve"> uses hash codes to efficiently retrieve data from hash based collections</w:t>
      </w:r>
      <w:r>
        <w:rPr>
          <w:lang w:val="en-US"/>
        </w:rPr>
        <w:t xml:space="preserve">. </w:t>
      </w:r>
      <w:r w:rsidR="00650C2D">
        <w:rPr>
          <w:lang w:val="en-US"/>
        </w:rPr>
        <w:t xml:space="preserve">The </w:t>
      </w:r>
      <w:r w:rsidRPr="00650C2D">
        <w:rPr>
          <w:rStyle w:val="CodeInline"/>
        </w:rPr>
        <w:t>hashCode()</w:t>
      </w:r>
      <w:r>
        <w:rPr>
          <w:lang w:val="en-US"/>
        </w:rPr>
        <w:t xml:space="preserve"> </w:t>
      </w:r>
      <w:r w:rsidR="00650C2D">
        <w:rPr>
          <w:lang w:val="en-US"/>
        </w:rPr>
        <w:t xml:space="preserve">method in the </w:t>
      </w:r>
      <w:r w:rsidR="00650C2D" w:rsidRPr="00650C2D">
        <w:rPr>
          <w:rStyle w:val="CodeInline"/>
        </w:rPr>
        <w:t>Object</w:t>
      </w:r>
      <w:r w:rsidR="00650C2D">
        <w:rPr>
          <w:lang w:val="en-US"/>
        </w:rPr>
        <w:t xml:space="preserve"> class </w:t>
      </w:r>
      <w:r>
        <w:rPr>
          <w:lang w:val="en-US"/>
        </w:rPr>
        <w:t>returns hash code of an object.</w:t>
      </w:r>
    </w:p>
    <w:p w:rsidR="0032487A" w:rsidRPr="00322A60" w:rsidRDefault="0032487A" w:rsidP="00650C2D">
      <w:pPr>
        <w:pStyle w:val="ExerciseNum"/>
      </w:pPr>
      <w:r>
        <w:t xml:space="preserve">How is the comparison of two objects performed using the </w:t>
      </w:r>
      <w:r w:rsidRPr="00322C00">
        <w:rPr>
          <w:rStyle w:val="CodeInline"/>
          <w:rFonts w:eastAsia="Calibri"/>
        </w:rPr>
        <w:t>==</w:t>
      </w:r>
      <w:r>
        <w:t xml:space="preserve"> operator?</w:t>
      </w:r>
    </w:p>
    <w:p w:rsidR="00650C2D" w:rsidRPr="00650C2D" w:rsidRDefault="00650C2D" w:rsidP="00650C2D">
      <w:pPr>
        <w:pStyle w:val="ExerciseBody"/>
        <w:rPr>
          <w:b/>
        </w:rPr>
      </w:pPr>
      <w:r w:rsidRPr="00650C2D">
        <w:rPr>
          <w:b/>
        </w:rPr>
        <w:lastRenderedPageBreak/>
        <w:t>Answer:</w:t>
      </w:r>
    </w:p>
    <w:p w:rsidR="0032487A" w:rsidRPr="00322A60" w:rsidRDefault="00650C2D" w:rsidP="0032487A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>
        <w:rPr>
          <w:lang w:val="en-US"/>
        </w:rPr>
        <w:t>The e</w:t>
      </w:r>
      <w:r w:rsidR="0032487A">
        <w:rPr>
          <w:lang w:val="en-US"/>
        </w:rPr>
        <w:t xml:space="preserve">quality operator, </w:t>
      </w:r>
      <w:r w:rsidR="0032487A" w:rsidRPr="00650C2D">
        <w:rPr>
          <w:rStyle w:val="CodeInline"/>
        </w:rPr>
        <w:t>==</w:t>
      </w:r>
      <w:r>
        <w:rPr>
          <w:lang w:val="en-US"/>
        </w:rPr>
        <w:t>,</w:t>
      </w:r>
      <w:r w:rsidR="0032487A">
        <w:rPr>
          <w:lang w:val="en-US"/>
        </w:rPr>
        <w:t xml:space="preserve"> always compares the references of its two operands. </w:t>
      </w:r>
    </w:p>
    <w:p w:rsidR="0032487A" w:rsidRPr="00322A60" w:rsidRDefault="0032487A" w:rsidP="0032487A">
      <w:pPr>
        <w:pStyle w:val="ExerciseNum"/>
      </w:pPr>
      <w:r>
        <w:t xml:space="preserve">What method of the </w:t>
      </w:r>
      <w:r w:rsidRPr="00322C00">
        <w:rPr>
          <w:rStyle w:val="CodeInline"/>
          <w:rFonts w:eastAsia="Calibri"/>
        </w:rPr>
        <w:t>Object</w:t>
      </w:r>
      <w:r>
        <w:t xml:space="preserve"> class must be overridden in your class if you want to compare objects of your class for equality based on their state, not their references?</w:t>
      </w:r>
    </w:p>
    <w:p w:rsidR="00650C2D" w:rsidRPr="00650C2D" w:rsidRDefault="00650C2D" w:rsidP="00650C2D">
      <w:pPr>
        <w:pStyle w:val="ExerciseBody"/>
        <w:rPr>
          <w:b/>
        </w:rPr>
      </w:pPr>
      <w:r w:rsidRPr="00650C2D">
        <w:rPr>
          <w:b/>
        </w:rPr>
        <w:t>Answer:</w:t>
      </w:r>
    </w:p>
    <w:p w:rsidR="0032487A" w:rsidRPr="00322C00" w:rsidRDefault="00650C2D" w:rsidP="00650C2D">
      <w:pPr>
        <w:pStyle w:val="ExerciseBody"/>
      </w:pPr>
      <w:r>
        <w:t xml:space="preserve">The </w:t>
      </w:r>
      <w:r w:rsidR="0032487A" w:rsidRPr="00650C2D">
        <w:rPr>
          <w:rStyle w:val="CodeInline"/>
        </w:rPr>
        <w:t>equals()</w:t>
      </w:r>
      <w:r>
        <w:t xml:space="preserve"> method</w:t>
      </w:r>
    </w:p>
    <w:p w:rsidR="0032487A" w:rsidRPr="00141523" w:rsidRDefault="0032487A" w:rsidP="0032487A">
      <w:pPr>
        <w:pStyle w:val="ExerciseNum"/>
      </w:pPr>
      <w:r>
        <w:t xml:space="preserve">What is the default implementation of the </w:t>
      </w:r>
      <w:r w:rsidRPr="00322C00">
        <w:rPr>
          <w:rStyle w:val="CodeInline"/>
          <w:rFonts w:eastAsia="Calibri"/>
        </w:rPr>
        <w:t>equals()</w:t>
      </w:r>
      <w:r>
        <w:t xml:space="preserve"> method in the </w:t>
      </w:r>
      <w:r w:rsidRPr="00322C00">
        <w:rPr>
          <w:rStyle w:val="CodeInline"/>
          <w:rFonts w:eastAsia="Calibri"/>
        </w:rPr>
        <w:t>Object</w:t>
      </w:r>
      <w:r>
        <w:t xml:space="preserve"> class?</w:t>
      </w:r>
    </w:p>
    <w:p w:rsidR="00650C2D" w:rsidRPr="00650C2D" w:rsidRDefault="00650C2D" w:rsidP="00650C2D">
      <w:pPr>
        <w:pStyle w:val="ExerciseBody"/>
        <w:rPr>
          <w:b/>
        </w:rPr>
      </w:pPr>
      <w:r w:rsidRPr="00650C2D">
        <w:rPr>
          <w:b/>
        </w:rPr>
        <w:t>Answer:</w:t>
      </w:r>
    </w:p>
    <w:p w:rsidR="0032487A" w:rsidRDefault="0032487A" w:rsidP="00650C2D">
      <w:pPr>
        <w:pStyle w:val="ExerciseBody"/>
        <w:rPr>
          <w:lang w:val="en-US"/>
        </w:rPr>
      </w:pPr>
      <w:r>
        <w:t xml:space="preserve">The default implementation of the </w:t>
      </w:r>
      <w:r w:rsidRPr="00CD269B">
        <w:rPr>
          <w:rStyle w:val="CodeInline"/>
          <w:rFonts w:eastAsia="Calibri"/>
        </w:rPr>
        <w:t>equals()</w:t>
      </w:r>
      <w:r>
        <w:t xml:space="preserve"> method compares the references of the object being passed as the parameter and the object on which the method is called</w:t>
      </w:r>
      <w:r>
        <w:rPr>
          <w:lang w:val="en-US"/>
        </w:rPr>
        <w:t>.</w:t>
      </w:r>
    </w:p>
    <w:p w:rsidR="0032487A" w:rsidRDefault="0032487A" w:rsidP="0032487A">
      <w:pPr>
        <w:pStyle w:val="Code"/>
        <w:ind w:left="360"/>
      </w:pPr>
      <w:r>
        <w:t>public boolean equals(Object obj) {</w:t>
      </w:r>
    </w:p>
    <w:p w:rsidR="0032487A" w:rsidRDefault="0032487A" w:rsidP="0032487A">
      <w:pPr>
        <w:pStyle w:val="Code"/>
        <w:ind w:left="360"/>
      </w:pPr>
      <w:r>
        <w:t xml:space="preserve">    return (this == obj);</w:t>
      </w:r>
    </w:p>
    <w:p w:rsidR="0032487A" w:rsidRDefault="0032487A" w:rsidP="0032487A">
      <w:pPr>
        <w:pStyle w:val="Code"/>
        <w:ind w:left="360"/>
      </w:pPr>
      <w:r>
        <w:t>}</w:t>
      </w:r>
    </w:p>
    <w:p w:rsidR="0032487A" w:rsidRDefault="0032487A" w:rsidP="0032487A">
      <w:pPr>
        <w:pStyle w:val="ExerciseNum"/>
      </w:pPr>
      <w:r>
        <w:rPr>
          <w:lang w:val="en-US"/>
        </w:rPr>
        <w:t>Is the following statement true in Java?</w:t>
      </w:r>
      <w:r>
        <w:rPr>
          <w:lang w:val="en-US"/>
        </w:rPr>
        <w:br/>
      </w:r>
      <w:r>
        <w:rPr>
          <w:lang w:val="en-US"/>
        </w:rPr>
        <w:br/>
      </w:r>
      <w:r w:rsidRPr="00AC314B">
        <w:t xml:space="preserve">If two objects are equal according to the </w:t>
      </w:r>
      <w:r w:rsidRPr="00650C2D">
        <w:rPr>
          <w:rStyle w:val="CodeInline"/>
        </w:rPr>
        <w:t>equals(Object)</w:t>
      </w:r>
      <w:r w:rsidRPr="00AC314B">
        <w:t xml:space="preserve"> method, then calling the </w:t>
      </w:r>
      <w:r w:rsidRPr="00650C2D">
        <w:rPr>
          <w:rStyle w:val="CodeInline"/>
        </w:rPr>
        <w:t>hashCode</w:t>
      </w:r>
      <w:r w:rsidRPr="00AC314B">
        <w:t xml:space="preserve"> method on each of the two objects must produce the same integer result.</w:t>
      </w:r>
    </w:p>
    <w:p w:rsidR="00650C2D" w:rsidRPr="00650C2D" w:rsidRDefault="00650C2D" w:rsidP="00650C2D">
      <w:pPr>
        <w:pStyle w:val="ExerciseBody"/>
        <w:rPr>
          <w:b/>
        </w:rPr>
      </w:pPr>
      <w:r w:rsidRPr="00650C2D">
        <w:rPr>
          <w:b/>
        </w:rPr>
        <w:t>Answer:</w:t>
      </w:r>
    </w:p>
    <w:p w:rsidR="0032487A" w:rsidRPr="00141523" w:rsidRDefault="0032487A" w:rsidP="0032487A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>
        <w:rPr>
          <w:lang w:val="en-US"/>
        </w:rPr>
        <w:t>Yes.</w:t>
      </w:r>
      <w:r w:rsidRPr="00141523">
        <w:t xml:space="preserve"> </w:t>
      </w:r>
      <w:r>
        <w:t xml:space="preserve">If </w:t>
      </w:r>
      <w:r w:rsidRPr="00CD269B">
        <w:rPr>
          <w:rStyle w:val="CodeInline"/>
          <w:rFonts w:eastAsia="Calibri"/>
        </w:rPr>
        <w:t>x.equals(y)</w:t>
      </w:r>
      <w:r>
        <w:t xml:space="preserve"> returns </w:t>
      </w:r>
      <w:r w:rsidRPr="00CD269B">
        <w:rPr>
          <w:rStyle w:val="CodeInline"/>
          <w:rFonts w:eastAsia="Calibri"/>
        </w:rPr>
        <w:t>true</w:t>
      </w:r>
      <w:r>
        <w:t xml:space="preserve">,  </w:t>
      </w:r>
      <w:r w:rsidRPr="00CD269B">
        <w:rPr>
          <w:rStyle w:val="CodeInline"/>
          <w:rFonts w:eastAsia="Calibri"/>
        </w:rPr>
        <w:t>x.hashCode()</w:t>
      </w:r>
      <w:r>
        <w:t xml:space="preserve"> must return the same value as </w:t>
      </w:r>
      <w:r w:rsidRPr="00CD269B">
        <w:rPr>
          <w:rStyle w:val="CodeInline"/>
          <w:rFonts w:eastAsia="Calibri"/>
        </w:rPr>
        <w:t>y.hashCode</w:t>
      </w:r>
      <w:r w:rsidRPr="00650C2D">
        <w:rPr>
          <w:rStyle w:val="CodeInline"/>
          <w:rFonts w:eastAsia="Calibri"/>
        </w:rPr>
        <w:t>()</w:t>
      </w:r>
      <w:r w:rsidRPr="003A55AF">
        <w:t>.</w:t>
      </w:r>
    </w:p>
    <w:p w:rsidR="0032487A" w:rsidRPr="00141523" w:rsidRDefault="0032487A" w:rsidP="0032487A">
      <w:pPr>
        <w:pStyle w:val="ExerciseNum"/>
      </w:pPr>
      <w:r>
        <w:t xml:space="preserve">If your class overrides the </w:t>
      </w:r>
      <w:r w:rsidRPr="00322C00">
        <w:rPr>
          <w:rStyle w:val="CodeInline"/>
          <w:rFonts w:eastAsia="Calibri"/>
        </w:rPr>
        <w:t>equals()</w:t>
      </w:r>
      <w:r>
        <w:t xml:space="preserve"> method of the </w:t>
      </w:r>
      <w:r w:rsidRPr="00322C00">
        <w:rPr>
          <w:rStyle w:val="CodeInline"/>
          <w:rFonts w:eastAsia="Calibri"/>
        </w:rPr>
        <w:t>Object</w:t>
      </w:r>
      <w:r>
        <w:t xml:space="preserve"> class, which other method of the </w:t>
      </w:r>
      <w:r w:rsidRPr="00322C00">
        <w:rPr>
          <w:rStyle w:val="CodeInline"/>
          <w:rFonts w:eastAsia="Calibri"/>
        </w:rPr>
        <w:t>Object</w:t>
      </w:r>
      <w:r>
        <w:t xml:space="preserve"> class should also be overridden by your class?</w:t>
      </w:r>
    </w:p>
    <w:p w:rsidR="00650C2D" w:rsidRPr="00650C2D" w:rsidRDefault="00650C2D" w:rsidP="00650C2D">
      <w:pPr>
        <w:pStyle w:val="ExerciseBody"/>
        <w:rPr>
          <w:b/>
        </w:rPr>
      </w:pPr>
      <w:r w:rsidRPr="00650C2D">
        <w:rPr>
          <w:b/>
        </w:rPr>
        <w:t>Answer:</w:t>
      </w:r>
    </w:p>
    <w:p w:rsidR="0032487A" w:rsidRPr="00322C00" w:rsidRDefault="00650C2D" w:rsidP="0032487A">
      <w:pPr>
        <w:pStyle w:val="ExerciseNum"/>
        <w:numPr>
          <w:ilvl w:val="0"/>
          <w:numId w:val="0"/>
        </w:numPr>
        <w:ind w:left="360" w:right="0"/>
      </w:pPr>
      <w:r>
        <w:rPr>
          <w:lang w:val="en-US"/>
        </w:rPr>
        <w:t xml:space="preserve">The </w:t>
      </w:r>
      <w:r w:rsidR="0032487A" w:rsidRPr="00650C2D">
        <w:rPr>
          <w:rStyle w:val="CodeInline"/>
        </w:rPr>
        <w:t>hashCode()</w:t>
      </w:r>
      <w:r w:rsidR="0032487A">
        <w:rPr>
          <w:lang w:val="en-US"/>
        </w:rPr>
        <w:t xml:space="preserve"> method.</w:t>
      </w:r>
    </w:p>
    <w:p w:rsidR="0032487A" w:rsidRPr="00322C00" w:rsidRDefault="0032487A" w:rsidP="0032487A">
      <w:pPr>
        <w:pStyle w:val="ExerciseNum"/>
      </w:pPr>
      <w:r>
        <w:t>What is the cloning of objects in Java? What are shallow and deep cloning?</w:t>
      </w:r>
    </w:p>
    <w:p w:rsidR="00650C2D" w:rsidRPr="00650C2D" w:rsidRDefault="00650C2D" w:rsidP="00650C2D">
      <w:pPr>
        <w:pStyle w:val="ExerciseBody"/>
        <w:rPr>
          <w:b/>
        </w:rPr>
      </w:pPr>
      <w:r w:rsidRPr="00650C2D">
        <w:rPr>
          <w:b/>
        </w:rPr>
        <w:t>Answer:</w:t>
      </w:r>
    </w:p>
    <w:p w:rsidR="0032487A" w:rsidRPr="00141523" w:rsidRDefault="0032487A" w:rsidP="00650C2D">
      <w:pPr>
        <w:pStyle w:val="ExerciseBody"/>
      </w:pPr>
      <w:r>
        <w:lastRenderedPageBreak/>
        <w:t xml:space="preserve">Cloning an object means copying the content of the object bit by bit. </w:t>
      </w:r>
      <w:r w:rsidR="00650C2D">
        <w:t xml:space="preserve">When an </w:t>
      </w:r>
      <w:r>
        <w:t>object is cloned</w:t>
      </w:r>
      <w:r w:rsidR="00650C2D">
        <w:t xml:space="preserve"> without cloning the contents of the objects the first object references</w:t>
      </w:r>
      <w:r>
        <w:t xml:space="preserve">, </w:t>
      </w:r>
      <w:r w:rsidR="00650C2D">
        <w:t xml:space="preserve">it is called shallow closing. </w:t>
      </w:r>
      <w:r>
        <w:t xml:space="preserve">When </w:t>
      </w:r>
      <w:r w:rsidR="00650C2D">
        <w:t xml:space="preserve">the contents of an objects and the contents of all other objects that the first object references are cloned, it is called deep cloning. </w:t>
      </w:r>
    </w:p>
    <w:p w:rsidR="0032487A" w:rsidRDefault="0032487A" w:rsidP="0032487A">
      <w:pPr>
        <w:pStyle w:val="ExerciseNum"/>
      </w:pPr>
      <w:r>
        <w:t xml:space="preserve">What method of the </w:t>
      </w:r>
      <w:r w:rsidRPr="00322C00">
        <w:rPr>
          <w:rStyle w:val="CodeInline"/>
          <w:rFonts w:eastAsia="Calibri"/>
        </w:rPr>
        <w:t>Object</w:t>
      </w:r>
      <w:r>
        <w:t xml:space="preserve"> class you need to override in your class to allow cloning of objects of your class? Create a </w:t>
      </w:r>
      <w:r w:rsidRPr="00894D4A">
        <w:rPr>
          <w:rStyle w:val="CodeInline"/>
          <w:rFonts w:eastAsia="Calibri"/>
        </w:rPr>
        <w:t>Phone</w:t>
      </w:r>
      <w:r>
        <w:t xml:space="preserve"> class with two fields as shown:</w:t>
      </w:r>
      <w:r>
        <w:br/>
      </w:r>
      <w:r>
        <w:br/>
      </w:r>
      <w:r w:rsidRPr="006F1413">
        <w:rPr>
          <w:rStyle w:val="ExerciseCodeChar"/>
          <w:rFonts w:eastAsia="Calibri"/>
          <w:lang w:val="en-US"/>
        </w:rPr>
        <w:t>// Phone.java</w:t>
      </w:r>
      <w:r w:rsidRPr="006F1413">
        <w:rPr>
          <w:rStyle w:val="ExerciseCodeChar"/>
          <w:rFonts w:eastAsia="Calibri"/>
          <w:lang w:val="en-US"/>
        </w:rPr>
        <w:br/>
        <w:t>package com.jdojo.object.excercise;</w:t>
      </w:r>
      <w:r w:rsidRPr="006F1413">
        <w:rPr>
          <w:rStyle w:val="ExerciseCodeChar"/>
          <w:rFonts w:eastAsia="Calibri"/>
          <w:lang w:val="en-US"/>
        </w:rPr>
        <w:br/>
      </w:r>
      <w:r>
        <w:rPr>
          <w:rStyle w:val="ExerciseCodeChar"/>
          <w:rFonts w:eastAsia="Calibri"/>
        </w:rPr>
        <w:br/>
      </w:r>
      <w:r w:rsidRPr="00894D4A">
        <w:rPr>
          <w:rStyle w:val="ExerciseCodeChar"/>
          <w:rFonts w:eastAsia="Calibri"/>
        </w:rPr>
        <w:t>public class Phone {</w:t>
      </w:r>
      <w:r>
        <w:rPr>
          <w:rStyle w:val="ExerciseCodeChar"/>
          <w:rFonts w:eastAsia="Calibri"/>
        </w:rPr>
        <w:br/>
      </w:r>
      <w:r w:rsidRPr="006F1413">
        <w:rPr>
          <w:rStyle w:val="ExerciseCodeChar"/>
          <w:rFonts w:eastAsia="Calibri"/>
          <w:lang w:val="en-US"/>
        </w:rPr>
        <w:t xml:space="preserve">    private String areaCode;</w:t>
      </w:r>
      <w:r w:rsidRPr="006F1413">
        <w:rPr>
          <w:rStyle w:val="ExerciseCodeChar"/>
          <w:rFonts w:eastAsia="Calibri"/>
          <w:lang w:val="en-US"/>
        </w:rPr>
        <w:br/>
        <w:t xml:space="preserve">    private String number;</w:t>
      </w:r>
      <w:r w:rsidRPr="00894D4A">
        <w:rPr>
          <w:rStyle w:val="ExerciseCodeChar"/>
          <w:rFonts w:eastAsia="Calibri"/>
        </w:rPr>
        <w:br/>
        <w:t>}</w:t>
      </w:r>
      <w:r>
        <w:rPr>
          <w:rStyle w:val="ExerciseCodeChar"/>
          <w:rFonts w:eastAsia="Calibri"/>
        </w:rPr>
        <w:br/>
      </w:r>
      <w:r>
        <w:br/>
        <w:t xml:space="preserve">Implement the </w:t>
      </w:r>
      <w:r w:rsidRPr="003D5297">
        <w:rPr>
          <w:rStyle w:val="CodeInline"/>
          <w:rFonts w:eastAsia="Calibri"/>
        </w:rPr>
        <w:t>clone()</w:t>
      </w:r>
      <w:r>
        <w:t xml:space="preserve"> method in the </w:t>
      </w:r>
      <w:r w:rsidRPr="003D5297">
        <w:rPr>
          <w:rStyle w:val="CodeInline"/>
          <w:rFonts w:eastAsia="Calibri"/>
        </w:rPr>
        <w:t>Phone</w:t>
      </w:r>
      <w:r>
        <w:t xml:space="preserve"> class, so the </w:t>
      </w:r>
      <w:r w:rsidRPr="00B10979">
        <w:rPr>
          <w:rStyle w:val="CodeInline"/>
        </w:rPr>
        <w:t>Phone</w:t>
      </w:r>
      <w:r>
        <w:t xml:space="preserve"> objects can be cloned correctly. Both instance variables in the class are required.</w:t>
      </w:r>
    </w:p>
    <w:p w:rsidR="00B10979" w:rsidRPr="00B10979" w:rsidRDefault="00B10979" w:rsidP="00B10979">
      <w:pPr>
        <w:pStyle w:val="ExerciseBody"/>
        <w:rPr>
          <w:b/>
          <w:lang w:val="en-US"/>
        </w:rPr>
      </w:pPr>
      <w:r w:rsidRPr="00B10979">
        <w:rPr>
          <w:b/>
        </w:rPr>
        <w:t>Solution</w:t>
      </w:r>
      <w:r>
        <w:rPr>
          <w:b/>
          <w:lang w:val="en-US"/>
        </w:rPr>
        <w:t>:</w:t>
      </w:r>
    </w:p>
    <w:p w:rsidR="0032487A" w:rsidRDefault="00B10979" w:rsidP="00B10979">
      <w:pPr>
        <w:pStyle w:val="ExerciseBody"/>
      </w:pPr>
      <w:r>
        <w:t xml:space="preserve">The </w:t>
      </w:r>
      <w:r w:rsidRPr="00B10979">
        <w:rPr>
          <w:rStyle w:val="CodeInline"/>
        </w:rPr>
        <w:t>Phone</w:t>
      </w:r>
      <w:r>
        <w:t xml:space="preserve"> class needs to o</w:t>
      </w:r>
      <w:r w:rsidR="0032487A">
        <w:t>verride</w:t>
      </w:r>
      <w:r>
        <w:t xml:space="preserve"> the</w:t>
      </w:r>
      <w:r w:rsidR="0032487A">
        <w:t xml:space="preserve"> </w:t>
      </w:r>
      <w:r w:rsidR="0032487A" w:rsidRPr="00B10979">
        <w:rPr>
          <w:rStyle w:val="CodeInline"/>
        </w:rPr>
        <w:t>clone()</w:t>
      </w:r>
      <w:r w:rsidR="0032487A">
        <w:t xml:space="preserve"> </w:t>
      </w:r>
      <w:r>
        <w:t xml:space="preserve">method of the </w:t>
      </w:r>
      <w:r w:rsidR="0032487A" w:rsidRPr="00B10979">
        <w:rPr>
          <w:rStyle w:val="CodeInline"/>
        </w:rPr>
        <w:t>Object</w:t>
      </w:r>
      <w:r w:rsidR="0032487A">
        <w:t xml:space="preserve"> class</w:t>
      </w:r>
      <w:r>
        <w:t xml:space="preserve">. The </w:t>
      </w:r>
      <w:r w:rsidRPr="00B10979">
        <w:rPr>
          <w:rStyle w:val="CodeInline"/>
        </w:rPr>
        <w:t>Phone</w:t>
      </w:r>
      <w:r>
        <w:t xml:space="preserve"> class should also implement the </w:t>
      </w:r>
      <w:r w:rsidRPr="00B10979">
        <w:rPr>
          <w:rStyle w:val="CodeInline"/>
        </w:rPr>
        <w:t>Cloneable</w:t>
      </w:r>
      <w:r>
        <w:t xml:space="preserve"> interface. The following code for the </w:t>
      </w:r>
      <w:r w:rsidRPr="00B10979">
        <w:rPr>
          <w:rStyle w:val="CodeInline"/>
        </w:rPr>
        <w:t>Phone</w:t>
      </w:r>
      <w:r>
        <w:t xml:space="preserve"> class also overrides the </w:t>
      </w:r>
      <w:r w:rsidRPr="00B10979">
        <w:rPr>
          <w:rStyle w:val="CodeInline"/>
        </w:rPr>
        <w:t>toString()</w:t>
      </w:r>
      <w:r>
        <w:t xml:space="preserve"> method and contains a </w:t>
      </w:r>
      <w:r w:rsidRPr="00B10979">
        <w:rPr>
          <w:rStyle w:val="CodeInline"/>
        </w:rPr>
        <w:t>main()</w:t>
      </w:r>
      <w:r>
        <w:t xml:space="preserve"> method to test cloning of a </w:t>
      </w:r>
      <w:r w:rsidRPr="00B10979">
        <w:rPr>
          <w:rStyle w:val="CodeInline"/>
        </w:rPr>
        <w:t>Phone</w:t>
      </w:r>
      <w:r>
        <w:t>.</w:t>
      </w:r>
    </w:p>
    <w:p w:rsidR="00B10979" w:rsidRDefault="00B10979" w:rsidP="00B10979">
      <w:pPr>
        <w:pStyle w:val="ExerciseCode"/>
      </w:pPr>
      <w:r>
        <w:t>// Phone.java</w:t>
      </w:r>
    </w:p>
    <w:p w:rsidR="00B10979" w:rsidRDefault="00B10979" w:rsidP="00B10979">
      <w:pPr>
        <w:pStyle w:val="ExerciseCode"/>
      </w:pPr>
      <w:r>
        <w:t>package com.jdojo.object.excercise;</w:t>
      </w:r>
    </w:p>
    <w:p w:rsidR="00B10979" w:rsidRDefault="00B10979" w:rsidP="00B10979">
      <w:pPr>
        <w:pStyle w:val="ExerciseCode"/>
      </w:pPr>
    </w:p>
    <w:p w:rsidR="00B10979" w:rsidRDefault="00B10979" w:rsidP="00B10979">
      <w:pPr>
        <w:pStyle w:val="ExerciseCode"/>
      </w:pPr>
      <w:r>
        <w:t>public class Phone implements Cloneable{</w:t>
      </w:r>
    </w:p>
    <w:p w:rsidR="00B10979" w:rsidRDefault="00B10979" w:rsidP="00B10979">
      <w:pPr>
        <w:pStyle w:val="ExerciseCode"/>
      </w:pPr>
      <w:r>
        <w:t xml:space="preserve">    private String areaCode;</w:t>
      </w:r>
    </w:p>
    <w:p w:rsidR="00B10979" w:rsidRDefault="00B10979" w:rsidP="00B10979">
      <w:pPr>
        <w:pStyle w:val="ExerciseCode"/>
      </w:pPr>
      <w:r>
        <w:t xml:space="preserve">    private String number;</w:t>
      </w:r>
    </w:p>
    <w:p w:rsidR="0051287C" w:rsidRDefault="0051287C" w:rsidP="00B10979">
      <w:pPr>
        <w:pStyle w:val="ExerciseCode"/>
      </w:pPr>
    </w:p>
    <w:p w:rsidR="0051287C" w:rsidRDefault="0051287C" w:rsidP="0051287C">
      <w:pPr>
        <w:pStyle w:val="ExerciseCode"/>
      </w:pPr>
      <w:r>
        <w:t xml:space="preserve">    public Phone() {        </w:t>
      </w:r>
    </w:p>
    <w:p w:rsidR="0051287C" w:rsidRDefault="0051287C" w:rsidP="0051287C">
      <w:pPr>
        <w:pStyle w:val="ExerciseCode"/>
      </w:pPr>
      <w:r>
        <w:t xml:space="preserve">    }</w:t>
      </w:r>
    </w:p>
    <w:p w:rsidR="00B10979" w:rsidRDefault="00B10979" w:rsidP="00B10979">
      <w:pPr>
        <w:pStyle w:val="ExerciseCode"/>
      </w:pPr>
    </w:p>
    <w:p w:rsidR="00B10979" w:rsidRDefault="00B10979" w:rsidP="00B10979">
      <w:pPr>
        <w:pStyle w:val="ExerciseCode"/>
      </w:pPr>
      <w:r>
        <w:t xml:space="preserve">    public Phone(String areaCode, String number) {</w:t>
      </w:r>
    </w:p>
    <w:p w:rsidR="00B10979" w:rsidRDefault="00B10979" w:rsidP="00B10979">
      <w:pPr>
        <w:pStyle w:val="ExerciseCode"/>
      </w:pPr>
      <w:r>
        <w:t xml:space="preserve">        this.areaCode = areaCode;</w:t>
      </w:r>
    </w:p>
    <w:p w:rsidR="00B10979" w:rsidRDefault="00B10979" w:rsidP="00B10979">
      <w:pPr>
        <w:pStyle w:val="ExerciseCode"/>
      </w:pPr>
      <w:r>
        <w:t xml:space="preserve">        this.number = number;</w:t>
      </w:r>
    </w:p>
    <w:p w:rsidR="00B10979" w:rsidRDefault="00B10979" w:rsidP="00B10979">
      <w:pPr>
        <w:pStyle w:val="ExerciseCode"/>
      </w:pPr>
      <w:r>
        <w:t xml:space="preserve">    }</w:t>
      </w:r>
    </w:p>
    <w:p w:rsidR="00B10979" w:rsidRDefault="00B10979" w:rsidP="00B10979">
      <w:pPr>
        <w:pStyle w:val="ExerciseCode"/>
      </w:pPr>
      <w:r>
        <w:t xml:space="preserve">    </w:t>
      </w:r>
    </w:p>
    <w:p w:rsidR="00B10979" w:rsidRDefault="00B10979" w:rsidP="00B10979">
      <w:pPr>
        <w:pStyle w:val="ExerciseCode"/>
      </w:pPr>
      <w:r>
        <w:t xml:space="preserve">    public static void main(String[] args) {</w:t>
      </w:r>
    </w:p>
    <w:p w:rsidR="00B10979" w:rsidRDefault="00B10979" w:rsidP="00B10979">
      <w:pPr>
        <w:pStyle w:val="ExerciseCode"/>
      </w:pPr>
      <w:r>
        <w:t xml:space="preserve">        Phone p = new Phone("334", "4569067");</w:t>
      </w:r>
    </w:p>
    <w:p w:rsidR="00B10979" w:rsidRDefault="00B10979" w:rsidP="00B10979">
      <w:pPr>
        <w:pStyle w:val="ExerciseCode"/>
      </w:pPr>
      <w:r>
        <w:t xml:space="preserve">        Phone clonedPhone = p.clone();</w:t>
      </w:r>
    </w:p>
    <w:p w:rsidR="00B10979" w:rsidRDefault="00B10979" w:rsidP="00B10979">
      <w:pPr>
        <w:pStyle w:val="ExerciseCode"/>
      </w:pPr>
      <w:r>
        <w:t xml:space="preserve">        </w:t>
      </w:r>
    </w:p>
    <w:p w:rsidR="00B10979" w:rsidRDefault="00B10979" w:rsidP="00B10979">
      <w:pPr>
        <w:pStyle w:val="ExerciseCode"/>
      </w:pPr>
      <w:r>
        <w:t xml:space="preserve">        System.out.println("Phone: " + p);</w:t>
      </w:r>
    </w:p>
    <w:p w:rsidR="00B10979" w:rsidRDefault="00B10979" w:rsidP="00B10979">
      <w:pPr>
        <w:pStyle w:val="ExerciseCode"/>
      </w:pPr>
      <w:r>
        <w:lastRenderedPageBreak/>
        <w:t xml:space="preserve">        System.out.println("Clonsed Phone: " + clonedPhone);</w:t>
      </w:r>
    </w:p>
    <w:p w:rsidR="00B10979" w:rsidRDefault="00B10979" w:rsidP="00B10979">
      <w:pPr>
        <w:pStyle w:val="ExerciseCode"/>
      </w:pPr>
      <w:r>
        <w:t xml:space="preserve">    }</w:t>
      </w:r>
    </w:p>
    <w:p w:rsidR="00B10979" w:rsidRDefault="00B10979" w:rsidP="00B10979">
      <w:pPr>
        <w:pStyle w:val="ExerciseCode"/>
      </w:pPr>
    </w:p>
    <w:p w:rsidR="00B10979" w:rsidRDefault="00B10979" w:rsidP="00B10979">
      <w:pPr>
        <w:pStyle w:val="ExerciseCode"/>
      </w:pPr>
      <w:r>
        <w:t xml:space="preserve">    @Override</w:t>
      </w:r>
    </w:p>
    <w:p w:rsidR="00B10979" w:rsidRDefault="00B10979" w:rsidP="00B10979">
      <w:pPr>
        <w:pStyle w:val="ExerciseCode"/>
      </w:pPr>
      <w:r>
        <w:t xml:space="preserve">    public Phone clone() {</w:t>
      </w:r>
    </w:p>
    <w:p w:rsidR="00B10979" w:rsidRDefault="00B10979" w:rsidP="00B10979">
      <w:pPr>
        <w:pStyle w:val="ExerciseCode"/>
      </w:pPr>
      <w:r>
        <w:t xml:space="preserve">        Phone copy = null;</w:t>
      </w:r>
    </w:p>
    <w:p w:rsidR="00B10979" w:rsidRDefault="00B10979" w:rsidP="00B10979">
      <w:pPr>
        <w:pStyle w:val="ExerciseCode"/>
      </w:pPr>
    </w:p>
    <w:p w:rsidR="00B10979" w:rsidRDefault="00B10979" w:rsidP="00B10979">
      <w:pPr>
        <w:pStyle w:val="ExerciseCode"/>
      </w:pPr>
      <w:r>
        <w:t xml:space="preserve">        try {</w:t>
      </w:r>
    </w:p>
    <w:p w:rsidR="00B10979" w:rsidRDefault="00B10979" w:rsidP="00B10979">
      <w:pPr>
        <w:pStyle w:val="ExerciseCode"/>
      </w:pPr>
      <w:r>
        <w:t xml:space="preserve">            copy = (Phone) super.clone();</w:t>
      </w:r>
    </w:p>
    <w:p w:rsidR="00B10979" w:rsidRDefault="00B10979" w:rsidP="00B10979">
      <w:pPr>
        <w:pStyle w:val="ExerciseCode"/>
      </w:pPr>
      <w:r>
        <w:t xml:space="preserve">        } catch (CloneNotSupportedException e) {</w:t>
      </w:r>
    </w:p>
    <w:p w:rsidR="00B10979" w:rsidRDefault="00B10979" w:rsidP="00B10979">
      <w:pPr>
        <w:pStyle w:val="ExerciseCode"/>
      </w:pPr>
      <w:r>
        <w:t xml:space="preserve">            e.printStackTrace();</w:t>
      </w:r>
    </w:p>
    <w:p w:rsidR="00B10979" w:rsidRDefault="00B10979" w:rsidP="00B10979">
      <w:pPr>
        <w:pStyle w:val="ExerciseCode"/>
      </w:pPr>
      <w:r>
        <w:t xml:space="preserve">        }</w:t>
      </w:r>
    </w:p>
    <w:p w:rsidR="00B10979" w:rsidRDefault="00B10979" w:rsidP="00B10979">
      <w:pPr>
        <w:pStyle w:val="ExerciseCode"/>
      </w:pPr>
    </w:p>
    <w:p w:rsidR="00B10979" w:rsidRDefault="00B10979" w:rsidP="00B10979">
      <w:pPr>
        <w:pStyle w:val="ExerciseCode"/>
      </w:pPr>
      <w:r>
        <w:t xml:space="preserve">        return copy;</w:t>
      </w:r>
    </w:p>
    <w:p w:rsidR="00B10979" w:rsidRDefault="00B10979" w:rsidP="00B10979">
      <w:pPr>
        <w:pStyle w:val="ExerciseCode"/>
      </w:pPr>
      <w:r>
        <w:t xml:space="preserve">    }</w:t>
      </w:r>
    </w:p>
    <w:p w:rsidR="00B10979" w:rsidRDefault="00B10979" w:rsidP="00B10979">
      <w:pPr>
        <w:pStyle w:val="ExerciseCode"/>
      </w:pPr>
      <w:r>
        <w:t xml:space="preserve">    </w:t>
      </w:r>
    </w:p>
    <w:p w:rsidR="00B10979" w:rsidRDefault="00B10979" w:rsidP="00B10979">
      <w:pPr>
        <w:pStyle w:val="ExerciseCode"/>
      </w:pPr>
      <w:r>
        <w:t xml:space="preserve">    @Override</w:t>
      </w:r>
    </w:p>
    <w:p w:rsidR="00B10979" w:rsidRDefault="00B10979" w:rsidP="00B10979">
      <w:pPr>
        <w:pStyle w:val="ExerciseCode"/>
      </w:pPr>
      <w:r>
        <w:t xml:space="preserve">    public String toString() {</w:t>
      </w:r>
    </w:p>
    <w:p w:rsidR="00B10979" w:rsidRDefault="00B10979" w:rsidP="00B10979">
      <w:pPr>
        <w:pStyle w:val="ExerciseCode"/>
      </w:pPr>
      <w:r>
        <w:t xml:space="preserve">        return this.areaCode + this.number;</w:t>
      </w:r>
    </w:p>
    <w:p w:rsidR="00B10979" w:rsidRDefault="00B10979" w:rsidP="00B10979">
      <w:pPr>
        <w:pStyle w:val="ExerciseCode"/>
      </w:pPr>
      <w:r>
        <w:t xml:space="preserve">    }</w:t>
      </w:r>
    </w:p>
    <w:p w:rsidR="00B10979" w:rsidRDefault="00B10979" w:rsidP="00B10979">
      <w:pPr>
        <w:pStyle w:val="ExerciseCode"/>
      </w:pPr>
    </w:p>
    <w:p w:rsidR="0032487A" w:rsidRPr="006F1413" w:rsidRDefault="00B10979" w:rsidP="00B10979">
      <w:pPr>
        <w:pStyle w:val="ExerciseCode"/>
      </w:pPr>
      <w:r>
        <w:t>}</w:t>
      </w:r>
    </w:p>
    <w:p w:rsidR="0032487A" w:rsidRPr="005E3C01" w:rsidRDefault="0032487A" w:rsidP="00B10979">
      <w:pPr>
        <w:pStyle w:val="ExerciseNum"/>
      </w:pPr>
      <w:r w:rsidRPr="006F1413">
        <w:t xml:space="preserve">What method of the </w:t>
      </w:r>
      <w:r w:rsidRPr="00322C00">
        <w:rPr>
          <w:rStyle w:val="CodeInline"/>
          <w:rFonts w:eastAsia="Calibri"/>
        </w:rPr>
        <w:t>Object</w:t>
      </w:r>
      <w:r w:rsidRPr="006F1413">
        <w:t xml:space="preserve"> class you need to override to provide a string representation of objects of your class? Enhance the Phone class by implementing the </w:t>
      </w:r>
      <w:r w:rsidRPr="003D5297">
        <w:rPr>
          <w:rStyle w:val="CodeInline"/>
          <w:rFonts w:eastAsia="Calibri"/>
        </w:rPr>
        <w:t>toString(</w:t>
      </w:r>
      <w:r w:rsidRPr="006F1413">
        <w:rPr>
          <w:rStyle w:val="CodeInline"/>
          <w:rFonts w:eastAsia="Calibri"/>
          <w:lang w:val="en-US"/>
        </w:rPr>
        <w:t>)</w:t>
      </w:r>
      <w:r w:rsidRPr="006F1413">
        <w:t xml:space="preserve"> method.</w:t>
      </w:r>
    </w:p>
    <w:p w:rsidR="001C6012" w:rsidRPr="001C6012" w:rsidRDefault="001C6012" w:rsidP="001C6012">
      <w:pPr>
        <w:pStyle w:val="ExerciseBody"/>
        <w:rPr>
          <w:b/>
        </w:rPr>
      </w:pPr>
      <w:r w:rsidRPr="001C6012">
        <w:rPr>
          <w:b/>
        </w:rPr>
        <w:t>Answer:</w:t>
      </w:r>
    </w:p>
    <w:p w:rsidR="0032487A" w:rsidRPr="001C6012" w:rsidRDefault="001C6012" w:rsidP="001C6012">
      <w:pPr>
        <w:pStyle w:val="ExerciseBody"/>
        <w:rPr>
          <w:lang w:val="en-US"/>
        </w:rPr>
      </w:pPr>
      <w:r>
        <w:t>You need to o</w:t>
      </w:r>
      <w:r w:rsidR="0032487A">
        <w:t>verride</w:t>
      </w:r>
      <w:r>
        <w:t xml:space="preserve"> the</w:t>
      </w:r>
      <w:r w:rsidR="0032487A">
        <w:t xml:space="preserve"> </w:t>
      </w:r>
      <w:r w:rsidR="0032487A" w:rsidRPr="001C6012">
        <w:rPr>
          <w:rStyle w:val="CodeInline"/>
        </w:rPr>
        <w:t>toString()</w:t>
      </w:r>
      <w:r w:rsidR="0032487A">
        <w:t xml:space="preserve"> </w:t>
      </w:r>
      <w:r>
        <w:t xml:space="preserve">method of the </w:t>
      </w:r>
      <w:r w:rsidR="0032487A" w:rsidRPr="001C6012">
        <w:rPr>
          <w:rStyle w:val="CodeInline"/>
        </w:rPr>
        <w:t>Object</w:t>
      </w:r>
      <w:r>
        <w:t xml:space="preserve"> class to provide a string representation of the objects of your class. </w:t>
      </w:r>
      <w:r>
        <w:rPr>
          <w:lang w:val="en-US"/>
        </w:rPr>
        <w:t xml:space="preserve">Refer to the solution of the previous exercise for the implementation of the </w:t>
      </w:r>
      <w:r w:rsidRPr="001C6012">
        <w:rPr>
          <w:rStyle w:val="CodeInline"/>
        </w:rPr>
        <w:t>toString()</w:t>
      </w:r>
      <w:r>
        <w:rPr>
          <w:lang w:val="en-US"/>
        </w:rPr>
        <w:t xml:space="preserve"> method of the </w:t>
      </w:r>
      <w:r w:rsidRPr="001C6012">
        <w:rPr>
          <w:rStyle w:val="CodeInline"/>
        </w:rPr>
        <w:t>Phone</w:t>
      </w:r>
      <w:r>
        <w:rPr>
          <w:lang w:val="en-US"/>
        </w:rPr>
        <w:t xml:space="preserve"> class.</w:t>
      </w:r>
    </w:p>
    <w:p w:rsidR="0032487A" w:rsidRPr="00DF45A5" w:rsidRDefault="0032487A" w:rsidP="0032487A">
      <w:pPr>
        <w:pStyle w:val="ExerciseNum"/>
      </w:pPr>
      <w:r>
        <w:t xml:space="preserve">What is the use of the </w:t>
      </w:r>
      <w:r w:rsidRPr="00894D4A">
        <w:rPr>
          <w:rStyle w:val="CodeInline"/>
          <w:rFonts w:eastAsia="Calibri"/>
        </w:rPr>
        <w:t>finalize()</w:t>
      </w:r>
      <w:r>
        <w:t xml:space="preserve"> method in a class? Should you use the </w:t>
      </w:r>
      <w:r w:rsidRPr="003D5297">
        <w:rPr>
          <w:rStyle w:val="CodeInline"/>
          <w:rFonts w:eastAsia="Calibri"/>
        </w:rPr>
        <w:t>finalize()</w:t>
      </w:r>
      <w:r>
        <w:t xml:space="preserve"> method to cleanup resources held by objects of your class?</w:t>
      </w:r>
    </w:p>
    <w:p w:rsidR="001C6012" w:rsidRPr="001C6012" w:rsidRDefault="001C6012" w:rsidP="001C6012">
      <w:pPr>
        <w:pStyle w:val="ExerciseBody"/>
        <w:rPr>
          <w:b/>
        </w:rPr>
      </w:pPr>
      <w:r w:rsidRPr="001C6012">
        <w:rPr>
          <w:b/>
        </w:rPr>
        <w:t>Answer:</w:t>
      </w:r>
    </w:p>
    <w:p w:rsidR="0032487A" w:rsidRPr="00DF45A5" w:rsidRDefault="001C6012" w:rsidP="001C6012">
      <w:pPr>
        <w:pStyle w:val="ExerciseBody"/>
      </w:pPr>
      <w:r>
        <w:rPr>
          <w:lang w:val="en-US"/>
        </w:rPr>
        <w:t>The g</w:t>
      </w:r>
      <w:r w:rsidR="0032487A">
        <w:t>arbage collector calls</w:t>
      </w:r>
      <w:r>
        <w:rPr>
          <w:lang w:val="en-US"/>
        </w:rPr>
        <w:t xml:space="preserve"> the</w:t>
      </w:r>
      <w:r w:rsidR="0032487A">
        <w:t xml:space="preserve"> </w:t>
      </w:r>
      <w:r w:rsidR="0032487A" w:rsidRPr="001C6012">
        <w:rPr>
          <w:rStyle w:val="CodeInline"/>
        </w:rPr>
        <w:t>finalize()</w:t>
      </w:r>
      <w:r w:rsidR="0032487A">
        <w:t xml:space="preserve"> method before an object is destroyed. No</w:t>
      </w:r>
      <w:r>
        <w:rPr>
          <w:lang w:val="en-US"/>
        </w:rPr>
        <w:t>.</w:t>
      </w:r>
      <w:r w:rsidR="0032487A">
        <w:t xml:space="preserve"> </w:t>
      </w:r>
      <w:r w:rsidR="00E7659E">
        <w:rPr>
          <w:lang w:val="en-US"/>
        </w:rPr>
        <w:t>T</w:t>
      </w:r>
      <w:bookmarkStart w:id="5" w:name="_GoBack"/>
      <w:bookmarkEnd w:id="5"/>
      <w:r>
        <w:rPr>
          <w:lang w:val="en-US"/>
        </w:rPr>
        <w:t xml:space="preserve">he </w:t>
      </w:r>
      <w:r w:rsidR="0032487A" w:rsidRPr="001C6012">
        <w:rPr>
          <w:rStyle w:val="CodeInline"/>
        </w:rPr>
        <w:t>finalize()</w:t>
      </w:r>
      <w:r w:rsidR="0032487A">
        <w:t xml:space="preserve"> </w:t>
      </w:r>
      <w:r>
        <w:rPr>
          <w:lang w:val="en-US"/>
        </w:rPr>
        <w:t xml:space="preserve">method </w:t>
      </w:r>
      <w:r w:rsidR="0032487A">
        <w:t>has been deprecated since Java 9</w:t>
      </w:r>
      <w:r>
        <w:rPr>
          <w:lang w:val="en-US"/>
        </w:rPr>
        <w:t xml:space="preserve"> and you should bot use it to clean up resources anymore.</w:t>
      </w:r>
      <w:r w:rsidR="0032487A">
        <w:t xml:space="preserve"> Use </w:t>
      </w:r>
      <w:r w:rsidR="0032487A" w:rsidRPr="001C6012">
        <w:rPr>
          <w:rStyle w:val="CodeInline"/>
        </w:rPr>
        <w:t>try-with-resources</w:t>
      </w:r>
      <w:r w:rsidR="0032487A">
        <w:t xml:space="preserve"> and </w:t>
      </w:r>
      <w:r w:rsidR="0032487A" w:rsidRPr="001C6012">
        <w:rPr>
          <w:rStyle w:val="CodeInline"/>
        </w:rPr>
        <w:t>try-finally</w:t>
      </w:r>
      <w:r w:rsidR="0032487A">
        <w:t xml:space="preserve"> blocks to perform </w:t>
      </w:r>
      <w:r>
        <w:rPr>
          <w:lang w:val="en-US"/>
        </w:rPr>
        <w:t xml:space="preserve">the </w:t>
      </w:r>
      <w:r w:rsidR="0032487A">
        <w:t>cleanup logic</w:t>
      </w:r>
      <w:r>
        <w:rPr>
          <w:lang w:val="en-US"/>
        </w:rPr>
        <w:t xml:space="preserve"> in your class</w:t>
      </w:r>
      <w:r w:rsidR="0032487A">
        <w:t>.</w:t>
      </w:r>
    </w:p>
    <w:p w:rsidR="0032487A" w:rsidRPr="00DF45A5" w:rsidRDefault="0032487A" w:rsidP="0032487A">
      <w:pPr>
        <w:pStyle w:val="ExerciseNum"/>
      </w:pPr>
      <w:r>
        <w:lastRenderedPageBreak/>
        <w:t>What is an immutable object and an immutable class? What are the benefits of using immutable objects? Name one immutable class in Java that you use very often.</w:t>
      </w:r>
    </w:p>
    <w:p w:rsidR="001C6012" w:rsidRPr="001C6012" w:rsidRDefault="001C6012" w:rsidP="001C6012">
      <w:pPr>
        <w:pStyle w:val="ExerciseBody"/>
        <w:rPr>
          <w:b/>
          <w:lang w:val="en-US"/>
        </w:rPr>
      </w:pPr>
      <w:r w:rsidRPr="001C6012">
        <w:rPr>
          <w:b/>
          <w:lang w:val="en-US"/>
        </w:rPr>
        <w:t>Answer:</w:t>
      </w:r>
    </w:p>
    <w:p w:rsidR="0032487A" w:rsidRDefault="0032487A" w:rsidP="001C6012">
      <w:pPr>
        <w:pStyle w:val="ExerciseBody"/>
        <w:rPr>
          <w:lang w:val="en-US"/>
        </w:rPr>
      </w:pPr>
      <w:r>
        <w:t xml:space="preserve">An object whose state cannot be changed after it is created is called an </w:t>
      </w:r>
      <w:r w:rsidRPr="00727B7A">
        <w:t>immutable</w:t>
      </w:r>
      <w:r>
        <w:t xml:space="preserve"> object. A class whose objects are immutable is called an </w:t>
      </w:r>
      <w:r w:rsidRPr="00727B7A">
        <w:t>immutable</w:t>
      </w:r>
      <w:r>
        <w:t xml:space="preserve"> class</w:t>
      </w:r>
      <w:r>
        <w:rPr>
          <w:lang w:val="en-US"/>
        </w:rPr>
        <w:t xml:space="preserve">. </w:t>
      </w:r>
    </w:p>
    <w:p w:rsidR="0032487A" w:rsidRDefault="0032487A" w:rsidP="001C6012">
      <w:pPr>
        <w:pStyle w:val="ExerciseBody"/>
      </w:pPr>
      <w:r>
        <w:t xml:space="preserve">Immutable objects can be shared by different areas of </w:t>
      </w:r>
      <w:r w:rsidR="001C6012">
        <w:rPr>
          <w:lang w:val="en-US"/>
        </w:rPr>
        <w:t xml:space="preserve">a </w:t>
      </w:r>
      <w:r>
        <w:t xml:space="preserve">program without worrying about its state changes. Immutable object is thread-safe. Testing an immutable class is easy. </w:t>
      </w:r>
    </w:p>
    <w:p w:rsidR="0032487A" w:rsidRPr="00DF45A5" w:rsidRDefault="001C6012" w:rsidP="001C6012">
      <w:pPr>
        <w:pStyle w:val="ExerciseBody"/>
      </w:pPr>
      <w:r>
        <w:rPr>
          <w:lang w:val="en-US"/>
        </w:rPr>
        <w:t xml:space="preserve">The </w:t>
      </w:r>
      <w:r w:rsidRPr="001C6012">
        <w:rPr>
          <w:rStyle w:val="CodeInline"/>
        </w:rPr>
        <w:t>java.lang.</w:t>
      </w:r>
      <w:r w:rsidR="0032487A" w:rsidRPr="001C6012">
        <w:rPr>
          <w:rStyle w:val="CodeInline"/>
        </w:rPr>
        <w:t>String</w:t>
      </w:r>
      <w:r w:rsidR="0032487A">
        <w:t xml:space="preserve"> class is </w:t>
      </w:r>
      <w:r>
        <w:rPr>
          <w:lang w:val="en-US"/>
        </w:rPr>
        <w:t xml:space="preserve">an </w:t>
      </w:r>
      <w:r w:rsidR="0032487A">
        <w:t>immutable class.</w:t>
      </w:r>
    </w:p>
    <w:p w:rsidR="0032487A" w:rsidRDefault="0032487A" w:rsidP="0032487A">
      <w:pPr>
        <w:pStyle w:val="ExerciseNum"/>
      </w:pPr>
      <w:r>
        <w:t xml:space="preserve">Use the methods of the </w:t>
      </w:r>
      <w:r w:rsidRPr="003D5297">
        <w:rPr>
          <w:rStyle w:val="CodeInline"/>
          <w:rFonts w:eastAsia="Calibri"/>
        </w:rPr>
        <w:t>Objects</w:t>
      </w:r>
      <w:r>
        <w:t xml:space="preserve"> class to implement the </w:t>
      </w:r>
      <w:r w:rsidRPr="003D5297">
        <w:rPr>
          <w:rStyle w:val="CodeInline"/>
          <w:rFonts w:eastAsia="Calibri"/>
        </w:rPr>
        <w:t>hashCode()</w:t>
      </w:r>
      <w:r>
        <w:t xml:space="preserve"> method and other methods of the </w:t>
      </w:r>
      <w:r w:rsidRPr="003D5297">
        <w:rPr>
          <w:rStyle w:val="CodeInline"/>
          <w:rFonts w:eastAsia="Calibri"/>
        </w:rPr>
        <w:t>Phone</w:t>
      </w:r>
      <w:r>
        <w:t xml:space="preserve"> class. For example, use the </w:t>
      </w:r>
      <w:r w:rsidRPr="003D5297">
        <w:rPr>
          <w:rStyle w:val="CodeInline"/>
          <w:rFonts w:eastAsia="Calibri"/>
        </w:rPr>
        <w:t>requireNonNull()</w:t>
      </w:r>
      <w:r>
        <w:t xml:space="preserve"> method of the </w:t>
      </w:r>
      <w:r w:rsidRPr="003D5297">
        <w:rPr>
          <w:rStyle w:val="CodeInline"/>
          <w:rFonts w:eastAsia="Calibri"/>
        </w:rPr>
        <w:t>Objects</w:t>
      </w:r>
      <w:r>
        <w:t xml:space="preserve"> class inside constructors and methods of the </w:t>
      </w:r>
      <w:r w:rsidRPr="003D5297">
        <w:rPr>
          <w:rStyle w:val="CodeInline"/>
          <w:rFonts w:eastAsia="Calibri"/>
        </w:rPr>
        <w:t>Phone</w:t>
      </w:r>
      <w:r>
        <w:t xml:space="preserve"> class to validate arguments' values.</w:t>
      </w:r>
    </w:p>
    <w:p w:rsidR="001C6012" w:rsidRPr="001C6012" w:rsidRDefault="001C6012" w:rsidP="001C6012">
      <w:pPr>
        <w:pStyle w:val="ExerciseBody"/>
        <w:rPr>
          <w:b/>
        </w:rPr>
      </w:pPr>
      <w:r w:rsidRPr="001C6012">
        <w:rPr>
          <w:b/>
        </w:rPr>
        <w:t>Solution:</w:t>
      </w:r>
    </w:p>
    <w:p w:rsidR="001C6012" w:rsidRDefault="001C6012" w:rsidP="001C6012">
      <w:pPr>
        <w:pStyle w:val="ExerciseCode"/>
      </w:pPr>
      <w:r>
        <w:t>// Phone.java</w:t>
      </w:r>
    </w:p>
    <w:p w:rsidR="001C6012" w:rsidRDefault="001C6012" w:rsidP="001C6012">
      <w:pPr>
        <w:pStyle w:val="ExerciseCode"/>
      </w:pPr>
      <w:r>
        <w:t>package com.jdojo.object.excercise;</w:t>
      </w:r>
    </w:p>
    <w:p w:rsidR="001C6012" w:rsidRDefault="001C6012" w:rsidP="001C6012">
      <w:pPr>
        <w:pStyle w:val="ExerciseCode"/>
      </w:pPr>
    </w:p>
    <w:p w:rsidR="001C6012" w:rsidRDefault="001C6012" w:rsidP="001C6012">
      <w:pPr>
        <w:pStyle w:val="ExerciseCode"/>
      </w:pPr>
      <w:r>
        <w:t>import java.util.Objects;</w:t>
      </w:r>
    </w:p>
    <w:p w:rsidR="001C6012" w:rsidRDefault="001C6012" w:rsidP="001C6012">
      <w:pPr>
        <w:pStyle w:val="ExerciseCode"/>
      </w:pPr>
    </w:p>
    <w:p w:rsidR="001C6012" w:rsidRDefault="001C6012" w:rsidP="001C6012">
      <w:pPr>
        <w:pStyle w:val="ExerciseCode"/>
      </w:pPr>
      <w:r>
        <w:t>public class Phone implements Cloneable {</w:t>
      </w:r>
    </w:p>
    <w:p w:rsidR="001C6012" w:rsidRDefault="001C6012" w:rsidP="001C6012">
      <w:pPr>
        <w:pStyle w:val="ExerciseCode"/>
      </w:pPr>
      <w:r>
        <w:t xml:space="preserve">    private String areaCode;</w:t>
      </w:r>
    </w:p>
    <w:p w:rsidR="001C6012" w:rsidRDefault="001C6012" w:rsidP="001C6012">
      <w:pPr>
        <w:pStyle w:val="ExerciseCode"/>
      </w:pPr>
      <w:r>
        <w:t xml:space="preserve">    private String number;</w:t>
      </w:r>
    </w:p>
    <w:p w:rsidR="0051287C" w:rsidRDefault="0051287C" w:rsidP="0051287C">
      <w:pPr>
        <w:pStyle w:val="ExerciseCode"/>
      </w:pPr>
      <w:r>
        <w:t xml:space="preserve">    </w:t>
      </w:r>
    </w:p>
    <w:p w:rsidR="0051287C" w:rsidRDefault="0051287C" w:rsidP="0051287C">
      <w:pPr>
        <w:pStyle w:val="ExerciseCode"/>
      </w:pPr>
      <w:r>
        <w:rPr>
          <w:lang w:val="en-US"/>
        </w:rPr>
        <w:t xml:space="preserve">    </w:t>
      </w:r>
      <w:r>
        <w:t xml:space="preserve">public Phone() {        </w:t>
      </w:r>
    </w:p>
    <w:p w:rsidR="0051287C" w:rsidRDefault="0051287C" w:rsidP="0051287C">
      <w:pPr>
        <w:pStyle w:val="ExerciseCode"/>
      </w:pPr>
      <w:r>
        <w:t xml:space="preserve">    }</w:t>
      </w:r>
    </w:p>
    <w:p w:rsidR="001C6012" w:rsidRDefault="001C6012" w:rsidP="001C6012">
      <w:pPr>
        <w:pStyle w:val="ExerciseCode"/>
      </w:pPr>
    </w:p>
    <w:p w:rsidR="001C6012" w:rsidRDefault="001C6012" w:rsidP="001C6012">
      <w:pPr>
        <w:pStyle w:val="ExerciseCode"/>
      </w:pPr>
      <w:r>
        <w:t xml:space="preserve">    public Phone(String areaCode, String number) {</w:t>
      </w:r>
    </w:p>
    <w:p w:rsidR="001C6012" w:rsidRPr="001C6012" w:rsidRDefault="001C6012" w:rsidP="001C6012">
      <w:pPr>
        <w:pStyle w:val="ExerciseCode"/>
        <w:rPr>
          <w:b/>
        </w:rPr>
      </w:pPr>
      <w:r>
        <w:t xml:space="preserve">     </w:t>
      </w:r>
      <w:r w:rsidRPr="001C6012">
        <w:rPr>
          <w:b/>
        </w:rPr>
        <w:t xml:space="preserve">   Objects.requireNonNull(areaCode, "Area code is required.");</w:t>
      </w:r>
    </w:p>
    <w:p w:rsidR="001C6012" w:rsidRPr="001C6012" w:rsidRDefault="001C6012" w:rsidP="001C6012">
      <w:pPr>
        <w:pStyle w:val="ExerciseCode"/>
        <w:rPr>
          <w:b/>
        </w:rPr>
      </w:pPr>
      <w:r w:rsidRPr="001C6012">
        <w:rPr>
          <w:b/>
        </w:rPr>
        <w:t xml:space="preserve">        Objects.requireNonNull(number, "Number is required.");</w:t>
      </w:r>
    </w:p>
    <w:p w:rsidR="001C6012" w:rsidRDefault="001C6012" w:rsidP="001C6012">
      <w:pPr>
        <w:pStyle w:val="ExerciseCode"/>
      </w:pPr>
    </w:p>
    <w:p w:rsidR="001C6012" w:rsidRDefault="001C6012" w:rsidP="001C6012">
      <w:pPr>
        <w:pStyle w:val="ExerciseCode"/>
      </w:pPr>
      <w:r>
        <w:t xml:space="preserve">        this.areaCode = areaCode;</w:t>
      </w:r>
    </w:p>
    <w:p w:rsidR="001C6012" w:rsidRDefault="001C6012" w:rsidP="001C6012">
      <w:pPr>
        <w:pStyle w:val="ExerciseCode"/>
      </w:pPr>
      <w:r>
        <w:t xml:space="preserve">        this.number = number;</w:t>
      </w:r>
    </w:p>
    <w:p w:rsidR="001C6012" w:rsidRDefault="001C6012" w:rsidP="001C6012">
      <w:pPr>
        <w:pStyle w:val="ExerciseCode"/>
      </w:pPr>
      <w:r>
        <w:t xml:space="preserve">    }</w:t>
      </w:r>
    </w:p>
    <w:p w:rsidR="001C6012" w:rsidRDefault="001C6012" w:rsidP="001C6012">
      <w:pPr>
        <w:pStyle w:val="ExerciseCode"/>
      </w:pPr>
    </w:p>
    <w:p w:rsidR="001C6012" w:rsidRDefault="001C6012" w:rsidP="001C6012">
      <w:pPr>
        <w:pStyle w:val="ExerciseCode"/>
      </w:pPr>
      <w:r>
        <w:t xml:space="preserve">    public static void main(String[] args) {</w:t>
      </w:r>
    </w:p>
    <w:p w:rsidR="001C6012" w:rsidRDefault="001C6012" w:rsidP="001C6012">
      <w:pPr>
        <w:pStyle w:val="ExerciseCode"/>
      </w:pPr>
      <w:r>
        <w:t xml:space="preserve">        Phone p = new Phone("334", "4569067");</w:t>
      </w:r>
    </w:p>
    <w:p w:rsidR="001C6012" w:rsidRDefault="001C6012" w:rsidP="001C6012">
      <w:pPr>
        <w:pStyle w:val="ExerciseCode"/>
      </w:pPr>
      <w:r>
        <w:t xml:space="preserve">        Phone clonedPhone = p.clone();</w:t>
      </w:r>
    </w:p>
    <w:p w:rsidR="001C6012" w:rsidRDefault="001C6012" w:rsidP="001C6012">
      <w:pPr>
        <w:pStyle w:val="ExerciseCode"/>
      </w:pPr>
    </w:p>
    <w:p w:rsidR="001C6012" w:rsidRDefault="001C6012" w:rsidP="001C6012">
      <w:pPr>
        <w:pStyle w:val="ExerciseCode"/>
      </w:pPr>
      <w:r>
        <w:lastRenderedPageBreak/>
        <w:t xml:space="preserve">        System.out.println("Phone: " + p);</w:t>
      </w:r>
    </w:p>
    <w:p w:rsidR="001C6012" w:rsidRDefault="001C6012" w:rsidP="001C6012">
      <w:pPr>
        <w:pStyle w:val="ExerciseCode"/>
      </w:pPr>
      <w:r>
        <w:t xml:space="preserve">        System.out.println("Clonsed Phone: " + clonedPhone);</w:t>
      </w:r>
    </w:p>
    <w:p w:rsidR="001C6012" w:rsidRDefault="001C6012" w:rsidP="001C6012">
      <w:pPr>
        <w:pStyle w:val="ExerciseCode"/>
      </w:pPr>
      <w:r>
        <w:t xml:space="preserve">    }</w:t>
      </w:r>
    </w:p>
    <w:p w:rsidR="001C6012" w:rsidRDefault="001C6012" w:rsidP="001C6012">
      <w:pPr>
        <w:pStyle w:val="ExerciseCode"/>
      </w:pPr>
      <w:r>
        <w:t xml:space="preserve">        </w:t>
      </w:r>
    </w:p>
    <w:p w:rsidR="001C6012" w:rsidRDefault="001C6012" w:rsidP="001C6012">
      <w:pPr>
        <w:pStyle w:val="ExerciseCode"/>
      </w:pPr>
      <w:r>
        <w:t xml:space="preserve">    @Override</w:t>
      </w:r>
    </w:p>
    <w:p w:rsidR="001C6012" w:rsidRDefault="001C6012" w:rsidP="001C6012">
      <w:pPr>
        <w:pStyle w:val="ExerciseCode"/>
      </w:pPr>
      <w:r>
        <w:t xml:space="preserve">    public Phone clone() {</w:t>
      </w:r>
    </w:p>
    <w:p w:rsidR="001C6012" w:rsidRDefault="001C6012" w:rsidP="001C6012">
      <w:pPr>
        <w:pStyle w:val="ExerciseCode"/>
      </w:pPr>
      <w:r>
        <w:t xml:space="preserve">        Phone copy = null;</w:t>
      </w:r>
    </w:p>
    <w:p w:rsidR="001C6012" w:rsidRDefault="001C6012" w:rsidP="001C6012">
      <w:pPr>
        <w:pStyle w:val="ExerciseCode"/>
      </w:pPr>
    </w:p>
    <w:p w:rsidR="001C6012" w:rsidRDefault="001C6012" w:rsidP="001C6012">
      <w:pPr>
        <w:pStyle w:val="ExerciseCode"/>
      </w:pPr>
      <w:r>
        <w:t xml:space="preserve">        try {</w:t>
      </w:r>
    </w:p>
    <w:p w:rsidR="001C6012" w:rsidRDefault="001C6012" w:rsidP="001C6012">
      <w:pPr>
        <w:pStyle w:val="ExerciseCode"/>
      </w:pPr>
      <w:r>
        <w:t xml:space="preserve">            copy = (Phone) super.clone();</w:t>
      </w:r>
    </w:p>
    <w:p w:rsidR="001C6012" w:rsidRDefault="001C6012" w:rsidP="001C6012">
      <w:pPr>
        <w:pStyle w:val="ExerciseCode"/>
      </w:pPr>
      <w:r>
        <w:t xml:space="preserve">        } catch (CloneNotSupportedException e) {</w:t>
      </w:r>
    </w:p>
    <w:p w:rsidR="001C6012" w:rsidRDefault="001C6012" w:rsidP="001C6012">
      <w:pPr>
        <w:pStyle w:val="ExerciseCode"/>
      </w:pPr>
      <w:r>
        <w:t xml:space="preserve">            e.printStackTrace();</w:t>
      </w:r>
    </w:p>
    <w:p w:rsidR="001C6012" w:rsidRDefault="001C6012" w:rsidP="001C6012">
      <w:pPr>
        <w:pStyle w:val="ExerciseCode"/>
      </w:pPr>
      <w:r>
        <w:t xml:space="preserve">        }</w:t>
      </w:r>
    </w:p>
    <w:p w:rsidR="001C6012" w:rsidRDefault="001C6012" w:rsidP="001C6012">
      <w:pPr>
        <w:pStyle w:val="ExerciseCode"/>
      </w:pPr>
    </w:p>
    <w:p w:rsidR="001C6012" w:rsidRDefault="001C6012" w:rsidP="001C6012">
      <w:pPr>
        <w:pStyle w:val="ExerciseCode"/>
      </w:pPr>
      <w:r>
        <w:t xml:space="preserve">        return copy;</w:t>
      </w:r>
    </w:p>
    <w:p w:rsidR="001C6012" w:rsidRDefault="001C6012" w:rsidP="001C6012">
      <w:pPr>
        <w:pStyle w:val="ExerciseCode"/>
      </w:pPr>
      <w:r>
        <w:t xml:space="preserve">    }</w:t>
      </w:r>
    </w:p>
    <w:p w:rsidR="001C6012" w:rsidRDefault="001C6012" w:rsidP="001C6012">
      <w:pPr>
        <w:pStyle w:val="ExerciseCode"/>
      </w:pPr>
    </w:p>
    <w:p w:rsidR="001C6012" w:rsidRPr="001C6012" w:rsidRDefault="001C6012" w:rsidP="001C6012">
      <w:pPr>
        <w:pStyle w:val="ExerciseCode"/>
        <w:rPr>
          <w:b/>
        </w:rPr>
      </w:pPr>
      <w:r w:rsidRPr="001C6012">
        <w:rPr>
          <w:b/>
        </w:rPr>
        <w:t xml:space="preserve">    @Override</w:t>
      </w:r>
    </w:p>
    <w:p w:rsidR="001C6012" w:rsidRPr="001C6012" w:rsidRDefault="001C6012" w:rsidP="001C6012">
      <w:pPr>
        <w:pStyle w:val="ExerciseCode"/>
        <w:rPr>
          <w:b/>
        </w:rPr>
      </w:pPr>
      <w:r w:rsidRPr="001C6012">
        <w:rPr>
          <w:b/>
        </w:rPr>
        <w:t xml:space="preserve">    public int hashCode() {</w:t>
      </w:r>
    </w:p>
    <w:p w:rsidR="001C6012" w:rsidRPr="001C6012" w:rsidRDefault="001C6012" w:rsidP="001C6012">
      <w:pPr>
        <w:pStyle w:val="ExerciseCode"/>
        <w:rPr>
          <w:b/>
        </w:rPr>
      </w:pPr>
      <w:r w:rsidRPr="001C6012">
        <w:rPr>
          <w:b/>
        </w:rPr>
        <w:t xml:space="preserve">        return Objects.hash(areaCode, number);</w:t>
      </w:r>
    </w:p>
    <w:p w:rsidR="001C6012" w:rsidRPr="001C6012" w:rsidRDefault="001C6012" w:rsidP="001C6012">
      <w:pPr>
        <w:pStyle w:val="ExerciseCode"/>
        <w:rPr>
          <w:b/>
        </w:rPr>
      </w:pPr>
      <w:r w:rsidRPr="001C6012">
        <w:rPr>
          <w:b/>
        </w:rPr>
        <w:t xml:space="preserve">    }</w:t>
      </w:r>
    </w:p>
    <w:p w:rsidR="001C6012" w:rsidRPr="001C6012" w:rsidRDefault="001C6012" w:rsidP="001C6012">
      <w:pPr>
        <w:pStyle w:val="ExerciseCode"/>
        <w:rPr>
          <w:b/>
        </w:rPr>
      </w:pPr>
    </w:p>
    <w:p w:rsidR="001C6012" w:rsidRPr="001C6012" w:rsidRDefault="001C6012" w:rsidP="001C6012">
      <w:pPr>
        <w:pStyle w:val="ExerciseCode"/>
        <w:rPr>
          <w:b/>
        </w:rPr>
      </w:pPr>
      <w:r w:rsidRPr="001C6012">
        <w:rPr>
          <w:b/>
        </w:rPr>
        <w:t xml:space="preserve">    @Override</w:t>
      </w:r>
    </w:p>
    <w:p w:rsidR="001C6012" w:rsidRPr="001C6012" w:rsidRDefault="001C6012" w:rsidP="001C6012">
      <w:pPr>
        <w:pStyle w:val="ExerciseCode"/>
        <w:rPr>
          <w:b/>
        </w:rPr>
      </w:pPr>
      <w:r w:rsidRPr="001C6012">
        <w:rPr>
          <w:b/>
        </w:rPr>
        <w:t xml:space="preserve">    public boolean equals(Object other) {</w:t>
      </w:r>
    </w:p>
    <w:p w:rsidR="001C6012" w:rsidRPr="001C6012" w:rsidRDefault="001C6012" w:rsidP="001C6012">
      <w:pPr>
        <w:pStyle w:val="ExerciseCode"/>
        <w:rPr>
          <w:b/>
        </w:rPr>
      </w:pPr>
      <w:r w:rsidRPr="001C6012">
        <w:rPr>
          <w:b/>
        </w:rPr>
        <w:t xml:space="preserve">        return Objects.equals(this, other);</w:t>
      </w:r>
    </w:p>
    <w:p w:rsidR="001C6012" w:rsidRPr="001C6012" w:rsidRDefault="001C6012" w:rsidP="001C6012">
      <w:pPr>
        <w:pStyle w:val="ExerciseCode"/>
        <w:rPr>
          <w:b/>
        </w:rPr>
      </w:pPr>
      <w:r w:rsidRPr="001C6012">
        <w:rPr>
          <w:b/>
        </w:rPr>
        <w:t xml:space="preserve">    }</w:t>
      </w:r>
    </w:p>
    <w:p w:rsidR="001C6012" w:rsidRDefault="001C6012" w:rsidP="001C6012">
      <w:pPr>
        <w:pStyle w:val="ExerciseCode"/>
      </w:pPr>
    </w:p>
    <w:p w:rsidR="001C6012" w:rsidRDefault="001C6012" w:rsidP="001C6012">
      <w:pPr>
        <w:pStyle w:val="ExerciseCode"/>
      </w:pPr>
      <w:r>
        <w:t xml:space="preserve">    @Override</w:t>
      </w:r>
    </w:p>
    <w:p w:rsidR="001C6012" w:rsidRDefault="001C6012" w:rsidP="001C6012">
      <w:pPr>
        <w:pStyle w:val="ExerciseCode"/>
      </w:pPr>
      <w:r>
        <w:t xml:space="preserve">    public String toString() {</w:t>
      </w:r>
    </w:p>
    <w:p w:rsidR="001C6012" w:rsidRDefault="001C6012" w:rsidP="001C6012">
      <w:pPr>
        <w:pStyle w:val="ExerciseCode"/>
      </w:pPr>
      <w:r>
        <w:t xml:space="preserve">        return this.areaCode + this.number;</w:t>
      </w:r>
    </w:p>
    <w:p w:rsidR="001C6012" w:rsidRDefault="001C6012" w:rsidP="001C6012">
      <w:pPr>
        <w:pStyle w:val="ExerciseCode"/>
      </w:pPr>
      <w:r>
        <w:t xml:space="preserve">    }</w:t>
      </w:r>
    </w:p>
    <w:p w:rsidR="0032487A" w:rsidRPr="001C6012" w:rsidRDefault="001C6012" w:rsidP="001C6012">
      <w:pPr>
        <w:pStyle w:val="ExerciseCode"/>
        <w:rPr>
          <w:rFonts w:eastAsiaTheme="minorHAnsi"/>
        </w:rPr>
      </w:pPr>
      <w:r>
        <w:t>}</w:t>
      </w:r>
      <w:r w:rsidR="0032487A">
        <w:t xml:space="preserve"> </w:t>
      </w:r>
    </w:p>
    <w:p w:rsidR="0032487A" w:rsidRPr="001C6012" w:rsidRDefault="0032487A" w:rsidP="0032487A">
      <w:pPr>
        <w:pStyle w:val="ExerciseNum"/>
        <w:rPr>
          <w:rStyle w:val="ExerciseCodeChar"/>
          <w:rFonts w:ascii="HelveticaNeue Condensed" w:hAnsi="HelveticaNeue Condensed"/>
          <w:noProof w:val="0"/>
          <w:sz w:val="20"/>
        </w:rPr>
      </w:pPr>
      <w:r>
        <w:t xml:space="preserve">Write the missing pieces the following snippet of code that will prints the simple </w:t>
      </w:r>
      <w:r>
        <w:rPr>
          <w:lang w:val="en-US"/>
        </w:rPr>
        <w:t xml:space="preserve">name </w:t>
      </w:r>
      <w:r>
        <w:t xml:space="preserve">and </w:t>
      </w:r>
      <w:r>
        <w:rPr>
          <w:lang w:val="en-US"/>
        </w:rPr>
        <w:t xml:space="preserve">the </w:t>
      </w:r>
      <w:r>
        <w:t xml:space="preserve">fully qualified name of the </w:t>
      </w:r>
      <w:r w:rsidRPr="000C313B">
        <w:rPr>
          <w:rStyle w:val="CodeInline"/>
          <w:rFonts w:eastAsia="Calibri"/>
        </w:rPr>
        <w:t>Phone</w:t>
      </w:r>
      <w:r>
        <w:t xml:space="preserve"> class:</w:t>
      </w:r>
      <w:r>
        <w:br/>
      </w:r>
      <w:r>
        <w:br/>
      </w:r>
      <w:r w:rsidRPr="001C6012">
        <w:rPr>
          <w:rStyle w:val="ExerciseCodeChar"/>
          <w:rFonts w:eastAsia="Calibri"/>
        </w:rPr>
        <w:t>Phone p = new Phone();</w:t>
      </w:r>
      <w:r w:rsidRPr="001C6012">
        <w:rPr>
          <w:rStyle w:val="ExerciseCodeChar"/>
          <w:rFonts w:eastAsia="Calibri"/>
        </w:rPr>
        <w:br/>
        <w:t>Class cls = /* your code goes here */;</w:t>
      </w:r>
      <w:r w:rsidRPr="001C6012">
        <w:rPr>
          <w:rStyle w:val="ExerciseCodeChar"/>
          <w:rFonts w:eastAsia="Calibri"/>
        </w:rPr>
        <w:br/>
        <w:t>String simpleName = cls./* your code goes here */;</w:t>
      </w:r>
      <w:r w:rsidRPr="001C6012">
        <w:rPr>
          <w:rStyle w:val="ExerciseCodeChar"/>
          <w:rFonts w:eastAsia="Calibri"/>
        </w:rPr>
        <w:br/>
        <w:t>String fullyQualifedName = cls./* your code goes here */;</w:t>
      </w:r>
      <w:r w:rsidRPr="001C6012">
        <w:rPr>
          <w:rStyle w:val="ExerciseCodeChar"/>
          <w:rFonts w:eastAsia="Calibri"/>
        </w:rPr>
        <w:br/>
        <w:t>System.out.println("Simple class name: "  + simpleName);        System.out.println("Fully qualified name: "  + fullyQualifedName);</w:t>
      </w:r>
    </w:p>
    <w:p w:rsidR="001C6012" w:rsidRPr="001C6012" w:rsidRDefault="001C6012" w:rsidP="001C6012">
      <w:pPr>
        <w:pStyle w:val="ExerciseBody"/>
        <w:rPr>
          <w:b/>
          <w:lang w:val="en-US"/>
        </w:rPr>
      </w:pPr>
      <w:r w:rsidRPr="001C6012">
        <w:rPr>
          <w:b/>
        </w:rPr>
        <w:t>Solution</w:t>
      </w:r>
      <w:r w:rsidRPr="001C6012">
        <w:rPr>
          <w:b/>
          <w:lang w:val="en-US"/>
        </w:rPr>
        <w:t>:</w:t>
      </w:r>
    </w:p>
    <w:p w:rsidR="0032487A" w:rsidRPr="001C6012" w:rsidRDefault="0032487A" w:rsidP="001C6012">
      <w:pPr>
        <w:pStyle w:val="ExerciseCode"/>
        <w:rPr>
          <w:rFonts w:eastAsia="Calibri"/>
        </w:rPr>
      </w:pPr>
      <w:r w:rsidRPr="001C6012">
        <w:rPr>
          <w:rFonts w:eastAsia="Calibri"/>
        </w:rPr>
        <w:t>Phone p = new Phone();</w:t>
      </w:r>
    </w:p>
    <w:p w:rsidR="0032487A" w:rsidRPr="001C6012" w:rsidRDefault="0032487A" w:rsidP="001C6012">
      <w:pPr>
        <w:pStyle w:val="ExerciseCode"/>
        <w:rPr>
          <w:rFonts w:eastAsia="Calibri"/>
        </w:rPr>
      </w:pPr>
      <w:r w:rsidRPr="001C6012">
        <w:rPr>
          <w:rFonts w:eastAsia="Calibri"/>
        </w:rPr>
        <w:lastRenderedPageBreak/>
        <w:t>Class cls = p.getClass();</w:t>
      </w:r>
    </w:p>
    <w:p w:rsidR="0032487A" w:rsidRPr="001C6012" w:rsidRDefault="0032487A" w:rsidP="001C6012">
      <w:pPr>
        <w:pStyle w:val="ExerciseCode"/>
        <w:rPr>
          <w:rFonts w:eastAsia="Calibri"/>
        </w:rPr>
      </w:pPr>
      <w:r w:rsidRPr="001C6012">
        <w:rPr>
          <w:rFonts w:eastAsia="Calibri"/>
        </w:rPr>
        <w:t>String simpleName = cls.getSimpleName();</w:t>
      </w:r>
    </w:p>
    <w:p w:rsidR="0032487A" w:rsidRPr="001C6012" w:rsidRDefault="0032487A" w:rsidP="001C6012">
      <w:pPr>
        <w:pStyle w:val="ExerciseCode"/>
        <w:rPr>
          <w:rFonts w:eastAsia="Calibri"/>
        </w:rPr>
      </w:pPr>
      <w:r w:rsidRPr="001C6012">
        <w:rPr>
          <w:rFonts w:eastAsia="Calibri"/>
        </w:rPr>
        <w:t>String fullyQualifedName = cls.getName();</w:t>
      </w:r>
    </w:p>
    <w:p w:rsidR="001C6012" w:rsidRPr="001C6012" w:rsidRDefault="001C6012" w:rsidP="001C6012">
      <w:pPr>
        <w:pStyle w:val="ExerciseCode"/>
        <w:rPr>
          <w:rFonts w:eastAsia="Calibri"/>
        </w:rPr>
      </w:pPr>
      <w:r w:rsidRPr="001C6012">
        <w:rPr>
          <w:rFonts w:eastAsia="Calibri"/>
        </w:rPr>
        <w:t>System.out.println("Simple class name: "  + simpleName);</w:t>
      </w:r>
    </w:p>
    <w:p w:rsidR="0032487A" w:rsidRPr="0032487A" w:rsidRDefault="001C6012" w:rsidP="0051287C">
      <w:pPr>
        <w:pStyle w:val="ExerciseCode"/>
      </w:pPr>
      <w:r w:rsidRPr="001C6012">
        <w:rPr>
          <w:rFonts w:eastAsia="Calibri"/>
        </w:rPr>
        <w:t>System.out.println("Fully qualified name: "  + fullyQualifedName);</w:t>
      </w:r>
    </w:p>
    <w:sectPr w:rsidR="0032487A" w:rsidRPr="0032487A" w:rsidSect="00DF496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pgSz w:w="10800" w:h="13320" w:code="1"/>
      <w:pgMar w:top="547" w:right="1080" w:bottom="547" w:left="1080" w:header="547" w:footer="547" w:gutter="0"/>
      <w:cols w:space="296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B52E7" w:rsidRDefault="00EB52E7">
      <w:r>
        <w:separator/>
      </w:r>
    </w:p>
  </w:endnote>
  <w:endnote w:type="continuationSeparator" w:id="0">
    <w:p w:rsidR="00EB52E7" w:rsidRDefault="00EB52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" w:fontKey="{55691798-B85A-406A-8608-0F0F7FFC43AA}"/>
    <w:embedBold r:id="rId2" w:fontKey="{91E5F9AB-455F-41A9-9446-BB1A685EE06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B1978B3B-5A9C-450E-944B-3A3EF00D0988}"/>
    <w:embedBold r:id="rId4" w:fontKey="{3B601B79-E39A-4233-B49E-69F939F4CBA2}"/>
    <w:embedItalic r:id="rId5" w:fontKey="{469BA5BE-F2F5-4120-8C4D-10B29989B992}"/>
    <w:embedBoldItalic r:id="rId6" w:fontKey="{E3BC95F5-356C-4883-9188-293429C01E60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Utopia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7" w:fontKey="{CF6CC259-28A5-46E5-95BD-4D5063FA68A9}"/>
    <w:embedBoldItalic r:id="rId8" w:fontKey="{10178CED-9C1A-4985-9013-BC9FAC173439}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TheSansMonoConBlack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TheSansMonoConNormal">
    <w:altName w:val="Gadug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HelveticaNeue Condensed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03E7DA6A-E690-45B3-B1FF-09DBF4B10491}"/>
  </w:font>
  <w:font w:name="HelveticaNeue MediumEx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A01DA512-AC02-4657-B8FF-EC48D6C03C6D}"/>
  </w:font>
  <w:font w:name="ZapfDingbats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11" w:fontKey="{FC12DF64-9861-49DC-AD6B-AF33A08AFD94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C0A881CA-076D-4CD2-A92B-BBED011302C3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inion Pro">
    <w:altName w:val="Minion Pro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9821580"/>
      <w:docPartObj>
        <w:docPartGallery w:val="Page Numbers (Bottom of Page)"/>
        <w:docPartUnique/>
      </w:docPartObj>
    </w:sdtPr>
    <w:sdtEndPr/>
    <w:sdtContent>
      <w:p w:rsidR="009D7D8D" w:rsidRDefault="009D7D8D" w:rsidP="00AA43FB">
        <w:pPr>
          <w:pStyle w:val="Footer"/>
        </w:pPr>
        <w:r w:rsidRPr="0069537B">
          <w:rPr>
            <w:rStyle w:val="PageNumber"/>
          </w:rPr>
          <w:fldChar w:fldCharType="begin"/>
        </w:r>
        <w:r w:rsidRPr="0069537B">
          <w:rPr>
            <w:rStyle w:val="PageNumber"/>
          </w:rPr>
          <w:instrText xml:space="preserve"> PAGE   \* MERGEFORMAT </w:instrText>
        </w:r>
        <w:r w:rsidRPr="0069537B">
          <w:rPr>
            <w:rStyle w:val="PageNumber"/>
          </w:rPr>
          <w:fldChar w:fldCharType="separate"/>
        </w:r>
        <w:r w:rsidR="00E7659E">
          <w:rPr>
            <w:rStyle w:val="PageNumber"/>
            <w:noProof/>
          </w:rPr>
          <w:t>6</w:t>
        </w:r>
        <w:r w:rsidRPr="0069537B">
          <w:rPr>
            <w:rStyle w:val="PageNumber"/>
          </w:rPr>
          <w:fldChar w:fldCharType="end"/>
        </w:r>
        <w:r>
          <w:tab/>
        </w:r>
        <w:r>
          <w:tab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D7D8D" w:rsidRPr="0069537B" w:rsidRDefault="009D7D8D" w:rsidP="0069537B">
    <w:pPr>
      <w:pStyle w:val="Footer"/>
      <w:rPr>
        <w:lang w:val="en-US"/>
      </w:rPr>
    </w:pPr>
    <w:r>
      <w:rPr>
        <w:rStyle w:val="PageNumber"/>
        <w:lang w:val="en-US"/>
      </w:rPr>
      <w:tab/>
    </w:r>
    <w:r>
      <w:rPr>
        <w:rStyle w:val="PageNumber"/>
        <w:lang w:val="en-US"/>
      </w:rPr>
      <w:tab/>
    </w:r>
    <w:r w:rsidRPr="00222F70">
      <w:rPr>
        <w:rStyle w:val="PageNumber"/>
      </w:rPr>
      <w:fldChar w:fldCharType="begin"/>
    </w:r>
    <w:r w:rsidRPr="00222F70">
      <w:rPr>
        <w:rStyle w:val="PageNumber"/>
      </w:rPr>
      <w:instrText xml:space="preserve"> PAGE   \* MERGEFORMAT </w:instrText>
    </w:r>
    <w:r w:rsidRPr="00222F70">
      <w:rPr>
        <w:rStyle w:val="PageNumber"/>
      </w:rPr>
      <w:fldChar w:fldCharType="separate"/>
    </w:r>
    <w:r w:rsidR="00E7659E">
      <w:rPr>
        <w:rStyle w:val="PageNumber"/>
        <w:noProof/>
      </w:rPr>
      <w:t>7</w:t>
    </w:r>
    <w:r w:rsidRPr="00222F70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B52E7" w:rsidRDefault="00EB52E7">
      <w:r>
        <w:separator/>
      </w:r>
    </w:p>
  </w:footnote>
  <w:footnote w:type="continuationSeparator" w:id="0">
    <w:p w:rsidR="00EB52E7" w:rsidRDefault="00EB52E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D7D8D" w:rsidRPr="00B570C8" w:rsidRDefault="009D7D8D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11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Object and Objects Classes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D7D8D" w:rsidRPr="00B570C8" w:rsidRDefault="009D7D8D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11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Object and Objects Classes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D7D8D" w:rsidRDefault="009D7D8D" w:rsidP="0069537B">
    <w:pPr>
      <w:pStyle w:val="ChapterNumb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F4B23DE" wp14:editId="20ABCE5F">
              <wp:simplePos x="0" y="0"/>
              <wp:positionH relativeFrom="column">
                <wp:posOffset>-2075180</wp:posOffset>
              </wp:positionH>
              <wp:positionV relativeFrom="paragraph">
                <wp:posOffset>-2176145</wp:posOffset>
              </wp:positionV>
              <wp:extent cx="7574280" cy="3826510"/>
              <wp:effectExtent l="10795" t="5080" r="6350" b="6985"/>
              <wp:wrapNone/>
              <wp:docPr id="46" name="Rounded Rectangle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74280" cy="3826510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D8D8D8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oundrect w14:anchorId="50074C07" id="Rounded Rectangle 46" o:spid="_x0000_s1026" style="position:absolute;margin-left:-163.4pt;margin-top:-171.35pt;width:596.4pt;height:301.3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" filled="f" fillcolor="#d8d8d8"/>
          </w:pict>
        </mc:Fallback>
      </mc:AlternateContent>
    </w:r>
    <w:r>
      <w:t>C H A P T E R  11</w:t>
    </w:r>
  </w:p>
  <w:p w:rsidR="009D7D8D" w:rsidRPr="00B44665" w:rsidRDefault="009D7D8D" w:rsidP="0069537B">
    <w:pPr>
      <w:rPr>
        <w:rFonts w:ascii="Wingdings" w:hAnsi="Wingdings"/>
        <w:sz w:val="28"/>
        <w:szCs w:val="28"/>
      </w:rPr>
    </w:pP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</w:p>
  <w:p w:rsidR="009D7D8D" w:rsidRDefault="009D7D8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D2A2316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350FC2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67471F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DD4D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E664F3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228CF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0CE6B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935CBB00"/>
    <w:lvl w:ilvl="0">
      <w:start w:val="1"/>
      <w:numFmt w:val="decimal"/>
      <w:lvlText w:val="Chapter %1."/>
      <w:lvlJc w:val="center"/>
      <w:pPr>
        <w:ind w:left="360" w:hanging="360"/>
      </w:pPr>
      <w:rPr>
        <w:rFonts w:hint="default"/>
      </w:rPr>
    </w:lvl>
  </w:abstractNum>
  <w:abstractNum w:abstractNumId="8" w15:restartNumberingAfterBreak="0">
    <w:nsid w:val="FFFFFF89"/>
    <w:multiLevelType w:val="singleLevel"/>
    <w:tmpl w:val="2544FC0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5E1880"/>
    <w:multiLevelType w:val="hybridMultilevel"/>
    <w:tmpl w:val="360E452C"/>
    <w:lvl w:ilvl="0" w:tplc="5680D68A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15F879AB"/>
    <w:multiLevelType w:val="multilevel"/>
    <w:tmpl w:val="BB44A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32510A"/>
    <w:multiLevelType w:val="hybridMultilevel"/>
    <w:tmpl w:val="84ECFB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60E7CFD"/>
    <w:multiLevelType w:val="multilevel"/>
    <w:tmpl w:val="39A27BCE"/>
    <w:styleLink w:val="TableBullet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852" w:hanging="284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136" w:hanging="28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556" w:hanging="284"/>
      </w:pPr>
      <w:rPr>
        <w:rFonts w:hint="default"/>
      </w:rPr>
    </w:lvl>
  </w:abstractNum>
  <w:abstractNum w:abstractNumId="16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C10E05"/>
    <w:multiLevelType w:val="multilevel"/>
    <w:tmpl w:val="C13CA800"/>
    <w:styleLink w:val="MultiLevelStyleWithNoChapterNumbers"/>
    <w:lvl w:ilvl="0">
      <w:start w:val="1"/>
      <w:numFmt w:val="none"/>
      <w:suff w:val="noth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3F0C5E31"/>
    <w:multiLevelType w:val="multilevel"/>
    <w:tmpl w:val="90520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4744D73"/>
    <w:multiLevelType w:val="multilevel"/>
    <w:tmpl w:val="7834F010"/>
    <w:lvl w:ilvl="0">
      <w:start w:val="7"/>
      <w:numFmt w:val="decimal"/>
      <w:suff w:val="space"/>
      <w:lvlText w:val="Chapter %1."/>
      <w:lvlJc w:val="left"/>
      <w:pPr>
        <w:ind w:left="0" w:firstLine="0"/>
      </w:pPr>
      <w:rPr>
        <w:rFonts w:ascii="Book Antiqua" w:hAnsi="Book Antiqua"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1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576"/>
        </w:tabs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96"/>
        </w:tabs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16"/>
        </w:tabs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736"/>
        </w:tabs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6"/>
        </w:tabs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176"/>
        </w:tabs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4896"/>
        </w:tabs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16"/>
        </w:tabs>
        <w:ind w:left="5616" w:hanging="180"/>
      </w:pPr>
    </w:lvl>
  </w:abstractNum>
  <w:abstractNum w:abstractNumId="22" w15:restartNumberingAfterBreak="0">
    <w:nsid w:val="4F890B6E"/>
    <w:multiLevelType w:val="hybridMultilevel"/>
    <w:tmpl w:val="6B38D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593E90"/>
    <w:multiLevelType w:val="hybridMultilevel"/>
    <w:tmpl w:val="3A261BF8"/>
    <w:lvl w:ilvl="0" w:tplc="15863894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161E79"/>
    <w:multiLevelType w:val="hybridMultilevel"/>
    <w:tmpl w:val="71D444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AAA714B"/>
    <w:multiLevelType w:val="multilevel"/>
    <w:tmpl w:val="4196794C"/>
    <w:styleLink w:val="Style1"/>
    <w:lvl w:ilvl="0">
      <w:start w:val="1"/>
      <w:numFmt w:val="upperLetter"/>
      <w:lvlText w:val="Appendix 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5E3E3CD8"/>
    <w:multiLevelType w:val="multilevel"/>
    <w:tmpl w:val="B6D6AE8A"/>
    <w:styleLink w:val="JavaBookMultiLevelListStyle"/>
    <w:lvl w:ilvl="0">
      <w:start w:val="1"/>
      <w:numFmt w:val="decimal"/>
      <w:suff w:val="space"/>
      <w:lvlText w:val="Chapter %1."/>
      <w:lvlJc w:val="left"/>
      <w:pPr>
        <w:ind w:left="0" w:firstLine="0"/>
      </w:pPr>
      <w:rPr>
        <w:rFonts w:ascii="Book Antiqua" w:hAnsi="Book Antiqua"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8" w15:restartNumberingAfterBreak="0">
    <w:nsid w:val="620775CB"/>
    <w:multiLevelType w:val="hybridMultilevel"/>
    <w:tmpl w:val="97E237D0"/>
    <w:lvl w:ilvl="0" w:tplc="DC4626F2">
      <w:start w:val="1"/>
      <w:numFmt w:val="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3028AD"/>
    <w:multiLevelType w:val="hybridMultilevel"/>
    <w:tmpl w:val="11C02FF6"/>
    <w:lvl w:ilvl="0" w:tplc="50AA16C4">
      <w:start w:val="1"/>
      <w:numFmt w:val="decimal"/>
      <w:pStyle w:val="JavaBookNumberList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31" w15:restartNumberingAfterBreak="0">
    <w:nsid w:val="7BAB193E"/>
    <w:multiLevelType w:val="multilevel"/>
    <w:tmpl w:val="AF78FD22"/>
    <w:styleLink w:val="Style2"/>
    <w:lvl w:ilvl="0">
      <w:start w:val="1"/>
      <w:numFmt w:val="upperLetter"/>
      <w:suff w:val="space"/>
      <w:lvlText w:val="Appendix 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2" w15:restartNumberingAfterBreak="0">
    <w:nsid w:val="7F3C6E1E"/>
    <w:multiLevelType w:val="hybridMultilevel"/>
    <w:tmpl w:val="7EE6D3FC"/>
    <w:lvl w:ilvl="0" w:tplc="FABEF916">
      <w:start w:val="1"/>
      <w:numFmt w:val="bullet"/>
      <w:pStyle w:val="ListParagraph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9"/>
  </w:num>
  <w:num w:numId="3">
    <w:abstractNumId w:val="30"/>
  </w:num>
  <w:num w:numId="4">
    <w:abstractNumId w:val="13"/>
  </w:num>
  <w:num w:numId="5">
    <w:abstractNumId w:val="21"/>
  </w:num>
  <w:num w:numId="6">
    <w:abstractNumId w:val="11"/>
  </w:num>
  <w:num w:numId="7">
    <w:abstractNumId w:val="17"/>
  </w:num>
  <w:num w:numId="8">
    <w:abstractNumId w:val="15"/>
  </w:num>
  <w:num w:numId="9">
    <w:abstractNumId w:val="27"/>
  </w:num>
  <w:num w:numId="10">
    <w:abstractNumId w:val="18"/>
  </w:num>
  <w:num w:numId="11">
    <w:abstractNumId w:val="25"/>
  </w:num>
  <w:num w:numId="12">
    <w:abstractNumId w:val="31"/>
  </w:num>
  <w:num w:numId="13">
    <w:abstractNumId w:val="32"/>
  </w:num>
  <w:num w:numId="14">
    <w:abstractNumId w:val="29"/>
  </w:num>
  <w:num w:numId="15">
    <w:abstractNumId w:val="16"/>
    <w:lvlOverride w:ilvl="0">
      <w:startOverride w:val="1"/>
    </w:lvlOverride>
  </w:num>
  <w:num w:numId="16">
    <w:abstractNumId w:val="6"/>
  </w:num>
  <w:num w:numId="17">
    <w:abstractNumId w:val="5"/>
  </w:num>
  <w:num w:numId="18">
    <w:abstractNumId w:val="4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24"/>
  </w:num>
  <w:num w:numId="24">
    <w:abstractNumId w:val="22"/>
  </w:num>
  <w:num w:numId="25">
    <w:abstractNumId w:val="12"/>
  </w:num>
  <w:num w:numId="26">
    <w:abstractNumId w:val="19"/>
  </w:num>
  <w:num w:numId="27">
    <w:abstractNumId w:val="10"/>
  </w:num>
  <w:num w:numId="28">
    <w:abstractNumId w:val="23"/>
  </w:num>
  <w:num w:numId="29">
    <w:abstractNumId w:val="28"/>
  </w:num>
  <w:num w:numId="30">
    <w:abstractNumId w:val="16"/>
  </w:num>
  <w:num w:numId="31">
    <w:abstractNumId w:val="8"/>
  </w:num>
  <w:num w:numId="32">
    <w:abstractNumId w:val="7"/>
  </w:num>
  <w:num w:numId="33">
    <w:abstractNumId w:val="20"/>
  </w:num>
  <w:num w:numId="34">
    <w:abstractNumId w:val="1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TrueTypeFonts/>
  <w:proofState w:grammar="clean"/>
  <w:attachedTemplate r:id="rId1"/>
  <w:linkStyles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3FE1"/>
    <w:rsid w:val="00000356"/>
    <w:rsid w:val="0000085B"/>
    <w:rsid w:val="00001A31"/>
    <w:rsid w:val="00002570"/>
    <w:rsid w:val="00003F2B"/>
    <w:rsid w:val="00005944"/>
    <w:rsid w:val="00005973"/>
    <w:rsid w:val="00006741"/>
    <w:rsid w:val="00006CCC"/>
    <w:rsid w:val="00006EC0"/>
    <w:rsid w:val="000075CA"/>
    <w:rsid w:val="00007C63"/>
    <w:rsid w:val="00010427"/>
    <w:rsid w:val="00011461"/>
    <w:rsid w:val="00011846"/>
    <w:rsid w:val="00011D30"/>
    <w:rsid w:val="00012205"/>
    <w:rsid w:val="00012674"/>
    <w:rsid w:val="00013A51"/>
    <w:rsid w:val="00013C3D"/>
    <w:rsid w:val="0001506D"/>
    <w:rsid w:val="0001549F"/>
    <w:rsid w:val="00015A24"/>
    <w:rsid w:val="000161E2"/>
    <w:rsid w:val="000177C8"/>
    <w:rsid w:val="00020A40"/>
    <w:rsid w:val="00021A6B"/>
    <w:rsid w:val="00023756"/>
    <w:rsid w:val="00023814"/>
    <w:rsid w:val="000239A1"/>
    <w:rsid w:val="00023EBE"/>
    <w:rsid w:val="00024AEF"/>
    <w:rsid w:val="000259EC"/>
    <w:rsid w:val="000266DC"/>
    <w:rsid w:val="00031178"/>
    <w:rsid w:val="000318FD"/>
    <w:rsid w:val="00031D66"/>
    <w:rsid w:val="000325C4"/>
    <w:rsid w:val="0003399C"/>
    <w:rsid w:val="00033AEB"/>
    <w:rsid w:val="00033FE1"/>
    <w:rsid w:val="000345ED"/>
    <w:rsid w:val="000345FB"/>
    <w:rsid w:val="00036AED"/>
    <w:rsid w:val="00037D73"/>
    <w:rsid w:val="00041B40"/>
    <w:rsid w:val="00042176"/>
    <w:rsid w:val="00043A29"/>
    <w:rsid w:val="00044623"/>
    <w:rsid w:val="00045222"/>
    <w:rsid w:val="00045A5D"/>
    <w:rsid w:val="00050F1D"/>
    <w:rsid w:val="00052A31"/>
    <w:rsid w:val="00052DF1"/>
    <w:rsid w:val="000534FB"/>
    <w:rsid w:val="00060FB5"/>
    <w:rsid w:val="00061BB2"/>
    <w:rsid w:val="00061D2C"/>
    <w:rsid w:val="00064306"/>
    <w:rsid w:val="00064756"/>
    <w:rsid w:val="00064AA7"/>
    <w:rsid w:val="00080089"/>
    <w:rsid w:val="000802C1"/>
    <w:rsid w:val="00082B8F"/>
    <w:rsid w:val="00082CED"/>
    <w:rsid w:val="00083262"/>
    <w:rsid w:val="00086D6D"/>
    <w:rsid w:val="00086F89"/>
    <w:rsid w:val="0009052F"/>
    <w:rsid w:val="000911BB"/>
    <w:rsid w:val="0009547A"/>
    <w:rsid w:val="00096521"/>
    <w:rsid w:val="000A0CCF"/>
    <w:rsid w:val="000A0F0B"/>
    <w:rsid w:val="000A0F96"/>
    <w:rsid w:val="000A1AFB"/>
    <w:rsid w:val="000A3B08"/>
    <w:rsid w:val="000A6731"/>
    <w:rsid w:val="000A6D4B"/>
    <w:rsid w:val="000B01B3"/>
    <w:rsid w:val="000B0E13"/>
    <w:rsid w:val="000B18A4"/>
    <w:rsid w:val="000B202B"/>
    <w:rsid w:val="000B20CA"/>
    <w:rsid w:val="000B2D0A"/>
    <w:rsid w:val="000B50EE"/>
    <w:rsid w:val="000B5475"/>
    <w:rsid w:val="000C0458"/>
    <w:rsid w:val="000C21F1"/>
    <w:rsid w:val="000C24AF"/>
    <w:rsid w:val="000C313B"/>
    <w:rsid w:val="000C3698"/>
    <w:rsid w:val="000C3E09"/>
    <w:rsid w:val="000C59CA"/>
    <w:rsid w:val="000C5FA8"/>
    <w:rsid w:val="000C662B"/>
    <w:rsid w:val="000C6696"/>
    <w:rsid w:val="000C6E91"/>
    <w:rsid w:val="000C74A9"/>
    <w:rsid w:val="000D2E1B"/>
    <w:rsid w:val="000D34F8"/>
    <w:rsid w:val="000D5E2C"/>
    <w:rsid w:val="000D620C"/>
    <w:rsid w:val="000D6617"/>
    <w:rsid w:val="000E1762"/>
    <w:rsid w:val="000E1D25"/>
    <w:rsid w:val="000E1E93"/>
    <w:rsid w:val="000E39A5"/>
    <w:rsid w:val="000E3A99"/>
    <w:rsid w:val="000E4F4A"/>
    <w:rsid w:val="000E67E7"/>
    <w:rsid w:val="000E785A"/>
    <w:rsid w:val="000F007D"/>
    <w:rsid w:val="000F2A76"/>
    <w:rsid w:val="000F32AF"/>
    <w:rsid w:val="00100B19"/>
    <w:rsid w:val="00101CD4"/>
    <w:rsid w:val="0010365F"/>
    <w:rsid w:val="00103F14"/>
    <w:rsid w:val="00104E86"/>
    <w:rsid w:val="001063EE"/>
    <w:rsid w:val="00106531"/>
    <w:rsid w:val="0010780F"/>
    <w:rsid w:val="00110A08"/>
    <w:rsid w:val="00111461"/>
    <w:rsid w:val="00111A42"/>
    <w:rsid w:val="0011337C"/>
    <w:rsid w:val="00114845"/>
    <w:rsid w:val="00116926"/>
    <w:rsid w:val="001176CB"/>
    <w:rsid w:val="00117768"/>
    <w:rsid w:val="0012022F"/>
    <w:rsid w:val="001208AB"/>
    <w:rsid w:val="00120EC2"/>
    <w:rsid w:val="00122796"/>
    <w:rsid w:val="00122AAD"/>
    <w:rsid w:val="0012387C"/>
    <w:rsid w:val="00124875"/>
    <w:rsid w:val="00125CC5"/>
    <w:rsid w:val="00126EB4"/>
    <w:rsid w:val="00130520"/>
    <w:rsid w:val="00130DCD"/>
    <w:rsid w:val="00130F30"/>
    <w:rsid w:val="00131513"/>
    <w:rsid w:val="00131826"/>
    <w:rsid w:val="0013185D"/>
    <w:rsid w:val="001321AA"/>
    <w:rsid w:val="00134C68"/>
    <w:rsid w:val="00135785"/>
    <w:rsid w:val="0013691A"/>
    <w:rsid w:val="001403A4"/>
    <w:rsid w:val="00141BB3"/>
    <w:rsid w:val="00143798"/>
    <w:rsid w:val="00143BA6"/>
    <w:rsid w:val="001442B5"/>
    <w:rsid w:val="00145BB1"/>
    <w:rsid w:val="001504F6"/>
    <w:rsid w:val="001508DE"/>
    <w:rsid w:val="00150B91"/>
    <w:rsid w:val="00150DAA"/>
    <w:rsid w:val="001521D7"/>
    <w:rsid w:val="00152648"/>
    <w:rsid w:val="001550D3"/>
    <w:rsid w:val="00160653"/>
    <w:rsid w:val="001623DA"/>
    <w:rsid w:val="00164F78"/>
    <w:rsid w:val="00166548"/>
    <w:rsid w:val="00166C33"/>
    <w:rsid w:val="00170DA6"/>
    <w:rsid w:val="00173535"/>
    <w:rsid w:val="00173994"/>
    <w:rsid w:val="00173C8B"/>
    <w:rsid w:val="00173D0B"/>
    <w:rsid w:val="001749F0"/>
    <w:rsid w:val="00174D21"/>
    <w:rsid w:val="00174FD7"/>
    <w:rsid w:val="00175E26"/>
    <w:rsid w:val="00175E97"/>
    <w:rsid w:val="00176D77"/>
    <w:rsid w:val="001770CD"/>
    <w:rsid w:val="0017725E"/>
    <w:rsid w:val="0017785E"/>
    <w:rsid w:val="00177B3B"/>
    <w:rsid w:val="00182D98"/>
    <w:rsid w:val="001844A4"/>
    <w:rsid w:val="00184D83"/>
    <w:rsid w:val="00185B31"/>
    <w:rsid w:val="0018669B"/>
    <w:rsid w:val="00186BAF"/>
    <w:rsid w:val="00186BEC"/>
    <w:rsid w:val="00187933"/>
    <w:rsid w:val="00192A76"/>
    <w:rsid w:val="00192A8B"/>
    <w:rsid w:val="00192F92"/>
    <w:rsid w:val="0019452D"/>
    <w:rsid w:val="00195810"/>
    <w:rsid w:val="00196E82"/>
    <w:rsid w:val="0019783E"/>
    <w:rsid w:val="001A0327"/>
    <w:rsid w:val="001A03A8"/>
    <w:rsid w:val="001A05D6"/>
    <w:rsid w:val="001A072C"/>
    <w:rsid w:val="001A084E"/>
    <w:rsid w:val="001A17DC"/>
    <w:rsid w:val="001A1E25"/>
    <w:rsid w:val="001A2312"/>
    <w:rsid w:val="001A2DD2"/>
    <w:rsid w:val="001A57A5"/>
    <w:rsid w:val="001A57E0"/>
    <w:rsid w:val="001B0BF7"/>
    <w:rsid w:val="001B1D98"/>
    <w:rsid w:val="001B2458"/>
    <w:rsid w:val="001B4BB4"/>
    <w:rsid w:val="001B5784"/>
    <w:rsid w:val="001C0303"/>
    <w:rsid w:val="001C0C0A"/>
    <w:rsid w:val="001C314C"/>
    <w:rsid w:val="001C3BE5"/>
    <w:rsid w:val="001C3EF7"/>
    <w:rsid w:val="001C4A76"/>
    <w:rsid w:val="001C5451"/>
    <w:rsid w:val="001C57DA"/>
    <w:rsid w:val="001C6012"/>
    <w:rsid w:val="001C64A5"/>
    <w:rsid w:val="001C6521"/>
    <w:rsid w:val="001C6C88"/>
    <w:rsid w:val="001D12E2"/>
    <w:rsid w:val="001D184F"/>
    <w:rsid w:val="001D36D3"/>
    <w:rsid w:val="001D37CE"/>
    <w:rsid w:val="001D3CF5"/>
    <w:rsid w:val="001D4B3F"/>
    <w:rsid w:val="001D4DF3"/>
    <w:rsid w:val="001D7D5B"/>
    <w:rsid w:val="001D7FFC"/>
    <w:rsid w:val="001E1337"/>
    <w:rsid w:val="001E13D9"/>
    <w:rsid w:val="001E1727"/>
    <w:rsid w:val="001E317E"/>
    <w:rsid w:val="001E3592"/>
    <w:rsid w:val="001E4425"/>
    <w:rsid w:val="001E561E"/>
    <w:rsid w:val="001E636A"/>
    <w:rsid w:val="001E70D3"/>
    <w:rsid w:val="001F0E09"/>
    <w:rsid w:val="001F3912"/>
    <w:rsid w:val="001F39E4"/>
    <w:rsid w:val="001F4061"/>
    <w:rsid w:val="001F4B5D"/>
    <w:rsid w:val="001F56AC"/>
    <w:rsid w:val="001F5CF6"/>
    <w:rsid w:val="001F73F9"/>
    <w:rsid w:val="002000F3"/>
    <w:rsid w:val="00201A02"/>
    <w:rsid w:val="00201D9A"/>
    <w:rsid w:val="00203F38"/>
    <w:rsid w:val="0020588C"/>
    <w:rsid w:val="002058F5"/>
    <w:rsid w:val="002066C0"/>
    <w:rsid w:val="00207493"/>
    <w:rsid w:val="00210E62"/>
    <w:rsid w:val="002151B9"/>
    <w:rsid w:val="00216144"/>
    <w:rsid w:val="00216981"/>
    <w:rsid w:val="002213E2"/>
    <w:rsid w:val="00222109"/>
    <w:rsid w:val="002242CF"/>
    <w:rsid w:val="00224F1D"/>
    <w:rsid w:val="002252C4"/>
    <w:rsid w:val="00226774"/>
    <w:rsid w:val="002267EE"/>
    <w:rsid w:val="00226D92"/>
    <w:rsid w:val="0023066E"/>
    <w:rsid w:val="0023208D"/>
    <w:rsid w:val="002328CB"/>
    <w:rsid w:val="00233416"/>
    <w:rsid w:val="00235756"/>
    <w:rsid w:val="00235823"/>
    <w:rsid w:val="0023597C"/>
    <w:rsid w:val="002403EA"/>
    <w:rsid w:val="002409A2"/>
    <w:rsid w:val="00240D6B"/>
    <w:rsid w:val="00240F96"/>
    <w:rsid w:val="002419E0"/>
    <w:rsid w:val="002425C8"/>
    <w:rsid w:val="002428D3"/>
    <w:rsid w:val="0024356E"/>
    <w:rsid w:val="00243E16"/>
    <w:rsid w:val="0024497A"/>
    <w:rsid w:val="00245D21"/>
    <w:rsid w:val="0024733B"/>
    <w:rsid w:val="00247FCE"/>
    <w:rsid w:val="002504DD"/>
    <w:rsid w:val="00251F06"/>
    <w:rsid w:val="00253200"/>
    <w:rsid w:val="00253536"/>
    <w:rsid w:val="00253B76"/>
    <w:rsid w:val="002548D9"/>
    <w:rsid w:val="00256940"/>
    <w:rsid w:val="00257290"/>
    <w:rsid w:val="00257DD8"/>
    <w:rsid w:val="002612C6"/>
    <w:rsid w:val="00261FDE"/>
    <w:rsid w:val="002620F5"/>
    <w:rsid w:val="00262C45"/>
    <w:rsid w:val="002630E7"/>
    <w:rsid w:val="00263F56"/>
    <w:rsid w:val="00264A56"/>
    <w:rsid w:val="00264AC3"/>
    <w:rsid w:val="002655CC"/>
    <w:rsid w:val="00266AEF"/>
    <w:rsid w:val="00267314"/>
    <w:rsid w:val="00267AA5"/>
    <w:rsid w:val="00270490"/>
    <w:rsid w:val="00274CC5"/>
    <w:rsid w:val="00276249"/>
    <w:rsid w:val="002768D1"/>
    <w:rsid w:val="00280004"/>
    <w:rsid w:val="00280560"/>
    <w:rsid w:val="00281F46"/>
    <w:rsid w:val="0028311F"/>
    <w:rsid w:val="00283215"/>
    <w:rsid w:val="00286880"/>
    <w:rsid w:val="00287E86"/>
    <w:rsid w:val="00291480"/>
    <w:rsid w:val="00292F5D"/>
    <w:rsid w:val="00294559"/>
    <w:rsid w:val="002945EA"/>
    <w:rsid w:val="00295966"/>
    <w:rsid w:val="002972EC"/>
    <w:rsid w:val="00297C33"/>
    <w:rsid w:val="00297E79"/>
    <w:rsid w:val="002A08FA"/>
    <w:rsid w:val="002A0F34"/>
    <w:rsid w:val="002A2369"/>
    <w:rsid w:val="002A2819"/>
    <w:rsid w:val="002A290A"/>
    <w:rsid w:val="002A3080"/>
    <w:rsid w:val="002A337D"/>
    <w:rsid w:val="002A62E3"/>
    <w:rsid w:val="002A731E"/>
    <w:rsid w:val="002B30DB"/>
    <w:rsid w:val="002B3B40"/>
    <w:rsid w:val="002B5B04"/>
    <w:rsid w:val="002C0C17"/>
    <w:rsid w:val="002C1AA4"/>
    <w:rsid w:val="002C2B5B"/>
    <w:rsid w:val="002C3463"/>
    <w:rsid w:val="002C3EE6"/>
    <w:rsid w:val="002C4740"/>
    <w:rsid w:val="002C4DC1"/>
    <w:rsid w:val="002C52FA"/>
    <w:rsid w:val="002C54C2"/>
    <w:rsid w:val="002C55CF"/>
    <w:rsid w:val="002C70EB"/>
    <w:rsid w:val="002D1119"/>
    <w:rsid w:val="002D4A6C"/>
    <w:rsid w:val="002D5BC1"/>
    <w:rsid w:val="002D631E"/>
    <w:rsid w:val="002E0E82"/>
    <w:rsid w:val="002E1850"/>
    <w:rsid w:val="002E2F8C"/>
    <w:rsid w:val="002E31D4"/>
    <w:rsid w:val="002E3EC2"/>
    <w:rsid w:val="002E431D"/>
    <w:rsid w:val="002E66FE"/>
    <w:rsid w:val="002E71DB"/>
    <w:rsid w:val="002E753B"/>
    <w:rsid w:val="002F101E"/>
    <w:rsid w:val="002F104F"/>
    <w:rsid w:val="002F4A5B"/>
    <w:rsid w:val="002F52EF"/>
    <w:rsid w:val="002F5EC7"/>
    <w:rsid w:val="002F699D"/>
    <w:rsid w:val="002F69D4"/>
    <w:rsid w:val="002F6AB2"/>
    <w:rsid w:val="0030003E"/>
    <w:rsid w:val="0030021E"/>
    <w:rsid w:val="003009E7"/>
    <w:rsid w:val="003038F1"/>
    <w:rsid w:val="003047BC"/>
    <w:rsid w:val="003112C8"/>
    <w:rsid w:val="003146F4"/>
    <w:rsid w:val="00314AE6"/>
    <w:rsid w:val="00315E06"/>
    <w:rsid w:val="00316754"/>
    <w:rsid w:val="003200C1"/>
    <w:rsid w:val="00320981"/>
    <w:rsid w:val="0032195F"/>
    <w:rsid w:val="0032198F"/>
    <w:rsid w:val="00322C00"/>
    <w:rsid w:val="0032487A"/>
    <w:rsid w:val="00325F28"/>
    <w:rsid w:val="00326612"/>
    <w:rsid w:val="003266E3"/>
    <w:rsid w:val="00327027"/>
    <w:rsid w:val="00327108"/>
    <w:rsid w:val="0033069A"/>
    <w:rsid w:val="00331C36"/>
    <w:rsid w:val="0033208D"/>
    <w:rsid w:val="00332FB0"/>
    <w:rsid w:val="00333269"/>
    <w:rsid w:val="00333600"/>
    <w:rsid w:val="0033381C"/>
    <w:rsid w:val="00333954"/>
    <w:rsid w:val="003377D4"/>
    <w:rsid w:val="0033797F"/>
    <w:rsid w:val="00340106"/>
    <w:rsid w:val="0034030C"/>
    <w:rsid w:val="00341F87"/>
    <w:rsid w:val="003441C8"/>
    <w:rsid w:val="003456BA"/>
    <w:rsid w:val="003458C1"/>
    <w:rsid w:val="0034619B"/>
    <w:rsid w:val="003467C5"/>
    <w:rsid w:val="00346C2B"/>
    <w:rsid w:val="00347FFD"/>
    <w:rsid w:val="00354406"/>
    <w:rsid w:val="00362F56"/>
    <w:rsid w:val="00364665"/>
    <w:rsid w:val="003649C9"/>
    <w:rsid w:val="003656A8"/>
    <w:rsid w:val="003664EB"/>
    <w:rsid w:val="00371979"/>
    <w:rsid w:val="0037389B"/>
    <w:rsid w:val="00373B8A"/>
    <w:rsid w:val="00375C3C"/>
    <w:rsid w:val="00376E76"/>
    <w:rsid w:val="003772CD"/>
    <w:rsid w:val="003843C5"/>
    <w:rsid w:val="0038600A"/>
    <w:rsid w:val="003862DC"/>
    <w:rsid w:val="0038668A"/>
    <w:rsid w:val="00386CDD"/>
    <w:rsid w:val="00392B2A"/>
    <w:rsid w:val="00394D84"/>
    <w:rsid w:val="00395002"/>
    <w:rsid w:val="00395577"/>
    <w:rsid w:val="0039662C"/>
    <w:rsid w:val="00396AD7"/>
    <w:rsid w:val="00396CAF"/>
    <w:rsid w:val="00397826"/>
    <w:rsid w:val="00397A83"/>
    <w:rsid w:val="00397C8D"/>
    <w:rsid w:val="00397CE8"/>
    <w:rsid w:val="003A2CB0"/>
    <w:rsid w:val="003A3887"/>
    <w:rsid w:val="003A49F4"/>
    <w:rsid w:val="003A55D5"/>
    <w:rsid w:val="003A7043"/>
    <w:rsid w:val="003A7DD3"/>
    <w:rsid w:val="003B1FFC"/>
    <w:rsid w:val="003B21A2"/>
    <w:rsid w:val="003B2E9A"/>
    <w:rsid w:val="003B39AA"/>
    <w:rsid w:val="003B43C1"/>
    <w:rsid w:val="003B44EB"/>
    <w:rsid w:val="003C1934"/>
    <w:rsid w:val="003C4A13"/>
    <w:rsid w:val="003C5AA3"/>
    <w:rsid w:val="003C5E7F"/>
    <w:rsid w:val="003C700B"/>
    <w:rsid w:val="003D2445"/>
    <w:rsid w:val="003D3182"/>
    <w:rsid w:val="003D3A11"/>
    <w:rsid w:val="003D507F"/>
    <w:rsid w:val="003D5297"/>
    <w:rsid w:val="003D6AFD"/>
    <w:rsid w:val="003E1910"/>
    <w:rsid w:val="003E1B62"/>
    <w:rsid w:val="003E41E5"/>
    <w:rsid w:val="003E4B28"/>
    <w:rsid w:val="003E4FE3"/>
    <w:rsid w:val="003E5B85"/>
    <w:rsid w:val="003E635C"/>
    <w:rsid w:val="003E7D6C"/>
    <w:rsid w:val="003E7D81"/>
    <w:rsid w:val="003F147C"/>
    <w:rsid w:val="003F2754"/>
    <w:rsid w:val="003F5B25"/>
    <w:rsid w:val="003F6F94"/>
    <w:rsid w:val="003F7FE9"/>
    <w:rsid w:val="00402A12"/>
    <w:rsid w:val="00403F63"/>
    <w:rsid w:val="00404202"/>
    <w:rsid w:val="00404F85"/>
    <w:rsid w:val="00405CCE"/>
    <w:rsid w:val="00406240"/>
    <w:rsid w:val="00407A4F"/>
    <w:rsid w:val="00410D2C"/>
    <w:rsid w:val="00413271"/>
    <w:rsid w:val="00416D5B"/>
    <w:rsid w:val="004172BA"/>
    <w:rsid w:val="004211F2"/>
    <w:rsid w:val="00421D78"/>
    <w:rsid w:val="00423760"/>
    <w:rsid w:val="00424B01"/>
    <w:rsid w:val="00425638"/>
    <w:rsid w:val="004277F0"/>
    <w:rsid w:val="00427AE3"/>
    <w:rsid w:val="0043083A"/>
    <w:rsid w:val="00431AE6"/>
    <w:rsid w:val="004355B0"/>
    <w:rsid w:val="0043620B"/>
    <w:rsid w:val="004362EC"/>
    <w:rsid w:val="00442822"/>
    <w:rsid w:val="00443636"/>
    <w:rsid w:val="00443B77"/>
    <w:rsid w:val="00443D93"/>
    <w:rsid w:val="0044656B"/>
    <w:rsid w:val="0044693F"/>
    <w:rsid w:val="00446E3D"/>
    <w:rsid w:val="004472EE"/>
    <w:rsid w:val="004479EB"/>
    <w:rsid w:val="00455930"/>
    <w:rsid w:val="00455FF8"/>
    <w:rsid w:val="00457123"/>
    <w:rsid w:val="0045774D"/>
    <w:rsid w:val="004578C0"/>
    <w:rsid w:val="00457BFD"/>
    <w:rsid w:val="00460161"/>
    <w:rsid w:val="0046039E"/>
    <w:rsid w:val="00460710"/>
    <w:rsid w:val="00462AB9"/>
    <w:rsid w:val="004632CD"/>
    <w:rsid w:val="00463697"/>
    <w:rsid w:val="00467CAB"/>
    <w:rsid w:val="0047035C"/>
    <w:rsid w:val="00472538"/>
    <w:rsid w:val="0047409C"/>
    <w:rsid w:val="004740F9"/>
    <w:rsid w:val="00476566"/>
    <w:rsid w:val="00476D38"/>
    <w:rsid w:val="00476F3F"/>
    <w:rsid w:val="004775A6"/>
    <w:rsid w:val="0048129C"/>
    <w:rsid w:val="004812A4"/>
    <w:rsid w:val="004815AF"/>
    <w:rsid w:val="00482030"/>
    <w:rsid w:val="00482C6A"/>
    <w:rsid w:val="00482FE8"/>
    <w:rsid w:val="004833B9"/>
    <w:rsid w:val="00485A74"/>
    <w:rsid w:val="0048663D"/>
    <w:rsid w:val="00487A60"/>
    <w:rsid w:val="00490B49"/>
    <w:rsid w:val="0049158D"/>
    <w:rsid w:val="00491612"/>
    <w:rsid w:val="004940D0"/>
    <w:rsid w:val="004958B8"/>
    <w:rsid w:val="00496522"/>
    <w:rsid w:val="004A0C75"/>
    <w:rsid w:val="004A3D15"/>
    <w:rsid w:val="004A4650"/>
    <w:rsid w:val="004A5621"/>
    <w:rsid w:val="004A5BF8"/>
    <w:rsid w:val="004A6112"/>
    <w:rsid w:val="004A7381"/>
    <w:rsid w:val="004A73A7"/>
    <w:rsid w:val="004A73DB"/>
    <w:rsid w:val="004B0E48"/>
    <w:rsid w:val="004B1EAE"/>
    <w:rsid w:val="004B3C4D"/>
    <w:rsid w:val="004B4991"/>
    <w:rsid w:val="004B49C8"/>
    <w:rsid w:val="004B4B63"/>
    <w:rsid w:val="004B5B88"/>
    <w:rsid w:val="004B614A"/>
    <w:rsid w:val="004B64A1"/>
    <w:rsid w:val="004B7305"/>
    <w:rsid w:val="004C0C48"/>
    <w:rsid w:val="004C1BDE"/>
    <w:rsid w:val="004C639F"/>
    <w:rsid w:val="004C6580"/>
    <w:rsid w:val="004D0CBD"/>
    <w:rsid w:val="004D1789"/>
    <w:rsid w:val="004D2D77"/>
    <w:rsid w:val="004D3BF8"/>
    <w:rsid w:val="004D4E0A"/>
    <w:rsid w:val="004D63A6"/>
    <w:rsid w:val="004D6DD2"/>
    <w:rsid w:val="004E1A68"/>
    <w:rsid w:val="004E3158"/>
    <w:rsid w:val="004E4C5C"/>
    <w:rsid w:val="004E4CE5"/>
    <w:rsid w:val="004E5CBB"/>
    <w:rsid w:val="004E650E"/>
    <w:rsid w:val="004E7275"/>
    <w:rsid w:val="004F0801"/>
    <w:rsid w:val="004F2DBD"/>
    <w:rsid w:val="004F2EB5"/>
    <w:rsid w:val="004F380A"/>
    <w:rsid w:val="004F3E98"/>
    <w:rsid w:val="004F70F2"/>
    <w:rsid w:val="00500E7E"/>
    <w:rsid w:val="00501098"/>
    <w:rsid w:val="005014AC"/>
    <w:rsid w:val="00501E99"/>
    <w:rsid w:val="00501F73"/>
    <w:rsid w:val="0050239F"/>
    <w:rsid w:val="00503BAE"/>
    <w:rsid w:val="00504441"/>
    <w:rsid w:val="00504C1F"/>
    <w:rsid w:val="00505501"/>
    <w:rsid w:val="00505B2C"/>
    <w:rsid w:val="0050680E"/>
    <w:rsid w:val="005111F4"/>
    <w:rsid w:val="00511FD5"/>
    <w:rsid w:val="0051287C"/>
    <w:rsid w:val="00512D2F"/>
    <w:rsid w:val="00512E14"/>
    <w:rsid w:val="00517ED2"/>
    <w:rsid w:val="00520AA3"/>
    <w:rsid w:val="005211AB"/>
    <w:rsid w:val="00521A2D"/>
    <w:rsid w:val="00524637"/>
    <w:rsid w:val="00524A3B"/>
    <w:rsid w:val="00525918"/>
    <w:rsid w:val="00525E89"/>
    <w:rsid w:val="00526564"/>
    <w:rsid w:val="0052743A"/>
    <w:rsid w:val="00531319"/>
    <w:rsid w:val="00532B20"/>
    <w:rsid w:val="005335E4"/>
    <w:rsid w:val="005339B5"/>
    <w:rsid w:val="005341CA"/>
    <w:rsid w:val="00534FBF"/>
    <w:rsid w:val="00535020"/>
    <w:rsid w:val="00535B92"/>
    <w:rsid w:val="00535EAD"/>
    <w:rsid w:val="0053605C"/>
    <w:rsid w:val="0053724D"/>
    <w:rsid w:val="00537531"/>
    <w:rsid w:val="00537DD1"/>
    <w:rsid w:val="005409CE"/>
    <w:rsid w:val="005434A5"/>
    <w:rsid w:val="00544D61"/>
    <w:rsid w:val="005459C5"/>
    <w:rsid w:val="00546287"/>
    <w:rsid w:val="00546FAE"/>
    <w:rsid w:val="00550937"/>
    <w:rsid w:val="00552476"/>
    <w:rsid w:val="00553A64"/>
    <w:rsid w:val="00555135"/>
    <w:rsid w:val="0055627C"/>
    <w:rsid w:val="0055700B"/>
    <w:rsid w:val="00557B2B"/>
    <w:rsid w:val="00562744"/>
    <w:rsid w:val="005631DC"/>
    <w:rsid w:val="00566F48"/>
    <w:rsid w:val="00566F68"/>
    <w:rsid w:val="0056795B"/>
    <w:rsid w:val="00570213"/>
    <w:rsid w:val="00570574"/>
    <w:rsid w:val="0057064B"/>
    <w:rsid w:val="0057079B"/>
    <w:rsid w:val="00571A1B"/>
    <w:rsid w:val="00572C68"/>
    <w:rsid w:val="00575A2C"/>
    <w:rsid w:val="00575C9A"/>
    <w:rsid w:val="00576DF0"/>
    <w:rsid w:val="00577A7F"/>
    <w:rsid w:val="005800E3"/>
    <w:rsid w:val="00580540"/>
    <w:rsid w:val="0058099F"/>
    <w:rsid w:val="00582081"/>
    <w:rsid w:val="005825EC"/>
    <w:rsid w:val="00583557"/>
    <w:rsid w:val="005856B4"/>
    <w:rsid w:val="005862A4"/>
    <w:rsid w:val="00595A79"/>
    <w:rsid w:val="005A055B"/>
    <w:rsid w:val="005A1FD0"/>
    <w:rsid w:val="005A6F05"/>
    <w:rsid w:val="005B300D"/>
    <w:rsid w:val="005B47F6"/>
    <w:rsid w:val="005B714D"/>
    <w:rsid w:val="005C35C4"/>
    <w:rsid w:val="005C40BF"/>
    <w:rsid w:val="005C443D"/>
    <w:rsid w:val="005C44BB"/>
    <w:rsid w:val="005D14F3"/>
    <w:rsid w:val="005D14F5"/>
    <w:rsid w:val="005D375D"/>
    <w:rsid w:val="005D3C01"/>
    <w:rsid w:val="005D500D"/>
    <w:rsid w:val="005D5C62"/>
    <w:rsid w:val="005E0152"/>
    <w:rsid w:val="005E0656"/>
    <w:rsid w:val="005E22AF"/>
    <w:rsid w:val="005E3D28"/>
    <w:rsid w:val="005E4591"/>
    <w:rsid w:val="005E5CCE"/>
    <w:rsid w:val="005F107E"/>
    <w:rsid w:val="005F18F4"/>
    <w:rsid w:val="005F2464"/>
    <w:rsid w:val="005F2534"/>
    <w:rsid w:val="005F2EAE"/>
    <w:rsid w:val="005F5464"/>
    <w:rsid w:val="005F7F62"/>
    <w:rsid w:val="00600037"/>
    <w:rsid w:val="00601E02"/>
    <w:rsid w:val="00606A22"/>
    <w:rsid w:val="00606ED2"/>
    <w:rsid w:val="006110B2"/>
    <w:rsid w:val="00611638"/>
    <w:rsid w:val="00613914"/>
    <w:rsid w:val="00614C83"/>
    <w:rsid w:val="00614E9C"/>
    <w:rsid w:val="006150A4"/>
    <w:rsid w:val="00615E04"/>
    <w:rsid w:val="00617587"/>
    <w:rsid w:val="00617E8D"/>
    <w:rsid w:val="00620030"/>
    <w:rsid w:val="00620892"/>
    <w:rsid w:val="0062169E"/>
    <w:rsid w:val="006220A0"/>
    <w:rsid w:val="00622A1B"/>
    <w:rsid w:val="0062445A"/>
    <w:rsid w:val="006300D7"/>
    <w:rsid w:val="0063232A"/>
    <w:rsid w:val="00632B9E"/>
    <w:rsid w:val="00633035"/>
    <w:rsid w:val="00633225"/>
    <w:rsid w:val="006339A5"/>
    <w:rsid w:val="00634029"/>
    <w:rsid w:val="006355C6"/>
    <w:rsid w:val="00636410"/>
    <w:rsid w:val="00636FE7"/>
    <w:rsid w:val="006401CD"/>
    <w:rsid w:val="00640817"/>
    <w:rsid w:val="00642F07"/>
    <w:rsid w:val="006435CF"/>
    <w:rsid w:val="00646F09"/>
    <w:rsid w:val="00650C2D"/>
    <w:rsid w:val="006514F7"/>
    <w:rsid w:val="0065233C"/>
    <w:rsid w:val="00652BB1"/>
    <w:rsid w:val="00654D37"/>
    <w:rsid w:val="00655908"/>
    <w:rsid w:val="00657A60"/>
    <w:rsid w:val="0066017D"/>
    <w:rsid w:val="00662E8D"/>
    <w:rsid w:val="006667BE"/>
    <w:rsid w:val="0066742C"/>
    <w:rsid w:val="00670125"/>
    <w:rsid w:val="0067172E"/>
    <w:rsid w:val="00672261"/>
    <w:rsid w:val="0067287E"/>
    <w:rsid w:val="00672BDB"/>
    <w:rsid w:val="00675C0E"/>
    <w:rsid w:val="0068050F"/>
    <w:rsid w:val="00680CA1"/>
    <w:rsid w:val="00680EF7"/>
    <w:rsid w:val="00682DB8"/>
    <w:rsid w:val="0068314D"/>
    <w:rsid w:val="00683955"/>
    <w:rsid w:val="00683BCC"/>
    <w:rsid w:val="00684A46"/>
    <w:rsid w:val="00685798"/>
    <w:rsid w:val="00687351"/>
    <w:rsid w:val="00687D63"/>
    <w:rsid w:val="006940AA"/>
    <w:rsid w:val="006942DD"/>
    <w:rsid w:val="00694D3D"/>
    <w:rsid w:val="0069537B"/>
    <w:rsid w:val="006968ED"/>
    <w:rsid w:val="006974D2"/>
    <w:rsid w:val="006977D4"/>
    <w:rsid w:val="006A1227"/>
    <w:rsid w:val="006A4B5F"/>
    <w:rsid w:val="006A4F27"/>
    <w:rsid w:val="006B038A"/>
    <w:rsid w:val="006B076E"/>
    <w:rsid w:val="006B2177"/>
    <w:rsid w:val="006B2252"/>
    <w:rsid w:val="006B36C4"/>
    <w:rsid w:val="006B4841"/>
    <w:rsid w:val="006B5972"/>
    <w:rsid w:val="006B785B"/>
    <w:rsid w:val="006C17B1"/>
    <w:rsid w:val="006C4383"/>
    <w:rsid w:val="006C490C"/>
    <w:rsid w:val="006C4BF3"/>
    <w:rsid w:val="006C5DFE"/>
    <w:rsid w:val="006C6162"/>
    <w:rsid w:val="006C6578"/>
    <w:rsid w:val="006C7C1F"/>
    <w:rsid w:val="006D0A31"/>
    <w:rsid w:val="006D154D"/>
    <w:rsid w:val="006D16E6"/>
    <w:rsid w:val="006D351B"/>
    <w:rsid w:val="006D360C"/>
    <w:rsid w:val="006D776F"/>
    <w:rsid w:val="006E0EEC"/>
    <w:rsid w:val="006E0F50"/>
    <w:rsid w:val="006E1BE6"/>
    <w:rsid w:val="006E4798"/>
    <w:rsid w:val="006E5ECB"/>
    <w:rsid w:val="006E6176"/>
    <w:rsid w:val="006E63F5"/>
    <w:rsid w:val="006E7B43"/>
    <w:rsid w:val="006F082A"/>
    <w:rsid w:val="006F0B3D"/>
    <w:rsid w:val="006F2A37"/>
    <w:rsid w:val="006F2BE8"/>
    <w:rsid w:val="006F2CCB"/>
    <w:rsid w:val="006F38FE"/>
    <w:rsid w:val="006F4454"/>
    <w:rsid w:val="006F4541"/>
    <w:rsid w:val="006F47DB"/>
    <w:rsid w:val="006F66A5"/>
    <w:rsid w:val="006F7A11"/>
    <w:rsid w:val="007008F2"/>
    <w:rsid w:val="0070157A"/>
    <w:rsid w:val="007020D2"/>
    <w:rsid w:val="00702EE9"/>
    <w:rsid w:val="007032C6"/>
    <w:rsid w:val="007040B8"/>
    <w:rsid w:val="007048E8"/>
    <w:rsid w:val="00705734"/>
    <w:rsid w:val="0070612F"/>
    <w:rsid w:val="00706E79"/>
    <w:rsid w:val="00707978"/>
    <w:rsid w:val="00710053"/>
    <w:rsid w:val="0071093D"/>
    <w:rsid w:val="00711209"/>
    <w:rsid w:val="00712A90"/>
    <w:rsid w:val="00713351"/>
    <w:rsid w:val="0071368B"/>
    <w:rsid w:val="0071479C"/>
    <w:rsid w:val="0072182A"/>
    <w:rsid w:val="007228DB"/>
    <w:rsid w:val="00722D66"/>
    <w:rsid w:val="00725AFC"/>
    <w:rsid w:val="007315F0"/>
    <w:rsid w:val="0073383D"/>
    <w:rsid w:val="00733E5F"/>
    <w:rsid w:val="00734A57"/>
    <w:rsid w:val="00735B6A"/>
    <w:rsid w:val="00737623"/>
    <w:rsid w:val="00740FD2"/>
    <w:rsid w:val="007413C3"/>
    <w:rsid w:val="007422CC"/>
    <w:rsid w:val="00743018"/>
    <w:rsid w:val="00743818"/>
    <w:rsid w:val="00743B07"/>
    <w:rsid w:val="00746246"/>
    <w:rsid w:val="00750B64"/>
    <w:rsid w:val="007511C5"/>
    <w:rsid w:val="00751A8C"/>
    <w:rsid w:val="00751D62"/>
    <w:rsid w:val="00752C9E"/>
    <w:rsid w:val="00752CD1"/>
    <w:rsid w:val="007550CE"/>
    <w:rsid w:val="00755F94"/>
    <w:rsid w:val="0075627A"/>
    <w:rsid w:val="0075694A"/>
    <w:rsid w:val="00756DF5"/>
    <w:rsid w:val="00757C78"/>
    <w:rsid w:val="0076090C"/>
    <w:rsid w:val="00761097"/>
    <w:rsid w:val="00762C22"/>
    <w:rsid w:val="007630AD"/>
    <w:rsid w:val="00763D64"/>
    <w:rsid w:val="00764633"/>
    <w:rsid w:val="00765265"/>
    <w:rsid w:val="0076530C"/>
    <w:rsid w:val="007673D9"/>
    <w:rsid w:val="007710CE"/>
    <w:rsid w:val="00771182"/>
    <w:rsid w:val="00772688"/>
    <w:rsid w:val="007727D8"/>
    <w:rsid w:val="00773E24"/>
    <w:rsid w:val="00774B66"/>
    <w:rsid w:val="00774C04"/>
    <w:rsid w:val="00774F26"/>
    <w:rsid w:val="00775392"/>
    <w:rsid w:val="007757E7"/>
    <w:rsid w:val="007768FB"/>
    <w:rsid w:val="0078024F"/>
    <w:rsid w:val="00781711"/>
    <w:rsid w:val="0078205D"/>
    <w:rsid w:val="00782496"/>
    <w:rsid w:val="00784799"/>
    <w:rsid w:val="00784D6F"/>
    <w:rsid w:val="00785488"/>
    <w:rsid w:val="00786A03"/>
    <w:rsid w:val="007872AA"/>
    <w:rsid w:val="00787AE6"/>
    <w:rsid w:val="00787C30"/>
    <w:rsid w:val="00787CFD"/>
    <w:rsid w:val="00790CA8"/>
    <w:rsid w:val="00791357"/>
    <w:rsid w:val="00791EDE"/>
    <w:rsid w:val="007923CF"/>
    <w:rsid w:val="00793F9E"/>
    <w:rsid w:val="0079426D"/>
    <w:rsid w:val="0079554B"/>
    <w:rsid w:val="00795795"/>
    <w:rsid w:val="007964ED"/>
    <w:rsid w:val="00796812"/>
    <w:rsid w:val="007A0F7B"/>
    <w:rsid w:val="007A1076"/>
    <w:rsid w:val="007A1D5F"/>
    <w:rsid w:val="007A258E"/>
    <w:rsid w:val="007A3E69"/>
    <w:rsid w:val="007B168F"/>
    <w:rsid w:val="007B1B33"/>
    <w:rsid w:val="007B412F"/>
    <w:rsid w:val="007B5258"/>
    <w:rsid w:val="007B59AF"/>
    <w:rsid w:val="007B6661"/>
    <w:rsid w:val="007B7156"/>
    <w:rsid w:val="007C0564"/>
    <w:rsid w:val="007C06A4"/>
    <w:rsid w:val="007C66B7"/>
    <w:rsid w:val="007C78A7"/>
    <w:rsid w:val="007D0BC3"/>
    <w:rsid w:val="007D0D6D"/>
    <w:rsid w:val="007D20AC"/>
    <w:rsid w:val="007D252A"/>
    <w:rsid w:val="007D2B10"/>
    <w:rsid w:val="007D5F08"/>
    <w:rsid w:val="007E04E3"/>
    <w:rsid w:val="007E051E"/>
    <w:rsid w:val="007E1EFC"/>
    <w:rsid w:val="007E22B0"/>
    <w:rsid w:val="007E2359"/>
    <w:rsid w:val="007E4C34"/>
    <w:rsid w:val="007E529F"/>
    <w:rsid w:val="007E5956"/>
    <w:rsid w:val="007E5ED6"/>
    <w:rsid w:val="007E666D"/>
    <w:rsid w:val="007F07EF"/>
    <w:rsid w:val="007F0CA0"/>
    <w:rsid w:val="007F3E5F"/>
    <w:rsid w:val="007F5FAE"/>
    <w:rsid w:val="007F791A"/>
    <w:rsid w:val="008005A2"/>
    <w:rsid w:val="0080064E"/>
    <w:rsid w:val="00801326"/>
    <w:rsid w:val="00802C07"/>
    <w:rsid w:val="00803173"/>
    <w:rsid w:val="008045E5"/>
    <w:rsid w:val="0080579A"/>
    <w:rsid w:val="0080701A"/>
    <w:rsid w:val="008074D7"/>
    <w:rsid w:val="0080780C"/>
    <w:rsid w:val="00811737"/>
    <w:rsid w:val="008121C1"/>
    <w:rsid w:val="0081408F"/>
    <w:rsid w:val="00815335"/>
    <w:rsid w:val="00815D99"/>
    <w:rsid w:val="00815FC9"/>
    <w:rsid w:val="00816C50"/>
    <w:rsid w:val="00817ABA"/>
    <w:rsid w:val="008203A5"/>
    <w:rsid w:val="00820879"/>
    <w:rsid w:val="00820F26"/>
    <w:rsid w:val="00822AAD"/>
    <w:rsid w:val="00825B28"/>
    <w:rsid w:val="008268BF"/>
    <w:rsid w:val="00826A9C"/>
    <w:rsid w:val="00827AB3"/>
    <w:rsid w:val="008332F7"/>
    <w:rsid w:val="00833FDD"/>
    <w:rsid w:val="00836373"/>
    <w:rsid w:val="008372FD"/>
    <w:rsid w:val="0083771D"/>
    <w:rsid w:val="0083785D"/>
    <w:rsid w:val="0084033B"/>
    <w:rsid w:val="00840CCF"/>
    <w:rsid w:val="008426DE"/>
    <w:rsid w:val="008430A5"/>
    <w:rsid w:val="008433D8"/>
    <w:rsid w:val="008440EE"/>
    <w:rsid w:val="00844651"/>
    <w:rsid w:val="008455E9"/>
    <w:rsid w:val="00846DC2"/>
    <w:rsid w:val="008518C6"/>
    <w:rsid w:val="00851DE0"/>
    <w:rsid w:val="00852132"/>
    <w:rsid w:val="00855359"/>
    <w:rsid w:val="00857164"/>
    <w:rsid w:val="00857535"/>
    <w:rsid w:val="008607FD"/>
    <w:rsid w:val="0086197B"/>
    <w:rsid w:val="00862E8C"/>
    <w:rsid w:val="00863031"/>
    <w:rsid w:val="00864010"/>
    <w:rsid w:val="008649B2"/>
    <w:rsid w:val="00870670"/>
    <w:rsid w:val="00871D19"/>
    <w:rsid w:val="00871F18"/>
    <w:rsid w:val="00872127"/>
    <w:rsid w:val="00872ADC"/>
    <w:rsid w:val="00872CB8"/>
    <w:rsid w:val="00877D25"/>
    <w:rsid w:val="00880459"/>
    <w:rsid w:val="00881E47"/>
    <w:rsid w:val="008837E2"/>
    <w:rsid w:val="00886615"/>
    <w:rsid w:val="008915C0"/>
    <w:rsid w:val="00892FC6"/>
    <w:rsid w:val="008936F3"/>
    <w:rsid w:val="00894821"/>
    <w:rsid w:val="00894D4A"/>
    <w:rsid w:val="008950C6"/>
    <w:rsid w:val="008A019E"/>
    <w:rsid w:val="008A0899"/>
    <w:rsid w:val="008A1E76"/>
    <w:rsid w:val="008A1EC2"/>
    <w:rsid w:val="008A22B4"/>
    <w:rsid w:val="008A2EED"/>
    <w:rsid w:val="008A5609"/>
    <w:rsid w:val="008A7258"/>
    <w:rsid w:val="008A7449"/>
    <w:rsid w:val="008A78BA"/>
    <w:rsid w:val="008B0638"/>
    <w:rsid w:val="008B2760"/>
    <w:rsid w:val="008B2A5E"/>
    <w:rsid w:val="008B3822"/>
    <w:rsid w:val="008B566B"/>
    <w:rsid w:val="008B62F7"/>
    <w:rsid w:val="008B6B19"/>
    <w:rsid w:val="008B6EE0"/>
    <w:rsid w:val="008B7FE5"/>
    <w:rsid w:val="008C0E6D"/>
    <w:rsid w:val="008C1563"/>
    <w:rsid w:val="008C1CE4"/>
    <w:rsid w:val="008C3800"/>
    <w:rsid w:val="008C56E7"/>
    <w:rsid w:val="008C72A4"/>
    <w:rsid w:val="008C7687"/>
    <w:rsid w:val="008C776A"/>
    <w:rsid w:val="008D10E3"/>
    <w:rsid w:val="008D1877"/>
    <w:rsid w:val="008D2B3E"/>
    <w:rsid w:val="008D453B"/>
    <w:rsid w:val="008D4691"/>
    <w:rsid w:val="008D521D"/>
    <w:rsid w:val="008D5C58"/>
    <w:rsid w:val="008E382E"/>
    <w:rsid w:val="008E429D"/>
    <w:rsid w:val="008E467B"/>
    <w:rsid w:val="008E4B94"/>
    <w:rsid w:val="008E51A5"/>
    <w:rsid w:val="008E653C"/>
    <w:rsid w:val="008E7E0A"/>
    <w:rsid w:val="008E7F9D"/>
    <w:rsid w:val="008F0544"/>
    <w:rsid w:val="008F06DC"/>
    <w:rsid w:val="008F0C52"/>
    <w:rsid w:val="008F13C3"/>
    <w:rsid w:val="008F182A"/>
    <w:rsid w:val="008F1A20"/>
    <w:rsid w:val="008F3FA1"/>
    <w:rsid w:val="008F4B32"/>
    <w:rsid w:val="008F4DB3"/>
    <w:rsid w:val="008F4FDF"/>
    <w:rsid w:val="008F600D"/>
    <w:rsid w:val="008F7178"/>
    <w:rsid w:val="008F7382"/>
    <w:rsid w:val="00901BB6"/>
    <w:rsid w:val="00902422"/>
    <w:rsid w:val="00902B03"/>
    <w:rsid w:val="00903516"/>
    <w:rsid w:val="009043A8"/>
    <w:rsid w:val="009049FA"/>
    <w:rsid w:val="00904BB0"/>
    <w:rsid w:val="00905BD3"/>
    <w:rsid w:val="00911C61"/>
    <w:rsid w:val="00912474"/>
    <w:rsid w:val="0091346B"/>
    <w:rsid w:val="00913BD6"/>
    <w:rsid w:val="0091457F"/>
    <w:rsid w:val="009147AA"/>
    <w:rsid w:val="009152EB"/>
    <w:rsid w:val="00915C8A"/>
    <w:rsid w:val="009170DE"/>
    <w:rsid w:val="00917CB0"/>
    <w:rsid w:val="00920825"/>
    <w:rsid w:val="00920874"/>
    <w:rsid w:val="00922882"/>
    <w:rsid w:val="009232FF"/>
    <w:rsid w:val="00923EF4"/>
    <w:rsid w:val="0093035B"/>
    <w:rsid w:val="00930B2A"/>
    <w:rsid w:val="00930EE0"/>
    <w:rsid w:val="00930FCA"/>
    <w:rsid w:val="00931925"/>
    <w:rsid w:val="0093218D"/>
    <w:rsid w:val="009345AF"/>
    <w:rsid w:val="00934699"/>
    <w:rsid w:val="00935E46"/>
    <w:rsid w:val="00935FDF"/>
    <w:rsid w:val="009433C3"/>
    <w:rsid w:val="00943495"/>
    <w:rsid w:val="009448E5"/>
    <w:rsid w:val="00945E1D"/>
    <w:rsid w:val="00947247"/>
    <w:rsid w:val="00947E2B"/>
    <w:rsid w:val="00951054"/>
    <w:rsid w:val="00951263"/>
    <w:rsid w:val="009537A3"/>
    <w:rsid w:val="00954CDA"/>
    <w:rsid w:val="009550D6"/>
    <w:rsid w:val="00955EBF"/>
    <w:rsid w:val="00961751"/>
    <w:rsid w:val="009634A2"/>
    <w:rsid w:val="0096401C"/>
    <w:rsid w:val="0096431A"/>
    <w:rsid w:val="00966050"/>
    <w:rsid w:val="00966E2A"/>
    <w:rsid w:val="009670D3"/>
    <w:rsid w:val="00967B7E"/>
    <w:rsid w:val="009724A9"/>
    <w:rsid w:val="00972B79"/>
    <w:rsid w:val="00972D5C"/>
    <w:rsid w:val="0097354D"/>
    <w:rsid w:val="0097431C"/>
    <w:rsid w:val="00976E45"/>
    <w:rsid w:val="009829F1"/>
    <w:rsid w:val="00982C29"/>
    <w:rsid w:val="00983017"/>
    <w:rsid w:val="00984691"/>
    <w:rsid w:val="00985C7D"/>
    <w:rsid w:val="009867BD"/>
    <w:rsid w:val="00986B4C"/>
    <w:rsid w:val="00986D4B"/>
    <w:rsid w:val="00986E76"/>
    <w:rsid w:val="00986F0E"/>
    <w:rsid w:val="00987970"/>
    <w:rsid w:val="009902DD"/>
    <w:rsid w:val="00992913"/>
    <w:rsid w:val="009935D7"/>
    <w:rsid w:val="009940F2"/>
    <w:rsid w:val="00994841"/>
    <w:rsid w:val="00997A12"/>
    <w:rsid w:val="009A0C00"/>
    <w:rsid w:val="009A3656"/>
    <w:rsid w:val="009A4879"/>
    <w:rsid w:val="009A4AF5"/>
    <w:rsid w:val="009A5443"/>
    <w:rsid w:val="009B00AB"/>
    <w:rsid w:val="009B094C"/>
    <w:rsid w:val="009B2239"/>
    <w:rsid w:val="009B28C2"/>
    <w:rsid w:val="009B390E"/>
    <w:rsid w:val="009B4DE1"/>
    <w:rsid w:val="009B4FCB"/>
    <w:rsid w:val="009B518D"/>
    <w:rsid w:val="009B5561"/>
    <w:rsid w:val="009B6C81"/>
    <w:rsid w:val="009C0FF6"/>
    <w:rsid w:val="009C1586"/>
    <w:rsid w:val="009C1FE1"/>
    <w:rsid w:val="009C4493"/>
    <w:rsid w:val="009C4AF0"/>
    <w:rsid w:val="009C5680"/>
    <w:rsid w:val="009C5C45"/>
    <w:rsid w:val="009D0233"/>
    <w:rsid w:val="009D04EF"/>
    <w:rsid w:val="009D0DB3"/>
    <w:rsid w:val="009D174C"/>
    <w:rsid w:val="009D5D97"/>
    <w:rsid w:val="009D6CC9"/>
    <w:rsid w:val="009D73EE"/>
    <w:rsid w:val="009D7D8D"/>
    <w:rsid w:val="009E14C2"/>
    <w:rsid w:val="009E161B"/>
    <w:rsid w:val="009E19BF"/>
    <w:rsid w:val="009E1D46"/>
    <w:rsid w:val="009E2B6F"/>
    <w:rsid w:val="009F1956"/>
    <w:rsid w:val="009F789C"/>
    <w:rsid w:val="009F7A39"/>
    <w:rsid w:val="00A012BB"/>
    <w:rsid w:val="00A02070"/>
    <w:rsid w:val="00A02644"/>
    <w:rsid w:val="00A0272F"/>
    <w:rsid w:val="00A0309F"/>
    <w:rsid w:val="00A05111"/>
    <w:rsid w:val="00A053AA"/>
    <w:rsid w:val="00A05A33"/>
    <w:rsid w:val="00A06DA0"/>
    <w:rsid w:val="00A06DF9"/>
    <w:rsid w:val="00A072C0"/>
    <w:rsid w:val="00A10ADC"/>
    <w:rsid w:val="00A1353A"/>
    <w:rsid w:val="00A157E3"/>
    <w:rsid w:val="00A165AC"/>
    <w:rsid w:val="00A16795"/>
    <w:rsid w:val="00A16881"/>
    <w:rsid w:val="00A170C2"/>
    <w:rsid w:val="00A1759E"/>
    <w:rsid w:val="00A17F16"/>
    <w:rsid w:val="00A2141D"/>
    <w:rsid w:val="00A217E3"/>
    <w:rsid w:val="00A22926"/>
    <w:rsid w:val="00A245D7"/>
    <w:rsid w:val="00A251C4"/>
    <w:rsid w:val="00A25560"/>
    <w:rsid w:val="00A255C2"/>
    <w:rsid w:val="00A2578A"/>
    <w:rsid w:val="00A2592C"/>
    <w:rsid w:val="00A261DE"/>
    <w:rsid w:val="00A26FA8"/>
    <w:rsid w:val="00A312CE"/>
    <w:rsid w:val="00A3131F"/>
    <w:rsid w:val="00A31574"/>
    <w:rsid w:val="00A32DF7"/>
    <w:rsid w:val="00A340F4"/>
    <w:rsid w:val="00A36E5D"/>
    <w:rsid w:val="00A3737B"/>
    <w:rsid w:val="00A413D7"/>
    <w:rsid w:val="00A43023"/>
    <w:rsid w:val="00A43417"/>
    <w:rsid w:val="00A44D2A"/>
    <w:rsid w:val="00A5023D"/>
    <w:rsid w:val="00A50BFC"/>
    <w:rsid w:val="00A511AB"/>
    <w:rsid w:val="00A5164C"/>
    <w:rsid w:val="00A51FD5"/>
    <w:rsid w:val="00A53A3B"/>
    <w:rsid w:val="00A53D4B"/>
    <w:rsid w:val="00A544F2"/>
    <w:rsid w:val="00A55D6E"/>
    <w:rsid w:val="00A576B0"/>
    <w:rsid w:val="00A57799"/>
    <w:rsid w:val="00A57B51"/>
    <w:rsid w:val="00A611A1"/>
    <w:rsid w:val="00A61B3D"/>
    <w:rsid w:val="00A642AC"/>
    <w:rsid w:val="00A6708A"/>
    <w:rsid w:val="00A710E8"/>
    <w:rsid w:val="00A7151D"/>
    <w:rsid w:val="00A7161C"/>
    <w:rsid w:val="00A724E1"/>
    <w:rsid w:val="00A725EC"/>
    <w:rsid w:val="00A739DF"/>
    <w:rsid w:val="00A74087"/>
    <w:rsid w:val="00A75652"/>
    <w:rsid w:val="00A77373"/>
    <w:rsid w:val="00A778B4"/>
    <w:rsid w:val="00A82F6A"/>
    <w:rsid w:val="00A84890"/>
    <w:rsid w:val="00A86675"/>
    <w:rsid w:val="00A86C97"/>
    <w:rsid w:val="00A87228"/>
    <w:rsid w:val="00A914B3"/>
    <w:rsid w:val="00A91F0B"/>
    <w:rsid w:val="00A921B5"/>
    <w:rsid w:val="00A9353D"/>
    <w:rsid w:val="00A97B5C"/>
    <w:rsid w:val="00AA1B3E"/>
    <w:rsid w:val="00AA2CCB"/>
    <w:rsid w:val="00AA3225"/>
    <w:rsid w:val="00AA39B0"/>
    <w:rsid w:val="00AA43FB"/>
    <w:rsid w:val="00AA53B4"/>
    <w:rsid w:val="00AA59AC"/>
    <w:rsid w:val="00AA5FB8"/>
    <w:rsid w:val="00AA6047"/>
    <w:rsid w:val="00AA72CC"/>
    <w:rsid w:val="00AA7385"/>
    <w:rsid w:val="00AA7BBB"/>
    <w:rsid w:val="00AA7DD1"/>
    <w:rsid w:val="00AB10F4"/>
    <w:rsid w:val="00AB1351"/>
    <w:rsid w:val="00AB2A54"/>
    <w:rsid w:val="00AB2D62"/>
    <w:rsid w:val="00AB2E5E"/>
    <w:rsid w:val="00AB3062"/>
    <w:rsid w:val="00AB54BB"/>
    <w:rsid w:val="00AB5ED1"/>
    <w:rsid w:val="00AC069C"/>
    <w:rsid w:val="00AC0C07"/>
    <w:rsid w:val="00AC1727"/>
    <w:rsid w:val="00AC2116"/>
    <w:rsid w:val="00AC2311"/>
    <w:rsid w:val="00AC314B"/>
    <w:rsid w:val="00AC3F3A"/>
    <w:rsid w:val="00AC5430"/>
    <w:rsid w:val="00AC7100"/>
    <w:rsid w:val="00AC7BC6"/>
    <w:rsid w:val="00AD1DD8"/>
    <w:rsid w:val="00AD2849"/>
    <w:rsid w:val="00AD2D15"/>
    <w:rsid w:val="00AD2ECB"/>
    <w:rsid w:val="00AD3471"/>
    <w:rsid w:val="00AD3769"/>
    <w:rsid w:val="00AD48F0"/>
    <w:rsid w:val="00AD76DE"/>
    <w:rsid w:val="00AD7D5F"/>
    <w:rsid w:val="00AE04C3"/>
    <w:rsid w:val="00AE0FB5"/>
    <w:rsid w:val="00AE116E"/>
    <w:rsid w:val="00AE1D0F"/>
    <w:rsid w:val="00AE2E25"/>
    <w:rsid w:val="00AE7266"/>
    <w:rsid w:val="00AE7874"/>
    <w:rsid w:val="00AF0AE7"/>
    <w:rsid w:val="00AF0E23"/>
    <w:rsid w:val="00AF2BED"/>
    <w:rsid w:val="00AF2DA6"/>
    <w:rsid w:val="00AF36CF"/>
    <w:rsid w:val="00AF37DB"/>
    <w:rsid w:val="00B00546"/>
    <w:rsid w:val="00B01A3D"/>
    <w:rsid w:val="00B01E6E"/>
    <w:rsid w:val="00B032B1"/>
    <w:rsid w:val="00B04967"/>
    <w:rsid w:val="00B06F2C"/>
    <w:rsid w:val="00B0752E"/>
    <w:rsid w:val="00B07ACE"/>
    <w:rsid w:val="00B10061"/>
    <w:rsid w:val="00B10189"/>
    <w:rsid w:val="00B10979"/>
    <w:rsid w:val="00B116CC"/>
    <w:rsid w:val="00B13E98"/>
    <w:rsid w:val="00B14DA7"/>
    <w:rsid w:val="00B14E66"/>
    <w:rsid w:val="00B1572F"/>
    <w:rsid w:val="00B15B00"/>
    <w:rsid w:val="00B16D8D"/>
    <w:rsid w:val="00B17266"/>
    <w:rsid w:val="00B179A0"/>
    <w:rsid w:val="00B17FE6"/>
    <w:rsid w:val="00B20D55"/>
    <w:rsid w:val="00B2159F"/>
    <w:rsid w:val="00B215DD"/>
    <w:rsid w:val="00B21D80"/>
    <w:rsid w:val="00B220A7"/>
    <w:rsid w:val="00B22B22"/>
    <w:rsid w:val="00B2523B"/>
    <w:rsid w:val="00B2573B"/>
    <w:rsid w:val="00B25C0F"/>
    <w:rsid w:val="00B263F9"/>
    <w:rsid w:val="00B2679D"/>
    <w:rsid w:val="00B27894"/>
    <w:rsid w:val="00B30324"/>
    <w:rsid w:val="00B3039C"/>
    <w:rsid w:val="00B30875"/>
    <w:rsid w:val="00B30B8A"/>
    <w:rsid w:val="00B31C60"/>
    <w:rsid w:val="00B32E58"/>
    <w:rsid w:val="00B33183"/>
    <w:rsid w:val="00B3338D"/>
    <w:rsid w:val="00B34F38"/>
    <w:rsid w:val="00B35089"/>
    <w:rsid w:val="00B358BF"/>
    <w:rsid w:val="00B37AD3"/>
    <w:rsid w:val="00B40625"/>
    <w:rsid w:val="00B4094F"/>
    <w:rsid w:val="00B45F18"/>
    <w:rsid w:val="00B46B90"/>
    <w:rsid w:val="00B46BAC"/>
    <w:rsid w:val="00B47DF1"/>
    <w:rsid w:val="00B51370"/>
    <w:rsid w:val="00B52589"/>
    <w:rsid w:val="00B53076"/>
    <w:rsid w:val="00B5550F"/>
    <w:rsid w:val="00B5641B"/>
    <w:rsid w:val="00B570C8"/>
    <w:rsid w:val="00B578BA"/>
    <w:rsid w:val="00B61616"/>
    <w:rsid w:val="00B62231"/>
    <w:rsid w:val="00B623DD"/>
    <w:rsid w:val="00B63657"/>
    <w:rsid w:val="00B63D37"/>
    <w:rsid w:val="00B63E33"/>
    <w:rsid w:val="00B63FFE"/>
    <w:rsid w:val="00B65059"/>
    <w:rsid w:val="00B657FB"/>
    <w:rsid w:val="00B66E32"/>
    <w:rsid w:val="00B678F8"/>
    <w:rsid w:val="00B7137B"/>
    <w:rsid w:val="00B72B53"/>
    <w:rsid w:val="00B75485"/>
    <w:rsid w:val="00B75DF0"/>
    <w:rsid w:val="00B75EDD"/>
    <w:rsid w:val="00B77858"/>
    <w:rsid w:val="00B77AE0"/>
    <w:rsid w:val="00B77B07"/>
    <w:rsid w:val="00B80C5E"/>
    <w:rsid w:val="00B81173"/>
    <w:rsid w:val="00B811C7"/>
    <w:rsid w:val="00B81D92"/>
    <w:rsid w:val="00B8398B"/>
    <w:rsid w:val="00B843A0"/>
    <w:rsid w:val="00B876F4"/>
    <w:rsid w:val="00B90572"/>
    <w:rsid w:val="00B92412"/>
    <w:rsid w:val="00B925C9"/>
    <w:rsid w:val="00B93B6A"/>
    <w:rsid w:val="00B9462E"/>
    <w:rsid w:val="00B94B59"/>
    <w:rsid w:val="00B9594E"/>
    <w:rsid w:val="00B9595E"/>
    <w:rsid w:val="00B97190"/>
    <w:rsid w:val="00B97285"/>
    <w:rsid w:val="00BA0674"/>
    <w:rsid w:val="00BA0C6F"/>
    <w:rsid w:val="00BA366B"/>
    <w:rsid w:val="00BA7253"/>
    <w:rsid w:val="00BB01BF"/>
    <w:rsid w:val="00BB0A51"/>
    <w:rsid w:val="00BB0D54"/>
    <w:rsid w:val="00BB2F16"/>
    <w:rsid w:val="00BB3359"/>
    <w:rsid w:val="00BB3373"/>
    <w:rsid w:val="00BB45F8"/>
    <w:rsid w:val="00BB69D9"/>
    <w:rsid w:val="00BB6C29"/>
    <w:rsid w:val="00BB6E39"/>
    <w:rsid w:val="00BB7048"/>
    <w:rsid w:val="00BB7808"/>
    <w:rsid w:val="00BC06CB"/>
    <w:rsid w:val="00BC144E"/>
    <w:rsid w:val="00BC16D2"/>
    <w:rsid w:val="00BC4331"/>
    <w:rsid w:val="00BC5060"/>
    <w:rsid w:val="00BC5AD8"/>
    <w:rsid w:val="00BC6DE3"/>
    <w:rsid w:val="00BC7060"/>
    <w:rsid w:val="00BC76CC"/>
    <w:rsid w:val="00BD201C"/>
    <w:rsid w:val="00BD26D6"/>
    <w:rsid w:val="00BD360A"/>
    <w:rsid w:val="00BD4889"/>
    <w:rsid w:val="00BD5585"/>
    <w:rsid w:val="00BD558F"/>
    <w:rsid w:val="00BD5C3C"/>
    <w:rsid w:val="00BD5DBB"/>
    <w:rsid w:val="00BD740F"/>
    <w:rsid w:val="00BE0D5D"/>
    <w:rsid w:val="00BE219D"/>
    <w:rsid w:val="00BE297C"/>
    <w:rsid w:val="00BE3335"/>
    <w:rsid w:val="00BE38DD"/>
    <w:rsid w:val="00BE48C0"/>
    <w:rsid w:val="00BE549C"/>
    <w:rsid w:val="00BE6352"/>
    <w:rsid w:val="00BE6E74"/>
    <w:rsid w:val="00BF1E23"/>
    <w:rsid w:val="00BF2A61"/>
    <w:rsid w:val="00BF32F9"/>
    <w:rsid w:val="00BF4761"/>
    <w:rsid w:val="00BF4D08"/>
    <w:rsid w:val="00BF531D"/>
    <w:rsid w:val="00BF5C9F"/>
    <w:rsid w:val="00BF7001"/>
    <w:rsid w:val="00C00B0E"/>
    <w:rsid w:val="00C01582"/>
    <w:rsid w:val="00C0170D"/>
    <w:rsid w:val="00C02CDA"/>
    <w:rsid w:val="00C02DC5"/>
    <w:rsid w:val="00C04309"/>
    <w:rsid w:val="00C06436"/>
    <w:rsid w:val="00C10FAD"/>
    <w:rsid w:val="00C151CE"/>
    <w:rsid w:val="00C1561C"/>
    <w:rsid w:val="00C20438"/>
    <w:rsid w:val="00C20B89"/>
    <w:rsid w:val="00C2235D"/>
    <w:rsid w:val="00C23A79"/>
    <w:rsid w:val="00C258E7"/>
    <w:rsid w:val="00C27504"/>
    <w:rsid w:val="00C27DC2"/>
    <w:rsid w:val="00C27F2A"/>
    <w:rsid w:val="00C312F3"/>
    <w:rsid w:val="00C31855"/>
    <w:rsid w:val="00C330FF"/>
    <w:rsid w:val="00C349DB"/>
    <w:rsid w:val="00C365BD"/>
    <w:rsid w:val="00C37C9A"/>
    <w:rsid w:val="00C40726"/>
    <w:rsid w:val="00C40754"/>
    <w:rsid w:val="00C41518"/>
    <w:rsid w:val="00C4186C"/>
    <w:rsid w:val="00C419E4"/>
    <w:rsid w:val="00C42BE8"/>
    <w:rsid w:val="00C43F16"/>
    <w:rsid w:val="00C441C9"/>
    <w:rsid w:val="00C44E67"/>
    <w:rsid w:val="00C456A1"/>
    <w:rsid w:val="00C45D07"/>
    <w:rsid w:val="00C47A19"/>
    <w:rsid w:val="00C50D5A"/>
    <w:rsid w:val="00C5159F"/>
    <w:rsid w:val="00C52124"/>
    <w:rsid w:val="00C52C7D"/>
    <w:rsid w:val="00C533F0"/>
    <w:rsid w:val="00C53BD8"/>
    <w:rsid w:val="00C54496"/>
    <w:rsid w:val="00C55D22"/>
    <w:rsid w:val="00C57234"/>
    <w:rsid w:val="00C61150"/>
    <w:rsid w:val="00C630F0"/>
    <w:rsid w:val="00C63D1F"/>
    <w:rsid w:val="00C654A9"/>
    <w:rsid w:val="00C66F93"/>
    <w:rsid w:val="00C67CB0"/>
    <w:rsid w:val="00C7168B"/>
    <w:rsid w:val="00C71AA5"/>
    <w:rsid w:val="00C71F4F"/>
    <w:rsid w:val="00C73297"/>
    <w:rsid w:val="00C7374E"/>
    <w:rsid w:val="00C74C2E"/>
    <w:rsid w:val="00C75BD1"/>
    <w:rsid w:val="00C7622B"/>
    <w:rsid w:val="00C7732B"/>
    <w:rsid w:val="00C81424"/>
    <w:rsid w:val="00C81D7B"/>
    <w:rsid w:val="00C90D0E"/>
    <w:rsid w:val="00C911EE"/>
    <w:rsid w:val="00C93615"/>
    <w:rsid w:val="00C94072"/>
    <w:rsid w:val="00C951D2"/>
    <w:rsid w:val="00C95940"/>
    <w:rsid w:val="00C96771"/>
    <w:rsid w:val="00C96952"/>
    <w:rsid w:val="00C96D09"/>
    <w:rsid w:val="00CA0239"/>
    <w:rsid w:val="00CA05E1"/>
    <w:rsid w:val="00CA23EE"/>
    <w:rsid w:val="00CA2D3D"/>
    <w:rsid w:val="00CA3DCC"/>
    <w:rsid w:val="00CA4649"/>
    <w:rsid w:val="00CA4AFB"/>
    <w:rsid w:val="00CA5961"/>
    <w:rsid w:val="00CA5C8E"/>
    <w:rsid w:val="00CA5D06"/>
    <w:rsid w:val="00CA60FB"/>
    <w:rsid w:val="00CA62EC"/>
    <w:rsid w:val="00CA6C46"/>
    <w:rsid w:val="00CA7763"/>
    <w:rsid w:val="00CB0A19"/>
    <w:rsid w:val="00CB0D65"/>
    <w:rsid w:val="00CB252D"/>
    <w:rsid w:val="00CB2DFC"/>
    <w:rsid w:val="00CB47A6"/>
    <w:rsid w:val="00CB491B"/>
    <w:rsid w:val="00CB5604"/>
    <w:rsid w:val="00CB5F5D"/>
    <w:rsid w:val="00CB6404"/>
    <w:rsid w:val="00CB75AB"/>
    <w:rsid w:val="00CC2E60"/>
    <w:rsid w:val="00CC40F8"/>
    <w:rsid w:val="00CC605E"/>
    <w:rsid w:val="00CC6EA0"/>
    <w:rsid w:val="00CC7BC5"/>
    <w:rsid w:val="00CD220D"/>
    <w:rsid w:val="00CD27AD"/>
    <w:rsid w:val="00CD2FF9"/>
    <w:rsid w:val="00CD37A1"/>
    <w:rsid w:val="00CD3949"/>
    <w:rsid w:val="00CD3D00"/>
    <w:rsid w:val="00CD3EBE"/>
    <w:rsid w:val="00CD4B55"/>
    <w:rsid w:val="00CD6098"/>
    <w:rsid w:val="00CE1B89"/>
    <w:rsid w:val="00CE234C"/>
    <w:rsid w:val="00CE2806"/>
    <w:rsid w:val="00CE28C2"/>
    <w:rsid w:val="00CE2B95"/>
    <w:rsid w:val="00CE448C"/>
    <w:rsid w:val="00CE5131"/>
    <w:rsid w:val="00CE7BF4"/>
    <w:rsid w:val="00CF0AB2"/>
    <w:rsid w:val="00CF2379"/>
    <w:rsid w:val="00CF2453"/>
    <w:rsid w:val="00CF2B18"/>
    <w:rsid w:val="00CF4AA1"/>
    <w:rsid w:val="00CF6E07"/>
    <w:rsid w:val="00CF7A3D"/>
    <w:rsid w:val="00D00060"/>
    <w:rsid w:val="00D00EF5"/>
    <w:rsid w:val="00D040AD"/>
    <w:rsid w:val="00D04EA9"/>
    <w:rsid w:val="00D054FE"/>
    <w:rsid w:val="00D071E5"/>
    <w:rsid w:val="00D1171D"/>
    <w:rsid w:val="00D11F66"/>
    <w:rsid w:val="00D12D77"/>
    <w:rsid w:val="00D1427B"/>
    <w:rsid w:val="00D149E6"/>
    <w:rsid w:val="00D15246"/>
    <w:rsid w:val="00D159F8"/>
    <w:rsid w:val="00D1669C"/>
    <w:rsid w:val="00D21C32"/>
    <w:rsid w:val="00D21FA0"/>
    <w:rsid w:val="00D265F1"/>
    <w:rsid w:val="00D3330D"/>
    <w:rsid w:val="00D3390C"/>
    <w:rsid w:val="00D37F25"/>
    <w:rsid w:val="00D44EF2"/>
    <w:rsid w:val="00D4657E"/>
    <w:rsid w:val="00D46D01"/>
    <w:rsid w:val="00D46E41"/>
    <w:rsid w:val="00D504E0"/>
    <w:rsid w:val="00D531AD"/>
    <w:rsid w:val="00D53EFA"/>
    <w:rsid w:val="00D55831"/>
    <w:rsid w:val="00D55EDE"/>
    <w:rsid w:val="00D56D66"/>
    <w:rsid w:val="00D57E64"/>
    <w:rsid w:val="00D60B7D"/>
    <w:rsid w:val="00D61AE0"/>
    <w:rsid w:val="00D63207"/>
    <w:rsid w:val="00D63908"/>
    <w:rsid w:val="00D63971"/>
    <w:rsid w:val="00D63B54"/>
    <w:rsid w:val="00D63BC0"/>
    <w:rsid w:val="00D64B48"/>
    <w:rsid w:val="00D64F74"/>
    <w:rsid w:val="00D65121"/>
    <w:rsid w:val="00D658DB"/>
    <w:rsid w:val="00D65B63"/>
    <w:rsid w:val="00D66A0A"/>
    <w:rsid w:val="00D74D68"/>
    <w:rsid w:val="00D74F8B"/>
    <w:rsid w:val="00D77159"/>
    <w:rsid w:val="00D80366"/>
    <w:rsid w:val="00D80D85"/>
    <w:rsid w:val="00D8159E"/>
    <w:rsid w:val="00D821E9"/>
    <w:rsid w:val="00D831FF"/>
    <w:rsid w:val="00D83D1F"/>
    <w:rsid w:val="00D844E9"/>
    <w:rsid w:val="00D847F8"/>
    <w:rsid w:val="00D84E02"/>
    <w:rsid w:val="00D8657E"/>
    <w:rsid w:val="00D86BD7"/>
    <w:rsid w:val="00D873CD"/>
    <w:rsid w:val="00D90FE9"/>
    <w:rsid w:val="00D951E7"/>
    <w:rsid w:val="00D975C2"/>
    <w:rsid w:val="00DA2157"/>
    <w:rsid w:val="00DA3968"/>
    <w:rsid w:val="00DA3B9F"/>
    <w:rsid w:val="00DA53DA"/>
    <w:rsid w:val="00DA55D1"/>
    <w:rsid w:val="00DA5B3A"/>
    <w:rsid w:val="00DA6D51"/>
    <w:rsid w:val="00DA72FE"/>
    <w:rsid w:val="00DB186D"/>
    <w:rsid w:val="00DB1B03"/>
    <w:rsid w:val="00DB1CC1"/>
    <w:rsid w:val="00DB2AAE"/>
    <w:rsid w:val="00DB3510"/>
    <w:rsid w:val="00DB404F"/>
    <w:rsid w:val="00DB53F6"/>
    <w:rsid w:val="00DB5AD2"/>
    <w:rsid w:val="00DB7C89"/>
    <w:rsid w:val="00DC0F6A"/>
    <w:rsid w:val="00DC18E8"/>
    <w:rsid w:val="00DC1C55"/>
    <w:rsid w:val="00DC27A3"/>
    <w:rsid w:val="00DC49B5"/>
    <w:rsid w:val="00DC5146"/>
    <w:rsid w:val="00DC5C03"/>
    <w:rsid w:val="00DC66C2"/>
    <w:rsid w:val="00DC6B76"/>
    <w:rsid w:val="00DC6BD0"/>
    <w:rsid w:val="00DC6F56"/>
    <w:rsid w:val="00DD0212"/>
    <w:rsid w:val="00DD067B"/>
    <w:rsid w:val="00DD085E"/>
    <w:rsid w:val="00DD0BF4"/>
    <w:rsid w:val="00DD38CD"/>
    <w:rsid w:val="00DD4DAC"/>
    <w:rsid w:val="00DD5715"/>
    <w:rsid w:val="00DD6F2E"/>
    <w:rsid w:val="00DE04C2"/>
    <w:rsid w:val="00DE0540"/>
    <w:rsid w:val="00DE0C5E"/>
    <w:rsid w:val="00DE1788"/>
    <w:rsid w:val="00DE46DC"/>
    <w:rsid w:val="00DE503F"/>
    <w:rsid w:val="00DE5BAC"/>
    <w:rsid w:val="00DE658A"/>
    <w:rsid w:val="00DE7E54"/>
    <w:rsid w:val="00DF05C5"/>
    <w:rsid w:val="00DF3AB3"/>
    <w:rsid w:val="00DF4963"/>
    <w:rsid w:val="00DF5243"/>
    <w:rsid w:val="00DF66CE"/>
    <w:rsid w:val="00DF6F39"/>
    <w:rsid w:val="00DF758C"/>
    <w:rsid w:val="00E00186"/>
    <w:rsid w:val="00E00CDB"/>
    <w:rsid w:val="00E023C9"/>
    <w:rsid w:val="00E057FD"/>
    <w:rsid w:val="00E07023"/>
    <w:rsid w:val="00E118F5"/>
    <w:rsid w:val="00E12A94"/>
    <w:rsid w:val="00E15B22"/>
    <w:rsid w:val="00E1629A"/>
    <w:rsid w:val="00E165B9"/>
    <w:rsid w:val="00E17AAF"/>
    <w:rsid w:val="00E17AE0"/>
    <w:rsid w:val="00E20E75"/>
    <w:rsid w:val="00E20EE8"/>
    <w:rsid w:val="00E2145B"/>
    <w:rsid w:val="00E223FA"/>
    <w:rsid w:val="00E23065"/>
    <w:rsid w:val="00E2362C"/>
    <w:rsid w:val="00E238E0"/>
    <w:rsid w:val="00E23DC9"/>
    <w:rsid w:val="00E25BA1"/>
    <w:rsid w:val="00E3010E"/>
    <w:rsid w:val="00E33868"/>
    <w:rsid w:val="00E349C4"/>
    <w:rsid w:val="00E3592E"/>
    <w:rsid w:val="00E41B58"/>
    <w:rsid w:val="00E423F5"/>
    <w:rsid w:val="00E42641"/>
    <w:rsid w:val="00E429C2"/>
    <w:rsid w:val="00E434D9"/>
    <w:rsid w:val="00E43ADC"/>
    <w:rsid w:val="00E4435F"/>
    <w:rsid w:val="00E44D85"/>
    <w:rsid w:val="00E468FC"/>
    <w:rsid w:val="00E470BB"/>
    <w:rsid w:val="00E50540"/>
    <w:rsid w:val="00E5119A"/>
    <w:rsid w:val="00E51C31"/>
    <w:rsid w:val="00E5352A"/>
    <w:rsid w:val="00E54184"/>
    <w:rsid w:val="00E55003"/>
    <w:rsid w:val="00E55CF7"/>
    <w:rsid w:val="00E618E7"/>
    <w:rsid w:val="00E70B2F"/>
    <w:rsid w:val="00E711BB"/>
    <w:rsid w:val="00E72C09"/>
    <w:rsid w:val="00E73748"/>
    <w:rsid w:val="00E75C72"/>
    <w:rsid w:val="00E7633E"/>
    <w:rsid w:val="00E7659E"/>
    <w:rsid w:val="00E77615"/>
    <w:rsid w:val="00E7765B"/>
    <w:rsid w:val="00E8137B"/>
    <w:rsid w:val="00E82E47"/>
    <w:rsid w:val="00E8370C"/>
    <w:rsid w:val="00E8444B"/>
    <w:rsid w:val="00E86A02"/>
    <w:rsid w:val="00E90298"/>
    <w:rsid w:val="00E90C32"/>
    <w:rsid w:val="00E9164C"/>
    <w:rsid w:val="00E918EF"/>
    <w:rsid w:val="00E958AA"/>
    <w:rsid w:val="00E96301"/>
    <w:rsid w:val="00E96373"/>
    <w:rsid w:val="00E97353"/>
    <w:rsid w:val="00E979F1"/>
    <w:rsid w:val="00EA077F"/>
    <w:rsid w:val="00EA0902"/>
    <w:rsid w:val="00EA0B9A"/>
    <w:rsid w:val="00EA0D0A"/>
    <w:rsid w:val="00EA1F3F"/>
    <w:rsid w:val="00EA3885"/>
    <w:rsid w:val="00EA6608"/>
    <w:rsid w:val="00EA6A15"/>
    <w:rsid w:val="00EA6C6F"/>
    <w:rsid w:val="00EA70C7"/>
    <w:rsid w:val="00EA773B"/>
    <w:rsid w:val="00EB2235"/>
    <w:rsid w:val="00EB33BE"/>
    <w:rsid w:val="00EB4485"/>
    <w:rsid w:val="00EB5209"/>
    <w:rsid w:val="00EB52E7"/>
    <w:rsid w:val="00EB55F9"/>
    <w:rsid w:val="00EB564F"/>
    <w:rsid w:val="00EC0EEA"/>
    <w:rsid w:val="00EC2A38"/>
    <w:rsid w:val="00EC3F97"/>
    <w:rsid w:val="00EC45C7"/>
    <w:rsid w:val="00EC5E83"/>
    <w:rsid w:val="00EC62B9"/>
    <w:rsid w:val="00EC7256"/>
    <w:rsid w:val="00ED0529"/>
    <w:rsid w:val="00ED076E"/>
    <w:rsid w:val="00ED0DC8"/>
    <w:rsid w:val="00ED3B3E"/>
    <w:rsid w:val="00ED5CA8"/>
    <w:rsid w:val="00ED5CB7"/>
    <w:rsid w:val="00ED75B5"/>
    <w:rsid w:val="00ED7B4E"/>
    <w:rsid w:val="00EE0405"/>
    <w:rsid w:val="00EE0A2F"/>
    <w:rsid w:val="00EE1522"/>
    <w:rsid w:val="00EE1669"/>
    <w:rsid w:val="00EE29FC"/>
    <w:rsid w:val="00EE2A9F"/>
    <w:rsid w:val="00EE32F2"/>
    <w:rsid w:val="00EE3E33"/>
    <w:rsid w:val="00EE559A"/>
    <w:rsid w:val="00EE70EB"/>
    <w:rsid w:val="00EE7B41"/>
    <w:rsid w:val="00EF295C"/>
    <w:rsid w:val="00EF5B8A"/>
    <w:rsid w:val="00EF5C4B"/>
    <w:rsid w:val="00EF7330"/>
    <w:rsid w:val="00F0170C"/>
    <w:rsid w:val="00F036DD"/>
    <w:rsid w:val="00F04219"/>
    <w:rsid w:val="00F074B0"/>
    <w:rsid w:val="00F10361"/>
    <w:rsid w:val="00F10B4C"/>
    <w:rsid w:val="00F10F14"/>
    <w:rsid w:val="00F128F9"/>
    <w:rsid w:val="00F14B8D"/>
    <w:rsid w:val="00F150A5"/>
    <w:rsid w:val="00F158BE"/>
    <w:rsid w:val="00F16AF8"/>
    <w:rsid w:val="00F203E8"/>
    <w:rsid w:val="00F21A1D"/>
    <w:rsid w:val="00F224C2"/>
    <w:rsid w:val="00F232E2"/>
    <w:rsid w:val="00F247F5"/>
    <w:rsid w:val="00F265B4"/>
    <w:rsid w:val="00F26624"/>
    <w:rsid w:val="00F33689"/>
    <w:rsid w:val="00F37775"/>
    <w:rsid w:val="00F3797D"/>
    <w:rsid w:val="00F456C6"/>
    <w:rsid w:val="00F46BAE"/>
    <w:rsid w:val="00F47F75"/>
    <w:rsid w:val="00F5058F"/>
    <w:rsid w:val="00F51822"/>
    <w:rsid w:val="00F53945"/>
    <w:rsid w:val="00F568F9"/>
    <w:rsid w:val="00F56FF5"/>
    <w:rsid w:val="00F57211"/>
    <w:rsid w:val="00F646EA"/>
    <w:rsid w:val="00F6588F"/>
    <w:rsid w:val="00F6746E"/>
    <w:rsid w:val="00F67746"/>
    <w:rsid w:val="00F70DCC"/>
    <w:rsid w:val="00F72416"/>
    <w:rsid w:val="00F7245A"/>
    <w:rsid w:val="00F73340"/>
    <w:rsid w:val="00F73C82"/>
    <w:rsid w:val="00F73E2D"/>
    <w:rsid w:val="00F80650"/>
    <w:rsid w:val="00F84BE1"/>
    <w:rsid w:val="00F85CB6"/>
    <w:rsid w:val="00F90037"/>
    <w:rsid w:val="00F90C41"/>
    <w:rsid w:val="00F92BE0"/>
    <w:rsid w:val="00F9344C"/>
    <w:rsid w:val="00F93774"/>
    <w:rsid w:val="00F94D04"/>
    <w:rsid w:val="00F95F95"/>
    <w:rsid w:val="00F96177"/>
    <w:rsid w:val="00F97179"/>
    <w:rsid w:val="00F975F3"/>
    <w:rsid w:val="00FA02AF"/>
    <w:rsid w:val="00FA18E5"/>
    <w:rsid w:val="00FA2C49"/>
    <w:rsid w:val="00FA33E7"/>
    <w:rsid w:val="00FA5FAA"/>
    <w:rsid w:val="00FB3145"/>
    <w:rsid w:val="00FB3450"/>
    <w:rsid w:val="00FB5E81"/>
    <w:rsid w:val="00FB6473"/>
    <w:rsid w:val="00FC084A"/>
    <w:rsid w:val="00FC4BFB"/>
    <w:rsid w:val="00FC5245"/>
    <w:rsid w:val="00FC5816"/>
    <w:rsid w:val="00FC648F"/>
    <w:rsid w:val="00FC69EC"/>
    <w:rsid w:val="00FC6B63"/>
    <w:rsid w:val="00FD0B6C"/>
    <w:rsid w:val="00FD1A0A"/>
    <w:rsid w:val="00FD343E"/>
    <w:rsid w:val="00FD40F5"/>
    <w:rsid w:val="00FD5693"/>
    <w:rsid w:val="00FD638A"/>
    <w:rsid w:val="00FE1A49"/>
    <w:rsid w:val="00FE311C"/>
    <w:rsid w:val="00FE39B0"/>
    <w:rsid w:val="00FE49D4"/>
    <w:rsid w:val="00FE54E3"/>
    <w:rsid w:val="00FE62D7"/>
    <w:rsid w:val="00FE73F5"/>
    <w:rsid w:val="00FF00CA"/>
    <w:rsid w:val="00FF03E1"/>
    <w:rsid w:val="00FF1AA5"/>
    <w:rsid w:val="00FF1C4D"/>
    <w:rsid w:val="00FF2D63"/>
    <w:rsid w:val="00FF3CFF"/>
    <w:rsid w:val="00FF41E1"/>
    <w:rsid w:val="00FF49F3"/>
    <w:rsid w:val="00FF6DBA"/>
    <w:rsid w:val="00FF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0E046A7D-0FC4-451B-B931-27CA562EE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99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9" w:unhideWhenUsed="1" w:qFormat="1"/>
    <w:lsdException w:name="List Number" w:uiPriority="99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iPriority="99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iPriority="99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ook Titl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487A"/>
    <w:pPr>
      <w:spacing w:after="200" w:line="276" w:lineRule="auto"/>
    </w:pPr>
    <w:rPr>
      <w:rFonts w:ascii="Calibri" w:eastAsia="Calibri" w:hAnsi="Calibr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32487A"/>
    <w:pPr>
      <w:keepNext/>
      <w:spacing w:before="360" w:after="120" w:line="240" w:lineRule="auto"/>
      <w:contextualSpacing/>
      <w:outlineLvl w:val="0"/>
    </w:pPr>
    <w:rPr>
      <w:rFonts w:ascii="Arial" w:hAnsi="Arial"/>
      <w:b/>
      <w:sz w:val="34"/>
      <w:szCs w:val="36"/>
      <w:lang w:val="x-none" w:eastAsia="x-none"/>
    </w:rPr>
  </w:style>
  <w:style w:type="paragraph" w:styleId="Heading2">
    <w:name w:val="heading 2"/>
    <w:basedOn w:val="Normal"/>
    <w:next w:val="Normal"/>
    <w:link w:val="Heading2Char"/>
    <w:qFormat/>
    <w:rsid w:val="0032487A"/>
    <w:pPr>
      <w:keepNext/>
      <w:spacing w:before="360" w:after="120" w:line="240" w:lineRule="auto"/>
      <w:contextualSpacing/>
      <w:outlineLvl w:val="1"/>
    </w:pPr>
    <w:rPr>
      <w:rFonts w:ascii="Arial" w:hAnsi="Arial"/>
      <w:b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qFormat/>
    <w:rsid w:val="0032487A"/>
    <w:pPr>
      <w:keepNext/>
      <w:spacing w:before="360" w:after="120" w:line="240" w:lineRule="auto"/>
      <w:contextualSpacing/>
      <w:outlineLvl w:val="2"/>
    </w:pPr>
    <w:rPr>
      <w:rFonts w:ascii="Arial" w:hAnsi="Arial"/>
      <w:b/>
      <w:szCs w:val="28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32487A"/>
    <w:pPr>
      <w:keepNext/>
      <w:spacing w:before="360" w:after="120" w:line="240" w:lineRule="auto"/>
      <w:contextualSpacing/>
      <w:outlineLvl w:val="3"/>
    </w:pPr>
    <w:rPr>
      <w:rFonts w:ascii="Utopia" w:hAnsi="Utopia"/>
      <w:b/>
      <w:spacing w:val="-6"/>
      <w:szCs w:val="24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32487A"/>
    <w:pPr>
      <w:spacing w:before="360" w:after="240" w:line="240" w:lineRule="auto"/>
      <w:outlineLvl w:val="4"/>
    </w:pPr>
    <w:rPr>
      <w:rFonts w:ascii="Arial Narrow" w:hAnsi="Arial Narrow"/>
      <w:b/>
      <w:lang w:val="x-none" w:eastAsia="x-none"/>
    </w:rPr>
  </w:style>
  <w:style w:type="paragraph" w:styleId="Heading6">
    <w:name w:val="heading 6"/>
    <w:basedOn w:val="Normal"/>
    <w:next w:val="Normal"/>
    <w:link w:val="Heading6Char"/>
    <w:uiPriority w:val="9"/>
    <w:qFormat/>
    <w:rsid w:val="0032487A"/>
    <w:pPr>
      <w:spacing w:before="240" w:after="60"/>
      <w:outlineLvl w:val="5"/>
    </w:pPr>
    <w:rPr>
      <w:rFonts w:eastAsia="PMingLiU"/>
      <w:b/>
      <w:bCs/>
      <w:lang w:val="x-none" w:eastAsia="x-none"/>
    </w:rPr>
  </w:style>
  <w:style w:type="paragraph" w:styleId="Heading7">
    <w:name w:val="heading 7"/>
    <w:basedOn w:val="Heading6"/>
    <w:next w:val="BodyText"/>
    <w:link w:val="Heading7Char"/>
    <w:uiPriority w:val="9"/>
    <w:unhideWhenUsed/>
    <w:qFormat/>
    <w:rsid w:val="0032487A"/>
    <w:pPr>
      <w:numPr>
        <w:ilvl w:val="6"/>
      </w:numPr>
      <w:spacing w:before="360" w:after="240"/>
      <w:outlineLvl w:val="6"/>
    </w:pPr>
    <w:rPr>
      <w:rFonts w:ascii="Arial Narrow" w:eastAsia="Calibri" w:hAnsi="Arial Narrow"/>
      <w:bCs w:val="0"/>
    </w:rPr>
  </w:style>
  <w:style w:type="paragraph" w:styleId="Heading8">
    <w:name w:val="heading 8"/>
    <w:basedOn w:val="Heading7"/>
    <w:next w:val="BodyText"/>
    <w:link w:val="Heading8Char"/>
    <w:uiPriority w:val="9"/>
    <w:unhideWhenUsed/>
    <w:qFormat/>
    <w:rsid w:val="0032487A"/>
    <w:pPr>
      <w:numPr>
        <w:ilvl w:val="7"/>
      </w:numPr>
      <w:outlineLvl w:val="7"/>
    </w:pPr>
    <w:rPr>
      <w:szCs w:val="18"/>
    </w:rPr>
  </w:style>
  <w:style w:type="paragraph" w:styleId="Heading9">
    <w:name w:val="heading 9"/>
    <w:basedOn w:val="Heading8"/>
    <w:next w:val="BodyText"/>
    <w:link w:val="Heading9Char"/>
    <w:uiPriority w:val="9"/>
    <w:unhideWhenUsed/>
    <w:qFormat/>
    <w:rsid w:val="0032487A"/>
    <w:pPr>
      <w:numPr>
        <w:ilvl w:val="8"/>
      </w:numPr>
      <w:outlineLvl w:val="8"/>
    </w:pPr>
    <w:rPr>
      <w:i/>
      <w:iCs/>
    </w:rPr>
  </w:style>
  <w:style w:type="character" w:default="1" w:styleId="DefaultParagraphFont">
    <w:name w:val="Default Paragraph Font"/>
    <w:uiPriority w:val="1"/>
    <w:unhideWhenUsed/>
    <w:rsid w:val="0032487A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32487A"/>
  </w:style>
  <w:style w:type="character" w:customStyle="1" w:styleId="Heading1Char">
    <w:name w:val="Heading 1 Char"/>
    <w:link w:val="Heading1"/>
    <w:rsid w:val="0032487A"/>
    <w:rPr>
      <w:rFonts w:ascii="Arial" w:eastAsia="Calibri" w:hAnsi="Arial"/>
      <w:b/>
      <w:sz w:val="34"/>
      <w:szCs w:val="36"/>
      <w:lang w:val="x-none" w:eastAsia="x-none"/>
    </w:rPr>
  </w:style>
  <w:style w:type="character" w:customStyle="1" w:styleId="Heading2Char">
    <w:name w:val="Heading 2 Char"/>
    <w:link w:val="Heading2"/>
    <w:rsid w:val="0032487A"/>
    <w:rPr>
      <w:rFonts w:ascii="Arial" w:eastAsia="Calibri" w:hAnsi="Arial"/>
      <w:b/>
      <w:sz w:val="28"/>
      <w:szCs w:val="28"/>
      <w:lang w:val="x-none" w:eastAsia="x-none"/>
    </w:rPr>
  </w:style>
  <w:style w:type="character" w:customStyle="1" w:styleId="Heading3Char">
    <w:name w:val="Heading 3 Char"/>
    <w:link w:val="Heading3"/>
    <w:rsid w:val="0032487A"/>
    <w:rPr>
      <w:rFonts w:ascii="Arial" w:eastAsia="Calibri" w:hAnsi="Arial"/>
      <w:b/>
      <w:sz w:val="22"/>
      <w:szCs w:val="28"/>
      <w:lang w:val="x-none" w:eastAsia="x-none"/>
    </w:rPr>
  </w:style>
  <w:style w:type="character" w:customStyle="1" w:styleId="Heading4Char">
    <w:name w:val="Heading 4 Char"/>
    <w:link w:val="Heading4"/>
    <w:rsid w:val="0032487A"/>
    <w:rPr>
      <w:rFonts w:ascii="Utopia" w:eastAsia="Calibri" w:hAnsi="Utopia"/>
      <w:b/>
      <w:spacing w:val="-6"/>
      <w:sz w:val="22"/>
      <w:szCs w:val="24"/>
      <w:lang w:val="x-none" w:eastAsia="x-none"/>
    </w:rPr>
  </w:style>
  <w:style w:type="character" w:customStyle="1" w:styleId="Heading5Char">
    <w:name w:val="Heading 5 Char"/>
    <w:link w:val="Heading5"/>
    <w:rsid w:val="0032487A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6Char">
    <w:name w:val="Heading 6 Char"/>
    <w:link w:val="Heading6"/>
    <w:uiPriority w:val="9"/>
    <w:rsid w:val="0032487A"/>
    <w:rPr>
      <w:rFonts w:ascii="Calibri" w:eastAsia="PMingLiU" w:hAnsi="Calibri"/>
      <w:b/>
      <w:bCs/>
      <w:sz w:val="22"/>
      <w:szCs w:val="22"/>
      <w:lang w:val="x-none" w:eastAsia="x-none"/>
    </w:rPr>
  </w:style>
  <w:style w:type="paragraph" w:styleId="BodyText">
    <w:name w:val="Body Text"/>
    <w:basedOn w:val="Normal"/>
    <w:link w:val="BodyTextChar"/>
    <w:uiPriority w:val="99"/>
    <w:qFormat/>
    <w:rsid w:val="0032487A"/>
    <w:pPr>
      <w:autoSpaceDE w:val="0"/>
      <w:autoSpaceDN w:val="0"/>
      <w:spacing w:after="120" w:line="240" w:lineRule="exact"/>
      <w:jc w:val="both"/>
    </w:pPr>
    <w:rPr>
      <w:rFonts w:ascii="Arial" w:hAnsi="Arial"/>
      <w:sz w:val="18"/>
      <w:lang w:val="x-none" w:eastAsia="x-none"/>
    </w:rPr>
  </w:style>
  <w:style w:type="character" w:customStyle="1" w:styleId="BodyTextChar">
    <w:name w:val="Body Text Char"/>
    <w:link w:val="BodyText"/>
    <w:uiPriority w:val="99"/>
    <w:rsid w:val="0032487A"/>
    <w:rPr>
      <w:rFonts w:ascii="Arial" w:eastAsia="Calibri" w:hAnsi="Arial"/>
      <w:sz w:val="18"/>
      <w:szCs w:val="22"/>
      <w:lang w:val="x-none" w:eastAsia="x-none"/>
    </w:rPr>
  </w:style>
  <w:style w:type="paragraph" w:customStyle="1" w:styleId="Bullet">
    <w:name w:val="Bullet"/>
    <w:basedOn w:val="Normal"/>
    <w:rsid w:val="0032487A"/>
    <w:pPr>
      <w:keepLines/>
      <w:numPr>
        <w:numId w:val="4"/>
      </w:numPr>
      <w:spacing w:before="120" w:after="120" w:line="240" w:lineRule="auto"/>
      <w:ind w:right="864"/>
    </w:pPr>
    <w:rPr>
      <w:rFonts w:ascii="Utopia" w:hAnsi="Utopia"/>
      <w:sz w:val="18"/>
    </w:rPr>
  </w:style>
  <w:style w:type="character" w:customStyle="1" w:styleId="CodeBold">
    <w:name w:val="Code Bold"/>
    <w:rsid w:val="0032487A"/>
    <w:rPr>
      <w:rFonts w:ascii="TheSansMonoConBlack" w:hAnsi="TheSansMonoConBlack"/>
      <w:b/>
      <w:sz w:val="18"/>
    </w:rPr>
  </w:style>
  <w:style w:type="paragraph" w:customStyle="1" w:styleId="ChapterNumber">
    <w:name w:val="Chapter Number"/>
    <w:next w:val="Normal"/>
    <w:autoRedefine/>
    <w:qFormat/>
    <w:rsid w:val="0032487A"/>
    <w:pPr>
      <w:keepNext/>
      <w:spacing w:after="240"/>
    </w:pPr>
    <w:rPr>
      <w:rFonts w:ascii="Arial" w:hAnsi="Arial"/>
      <w:b/>
      <w:caps/>
      <w:sz w:val="28"/>
      <w:szCs w:val="28"/>
    </w:rPr>
  </w:style>
  <w:style w:type="paragraph" w:customStyle="1" w:styleId="ChapterTitle">
    <w:name w:val="Chapter Title"/>
    <w:next w:val="Normal"/>
    <w:rsid w:val="0032487A"/>
    <w:pPr>
      <w:spacing w:before="240" w:after="1200"/>
    </w:pPr>
    <w:rPr>
      <w:rFonts w:ascii="Arial Narrow" w:hAnsi="Arial Narrow"/>
      <w:b/>
      <w:sz w:val="60"/>
      <w:szCs w:val="48"/>
    </w:rPr>
  </w:style>
  <w:style w:type="paragraph" w:customStyle="1" w:styleId="FigureCaption">
    <w:name w:val="Figure Caption"/>
    <w:next w:val="Normal"/>
    <w:qFormat/>
    <w:rsid w:val="0032487A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18"/>
    </w:rPr>
  </w:style>
  <w:style w:type="paragraph" w:customStyle="1" w:styleId="CodeCaption">
    <w:name w:val="Code Caption"/>
    <w:basedOn w:val="Normal"/>
    <w:next w:val="Normal"/>
    <w:link w:val="CodeCaptionChar"/>
    <w:qFormat/>
    <w:rsid w:val="0032487A"/>
    <w:pPr>
      <w:tabs>
        <w:tab w:val="left" w:pos="576"/>
      </w:tabs>
      <w:spacing w:before="460"/>
      <w:contextualSpacing/>
    </w:pPr>
    <w:rPr>
      <w:rFonts w:ascii="Utopia" w:eastAsia="Times New Roman" w:hAnsi="Utopia"/>
      <w:i/>
      <w:noProof/>
      <w:sz w:val="18"/>
      <w:szCs w:val="20"/>
      <w:lang w:val="x-none" w:eastAsia="x-none"/>
    </w:rPr>
  </w:style>
  <w:style w:type="paragraph" w:customStyle="1" w:styleId="Code">
    <w:name w:val="Code"/>
    <w:basedOn w:val="Normal"/>
    <w:link w:val="CodeChar"/>
    <w:qFormat/>
    <w:rsid w:val="0032487A"/>
    <w:pPr>
      <w:spacing w:before="120" w:after="120" w:line="240" w:lineRule="auto"/>
      <w:contextualSpacing/>
    </w:pPr>
    <w:rPr>
      <w:rFonts w:ascii="TheSansMonoConNormal" w:hAnsi="TheSansMonoConNormal"/>
      <w:noProof/>
      <w:sz w:val="18"/>
      <w:lang w:val="x-none" w:eastAsia="x-none"/>
    </w:rPr>
  </w:style>
  <w:style w:type="character" w:customStyle="1" w:styleId="CodeChar">
    <w:name w:val="Code Char"/>
    <w:link w:val="Code"/>
    <w:rsid w:val="0032487A"/>
    <w:rPr>
      <w:rFonts w:ascii="TheSansMonoConNormal" w:eastAsia="Calibri" w:hAnsi="TheSansMonoConNormal"/>
      <w:noProof/>
      <w:sz w:val="18"/>
      <w:szCs w:val="22"/>
      <w:lang w:val="x-none" w:eastAsia="x-none"/>
    </w:rPr>
  </w:style>
  <w:style w:type="character" w:customStyle="1" w:styleId="CodeCaptionChar">
    <w:name w:val="Code Caption Char"/>
    <w:link w:val="CodeCaption"/>
    <w:rsid w:val="0032487A"/>
    <w:rPr>
      <w:rFonts w:ascii="Utopia" w:hAnsi="Utopia"/>
      <w:i/>
      <w:noProof/>
      <w:sz w:val="18"/>
      <w:lang w:val="x-none" w:eastAsia="x-none"/>
    </w:rPr>
  </w:style>
  <w:style w:type="paragraph" w:customStyle="1" w:styleId="NumSubList">
    <w:name w:val="Num Sub List"/>
    <w:basedOn w:val="Normal"/>
    <w:rsid w:val="0032487A"/>
    <w:pPr>
      <w:numPr>
        <w:numId w:val="7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  <w:sz w:val="18"/>
    </w:rPr>
  </w:style>
  <w:style w:type="paragraph" w:customStyle="1" w:styleId="BulletSubList">
    <w:name w:val="Bullet Sub List"/>
    <w:basedOn w:val="Bullet"/>
    <w:next w:val="Normal"/>
    <w:rsid w:val="0032487A"/>
    <w:pPr>
      <w:ind w:left="1368"/>
    </w:pPr>
  </w:style>
  <w:style w:type="paragraph" w:customStyle="1" w:styleId="FMCopyrightTitle">
    <w:name w:val="FM Copyright Title"/>
    <w:basedOn w:val="FMCopyright"/>
    <w:rsid w:val="0032487A"/>
    <w:pPr>
      <w:spacing w:before="100" w:after="100"/>
    </w:pPr>
    <w:rPr>
      <w:rFonts w:ascii="Utopia Bold" w:hAnsi="Utopia Bold"/>
      <w:sz w:val="19"/>
    </w:rPr>
  </w:style>
  <w:style w:type="paragraph" w:customStyle="1" w:styleId="FMCopyright">
    <w:name w:val="FM Copyright"/>
    <w:link w:val="FMCopyrightChar"/>
    <w:rsid w:val="0032487A"/>
    <w:pPr>
      <w:spacing w:before="120" w:after="120"/>
      <w:jc w:val="both"/>
    </w:pPr>
    <w:rPr>
      <w:rFonts w:ascii="Utopia" w:hAnsi="Utopia"/>
      <w:sz w:val="16"/>
    </w:rPr>
  </w:style>
  <w:style w:type="paragraph" w:styleId="Index1">
    <w:name w:val="index 1"/>
    <w:basedOn w:val="Normal"/>
    <w:next w:val="Normal"/>
    <w:uiPriority w:val="99"/>
    <w:rsid w:val="0032487A"/>
    <w:pPr>
      <w:ind w:left="720" w:hanging="720"/>
    </w:pPr>
  </w:style>
  <w:style w:type="paragraph" w:styleId="Index2">
    <w:name w:val="index 2"/>
    <w:basedOn w:val="Normal"/>
    <w:next w:val="Normal"/>
    <w:uiPriority w:val="99"/>
    <w:rsid w:val="0032487A"/>
    <w:pPr>
      <w:ind w:left="720" w:hanging="432"/>
    </w:pPr>
  </w:style>
  <w:style w:type="paragraph" w:styleId="Index3">
    <w:name w:val="index 3"/>
    <w:basedOn w:val="Normal"/>
    <w:next w:val="Normal"/>
    <w:uiPriority w:val="99"/>
    <w:rsid w:val="0032487A"/>
    <w:pPr>
      <w:ind w:left="720" w:hanging="144"/>
    </w:pPr>
  </w:style>
  <w:style w:type="paragraph" w:customStyle="1" w:styleId="PartText">
    <w:name w:val="Part Text"/>
    <w:basedOn w:val="Normal"/>
    <w:next w:val="Normal"/>
    <w:rsid w:val="0032487A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32487A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32487A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32487A"/>
    <w:pPr>
      <w:tabs>
        <w:tab w:val="left" w:pos="346"/>
      </w:tabs>
      <w:spacing w:before="560" w:after="360"/>
      <w:ind w:left="432" w:right="432"/>
      <w:contextualSpacing/>
      <w:jc w:val="both"/>
    </w:pPr>
    <w:rPr>
      <w:rFonts w:ascii="Utopia" w:eastAsia="Times New Roman" w:hAnsi="Utopia"/>
      <w:i/>
      <w:iCs/>
      <w:sz w:val="20"/>
      <w:szCs w:val="20"/>
      <w:lang w:val="x-none" w:eastAsia="x-none"/>
    </w:rPr>
  </w:style>
  <w:style w:type="character" w:customStyle="1" w:styleId="QuoteChar">
    <w:name w:val="Quote Char"/>
    <w:link w:val="Quote"/>
    <w:rsid w:val="0032487A"/>
    <w:rPr>
      <w:rFonts w:ascii="Utopia" w:hAnsi="Utopia"/>
      <w:i/>
      <w:iCs/>
      <w:lang w:val="x-none" w:eastAsia="x-none"/>
    </w:rPr>
  </w:style>
  <w:style w:type="paragraph" w:customStyle="1" w:styleId="Results">
    <w:name w:val="Results"/>
    <w:basedOn w:val="Normal"/>
    <w:rsid w:val="0032487A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rsid w:val="0032487A"/>
    <w:pPr>
      <w:tabs>
        <w:tab w:val="num" w:pos="360"/>
      </w:tabs>
      <w:ind w:left="360" w:hanging="360"/>
    </w:pPr>
  </w:style>
  <w:style w:type="paragraph" w:customStyle="1" w:styleId="ExerciseBody">
    <w:name w:val="Exercise Body"/>
    <w:basedOn w:val="Normal"/>
    <w:link w:val="ExerciseBodyChar"/>
    <w:qFormat/>
    <w:rsid w:val="0032487A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BodyChar">
    <w:name w:val="Exercise Body Char"/>
    <w:link w:val="ExerciseBody"/>
    <w:rsid w:val="0032487A"/>
    <w:rPr>
      <w:rFonts w:ascii="HelveticaNeue Condensed" w:hAnsi="HelveticaNeue Condensed"/>
      <w:lang w:val="x-none" w:eastAsia="x-none"/>
    </w:rPr>
  </w:style>
  <w:style w:type="paragraph" w:customStyle="1" w:styleId="ExerciseBullet">
    <w:name w:val="Exercise Bullet"/>
    <w:basedOn w:val="Normal"/>
    <w:rsid w:val="0032487A"/>
    <w:pPr>
      <w:framePr w:wrap="notBeside" w:vAnchor="text" w:hAnchor="text" w:y="1"/>
      <w:numPr>
        <w:numId w:val="2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SBCode">
    <w:name w:val="SB Code"/>
    <w:basedOn w:val="Normal"/>
    <w:link w:val="SBCodeChar"/>
    <w:qFormat/>
    <w:rsid w:val="0032487A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basedOn w:val="DefaultParagraphFont"/>
    <w:link w:val="SBCode"/>
    <w:rsid w:val="0032487A"/>
    <w:rPr>
      <w:rFonts w:ascii="TheSansMonoConNormal" w:eastAsia="Calibri" w:hAnsi="TheSansMonoConNormal"/>
      <w:noProof/>
      <w:sz w:val="18"/>
      <w:szCs w:val="22"/>
    </w:rPr>
  </w:style>
  <w:style w:type="paragraph" w:customStyle="1" w:styleId="TableText">
    <w:name w:val="Table Text"/>
    <w:qFormat/>
    <w:rsid w:val="0032487A"/>
    <w:pPr>
      <w:spacing w:before="120" w:after="120"/>
      <w:contextualSpacing/>
    </w:pPr>
    <w:rPr>
      <w:rFonts w:ascii="Utopia" w:hAnsi="Utopia"/>
      <w:sz w:val="18"/>
    </w:rPr>
  </w:style>
  <w:style w:type="paragraph" w:customStyle="1" w:styleId="TableCaption">
    <w:name w:val="Table Caption"/>
    <w:basedOn w:val="FigureCaption"/>
    <w:next w:val="Normal"/>
    <w:qFormat/>
    <w:rsid w:val="0032487A"/>
    <w:pPr>
      <w:keepNext/>
      <w:spacing w:after="120"/>
    </w:pPr>
  </w:style>
  <w:style w:type="paragraph" w:customStyle="1" w:styleId="TableHead">
    <w:name w:val="Table Head"/>
    <w:next w:val="Normal"/>
    <w:rsid w:val="0032487A"/>
    <w:pPr>
      <w:keepNext/>
      <w:spacing w:before="60" w:after="60" w:line="240" w:lineRule="exact"/>
      <w:ind w:left="720" w:hanging="720"/>
    </w:pPr>
    <w:rPr>
      <w:rFonts w:ascii="Arial Narrow" w:hAnsi="Arial Narrow"/>
      <w:b/>
    </w:rPr>
  </w:style>
  <w:style w:type="paragraph" w:customStyle="1" w:styleId="TableFootnote">
    <w:name w:val="Table Footnote"/>
    <w:basedOn w:val="Normal"/>
    <w:next w:val="Normal"/>
    <w:rsid w:val="0032487A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aliases w:val="Java Table Grid"/>
    <w:basedOn w:val="TableNormal"/>
    <w:rsid w:val="0032487A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32487A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32487A"/>
    <w:pPr>
      <w:keepLines/>
      <w:numPr>
        <w:numId w:val="15"/>
      </w:numPr>
      <w:spacing w:before="120"/>
      <w:ind w:right="1152"/>
    </w:pPr>
    <w:rPr>
      <w:rFonts w:ascii="Utopia" w:hAnsi="Utopia"/>
      <w:sz w:val="18"/>
    </w:rPr>
  </w:style>
  <w:style w:type="paragraph" w:customStyle="1" w:styleId="QuoteSource">
    <w:name w:val="Quote Source"/>
    <w:basedOn w:val="Quote"/>
    <w:next w:val="Normal"/>
    <w:qFormat/>
    <w:rsid w:val="0032487A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32487A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BookTitle1">
    <w:name w:val="Book Title1"/>
    <w:basedOn w:val="Normal"/>
    <w:rsid w:val="0032487A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32487A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Author">
    <w:name w:val="FM Author"/>
    <w:basedOn w:val="Normal"/>
    <w:link w:val="FMAuthorChar"/>
    <w:rsid w:val="0032487A"/>
    <w:pPr>
      <w:spacing w:after="120" w:line="240" w:lineRule="auto"/>
    </w:pPr>
    <w:rPr>
      <w:rFonts w:ascii="HelveticaNeue MediumExt" w:hAnsi="HelveticaNeue MediumExt"/>
      <w:sz w:val="32"/>
      <w:szCs w:val="24"/>
      <w:lang w:val="x-none" w:eastAsia="x-none"/>
    </w:rPr>
  </w:style>
  <w:style w:type="paragraph" w:customStyle="1" w:styleId="BookSubtitle">
    <w:name w:val="Book Subtitle"/>
    <w:basedOn w:val="BookTitle1"/>
    <w:rsid w:val="0032487A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32487A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32487A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32487A"/>
    <w:pPr>
      <w:ind w:firstLine="576"/>
    </w:pPr>
  </w:style>
  <w:style w:type="paragraph" w:customStyle="1" w:styleId="Footnote">
    <w:name w:val="Footnote"/>
    <w:basedOn w:val="Normal"/>
    <w:rsid w:val="0032487A"/>
    <w:rPr>
      <w:sz w:val="19"/>
    </w:rPr>
  </w:style>
  <w:style w:type="paragraph" w:styleId="DocumentMap">
    <w:name w:val="Document Map"/>
    <w:basedOn w:val="Normal"/>
    <w:link w:val="DocumentMapChar"/>
    <w:uiPriority w:val="99"/>
    <w:semiHidden/>
    <w:rsid w:val="0032487A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32487A"/>
    <w:pPr>
      <w:spacing w:before="120"/>
      <w:ind w:left="288" w:right="288"/>
      <w:contextualSpacing/>
    </w:pPr>
    <w:rPr>
      <w:rFonts w:ascii="TheSansMonoConNormal" w:eastAsia="Times New Roman" w:hAnsi="TheSansMonoConNormal"/>
      <w:noProof/>
      <w:sz w:val="18"/>
      <w:szCs w:val="20"/>
      <w:lang w:val="x-none" w:eastAsia="x-none"/>
    </w:rPr>
  </w:style>
  <w:style w:type="character" w:customStyle="1" w:styleId="ExerciseCodeChar">
    <w:name w:val="Exercise Code Char"/>
    <w:link w:val="ExerciseCode"/>
    <w:rsid w:val="0032487A"/>
    <w:rPr>
      <w:rFonts w:ascii="TheSansMonoConNormal" w:hAnsi="TheSansMonoConNormal"/>
      <w:noProof/>
      <w:sz w:val="18"/>
      <w:lang w:val="x-none" w:eastAsia="x-none"/>
    </w:rPr>
  </w:style>
  <w:style w:type="paragraph" w:customStyle="1" w:styleId="ExerciseSubhead">
    <w:name w:val="Exercise Subhead"/>
    <w:basedOn w:val="Normal"/>
    <w:rsid w:val="0032487A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Normal"/>
    <w:rsid w:val="0032487A"/>
    <w:pPr>
      <w:suppressAutoHyphens/>
      <w:spacing w:after="0"/>
      <w:ind w:firstLine="720"/>
    </w:pPr>
    <w:rPr>
      <w:rFonts w:ascii="Utopia" w:hAnsi="Utopia"/>
      <w:sz w:val="18"/>
    </w:rPr>
  </w:style>
  <w:style w:type="character" w:styleId="Hyperlink">
    <w:name w:val="Hyperlink"/>
    <w:uiPriority w:val="99"/>
    <w:rsid w:val="0032487A"/>
    <w:rPr>
      <w:color w:val="0000FF"/>
      <w:u w:val="single"/>
    </w:rPr>
  </w:style>
  <w:style w:type="paragraph" w:styleId="Footer">
    <w:name w:val="footer"/>
    <w:basedOn w:val="Normal"/>
    <w:link w:val="FooterChar"/>
    <w:rsid w:val="0032487A"/>
    <w:pPr>
      <w:tabs>
        <w:tab w:val="center" w:pos="4320"/>
        <w:tab w:val="right" w:pos="8640"/>
      </w:tabs>
      <w:spacing w:before="360" w:after="240"/>
    </w:pPr>
    <w:rPr>
      <w:rFonts w:ascii="Utopia" w:hAnsi="Utopia"/>
      <w:lang w:val="x-none" w:eastAsia="x-none"/>
    </w:rPr>
  </w:style>
  <w:style w:type="paragraph" w:customStyle="1" w:styleId="NoteTipCaution">
    <w:name w:val="Note/Tip/Caution"/>
    <w:basedOn w:val="Normal"/>
    <w:next w:val="Normal"/>
    <w:link w:val="NoteTipCautionChar"/>
    <w:rsid w:val="0032487A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4" w:right="144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paragraph" w:customStyle="1" w:styleId="BodyTextFirst">
    <w:name w:val="Body Text First"/>
    <w:basedOn w:val="BodyText"/>
    <w:next w:val="BodyTextCont"/>
    <w:link w:val="BodyTextFirstChar"/>
    <w:rsid w:val="0032487A"/>
    <w:pPr>
      <w:spacing w:before="120" w:after="0" w:line="240" w:lineRule="auto"/>
    </w:pPr>
    <w:rPr>
      <w:rFonts w:ascii="Utopia" w:hAnsi="Utopia"/>
    </w:rPr>
  </w:style>
  <w:style w:type="character" w:customStyle="1" w:styleId="BodyTextFirstChar">
    <w:name w:val="Body Text First Char"/>
    <w:link w:val="BodyTextFirst"/>
    <w:rsid w:val="0032487A"/>
    <w:rPr>
      <w:rFonts w:ascii="Utopia" w:eastAsia="Calibri" w:hAnsi="Utopia"/>
      <w:sz w:val="18"/>
      <w:szCs w:val="22"/>
      <w:lang w:val="x-none" w:eastAsia="x-none"/>
    </w:rPr>
  </w:style>
  <w:style w:type="character" w:customStyle="1" w:styleId="CodeInline">
    <w:name w:val="Code Inline"/>
    <w:rsid w:val="0032487A"/>
    <w:rPr>
      <w:rFonts w:ascii="TheSansMonoConNormal" w:hAnsi="TheSansMonoConNormal"/>
      <w:color w:val="auto"/>
      <w:sz w:val="18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rsid w:val="0032487A"/>
    <w:pPr>
      <w:pBdr>
        <w:bottom w:val="dotted" w:sz="4" w:space="3" w:color="auto"/>
      </w:pBdr>
      <w:spacing w:after="240"/>
    </w:pPr>
    <w:rPr>
      <w:rFonts w:ascii="Times New Roman" w:hAnsi="Times New Roman"/>
    </w:rPr>
  </w:style>
  <w:style w:type="paragraph" w:customStyle="1" w:styleId="Dingbat">
    <w:name w:val="Dingbat"/>
    <w:basedOn w:val="NoteTipCaution"/>
    <w:link w:val="DingbatCharChar"/>
    <w:rsid w:val="0032487A"/>
    <w:rPr>
      <w:rFonts w:ascii="ZapfDingbats" w:hAnsi="ZapfDingbats"/>
      <w:color w:val="BFBFBF"/>
      <w:szCs w:val="24"/>
    </w:rPr>
  </w:style>
  <w:style w:type="character" w:customStyle="1" w:styleId="DingbatCharChar">
    <w:name w:val="Dingbat Char Char"/>
    <w:basedOn w:val="DefaultParagraphFont"/>
    <w:link w:val="Dingbat"/>
    <w:rsid w:val="0032487A"/>
    <w:rPr>
      <w:rFonts w:ascii="ZapfDingbats" w:hAnsi="ZapfDingbats"/>
      <w:color w:val="BFBFBF"/>
      <w:szCs w:val="24"/>
      <w:lang w:val="x-none" w:eastAsia="x-none"/>
    </w:rPr>
  </w:style>
  <w:style w:type="table" w:customStyle="1" w:styleId="TableList">
    <w:name w:val="Table List"/>
    <w:basedOn w:val="TableNormal"/>
    <w:rsid w:val="0032487A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32487A"/>
  </w:style>
  <w:style w:type="paragraph" w:customStyle="1" w:styleId="SideBarSubhead">
    <w:name w:val="Side Bar Subhead"/>
    <w:basedOn w:val="Normal"/>
    <w:rsid w:val="0032487A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32487A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BodyChar">
    <w:name w:val="Side Bar Body Char"/>
    <w:link w:val="SideBarBody"/>
    <w:rsid w:val="0032487A"/>
    <w:rPr>
      <w:rFonts w:ascii="HelveticaNeue Condensed" w:hAnsi="HelveticaNeue Condensed"/>
      <w:lang w:val="x-none" w:eastAsia="x-none"/>
    </w:rPr>
  </w:style>
  <w:style w:type="paragraph" w:customStyle="1" w:styleId="ExerciseLast">
    <w:name w:val="Exercise Last"/>
    <w:basedOn w:val="Normal"/>
    <w:link w:val="ExerciseLastChar"/>
    <w:qFormat/>
    <w:rsid w:val="0032487A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LastChar">
    <w:name w:val="Exercise Last Char"/>
    <w:link w:val="ExerciseLast"/>
    <w:rsid w:val="0032487A"/>
    <w:rPr>
      <w:rFonts w:ascii="HelveticaNeue Condensed" w:hAnsi="HelveticaNeue Condensed"/>
      <w:lang w:val="x-none" w:eastAsia="x-none"/>
    </w:rPr>
  </w:style>
  <w:style w:type="paragraph" w:customStyle="1" w:styleId="SideBarLast">
    <w:name w:val="Side Bar Last"/>
    <w:basedOn w:val="Normal"/>
    <w:link w:val="SideBarLastChar"/>
    <w:qFormat/>
    <w:rsid w:val="0032487A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LastChar">
    <w:name w:val="Side Bar Last Char"/>
    <w:link w:val="SideBarLast"/>
    <w:rsid w:val="0032487A"/>
    <w:rPr>
      <w:rFonts w:ascii="HelveticaNeue Condensed" w:hAnsi="HelveticaNeue Condensed"/>
      <w:lang w:val="x-none" w:eastAsia="x-none"/>
    </w:rPr>
  </w:style>
  <w:style w:type="paragraph" w:customStyle="1" w:styleId="SideBarBullet">
    <w:name w:val="Side Bar Bullet"/>
    <w:basedOn w:val="Normal"/>
    <w:rsid w:val="0032487A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32487A"/>
    <w:pPr>
      <w:numPr>
        <w:numId w:val="5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NumChar">
    <w:name w:val="Exercise Num Char"/>
    <w:link w:val="ExerciseNum"/>
    <w:rsid w:val="0032487A"/>
    <w:rPr>
      <w:rFonts w:ascii="HelveticaNeue Condensed" w:hAnsi="HelveticaNeue Condensed"/>
      <w:lang w:val="x-none" w:eastAsia="x-none"/>
    </w:rPr>
  </w:style>
  <w:style w:type="paragraph" w:customStyle="1" w:styleId="SideBarNum">
    <w:name w:val="Side Bar Num"/>
    <w:basedOn w:val="Normal"/>
    <w:link w:val="SideBarNumChar"/>
    <w:qFormat/>
    <w:rsid w:val="0032487A"/>
    <w:pPr>
      <w:numPr>
        <w:numId w:val="6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NumChar">
    <w:name w:val="Side Bar Num Char"/>
    <w:link w:val="SideBarNum"/>
    <w:rsid w:val="0032487A"/>
    <w:rPr>
      <w:rFonts w:ascii="HelveticaNeue Condensed" w:hAnsi="HelveticaNeue Condensed"/>
      <w:lang w:val="x-none" w:eastAsia="x-none"/>
    </w:rPr>
  </w:style>
  <w:style w:type="paragraph" w:customStyle="1" w:styleId="SideBarHead">
    <w:name w:val="Side Bar Head"/>
    <w:basedOn w:val="Normal"/>
    <w:next w:val="Normal"/>
    <w:rsid w:val="0032487A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32487A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BookTitle">
    <w:name w:val="FM Book Title"/>
    <w:basedOn w:val="Normal"/>
    <w:rsid w:val="0032487A"/>
    <w:pPr>
      <w:spacing w:before="2600" w:after="0" w:line="240" w:lineRule="auto"/>
      <w:jc w:val="center"/>
    </w:pPr>
    <w:rPr>
      <w:rFonts w:ascii="Helvetica 65 Medium" w:hAnsi="Helvetica 65 Medium"/>
      <w:spacing w:val="-20"/>
      <w:sz w:val="60"/>
      <w:szCs w:val="48"/>
    </w:rPr>
  </w:style>
  <w:style w:type="paragraph" w:customStyle="1" w:styleId="FMEdition">
    <w:name w:val="FM Edition"/>
    <w:basedOn w:val="Normal"/>
    <w:link w:val="FMEditionChar"/>
    <w:rsid w:val="0032487A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32487A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FMCopyright"/>
    <w:rsid w:val="0032487A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32487A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32487A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32487A"/>
    <w:pPr>
      <w:tabs>
        <w:tab w:val="right" w:leader="dot" w:pos="8626"/>
      </w:tabs>
      <w:spacing w:after="95"/>
      <w:ind w:left="475"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32487A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32487A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rsid w:val="0032487A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rsid w:val="0032487A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32487A"/>
    <w:rPr>
      <w:rFonts w:ascii="Calibri" w:eastAsia="Calibri" w:hAnsi="Calibri"/>
      <w:sz w:val="22"/>
      <w:szCs w:val="22"/>
    </w:rPr>
  </w:style>
  <w:style w:type="paragraph" w:styleId="BodyTextFirstIndent2">
    <w:name w:val="Body Text First Indent 2"/>
    <w:basedOn w:val="BodyTextIndent"/>
    <w:link w:val="BodyTextFirstIndent2Char"/>
    <w:rsid w:val="0032487A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32487A"/>
    <w:rPr>
      <w:rFonts w:ascii="Calibri" w:eastAsia="Calibri" w:hAnsi="Calibri"/>
      <w:sz w:val="22"/>
      <w:szCs w:val="22"/>
    </w:rPr>
  </w:style>
  <w:style w:type="character" w:customStyle="1" w:styleId="NoteTipCautionChar">
    <w:name w:val="Note/Tip/Caution Char"/>
    <w:link w:val="NoteTipCaution"/>
    <w:rsid w:val="0032487A"/>
    <w:rPr>
      <w:rFonts w:ascii="HelveticaNeue Condensed" w:hAnsi="HelveticaNeue Condensed"/>
      <w:lang w:val="x-none" w:eastAsia="x-none"/>
    </w:rPr>
  </w:style>
  <w:style w:type="character" w:customStyle="1" w:styleId="FooterChar">
    <w:name w:val="Footer Char"/>
    <w:link w:val="Footer"/>
    <w:rsid w:val="0032487A"/>
    <w:rPr>
      <w:rFonts w:ascii="Utopia" w:eastAsia="Calibri" w:hAnsi="Utopia"/>
      <w:sz w:val="22"/>
      <w:szCs w:val="22"/>
      <w:lang w:val="x-none" w:eastAsia="x-none"/>
    </w:rPr>
  </w:style>
  <w:style w:type="character" w:customStyle="1" w:styleId="Heading7Char">
    <w:name w:val="Heading 7 Char"/>
    <w:basedOn w:val="DefaultParagraphFont"/>
    <w:link w:val="Heading7"/>
    <w:uiPriority w:val="9"/>
    <w:rsid w:val="0032487A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8Char">
    <w:name w:val="Heading 8 Char"/>
    <w:basedOn w:val="DefaultParagraphFont"/>
    <w:link w:val="Heading8"/>
    <w:uiPriority w:val="9"/>
    <w:rsid w:val="0032487A"/>
    <w:rPr>
      <w:rFonts w:ascii="Arial Narrow" w:eastAsia="Calibri" w:hAnsi="Arial Narrow"/>
      <w:b/>
      <w:sz w:val="22"/>
      <w:szCs w:val="18"/>
      <w:lang w:val="x-none" w:eastAsia="x-none"/>
    </w:rPr>
  </w:style>
  <w:style w:type="character" w:customStyle="1" w:styleId="Heading9Char">
    <w:name w:val="Heading 9 Char"/>
    <w:basedOn w:val="DefaultParagraphFont"/>
    <w:link w:val="Heading9"/>
    <w:uiPriority w:val="9"/>
    <w:rsid w:val="0032487A"/>
    <w:rPr>
      <w:rFonts w:ascii="Arial Narrow" w:eastAsia="Calibri" w:hAnsi="Arial Narrow"/>
      <w:b/>
      <w:i/>
      <w:iCs/>
      <w:sz w:val="22"/>
      <w:szCs w:val="18"/>
      <w:lang w:val="x-none" w:eastAsia="x-none"/>
    </w:rPr>
  </w:style>
  <w:style w:type="paragraph" w:styleId="Header">
    <w:name w:val="header"/>
    <w:basedOn w:val="Normal"/>
    <w:link w:val="HeaderChar"/>
    <w:rsid w:val="0032487A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18"/>
      <w:lang w:val="x-none" w:eastAsia="x-none"/>
    </w:rPr>
  </w:style>
  <w:style w:type="character" w:customStyle="1" w:styleId="HeaderChar">
    <w:name w:val="Header Char"/>
    <w:link w:val="Header"/>
    <w:rsid w:val="0032487A"/>
    <w:rPr>
      <w:rFonts w:ascii="HelveticaNeue Condensed" w:eastAsia="Calibri" w:hAnsi="HelveticaNeue Condensed"/>
      <w:b/>
      <w:sz w:val="18"/>
      <w:szCs w:val="22"/>
      <w:lang w:val="x-none" w:eastAsia="x-none"/>
    </w:rPr>
  </w:style>
  <w:style w:type="paragraph" w:styleId="BodyText2">
    <w:name w:val="Body Text 2"/>
    <w:basedOn w:val="BodyText"/>
    <w:link w:val="BodyText2Char"/>
    <w:autoRedefine/>
    <w:uiPriority w:val="99"/>
    <w:unhideWhenUsed/>
    <w:rsid w:val="0032487A"/>
    <w:pPr>
      <w:spacing w:before="20" w:line="480" w:lineRule="auto"/>
    </w:pPr>
    <w:rPr>
      <w:rFonts w:eastAsiaTheme="minorEastAsia" w:cstheme="minorBidi"/>
      <w:sz w:val="20"/>
      <w:lang w:bidi="hi-IN"/>
    </w:rPr>
  </w:style>
  <w:style w:type="character" w:customStyle="1" w:styleId="BodyText2Char">
    <w:name w:val="Body Text 2 Char"/>
    <w:basedOn w:val="DefaultParagraphFont"/>
    <w:link w:val="BodyText2"/>
    <w:uiPriority w:val="99"/>
    <w:rsid w:val="0032487A"/>
    <w:rPr>
      <w:rFonts w:ascii="Arial" w:eastAsiaTheme="minorEastAsia" w:hAnsi="Arial" w:cstheme="minorBidi"/>
      <w:szCs w:val="22"/>
      <w:lang w:val="x-none" w:eastAsia="x-none" w:bidi="hi-IN"/>
    </w:rPr>
  </w:style>
  <w:style w:type="paragraph" w:styleId="BodyText3">
    <w:name w:val="Body Text 3"/>
    <w:basedOn w:val="BodyText"/>
    <w:link w:val="BodyText3Char"/>
    <w:autoRedefine/>
    <w:uiPriority w:val="99"/>
    <w:unhideWhenUsed/>
    <w:rsid w:val="0032487A"/>
    <w:pPr>
      <w:spacing w:before="20"/>
    </w:pPr>
    <w:rPr>
      <w:rFonts w:eastAsiaTheme="minorEastAsia" w:cstheme="minorBidi"/>
      <w:sz w:val="20"/>
      <w:szCs w:val="14"/>
      <w:lang w:bidi="hi-IN"/>
    </w:rPr>
  </w:style>
  <w:style w:type="character" w:customStyle="1" w:styleId="BodyText3Char">
    <w:name w:val="Body Text 3 Char"/>
    <w:basedOn w:val="DefaultParagraphFont"/>
    <w:link w:val="BodyText3"/>
    <w:uiPriority w:val="99"/>
    <w:rsid w:val="0032487A"/>
    <w:rPr>
      <w:rFonts w:ascii="Arial" w:eastAsiaTheme="minorEastAsia" w:hAnsi="Arial" w:cstheme="minorBidi"/>
      <w:szCs w:val="14"/>
      <w:lang w:val="x-none" w:eastAsia="x-none" w:bidi="hi-IN"/>
    </w:rPr>
  </w:style>
  <w:style w:type="paragraph" w:styleId="ListBullet">
    <w:name w:val="List Bullet"/>
    <w:basedOn w:val="BodyText"/>
    <w:uiPriority w:val="99"/>
    <w:unhideWhenUsed/>
    <w:qFormat/>
    <w:rsid w:val="0032487A"/>
    <w:pPr>
      <w:spacing w:after="80"/>
      <w:ind w:left="357" w:hanging="357"/>
    </w:pPr>
    <w:rPr>
      <w:rFonts w:eastAsiaTheme="minorEastAsia" w:cstheme="minorBidi"/>
      <w:sz w:val="20"/>
      <w:lang w:bidi="hi-IN"/>
    </w:rPr>
  </w:style>
  <w:style w:type="paragraph" w:styleId="ListContinue">
    <w:name w:val="List Continue"/>
    <w:basedOn w:val="BodyText"/>
    <w:next w:val="BodyText"/>
    <w:uiPriority w:val="99"/>
    <w:unhideWhenUsed/>
    <w:rsid w:val="0032487A"/>
    <w:pPr>
      <w:spacing w:before="20"/>
      <w:ind w:left="357"/>
      <w:contextualSpacing/>
    </w:pPr>
    <w:rPr>
      <w:rFonts w:eastAsiaTheme="minorEastAsia" w:cstheme="minorBidi"/>
      <w:sz w:val="20"/>
      <w:lang w:bidi="hi-IN"/>
    </w:rPr>
  </w:style>
  <w:style w:type="character" w:styleId="Emphasis">
    <w:name w:val="Emphasis"/>
    <w:basedOn w:val="DefaultParagraphFont"/>
    <w:qFormat/>
    <w:rsid w:val="0032487A"/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2487A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rsid w:val="0032487A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TOC2"/>
    <w:next w:val="BodyText"/>
    <w:uiPriority w:val="39"/>
    <w:unhideWhenUsed/>
    <w:rsid w:val="0032487A"/>
    <w:pPr>
      <w:ind w:left="440"/>
    </w:pPr>
    <w:rPr>
      <w:i/>
      <w:iCs/>
      <w:smallCaps w:val="0"/>
    </w:rPr>
  </w:style>
  <w:style w:type="paragraph" w:styleId="TOC4">
    <w:name w:val="toc 4"/>
    <w:basedOn w:val="TOC3"/>
    <w:next w:val="BodyText"/>
    <w:uiPriority w:val="39"/>
    <w:unhideWhenUsed/>
    <w:rsid w:val="0032487A"/>
    <w:pPr>
      <w:ind w:left="660"/>
    </w:pPr>
    <w:rPr>
      <w:i w:val="0"/>
      <w:iCs w:val="0"/>
      <w:sz w:val="18"/>
      <w:szCs w:val="18"/>
    </w:rPr>
  </w:style>
  <w:style w:type="paragraph" w:styleId="ListParagraph">
    <w:name w:val="List Paragraph"/>
    <w:basedOn w:val="BodyText"/>
    <w:uiPriority w:val="34"/>
    <w:qFormat/>
    <w:rsid w:val="0032487A"/>
    <w:pPr>
      <w:numPr>
        <w:numId w:val="13"/>
      </w:numPr>
      <w:spacing w:before="20" w:after="240"/>
      <w:ind w:left="851" w:hanging="284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JavaCode">
    <w:name w:val="Java Code"/>
    <w:basedOn w:val="BodyText"/>
    <w:link w:val="JavaCodeChar"/>
    <w:qFormat/>
    <w:rsid w:val="0032487A"/>
    <w:pPr>
      <w:tabs>
        <w:tab w:val="left" w:pos="374"/>
        <w:tab w:val="left" w:pos="754"/>
        <w:tab w:val="left" w:pos="1123"/>
        <w:tab w:val="left" w:pos="1497"/>
        <w:tab w:val="left" w:pos="1871"/>
        <w:tab w:val="left" w:pos="2245"/>
        <w:tab w:val="left" w:pos="2620"/>
      </w:tabs>
      <w:spacing w:before="20" w:after="300"/>
      <w:contextualSpacing/>
    </w:pPr>
    <w:rPr>
      <w:rFonts w:ascii="TheSansMonoConNormal" w:eastAsiaTheme="minorEastAsia" w:hAnsi="TheSansMonoConNormal" w:cstheme="minorBidi"/>
      <w:noProof/>
    </w:rPr>
  </w:style>
  <w:style w:type="paragraph" w:styleId="TOC5">
    <w:name w:val="toc 5"/>
    <w:basedOn w:val="Normal"/>
    <w:next w:val="TOC4"/>
    <w:uiPriority w:val="39"/>
    <w:unhideWhenUsed/>
    <w:rsid w:val="0032487A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uiPriority w:val="39"/>
    <w:unhideWhenUsed/>
    <w:rsid w:val="0032487A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Caption">
    <w:name w:val="caption"/>
    <w:basedOn w:val="BodyText"/>
    <w:next w:val="BodyText"/>
    <w:uiPriority w:val="35"/>
    <w:unhideWhenUsed/>
    <w:qFormat/>
    <w:rsid w:val="0032487A"/>
    <w:pPr>
      <w:keepNext/>
      <w:spacing w:before="20" w:after="200"/>
    </w:pPr>
    <w:rPr>
      <w:rFonts w:eastAsiaTheme="minorEastAsia" w:cstheme="minorBidi"/>
      <w:bCs/>
      <w:i/>
      <w:szCs w:val="16"/>
      <w:lang w:bidi="hi-IN"/>
    </w:rPr>
  </w:style>
  <w:style w:type="table" w:customStyle="1" w:styleId="JavaBookTable">
    <w:name w:val="Java Book Table"/>
    <w:basedOn w:val="TableGrid"/>
    <w:uiPriority w:val="99"/>
    <w:rsid w:val="0032487A"/>
    <w:tblPr/>
  </w:style>
  <w:style w:type="paragraph" w:styleId="Title">
    <w:name w:val="Title"/>
    <w:basedOn w:val="BodyText"/>
    <w:next w:val="BodyText"/>
    <w:link w:val="TitleChar"/>
    <w:qFormat/>
    <w:rsid w:val="0032487A"/>
    <w:pPr>
      <w:spacing w:before="960" w:after="320"/>
      <w:jc w:val="center"/>
      <w:outlineLvl w:val="0"/>
    </w:pPr>
    <w:rPr>
      <w:rFonts w:ascii="Book Antiqua" w:hAnsi="Book Antiqua"/>
      <w:b/>
      <w:kern w:val="28"/>
      <w:sz w:val="72"/>
      <w:szCs w:val="32"/>
    </w:rPr>
  </w:style>
  <w:style w:type="character" w:customStyle="1" w:styleId="TitleChar">
    <w:name w:val="Title Char"/>
    <w:basedOn w:val="DefaultParagraphFont"/>
    <w:link w:val="Title"/>
    <w:rsid w:val="0032487A"/>
    <w:rPr>
      <w:rFonts w:ascii="Book Antiqua" w:eastAsia="Calibri" w:hAnsi="Book Antiqua"/>
      <w:b/>
      <w:kern w:val="28"/>
      <w:sz w:val="72"/>
      <w:szCs w:val="32"/>
      <w:lang w:val="x-none" w:eastAsia="x-none"/>
    </w:rPr>
  </w:style>
  <w:style w:type="paragraph" w:styleId="BlockText">
    <w:name w:val="Block Text"/>
    <w:basedOn w:val="Normal"/>
    <w:uiPriority w:val="99"/>
    <w:unhideWhenUsed/>
    <w:rsid w:val="0032487A"/>
    <w:rPr>
      <w:rFonts w:ascii="Courier New" w:hAnsi="Courier New"/>
      <w:iCs/>
      <w:szCs w:val="18"/>
    </w:rPr>
  </w:style>
  <w:style w:type="paragraph" w:styleId="Subtitle">
    <w:name w:val="Subtitle"/>
    <w:basedOn w:val="Normal"/>
    <w:next w:val="Normal"/>
    <w:link w:val="SubtitleChar"/>
    <w:qFormat/>
    <w:rsid w:val="0032487A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32487A"/>
    <w:rPr>
      <w:rFonts w:ascii="Cambria" w:eastAsia="Calibri" w:hAnsi="Cambria"/>
      <w:sz w:val="22"/>
      <w:szCs w:val="24"/>
    </w:rPr>
  </w:style>
  <w:style w:type="character" w:styleId="Strong">
    <w:name w:val="Strong"/>
    <w:basedOn w:val="DefaultParagraphFont"/>
    <w:uiPriority w:val="22"/>
    <w:qFormat/>
    <w:rsid w:val="0032487A"/>
    <w:rPr>
      <w:b/>
      <w:bCs/>
    </w:rPr>
  </w:style>
  <w:style w:type="paragraph" w:styleId="NoSpacing">
    <w:name w:val="No Spacing"/>
    <w:uiPriority w:val="1"/>
    <w:qFormat/>
    <w:rsid w:val="0032487A"/>
    <w:rPr>
      <w:rFonts w:ascii="Calibri" w:eastAsia="Calibri" w:hAnsi="Calibri"/>
      <w:sz w:val="22"/>
      <w:szCs w:val="22"/>
    </w:rPr>
  </w:style>
  <w:style w:type="paragraph" w:styleId="IntenseQuote">
    <w:name w:val="Intense Quote"/>
    <w:basedOn w:val="Normal"/>
    <w:next w:val="Normal"/>
    <w:link w:val="IntenseQuoteChar"/>
    <w:qFormat/>
    <w:rsid w:val="0032487A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rsid w:val="0032487A"/>
    <w:rPr>
      <w:rFonts w:ascii="Calibri" w:eastAsia="Calibri" w:hAnsi="Calibri"/>
      <w:b/>
      <w:bCs/>
      <w:i/>
      <w:iCs/>
      <w:sz w:val="22"/>
      <w:szCs w:val="22"/>
    </w:rPr>
  </w:style>
  <w:style w:type="character" w:styleId="SubtleEmphasis">
    <w:name w:val="Subtle Emphasis"/>
    <w:qFormat/>
    <w:rsid w:val="0032487A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32487A"/>
    <w:rPr>
      <w:b/>
      <w:bCs/>
      <w:i/>
      <w:iCs/>
      <w:color w:val="auto"/>
    </w:rPr>
  </w:style>
  <w:style w:type="character" w:styleId="SubtleReference">
    <w:name w:val="Subtle Reference"/>
    <w:qFormat/>
    <w:rsid w:val="0032487A"/>
    <w:rPr>
      <w:smallCaps/>
    </w:rPr>
  </w:style>
  <w:style w:type="character" w:styleId="IntenseReference">
    <w:name w:val="Intense Reference"/>
    <w:qFormat/>
    <w:rsid w:val="0032487A"/>
    <w:rPr>
      <w:smallCaps/>
      <w:spacing w:val="5"/>
      <w:u w:val="single"/>
    </w:rPr>
  </w:style>
  <w:style w:type="character" w:styleId="BookTitle">
    <w:name w:val="Book Title"/>
    <w:qFormat/>
    <w:rsid w:val="0032487A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rsid w:val="0032487A"/>
    <w:pPr>
      <w:keepNext w:val="0"/>
      <w:spacing w:before="480" w:after="0" w:line="276" w:lineRule="auto"/>
      <w:outlineLvl w:val="9"/>
    </w:pPr>
    <w:rPr>
      <w:rFonts w:ascii="Cambria" w:hAnsi="Cambria"/>
      <w:b w:val="0"/>
      <w:bCs/>
      <w:szCs w:val="28"/>
    </w:rPr>
  </w:style>
  <w:style w:type="paragraph" w:styleId="BalloonText">
    <w:name w:val="Balloon Text"/>
    <w:basedOn w:val="Normal"/>
    <w:link w:val="BalloonTextChar"/>
    <w:uiPriority w:val="99"/>
    <w:rsid w:val="003248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32487A"/>
    <w:rPr>
      <w:rFonts w:ascii="Tahoma" w:eastAsia="Calibri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32487A"/>
    <w:pPr>
      <w:spacing w:before="100" w:beforeAutospacing="1" w:after="100" w:afterAutospacing="1"/>
    </w:pPr>
    <w:rPr>
      <w:szCs w:val="24"/>
    </w:rPr>
  </w:style>
  <w:style w:type="paragraph" w:styleId="PlainText">
    <w:name w:val="Plain Text"/>
    <w:basedOn w:val="Normal"/>
    <w:link w:val="PlainTextChar"/>
    <w:uiPriority w:val="99"/>
    <w:unhideWhenUsed/>
    <w:rsid w:val="0032487A"/>
    <w:rPr>
      <w:rFonts w:ascii="Consolas" w:eastAsiaTheme="minorHAnsi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32487A"/>
    <w:rPr>
      <w:rFonts w:ascii="Consolas" w:eastAsiaTheme="minorHAnsi" w:hAnsi="Consolas"/>
      <w:sz w:val="21"/>
      <w:szCs w:val="21"/>
    </w:rPr>
  </w:style>
  <w:style w:type="paragraph" w:customStyle="1" w:styleId="FigureText">
    <w:name w:val="Figure Text"/>
    <w:basedOn w:val="BodyText"/>
    <w:qFormat/>
    <w:rsid w:val="0032487A"/>
    <w:pPr>
      <w:jc w:val="center"/>
    </w:pPr>
    <w:rPr>
      <w:rFonts w:ascii="Utopia" w:eastAsiaTheme="minorEastAsia" w:hAnsi="Utopia" w:cstheme="minorBidi"/>
      <w:color w:val="000000" w:themeColor="text1"/>
      <w:sz w:val="16"/>
      <w:lang w:bidi="hi-IN"/>
    </w:rPr>
  </w:style>
  <w:style w:type="character" w:customStyle="1" w:styleId="JavaCodeChar">
    <w:name w:val="Java Code Char"/>
    <w:basedOn w:val="BodyTextChar"/>
    <w:link w:val="JavaCode"/>
    <w:rsid w:val="0032487A"/>
    <w:rPr>
      <w:rFonts w:ascii="TheSansMonoConNormal" w:eastAsiaTheme="minorEastAsia" w:hAnsi="TheSansMonoConNormal" w:cstheme="minorBidi"/>
      <w:noProof/>
      <w:sz w:val="18"/>
      <w:szCs w:val="22"/>
      <w:lang w:val="x-none" w:eastAsia="x-none"/>
    </w:rPr>
  </w:style>
  <w:style w:type="paragraph" w:customStyle="1" w:styleId="JavaNote">
    <w:name w:val="Java Note"/>
    <w:basedOn w:val="BodyText"/>
    <w:next w:val="BodyText"/>
    <w:link w:val="JavaNoteChar"/>
    <w:qFormat/>
    <w:rsid w:val="0032487A"/>
    <w:pPr>
      <w:spacing w:before="400" w:after="400"/>
      <w:ind w:left="284" w:right="284"/>
      <w:contextualSpacing/>
    </w:pPr>
    <w:rPr>
      <w:rFonts w:eastAsiaTheme="minorEastAsia" w:cstheme="minorBidi"/>
    </w:rPr>
  </w:style>
  <w:style w:type="character" w:customStyle="1" w:styleId="JavaNoteChar">
    <w:name w:val="Java Note Char"/>
    <w:basedOn w:val="BodyTextChar"/>
    <w:link w:val="JavaNote"/>
    <w:rsid w:val="0032487A"/>
    <w:rPr>
      <w:rFonts w:ascii="Arial" w:eastAsiaTheme="minorEastAsia" w:hAnsi="Arial" w:cstheme="minorBidi"/>
      <w:sz w:val="18"/>
      <w:szCs w:val="22"/>
      <w:lang w:val="x-none" w:eastAsia="x-none"/>
    </w:rPr>
  </w:style>
  <w:style w:type="paragraph" w:customStyle="1" w:styleId="JavaPicture">
    <w:name w:val="Java Picture"/>
    <w:basedOn w:val="BodyText"/>
    <w:next w:val="BodyText"/>
    <w:link w:val="JavaPictureChar"/>
    <w:qFormat/>
    <w:rsid w:val="0032487A"/>
    <w:pPr>
      <w:spacing w:before="20" w:after="600"/>
    </w:pPr>
    <w:rPr>
      <w:rFonts w:eastAsiaTheme="minorEastAsia" w:cstheme="minorBidi"/>
      <w:sz w:val="16"/>
      <w:lang w:bidi="hi-IN"/>
    </w:rPr>
  </w:style>
  <w:style w:type="character" w:customStyle="1" w:styleId="JavaPictureChar">
    <w:name w:val="Java Picture Char"/>
    <w:basedOn w:val="BodyTextChar"/>
    <w:link w:val="JavaPicture"/>
    <w:rsid w:val="0032487A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character" w:styleId="LineNumber">
    <w:name w:val="line number"/>
    <w:basedOn w:val="DefaultParagraphFont"/>
    <w:uiPriority w:val="99"/>
    <w:unhideWhenUsed/>
    <w:rsid w:val="0032487A"/>
  </w:style>
  <w:style w:type="paragraph" w:customStyle="1" w:styleId="TableHeading">
    <w:name w:val="Table Heading"/>
    <w:link w:val="TableHeadingChar"/>
    <w:qFormat/>
    <w:rsid w:val="0032487A"/>
    <w:pPr>
      <w:keepNext/>
      <w:spacing w:before="80" w:after="80"/>
      <w:jc w:val="center"/>
    </w:pPr>
    <w:rPr>
      <w:rFonts w:ascii="Book Antiqua" w:eastAsiaTheme="minorEastAsia" w:hAnsi="Book Antiqua" w:cstheme="minorBidi"/>
      <w:b/>
      <w:lang w:bidi="hi-IN"/>
    </w:rPr>
  </w:style>
  <w:style w:type="character" w:customStyle="1" w:styleId="TableHeadingChar">
    <w:name w:val="Table Heading Char"/>
    <w:basedOn w:val="DefaultParagraphFont"/>
    <w:link w:val="TableHeading"/>
    <w:rsid w:val="0032487A"/>
    <w:rPr>
      <w:rFonts w:ascii="Book Antiqua" w:eastAsiaTheme="minorEastAsia" w:hAnsi="Book Antiqua" w:cstheme="minorBidi"/>
      <w:b/>
      <w:lang w:bidi="hi-IN"/>
    </w:rPr>
  </w:style>
  <w:style w:type="paragraph" w:customStyle="1" w:styleId="TableBody">
    <w:name w:val="Table Body"/>
    <w:basedOn w:val="BodyText"/>
    <w:link w:val="TableBodyChar"/>
    <w:qFormat/>
    <w:rsid w:val="0032487A"/>
    <w:pPr>
      <w:spacing w:before="40" w:after="40"/>
    </w:pPr>
    <w:rPr>
      <w:rFonts w:eastAsiaTheme="minorEastAsia" w:cstheme="minorBidi"/>
      <w:lang w:bidi="hi-IN"/>
    </w:rPr>
  </w:style>
  <w:style w:type="character" w:customStyle="1" w:styleId="TableBodyChar">
    <w:name w:val="Table Body Char"/>
    <w:basedOn w:val="BodyTextChar"/>
    <w:link w:val="TableBody"/>
    <w:rsid w:val="0032487A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numbering" w:customStyle="1" w:styleId="TableBullet">
    <w:name w:val="Table Bullet"/>
    <w:basedOn w:val="NoList"/>
    <w:uiPriority w:val="99"/>
    <w:rsid w:val="0032487A"/>
    <w:pPr>
      <w:numPr>
        <w:numId w:val="8"/>
      </w:numPr>
    </w:pPr>
  </w:style>
  <w:style w:type="paragraph" w:customStyle="1" w:styleId="BodyTextAfterTable">
    <w:name w:val="Body Text After Table"/>
    <w:basedOn w:val="BodyText"/>
    <w:next w:val="BodyText"/>
    <w:link w:val="BodyTextAfterTableChar"/>
    <w:qFormat/>
    <w:rsid w:val="0032487A"/>
    <w:pPr>
      <w:spacing w:before="400" w:after="240"/>
    </w:pPr>
    <w:rPr>
      <w:rFonts w:eastAsiaTheme="minorEastAsia" w:cstheme="minorBidi"/>
      <w:lang w:bidi="hi-IN"/>
    </w:rPr>
  </w:style>
  <w:style w:type="paragraph" w:styleId="ListNumber">
    <w:name w:val="List Number"/>
    <w:aliases w:val="Jaav Book List Number"/>
    <w:basedOn w:val="BodyText"/>
    <w:next w:val="BodyText"/>
    <w:uiPriority w:val="99"/>
    <w:unhideWhenUsed/>
    <w:rsid w:val="0032487A"/>
    <w:pPr>
      <w:spacing w:before="20" w:after="400"/>
      <w:ind w:left="360" w:hanging="360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CaptionAfterTable">
    <w:name w:val="Caption After Table"/>
    <w:basedOn w:val="Caption"/>
    <w:next w:val="BodyText"/>
    <w:qFormat/>
    <w:rsid w:val="0032487A"/>
    <w:pPr>
      <w:spacing w:before="600"/>
    </w:pPr>
  </w:style>
  <w:style w:type="numbering" w:customStyle="1" w:styleId="JavaBookMultiLevelListStyle">
    <w:name w:val="Java Book MultiLevel List Style"/>
    <w:uiPriority w:val="99"/>
    <w:rsid w:val="0032487A"/>
    <w:pPr>
      <w:numPr>
        <w:numId w:val="9"/>
      </w:numPr>
    </w:pPr>
  </w:style>
  <w:style w:type="paragraph" w:customStyle="1" w:styleId="JavaComment">
    <w:name w:val="Java Comment"/>
    <w:basedOn w:val="JavaCode"/>
    <w:next w:val="JavaCode"/>
    <w:link w:val="JavaCommentChar"/>
    <w:qFormat/>
    <w:rsid w:val="0032487A"/>
    <w:pPr>
      <w:spacing w:before="100"/>
    </w:pPr>
    <w:rPr>
      <w:color w:val="0000FF"/>
    </w:rPr>
  </w:style>
  <w:style w:type="character" w:customStyle="1" w:styleId="JavaCommentChar">
    <w:name w:val="Java Comment Char"/>
    <w:basedOn w:val="JavaCodeChar"/>
    <w:link w:val="JavaComment"/>
    <w:rsid w:val="0032487A"/>
    <w:rPr>
      <w:rFonts w:ascii="TheSansMonoConNormal" w:eastAsiaTheme="minorEastAsia" w:hAnsi="TheSansMonoConNormal" w:cstheme="minorBidi"/>
      <w:noProof/>
      <w:color w:val="0000FF"/>
      <w:sz w:val="18"/>
      <w:szCs w:val="22"/>
      <w:lang w:val="x-none" w:eastAsia="x-none"/>
    </w:rPr>
  </w:style>
  <w:style w:type="paragraph" w:customStyle="1" w:styleId="H1">
    <w:name w:val="H1"/>
    <w:basedOn w:val="Normal"/>
    <w:next w:val="Normal"/>
    <w:autoRedefine/>
    <w:rsid w:val="0032487A"/>
    <w:pPr>
      <w:keepNext/>
      <w:spacing w:before="100" w:after="100"/>
      <w:outlineLvl w:val="1"/>
    </w:pPr>
    <w:rPr>
      <w:b/>
      <w:snapToGrid w:val="0"/>
      <w:kern w:val="36"/>
    </w:rPr>
  </w:style>
  <w:style w:type="character" w:customStyle="1" w:styleId="HTMLMarkup">
    <w:name w:val="HTML Markup"/>
    <w:rsid w:val="0032487A"/>
    <w:rPr>
      <w:vanish/>
      <w:color w:val="FF0000"/>
    </w:rPr>
  </w:style>
  <w:style w:type="character" w:customStyle="1" w:styleId="Typewriter">
    <w:name w:val="Typewriter"/>
    <w:rsid w:val="0032487A"/>
    <w:rPr>
      <w:rFonts w:ascii="Courier New" w:hAnsi="Courier New"/>
      <w:sz w:val="20"/>
    </w:rPr>
  </w:style>
  <w:style w:type="paragraph" w:styleId="FootnoteText">
    <w:name w:val="footnote text"/>
    <w:basedOn w:val="Normal"/>
    <w:link w:val="FootnoteTextChar"/>
    <w:autoRedefine/>
    <w:rsid w:val="0032487A"/>
    <w:rPr>
      <w:sz w:val="18"/>
    </w:rPr>
  </w:style>
  <w:style w:type="character" w:customStyle="1" w:styleId="FootnoteTextChar">
    <w:name w:val="Footnote Text Char"/>
    <w:basedOn w:val="DefaultParagraphFont"/>
    <w:link w:val="FootnoteText"/>
    <w:rsid w:val="0032487A"/>
    <w:rPr>
      <w:rFonts w:ascii="Calibri" w:eastAsia="Calibri" w:hAnsi="Calibri"/>
      <w:sz w:val="18"/>
      <w:szCs w:val="22"/>
    </w:rPr>
  </w:style>
  <w:style w:type="character" w:styleId="FootnoteReference">
    <w:name w:val="footnote reference"/>
    <w:rsid w:val="0032487A"/>
    <w:rPr>
      <w:vertAlign w:val="superscript"/>
    </w:rPr>
  </w:style>
  <w:style w:type="paragraph" w:styleId="NormalIndent">
    <w:name w:val="Normal Indent"/>
    <w:basedOn w:val="Normal"/>
    <w:rsid w:val="0032487A"/>
    <w:pPr>
      <w:ind w:left="720"/>
    </w:pPr>
  </w:style>
  <w:style w:type="paragraph" w:styleId="TOC7">
    <w:name w:val="toc 7"/>
    <w:basedOn w:val="Normal"/>
    <w:next w:val="Normal"/>
    <w:autoRedefine/>
    <w:uiPriority w:val="39"/>
    <w:rsid w:val="0032487A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32487A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32487A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styleId="FollowedHyperlink">
    <w:name w:val="FollowedHyperlink"/>
    <w:rsid w:val="0032487A"/>
    <w:rPr>
      <w:color w:val="800080"/>
      <w:u w:val="single"/>
    </w:rPr>
  </w:style>
  <w:style w:type="paragraph" w:styleId="TableofFigures">
    <w:name w:val="table of figures"/>
    <w:basedOn w:val="Normal"/>
    <w:next w:val="Normal"/>
    <w:rsid w:val="0032487A"/>
    <w:pPr>
      <w:ind w:left="400" w:hanging="400"/>
    </w:pPr>
  </w:style>
  <w:style w:type="paragraph" w:styleId="HTMLPreformatted">
    <w:name w:val="HTML Preformatted"/>
    <w:basedOn w:val="Normal"/>
    <w:link w:val="HTMLPreformattedChar"/>
    <w:uiPriority w:val="99"/>
    <w:rsid w:val="003248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2487A"/>
    <w:rPr>
      <w:rFonts w:ascii="Courier New" w:eastAsia="Courier New" w:hAnsi="Courier New" w:cs="Courier New"/>
      <w:sz w:val="22"/>
      <w:szCs w:val="22"/>
    </w:rPr>
  </w:style>
  <w:style w:type="paragraph" w:styleId="Index4">
    <w:name w:val="index 4"/>
    <w:basedOn w:val="Normal"/>
    <w:next w:val="Normal"/>
    <w:autoRedefine/>
    <w:rsid w:val="0032487A"/>
    <w:pPr>
      <w:ind w:left="800" w:hanging="200"/>
    </w:pPr>
  </w:style>
  <w:style w:type="paragraph" w:styleId="Index5">
    <w:name w:val="index 5"/>
    <w:basedOn w:val="Normal"/>
    <w:next w:val="Normal"/>
    <w:autoRedefine/>
    <w:rsid w:val="0032487A"/>
    <w:pPr>
      <w:ind w:left="1000" w:hanging="200"/>
    </w:pPr>
  </w:style>
  <w:style w:type="paragraph" w:styleId="Index6">
    <w:name w:val="index 6"/>
    <w:basedOn w:val="Normal"/>
    <w:next w:val="Normal"/>
    <w:autoRedefine/>
    <w:rsid w:val="0032487A"/>
    <w:pPr>
      <w:ind w:left="1200" w:hanging="200"/>
    </w:pPr>
  </w:style>
  <w:style w:type="paragraph" w:styleId="Index7">
    <w:name w:val="index 7"/>
    <w:basedOn w:val="Normal"/>
    <w:next w:val="Normal"/>
    <w:autoRedefine/>
    <w:rsid w:val="0032487A"/>
    <w:pPr>
      <w:ind w:left="1400" w:hanging="200"/>
    </w:pPr>
  </w:style>
  <w:style w:type="paragraph" w:styleId="Index8">
    <w:name w:val="index 8"/>
    <w:basedOn w:val="Normal"/>
    <w:next w:val="Normal"/>
    <w:autoRedefine/>
    <w:rsid w:val="0032487A"/>
    <w:pPr>
      <w:ind w:left="1600" w:hanging="200"/>
    </w:pPr>
  </w:style>
  <w:style w:type="paragraph" w:styleId="Index9">
    <w:name w:val="index 9"/>
    <w:basedOn w:val="Normal"/>
    <w:next w:val="Normal"/>
    <w:autoRedefine/>
    <w:rsid w:val="0032487A"/>
    <w:pPr>
      <w:ind w:left="1800" w:hanging="200"/>
    </w:pPr>
  </w:style>
  <w:style w:type="paragraph" w:styleId="IndexHeading">
    <w:name w:val="index heading"/>
    <w:basedOn w:val="Normal"/>
    <w:next w:val="Index1"/>
    <w:uiPriority w:val="99"/>
    <w:rsid w:val="0032487A"/>
  </w:style>
  <w:style w:type="character" w:styleId="HTMLCode">
    <w:name w:val="HTML Code"/>
    <w:uiPriority w:val="99"/>
    <w:rsid w:val="0032487A"/>
    <w:rPr>
      <w:rFonts w:ascii="Courier New" w:eastAsia="Courier New" w:hAnsi="Courier New" w:cs="Courier New"/>
      <w:sz w:val="20"/>
      <w:szCs w:val="20"/>
    </w:rPr>
  </w:style>
  <w:style w:type="character" w:styleId="HTMLCite">
    <w:name w:val="HTML Cite"/>
    <w:uiPriority w:val="99"/>
    <w:rsid w:val="0032487A"/>
    <w:rPr>
      <w:i/>
      <w:iCs/>
    </w:rPr>
  </w:style>
  <w:style w:type="paragraph" w:styleId="NoteHeading">
    <w:name w:val="Note Heading"/>
    <w:basedOn w:val="Normal"/>
    <w:next w:val="Normal"/>
    <w:link w:val="NoteHeadingChar"/>
    <w:rsid w:val="0032487A"/>
  </w:style>
  <w:style w:type="character" w:customStyle="1" w:styleId="NoteHeadingChar">
    <w:name w:val="Note Heading Char"/>
    <w:basedOn w:val="DefaultParagraphFont"/>
    <w:link w:val="NoteHeading"/>
    <w:rsid w:val="0032487A"/>
    <w:rPr>
      <w:rFonts w:ascii="Calibri" w:eastAsia="Calibri" w:hAnsi="Calibri"/>
      <w:sz w:val="22"/>
      <w:szCs w:val="22"/>
    </w:rPr>
  </w:style>
  <w:style w:type="character" w:styleId="HTMLSample">
    <w:name w:val="HTML Sample"/>
    <w:rsid w:val="0032487A"/>
    <w:rPr>
      <w:rFonts w:ascii="Courier New" w:hAnsi="Courier New"/>
    </w:rPr>
  </w:style>
  <w:style w:type="paragraph" w:styleId="Revision">
    <w:name w:val="Revision"/>
    <w:hidden/>
    <w:uiPriority w:val="99"/>
    <w:semiHidden/>
    <w:rsid w:val="0032487A"/>
    <w:rPr>
      <w:rFonts w:ascii="Calibri" w:eastAsia="Calibri" w:hAnsi="Calibri"/>
      <w:sz w:val="22"/>
      <w:szCs w:val="22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2487A"/>
    <w:rPr>
      <w:rFonts w:ascii="Tahoma" w:eastAsia="Calibri" w:hAnsi="Tahoma" w:cs="Tahoma"/>
      <w:sz w:val="22"/>
      <w:szCs w:val="22"/>
      <w:shd w:val="clear" w:color="auto" w:fill="000080"/>
    </w:rPr>
  </w:style>
  <w:style w:type="paragraph" w:customStyle="1" w:styleId="javacopyrightspage">
    <w:name w:val="java_copyrights_page"/>
    <w:basedOn w:val="BodyText"/>
    <w:link w:val="javacopyrightspageChar"/>
    <w:qFormat/>
    <w:rsid w:val="0032487A"/>
    <w:pPr>
      <w:spacing w:before="20" w:after="240"/>
    </w:pPr>
    <w:rPr>
      <w:rFonts w:eastAsiaTheme="minorEastAsia" w:cstheme="minorBidi"/>
      <w:sz w:val="16"/>
      <w:lang w:bidi="hi-IN"/>
    </w:rPr>
  </w:style>
  <w:style w:type="character" w:customStyle="1" w:styleId="javacopyrightspageChar">
    <w:name w:val="java_copyrights_page Char"/>
    <w:basedOn w:val="BodyTextChar"/>
    <w:link w:val="javacopyrightspage"/>
    <w:rsid w:val="0032487A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paragraph" w:styleId="Bibliography">
    <w:name w:val="Bibliography"/>
    <w:basedOn w:val="Normal"/>
    <w:next w:val="Normal"/>
    <w:uiPriority w:val="37"/>
    <w:unhideWhenUsed/>
    <w:rsid w:val="0032487A"/>
    <w:pPr>
      <w:spacing w:after="160"/>
    </w:pPr>
    <w:rPr>
      <w:szCs w:val="18"/>
    </w:rPr>
  </w:style>
  <w:style w:type="numbering" w:customStyle="1" w:styleId="MultiLevelStyleWithNoChapterNumbers">
    <w:name w:val="MultiLevelStyleWithNoChapterNumbers"/>
    <w:uiPriority w:val="99"/>
    <w:rsid w:val="0032487A"/>
    <w:pPr>
      <w:numPr>
        <w:numId w:val="10"/>
      </w:numPr>
    </w:pPr>
  </w:style>
  <w:style w:type="paragraph" w:styleId="BodyTextIndent2">
    <w:name w:val="Body Text Indent 2"/>
    <w:basedOn w:val="Normal"/>
    <w:link w:val="BodyTextIndent2Char"/>
    <w:rsid w:val="0032487A"/>
    <w:pPr>
      <w:pBdr>
        <w:top w:val="single" w:sz="4" w:space="1" w:color="auto"/>
        <w:left w:val="single" w:sz="4" w:space="18" w:color="auto"/>
        <w:bottom w:val="single" w:sz="4" w:space="1" w:color="auto"/>
        <w:right w:val="single" w:sz="4" w:space="4" w:color="auto"/>
      </w:pBdr>
      <w:ind w:left="360"/>
    </w:pPr>
  </w:style>
  <w:style w:type="character" w:customStyle="1" w:styleId="BodyTextIndent2Char">
    <w:name w:val="Body Text Indent 2 Char"/>
    <w:basedOn w:val="DefaultParagraphFont"/>
    <w:link w:val="BodyTextIndent2"/>
    <w:rsid w:val="0032487A"/>
    <w:rPr>
      <w:rFonts w:ascii="Calibri" w:eastAsia="Calibri" w:hAnsi="Calibri"/>
      <w:sz w:val="22"/>
      <w:szCs w:val="22"/>
    </w:rPr>
  </w:style>
  <w:style w:type="paragraph" w:styleId="List">
    <w:name w:val="List"/>
    <w:basedOn w:val="Normal"/>
    <w:rsid w:val="0032487A"/>
    <w:pPr>
      <w:ind w:left="360" w:hanging="360"/>
    </w:pPr>
  </w:style>
  <w:style w:type="paragraph" w:styleId="List2">
    <w:name w:val="List 2"/>
    <w:basedOn w:val="Normal"/>
    <w:rsid w:val="0032487A"/>
    <w:pPr>
      <w:ind w:left="720" w:hanging="360"/>
    </w:pPr>
  </w:style>
  <w:style w:type="paragraph" w:styleId="List3">
    <w:name w:val="List 3"/>
    <w:basedOn w:val="Normal"/>
    <w:rsid w:val="0032487A"/>
    <w:pPr>
      <w:ind w:left="1080" w:hanging="360"/>
    </w:pPr>
  </w:style>
  <w:style w:type="paragraph" w:styleId="Salutation">
    <w:name w:val="Salutation"/>
    <w:basedOn w:val="Normal"/>
    <w:next w:val="Normal"/>
    <w:link w:val="SalutationChar"/>
    <w:rsid w:val="0032487A"/>
  </w:style>
  <w:style w:type="character" w:customStyle="1" w:styleId="SalutationChar">
    <w:name w:val="Salutation Char"/>
    <w:basedOn w:val="DefaultParagraphFont"/>
    <w:link w:val="Salutation"/>
    <w:rsid w:val="0032487A"/>
    <w:rPr>
      <w:rFonts w:ascii="Calibri" w:eastAsia="Calibri" w:hAnsi="Calibri"/>
      <w:sz w:val="22"/>
      <w:szCs w:val="22"/>
    </w:rPr>
  </w:style>
  <w:style w:type="paragraph" w:styleId="ListBullet2">
    <w:name w:val="List Bullet 2"/>
    <w:basedOn w:val="Normal"/>
    <w:autoRedefine/>
    <w:rsid w:val="0032487A"/>
    <w:pPr>
      <w:tabs>
        <w:tab w:val="num" w:pos="720"/>
      </w:tabs>
      <w:ind w:left="720" w:hanging="360"/>
    </w:pPr>
  </w:style>
  <w:style w:type="paragraph" w:customStyle="1" w:styleId="SubjectLine">
    <w:name w:val="Subject Line"/>
    <w:basedOn w:val="Normal"/>
    <w:rsid w:val="0032487A"/>
  </w:style>
  <w:style w:type="paragraph" w:styleId="Signature">
    <w:name w:val="Signature"/>
    <w:basedOn w:val="Normal"/>
    <w:link w:val="SignatureChar"/>
    <w:rsid w:val="0032487A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32487A"/>
    <w:rPr>
      <w:rFonts w:ascii="Calibri" w:eastAsia="Calibri" w:hAnsi="Calibri"/>
      <w:sz w:val="22"/>
      <w:szCs w:val="22"/>
    </w:rPr>
  </w:style>
  <w:style w:type="paragraph" w:customStyle="1" w:styleId="PPLine">
    <w:name w:val="PP Line"/>
    <w:basedOn w:val="Signature"/>
    <w:rsid w:val="0032487A"/>
  </w:style>
  <w:style w:type="character" w:styleId="HTMLTypewriter">
    <w:name w:val="HTML Typewriter"/>
    <w:basedOn w:val="DefaultParagraphFont"/>
    <w:rsid w:val="0032487A"/>
    <w:rPr>
      <w:rFonts w:ascii="Arial Unicode MS" w:eastAsia="Arial Unicode MS" w:hAnsi="Arial Unicode MS" w:cs="Arial Unicode MS"/>
      <w:sz w:val="20"/>
      <w:szCs w:val="20"/>
    </w:rPr>
  </w:style>
  <w:style w:type="paragraph" w:styleId="BodyTextIndent3">
    <w:name w:val="Body Text Indent 3"/>
    <w:basedOn w:val="Normal"/>
    <w:link w:val="BodyTextIndent3Char"/>
    <w:rsid w:val="0032487A"/>
    <w:pPr>
      <w:ind w:left="360" w:firstLine="360"/>
    </w:pPr>
  </w:style>
  <w:style w:type="character" w:customStyle="1" w:styleId="BodyTextIndent3Char">
    <w:name w:val="Body Text Indent 3 Char"/>
    <w:basedOn w:val="DefaultParagraphFont"/>
    <w:link w:val="BodyTextIndent3"/>
    <w:rsid w:val="0032487A"/>
    <w:rPr>
      <w:rFonts w:ascii="Calibri" w:eastAsia="Calibri" w:hAnsi="Calibri"/>
      <w:sz w:val="22"/>
      <w:szCs w:val="22"/>
    </w:rPr>
  </w:style>
  <w:style w:type="character" w:customStyle="1" w:styleId="atitle1">
    <w:name w:val="atitle1"/>
    <w:basedOn w:val="DefaultParagraphFont"/>
    <w:rsid w:val="0032487A"/>
    <w:rPr>
      <w:rFonts w:ascii="Arial" w:hAnsi="Arial" w:cs="Arial" w:hint="default"/>
      <w:b/>
      <w:bCs/>
      <w:sz w:val="38"/>
      <w:szCs w:val="38"/>
    </w:rPr>
  </w:style>
  <w:style w:type="character" w:customStyle="1" w:styleId="smalltitle1">
    <w:name w:val="smalltitle1"/>
    <w:basedOn w:val="DefaultParagraphFont"/>
    <w:rsid w:val="0032487A"/>
    <w:rPr>
      <w:rFonts w:ascii="Arial" w:hAnsi="Arial" w:cs="Arial" w:hint="default"/>
      <w:b/>
      <w:bCs/>
      <w:i w:val="0"/>
      <w:iCs w:val="0"/>
      <w:sz w:val="23"/>
      <w:szCs w:val="23"/>
    </w:rPr>
  </w:style>
  <w:style w:type="paragraph" w:customStyle="1" w:styleId="b">
    <w:name w:val="b"/>
    <w:basedOn w:val="Normal"/>
    <w:rsid w:val="0032487A"/>
    <w:pPr>
      <w:spacing w:before="100" w:beforeAutospacing="1" w:after="100" w:afterAutospacing="1"/>
    </w:pPr>
    <w:rPr>
      <w:rFonts w:ascii="Courier New" w:hAnsi="Courier New" w:cs="Courier New"/>
      <w:b/>
      <w:bCs/>
      <w:color w:val="FF0000"/>
      <w:szCs w:val="24"/>
    </w:rPr>
  </w:style>
  <w:style w:type="paragraph" w:customStyle="1" w:styleId="e">
    <w:name w:val="e"/>
    <w:basedOn w:val="Normal"/>
    <w:rsid w:val="0032487A"/>
    <w:pPr>
      <w:spacing w:before="100" w:beforeAutospacing="1" w:after="100" w:afterAutospacing="1"/>
      <w:ind w:left="240" w:right="240" w:hanging="240"/>
    </w:pPr>
    <w:rPr>
      <w:szCs w:val="24"/>
    </w:rPr>
  </w:style>
  <w:style w:type="paragraph" w:customStyle="1" w:styleId="t">
    <w:name w:val="t"/>
    <w:basedOn w:val="Normal"/>
    <w:rsid w:val="0032487A"/>
    <w:pPr>
      <w:spacing w:before="100" w:beforeAutospacing="1" w:after="100" w:afterAutospacing="1"/>
    </w:pPr>
    <w:rPr>
      <w:color w:val="990000"/>
      <w:szCs w:val="24"/>
    </w:rPr>
  </w:style>
  <w:style w:type="paragraph" w:customStyle="1" w:styleId="xt">
    <w:name w:val="xt"/>
    <w:basedOn w:val="Normal"/>
    <w:rsid w:val="0032487A"/>
    <w:pPr>
      <w:spacing w:before="100" w:beforeAutospacing="1" w:after="100" w:afterAutospacing="1"/>
    </w:pPr>
    <w:rPr>
      <w:color w:val="990099"/>
      <w:szCs w:val="24"/>
    </w:rPr>
  </w:style>
  <w:style w:type="paragraph" w:customStyle="1" w:styleId="ns">
    <w:name w:val="ns"/>
    <w:basedOn w:val="Normal"/>
    <w:rsid w:val="0032487A"/>
    <w:pPr>
      <w:spacing w:before="100" w:beforeAutospacing="1" w:after="100" w:afterAutospacing="1"/>
    </w:pPr>
    <w:rPr>
      <w:color w:val="FF0000"/>
      <w:szCs w:val="24"/>
    </w:rPr>
  </w:style>
  <w:style w:type="paragraph" w:customStyle="1" w:styleId="dt">
    <w:name w:val="dt"/>
    <w:basedOn w:val="Normal"/>
    <w:rsid w:val="0032487A"/>
    <w:pPr>
      <w:spacing w:before="100" w:beforeAutospacing="1" w:after="100" w:afterAutospacing="1"/>
    </w:pPr>
    <w:rPr>
      <w:color w:val="008000"/>
      <w:szCs w:val="24"/>
    </w:rPr>
  </w:style>
  <w:style w:type="paragraph" w:customStyle="1" w:styleId="tx">
    <w:name w:val="tx"/>
    <w:basedOn w:val="Normal"/>
    <w:rsid w:val="0032487A"/>
    <w:pPr>
      <w:spacing w:before="100" w:beforeAutospacing="1" w:after="100" w:afterAutospacing="1"/>
    </w:pPr>
    <w:rPr>
      <w:b/>
      <w:bCs/>
      <w:szCs w:val="24"/>
    </w:rPr>
  </w:style>
  <w:style w:type="paragraph" w:customStyle="1" w:styleId="db">
    <w:name w:val="db"/>
    <w:basedOn w:val="Normal"/>
    <w:rsid w:val="0032487A"/>
    <w:pPr>
      <w:pBdr>
        <w:left w:val="single" w:sz="6" w:space="4" w:color="CCCCCC"/>
      </w:pBdr>
      <w:ind w:left="240"/>
    </w:pPr>
    <w:rPr>
      <w:rFonts w:ascii="Courier" w:hAnsi="Courier"/>
      <w:szCs w:val="24"/>
    </w:rPr>
  </w:style>
  <w:style w:type="paragraph" w:customStyle="1" w:styleId="di">
    <w:name w:val="di"/>
    <w:basedOn w:val="Normal"/>
    <w:rsid w:val="0032487A"/>
    <w:pPr>
      <w:spacing w:before="100" w:beforeAutospacing="1" w:after="100" w:afterAutospacing="1"/>
    </w:pPr>
    <w:rPr>
      <w:rFonts w:ascii="Courier" w:hAnsi="Courier"/>
      <w:szCs w:val="24"/>
    </w:rPr>
  </w:style>
  <w:style w:type="paragraph" w:customStyle="1" w:styleId="d">
    <w:name w:val="d"/>
    <w:basedOn w:val="Normal"/>
    <w:rsid w:val="0032487A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pi">
    <w:name w:val="pi"/>
    <w:basedOn w:val="Normal"/>
    <w:rsid w:val="0032487A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cb">
    <w:name w:val="cb"/>
    <w:basedOn w:val="Normal"/>
    <w:rsid w:val="0032487A"/>
    <w:pPr>
      <w:ind w:left="240"/>
    </w:pPr>
    <w:rPr>
      <w:rFonts w:ascii="Courier" w:hAnsi="Courier"/>
      <w:color w:val="888888"/>
      <w:szCs w:val="24"/>
    </w:rPr>
  </w:style>
  <w:style w:type="paragraph" w:customStyle="1" w:styleId="ci">
    <w:name w:val="ci"/>
    <w:basedOn w:val="Normal"/>
    <w:rsid w:val="0032487A"/>
    <w:pPr>
      <w:spacing w:before="100" w:beforeAutospacing="1" w:after="100" w:afterAutospacing="1"/>
    </w:pPr>
    <w:rPr>
      <w:rFonts w:ascii="Courier" w:hAnsi="Courier"/>
      <w:color w:val="888888"/>
      <w:szCs w:val="24"/>
    </w:rPr>
  </w:style>
  <w:style w:type="character" w:customStyle="1" w:styleId="b1">
    <w:name w:val="b1"/>
    <w:basedOn w:val="DefaultParagraphFont"/>
    <w:rsid w:val="0032487A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pi1">
    <w:name w:val="pi1"/>
    <w:basedOn w:val="DefaultParagraphFont"/>
    <w:rsid w:val="0032487A"/>
    <w:rPr>
      <w:color w:val="0000FF"/>
    </w:rPr>
  </w:style>
  <w:style w:type="character" w:customStyle="1" w:styleId="ci1">
    <w:name w:val="ci1"/>
    <w:basedOn w:val="DefaultParagraphFont"/>
    <w:rsid w:val="0032487A"/>
    <w:rPr>
      <w:rFonts w:ascii="Courier" w:hAnsi="Courier" w:hint="default"/>
      <w:color w:val="888888"/>
      <w:sz w:val="24"/>
      <w:szCs w:val="24"/>
    </w:rPr>
  </w:style>
  <w:style w:type="character" w:customStyle="1" w:styleId="t1">
    <w:name w:val="t1"/>
    <w:basedOn w:val="DefaultParagraphFont"/>
    <w:rsid w:val="0032487A"/>
    <w:rPr>
      <w:color w:val="990000"/>
    </w:rPr>
  </w:style>
  <w:style w:type="character" w:customStyle="1" w:styleId="ns1">
    <w:name w:val="ns1"/>
    <w:basedOn w:val="DefaultParagraphFont"/>
    <w:rsid w:val="0032487A"/>
    <w:rPr>
      <w:color w:val="FF0000"/>
    </w:rPr>
  </w:style>
  <w:style w:type="character" w:customStyle="1" w:styleId="bodycopy">
    <w:name w:val="bodycopy"/>
    <w:basedOn w:val="DefaultParagraphFont"/>
    <w:rsid w:val="0032487A"/>
  </w:style>
  <w:style w:type="character" w:customStyle="1" w:styleId="boldbodycopy">
    <w:name w:val="boldbodycopy"/>
    <w:basedOn w:val="DefaultParagraphFont"/>
    <w:rsid w:val="0032487A"/>
  </w:style>
  <w:style w:type="character" w:customStyle="1" w:styleId="cmbx-101">
    <w:name w:val="cmbx-101"/>
    <w:basedOn w:val="DefaultParagraphFont"/>
    <w:rsid w:val="0032487A"/>
    <w:rPr>
      <w:b/>
      <w:bCs/>
    </w:rPr>
  </w:style>
  <w:style w:type="paragraph" w:styleId="TOAHeading">
    <w:name w:val="toa heading"/>
    <w:basedOn w:val="Normal"/>
    <w:next w:val="Normal"/>
    <w:rsid w:val="0032487A"/>
    <w:pPr>
      <w:spacing w:before="120"/>
    </w:pPr>
    <w:rPr>
      <w:rFonts w:cs="Arial"/>
      <w:b/>
      <w:bCs/>
      <w:szCs w:val="24"/>
    </w:rPr>
  </w:style>
  <w:style w:type="paragraph" w:customStyle="1" w:styleId="pbody">
    <w:name w:val="pbody"/>
    <w:basedOn w:val="Normal"/>
    <w:rsid w:val="0032487A"/>
    <w:pPr>
      <w:spacing w:before="100" w:beforeAutospacing="1" w:after="100" w:afterAutospacing="1"/>
    </w:pPr>
    <w:rPr>
      <w:szCs w:val="24"/>
    </w:rPr>
  </w:style>
  <w:style w:type="paragraph" w:customStyle="1" w:styleId="m">
    <w:name w:val="m"/>
    <w:basedOn w:val="Normal"/>
    <w:rsid w:val="0032487A"/>
    <w:pPr>
      <w:spacing w:before="100" w:beforeAutospacing="1" w:after="100" w:afterAutospacing="1"/>
    </w:pPr>
    <w:rPr>
      <w:color w:val="0000FF"/>
      <w:szCs w:val="24"/>
    </w:rPr>
  </w:style>
  <w:style w:type="character" w:customStyle="1" w:styleId="m1">
    <w:name w:val="m1"/>
    <w:basedOn w:val="DefaultParagraphFont"/>
    <w:rsid w:val="0032487A"/>
    <w:rPr>
      <w:color w:val="0000FF"/>
    </w:rPr>
  </w:style>
  <w:style w:type="paragraph" w:styleId="Date">
    <w:name w:val="Date"/>
    <w:basedOn w:val="Normal"/>
    <w:next w:val="Normal"/>
    <w:link w:val="DateChar"/>
    <w:rsid w:val="0032487A"/>
  </w:style>
  <w:style w:type="character" w:customStyle="1" w:styleId="DateChar">
    <w:name w:val="Date Char"/>
    <w:basedOn w:val="DefaultParagraphFont"/>
    <w:link w:val="Date"/>
    <w:rsid w:val="0032487A"/>
    <w:rPr>
      <w:rFonts w:ascii="Calibri" w:eastAsia="Calibri" w:hAnsi="Calibri"/>
      <w:sz w:val="22"/>
      <w:szCs w:val="22"/>
    </w:rPr>
  </w:style>
  <w:style w:type="character" w:styleId="HTMLVariable">
    <w:name w:val="HTML Variable"/>
    <w:basedOn w:val="DefaultParagraphFont"/>
    <w:uiPriority w:val="99"/>
    <w:unhideWhenUsed/>
    <w:rsid w:val="0032487A"/>
    <w:rPr>
      <w:i/>
      <w:iCs/>
    </w:rPr>
  </w:style>
  <w:style w:type="character" w:customStyle="1" w:styleId="BodyTextAfterTableChar">
    <w:name w:val="Body Text After Table Char"/>
    <w:basedOn w:val="BodyTextChar"/>
    <w:link w:val="BodyTextAfterTable"/>
    <w:rsid w:val="0032487A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table" w:customStyle="1" w:styleId="LightShading1">
    <w:name w:val="Light Shading1"/>
    <w:basedOn w:val="TableNormal"/>
    <w:uiPriority w:val="60"/>
    <w:rsid w:val="0032487A"/>
    <w:rPr>
      <w:color w:val="000000" w:themeColor="text1" w:themeShade="BF"/>
      <w:lang w:bidi="hi-IN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DecimalAligned">
    <w:name w:val="Decimal Aligned"/>
    <w:basedOn w:val="Normal"/>
    <w:uiPriority w:val="40"/>
    <w:qFormat/>
    <w:rsid w:val="0032487A"/>
    <w:pPr>
      <w:tabs>
        <w:tab w:val="decimal" w:pos="360"/>
      </w:tabs>
    </w:pPr>
    <w:rPr>
      <w:rFonts w:asciiTheme="minorHAnsi" w:hAnsiTheme="minorHAnsi"/>
    </w:rPr>
  </w:style>
  <w:style w:type="table" w:styleId="MediumShading2-Accent5">
    <w:name w:val="Medium Shading 2 Accent 5"/>
    <w:basedOn w:val="TableNormal"/>
    <w:uiPriority w:val="64"/>
    <w:rsid w:val="0032487A"/>
    <w:rPr>
      <w:rFonts w:asciiTheme="minorHAnsi" w:eastAsiaTheme="minorEastAsia" w:hAnsiTheme="minorHAnsi" w:cstheme="minorBidi"/>
      <w:sz w:val="22"/>
      <w:szCs w:val="22"/>
      <w:lang w:bidi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ShortReturnAddress">
    <w:name w:val="Short Return Address"/>
    <w:basedOn w:val="Normal"/>
    <w:rsid w:val="0032487A"/>
  </w:style>
  <w:style w:type="paragraph" w:styleId="BodyTextFirstIndent">
    <w:name w:val="Body Text First Indent"/>
    <w:basedOn w:val="BodyText"/>
    <w:link w:val="BodyTextFirstIndentChar"/>
    <w:autoRedefine/>
    <w:rsid w:val="0032487A"/>
    <w:pPr>
      <w:spacing w:before="20" w:after="240"/>
      <w:ind w:firstLine="216"/>
    </w:pPr>
    <w:rPr>
      <w:rFonts w:eastAsiaTheme="minorEastAsia" w:cstheme="minorBidi"/>
      <w:lang w:bidi="hi-IN"/>
    </w:rPr>
  </w:style>
  <w:style w:type="character" w:customStyle="1" w:styleId="BodyTextFirstIndentChar">
    <w:name w:val="Body Text First Indent Char"/>
    <w:basedOn w:val="BodyTextChar"/>
    <w:link w:val="BodyTextFirstIndent"/>
    <w:rsid w:val="0032487A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paragraph" w:customStyle="1" w:styleId="k">
    <w:name w:val="k"/>
    <w:basedOn w:val="Normal"/>
    <w:rsid w:val="0032487A"/>
    <w:pPr>
      <w:spacing w:before="100" w:beforeAutospacing="1" w:after="100" w:afterAutospacing="1"/>
      <w:ind w:left="240" w:right="240" w:hanging="240"/>
    </w:pPr>
    <w:rPr>
      <w:szCs w:val="24"/>
    </w:rPr>
  </w:style>
  <w:style w:type="character" w:customStyle="1" w:styleId="sensecontent2">
    <w:name w:val="sense_content2"/>
    <w:rsid w:val="0032487A"/>
    <w:rPr>
      <w:rFonts w:ascii="Times New Roman" w:hAnsi="Times New Roman" w:cs="Times New Roman" w:hint="default"/>
      <w:b w:val="0"/>
      <w:bCs w:val="0"/>
    </w:rPr>
  </w:style>
  <w:style w:type="numbering" w:customStyle="1" w:styleId="Style1">
    <w:name w:val="Style1"/>
    <w:uiPriority w:val="99"/>
    <w:rsid w:val="0032487A"/>
    <w:pPr>
      <w:numPr>
        <w:numId w:val="11"/>
      </w:numPr>
    </w:pPr>
  </w:style>
  <w:style w:type="numbering" w:customStyle="1" w:styleId="Style2">
    <w:name w:val="Style2"/>
    <w:uiPriority w:val="99"/>
    <w:rsid w:val="0032487A"/>
    <w:pPr>
      <w:numPr>
        <w:numId w:val="12"/>
      </w:numPr>
    </w:pPr>
  </w:style>
  <w:style w:type="character" w:customStyle="1" w:styleId="A11">
    <w:name w:val="A11"/>
    <w:uiPriority w:val="99"/>
    <w:rsid w:val="0032487A"/>
    <w:rPr>
      <w:rFonts w:cs="Minion Pro"/>
      <w:color w:val="000000"/>
    </w:rPr>
  </w:style>
  <w:style w:type="paragraph" w:customStyle="1" w:styleId="TableHeader">
    <w:name w:val="Table Header"/>
    <w:basedOn w:val="BodyText"/>
    <w:qFormat/>
    <w:rsid w:val="0032487A"/>
    <w:pPr>
      <w:spacing w:before="20" w:after="240"/>
      <w:jc w:val="center"/>
    </w:pPr>
    <w:rPr>
      <w:rFonts w:eastAsiaTheme="minorEastAsia" w:cstheme="minorBidi"/>
      <w:b/>
      <w:sz w:val="20"/>
      <w:lang w:bidi="hi-IN"/>
    </w:rPr>
  </w:style>
  <w:style w:type="paragraph" w:customStyle="1" w:styleId="JavaMethodHeader">
    <w:name w:val="Java Method Header"/>
    <w:basedOn w:val="JavaCode"/>
    <w:next w:val="BodyText"/>
    <w:link w:val="JavaMethodHeaderChar"/>
    <w:qFormat/>
    <w:rsid w:val="0032487A"/>
    <w:pPr>
      <w:keepNext/>
      <w:shd w:val="clear" w:color="auto" w:fill="D9D9D9" w:themeFill="background1" w:themeFillShade="D9"/>
      <w:spacing w:before="360" w:after="80"/>
    </w:pPr>
  </w:style>
  <w:style w:type="character" w:customStyle="1" w:styleId="JavaMethodHeaderChar">
    <w:name w:val="Java Method Header Char"/>
    <w:basedOn w:val="JavaCodeChar"/>
    <w:link w:val="JavaMethodHeader"/>
    <w:rsid w:val="0032487A"/>
    <w:rPr>
      <w:rFonts w:ascii="TheSansMonoConNormal" w:eastAsiaTheme="minorEastAsia" w:hAnsi="TheSansMonoConNormal" w:cstheme="minorBidi"/>
      <w:noProof/>
      <w:sz w:val="18"/>
      <w:szCs w:val="22"/>
      <w:shd w:val="clear" w:color="auto" w:fill="D9D9D9" w:themeFill="background1" w:themeFillShade="D9"/>
      <w:lang w:val="x-none" w:eastAsia="x-none"/>
    </w:rPr>
  </w:style>
  <w:style w:type="paragraph" w:customStyle="1" w:styleId="ListBulletLast">
    <w:name w:val="List Bullet Last"/>
    <w:basedOn w:val="ListBullet"/>
    <w:next w:val="BodyText"/>
    <w:qFormat/>
    <w:rsid w:val="0032487A"/>
    <w:pPr>
      <w:spacing w:after="240"/>
      <w:contextualSpacing/>
    </w:pPr>
  </w:style>
  <w:style w:type="character" w:customStyle="1" w:styleId="JavaBookKeywords">
    <w:name w:val="Java Book Keywords"/>
    <w:basedOn w:val="BodyTextChar"/>
    <w:uiPriority w:val="1"/>
    <w:rsid w:val="0032487A"/>
    <w:rPr>
      <w:rFonts w:ascii="Courier New" w:eastAsiaTheme="minorEastAsia" w:hAnsi="Courier New" w:cstheme="minorBidi"/>
      <w:sz w:val="20"/>
      <w:szCs w:val="22"/>
      <w:lang w:val="x-none" w:eastAsia="x-none"/>
    </w:rPr>
  </w:style>
  <w:style w:type="paragraph" w:customStyle="1" w:styleId="JavaBookNumberList">
    <w:name w:val="Java Book Number List"/>
    <w:basedOn w:val="ListBullet"/>
    <w:qFormat/>
    <w:rsid w:val="0032487A"/>
    <w:pPr>
      <w:numPr>
        <w:numId w:val="14"/>
      </w:numPr>
    </w:pPr>
  </w:style>
  <w:style w:type="paragraph" w:customStyle="1" w:styleId="JavaBookNumberListLast">
    <w:name w:val="Java Book Number List Last"/>
    <w:basedOn w:val="JavaBookNumberList"/>
    <w:next w:val="BodyText"/>
    <w:qFormat/>
    <w:rsid w:val="0032487A"/>
    <w:pPr>
      <w:spacing w:after="240"/>
      <w:ind w:left="357" w:hanging="357"/>
    </w:pPr>
  </w:style>
  <w:style w:type="character" w:customStyle="1" w:styleId="BlackDingbat">
    <w:name w:val="Black Dingbat"/>
    <w:rsid w:val="0032487A"/>
    <w:rPr>
      <w:rFonts w:ascii="ZapfDingbats" w:hAnsi="ZapfDingbats"/>
      <w:color w:val="auto"/>
      <w:szCs w:val="24"/>
    </w:rPr>
  </w:style>
  <w:style w:type="character" w:customStyle="1" w:styleId="GrayDingbat">
    <w:name w:val="Gray Dingbat"/>
    <w:basedOn w:val="BlackDingbat"/>
    <w:uiPriority w:val="1"/>
    <w:qFormat/>
    <w:rsid w:val="0032487A"/>
    <w:rPr>
      <w:rFonts w:ascii="ZapfDingbats" w:hAnsi="ZapfDingbats"/>
      <w:color w:val="BFBFBF"/>
      <w:szCs w:val="24"/>
    </w:rPr>
  </w:style>
  <w:style w:type="paragraph" w:customStyle="1" w:styleId="Figure">
    <w:name w:val="Figure"/>
    <w:next w:val="Normal"/>
    <w:rsid w:val="0032487A"/>
    <w:pPr>
      <w:spacing w:before="120" w:after="120"/>
    </w:pPr>
    <w:rPr>
      <w:rFonts w:ascii="Arial" w:hAnsi="Arial"/>
      <w:sz w:val="18"/>
    </w:rPr>
  </w:style>
  <w:style w:type="paragraph" w:customStyle="1" w:styleId="SideBarCode">
    <w:name w:val="Side Bar Code"/>
    <w:basedOn w:val="Normal"/>
    <w:link w:val="SideBarCodeChar"/>
    <w:qFormat/>
    <w:rsid w:val="0032487A"/>
    <w:pPr>
      <w:spacing w:before="360" w:after="240"/>
      <w:ind w:left="288" w:right="288"/>
      <w:contextualSpacing/>
    </w:pPr>
    <w:rPr>
      <w:rFonts w:ascii="HelveticaNeue Condensed" w:hAnsi="HelveticaNeue Condensed"/>
      <w:sz w:val="20"/>
      <w:lang w:val="x-none" w:eastAsia="x-none"/>
    </w:rPr>
  </w:style>
  <w:style w:type="character" w:customStyle="1" w:styleId="SideBarCodeChar">
    <w:name w:val="Side Bar Code Char"/>
    <w:link w:val="SideBarCode"/>
    <w:rsid w:val="0032487A"/>
    <w:rPr>
      <w:rFonts w:ascii="HelveticaNeue Condensed" w:eastAsia="Calibri" w:hAnsi="HelveticaNeue Condensed"/>
      <w:szCs w:val="22"/>
      <w:lang w:val="x-none" w:eastAsia="x-none"/>
    </w:rPr>
  </w:style>
  <w:style w:type="paragraph" w:customStyle="1" w:styleId="FMSubtitle1">
    <w:name w:val="FM Subtitle 1"/>
    <w:basedOn w:val="Normal"/>
    <w:locked/>
    <w:rsid w:val="0032487A"/>
    <w:pPr>
      <w:spacing w:before="120" w:after="240"/>
    </w:pPr>
    <w:rPr>
      <w:rFonts w:ascii="HelveticaNeue Condensed" w:hAnsi="HelveticaNeue Condensed"/>
      <w:sz w:val="60"/>
    </w:rPr>
  </w:style>
  <w:style w:type="paragraph" w:customStyle="1" w:styleId="TOC22">
    <w:name w:val="TOC 22"/>
    <w:basedOn w:val="Normal"/>
    <w:next w:val="Normal"/>
    <w:uiPriority w:val="39"/>
    <w:locked/>
    <w:rsid w:val="0032487A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2">
    <w:name w:val="TOC 32"/>
    <w:basedOn w:val="Normal"/>
    <w:next w:val="Normal"/>
    <w:autoRedefine/>
    <w:uiPriority w:val="39"/>
    <w:locked/>
    <w:rsid w:val="0032487A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character" w:customStyle="1" w:styleId="DingbatSymbol">
    <w:name w:val="Dingbat Symbol"/>
    <w:basedOn w:val="DefaultParagraphFont"/>
    <w:uiPriority w:val="1"/>
    <w:locked/>
    <w:rsid w:val="0032487A"/>
    <w:rPr>
      <w:rFonts w:ascii="ZapfDingbats" w:eastAsia="Calibri" w:hAnsi="ZapfDingbats" w:cs="Times New Roman"/>
      <w:color w:val="BFBFBF"/>
      <w:szCs w:val="24"/>
    </w:rPr>
  </w:style>
  <w:style w:type="character" w:customStyle="1" w:styleId="FMAuthorChar">
    <w:name w:val="FM Author Char"/>
    <w:link w:val="FMAuthor"/>
    <w:rsid w:val="0032487A"/>
    <w:rPr>
      <w:rFonts w:ascii="HelveticaNeue MediumExt" w:eastAsia="Calibri" w:hAnsi="HelveticaNeue MediumExt"/>
      <w:sz w:val="32"/>
      <w:szCs w:val="24"/>
      <w:lang w:val="x-none" w:eastAsia="x-none"/>
    </w:rPr>
  </w:style>
  <w:style w:type="paragraph" w:customStyle="1" w:styleId="HeaderWHITE">
    <w:name w:val="Header WHITE"/>
    <w:basedOn w:val="Header"/>
    <w:qFormat/>
    <w:locked/>
    <w:rsid w:val="0032487A"/>
    <w:rPr>
      <w:rFonts w:eastAsia="PMingLiU"/>
      <w:color w:val="FFFFFF"/>
    </w:rPr>
  </w:style>
  <w:style w:type="character" w:customStyle="1" w:styleId="FMCopyrightChar">
    <w:name w:val="FM Copyright Char"/>
    <w:link w:val="FMCopyright"/>
    <w:rsid w:val="0032487A"/>
    <w:rPr>
      <w:rFonts w:ascii="Utopia" w:hAnsi="Utopia"/>
      <w:sz w:val="16"/>
    </w:rPr>
  </w:style>
  <w:style w:type="character" w:customStyle="1" w:styleId="FMEditionChar">
    <w:name w:val="FM Edition Char"/>
    <w:basedOn w:val="DefaultParagraphFont"/>
    <w:link w:val="FMEdition"/>
    <w:rsid w:val="0032487A"/>
    <w:rPr>
      <w:rFonts w:ascii="HelveticaNeue MediumCond" w:eastAsia="Calibri" w:hAnsi="HelveticaNeue MediumCond"/>
      <w:color w:val="808080"/>
      <w:sz w:val="48"/>
      <w:szCs w:val="22"/>
    </w:rPr>
  </w:style>
  <w:style w:type="paragraph" w:customStyle="1" w:styleId="ToCPart">
    <w:name w:val="ToC Part"/>
    <w:basedOn w:val="TOC1"/>
    <w:locked/>
    <w:rsid w:val="0032487A"/>
    <w:pPr>
      <w:spacing w:after="0" w:line="240" w:lineRule="auto"/>
    </w:pPr>
    <w:rPr>
      <w:rFonts w:ascii="HelveticaNeue MediumCond" w:hAnsi="HelveticaNeue MediumCond"/>
      <w:b w:val="0"/>
      <w:bCs w:val="0"/>
      <w:sz w:val="26"/>
    </w:rPr>
  </w:style>
  <w:style w:type="paragraph" w:customStyle="1" w:styleId="PartTextCont">
    <w:name w:val="Part Text Cont."/>
    <w:basedOn w:val="Normal"/>
    <w:qFormat/>
    <w:locked/>
    <w:rsid w:val="0032487A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32487A"/>
    <w:rPr>
      <w:rFonts w:ascii="Arial" w:eastAsia="Calibri" w:hAnsi="Arial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32487A"/>
    <w:rPr>
      <w:rFonts w:ascii="Arial" w:eastAsia="Calibri" w:hAnsi="Arial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32487A"/>
    <w:rPr>
      <w:rFonts w:ascii="Arial Narrow" w:eastAsia="Calibri" w:hAnsi="Arial Narrow"/>
      <w:b/>
      <w:spacing w:val="-20"/>
      <w:sz w:val="60"/>
      <w:szCs w:val="48"/>
    </w:rPr>
  </w:style>
  <w:style w:type="character" w:customStyle="1" w:styleId="apple-converted-space">
    <w:name w:val="apple-converted-space"/>
    <w:basedOn w:val="DefaultParagraphFont"/>
    <w:rsid w:val="0032487A"/>
  </w:style>
  <w:style w:type="character" w:customStyle="1" w:styleId="plusline1">
    <w:name w:val="plusline1"/>
    <w:basedOn w:val="DefaultParagraphFont"/>
    <w:rsid w:val="0032487A"/>
    <w:rPr>
      <w:color w:val="008000"/>
    </w:rPr>
  </w:style>
  <w:style w:type="character" w:styleId="CommentReference">
    <w:name w:val="annotation reference"/>
    <w:semiHidden/>
    <w:rsid w:val="00033FE1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033FE1"/>
    <w:rPr>
      <w:rFonts w:ascii="Times" w:hAnsi="Times"/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033FE1"/>
    <w:rPr>
      <w:rFonts w:ascii="Times" w:eastAsiaTheme="minorHAnsi" w:hAnsi="Times" w:cstheme="minorBidi"/>
      <w:szCs w:val="22"/>
    </w:rPr>
  </w:style>
  <w:style w:type="paragraph" w:customStyle="1" w:styleId="JavaCodeOutput">
    <w:name w:val="Java Code Output"/>
    <w:basedOn w:val="JavaCode"/>
    <w:qFormat/>
    <w:rsid w:val="00033FE1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before="100"/>
    </w:pPr>
    <w:rPr>
      <w:rFonts w:eastAsia="Times New Roman" w:cs="Times New Roman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033FE1"/>
    <w:rPr>
      <w:rFonts w:ascii="Calibri" w:hAnsi="Calibri"/>
      <w:b/>
      <w:bCs/>
      <w:szCs w:val="20"/>
    </w:rPr>
  </w:style>
  <w:style w:type="character" w:customStyle="1" w:styleId="CommentSubjectChar">
    <w:name w:val="Comment Subject Char"/>
    <w:basedOn w:val="CommentTextChar"/>
    <w:link w:val="CommentSubject"/>
    <w:rsid w:val="00033FE1"/>
    <w:rPr>
      <w:rFonts w:ascii="Calibri" w:eastAsiaTheme="minorHAnsi" w:hAnsi="Calibri" w:cstheme="minorBidi"/>
      <w:b/>
      <w:bCs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12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77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62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21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86971622">
                                  <w:marLeft w:val="0"/>
                                  <w:marRight w:val="19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71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364299">
                                          <w:marLeft w:val="0"/>
                                          <w:marRight w:val="1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759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2508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423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8263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0872541">
                                                              <w:marLeft w:val="0"/>
                                                              <w:marRight w:val="0"/>
                                                              <w:marTop w:val="735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1258294">
                                                                  <w:marLeft w:val="450"/>
                                                                  <w:marRight w:val="45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65966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106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012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07070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single" w:sz="6" w:space="0" w:color="auto"/>
                                                                                    <w:bottom w:val="none" w:sz="0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6043461">
                                                                                      <w:marLeft w:val="150"/>
                                                                                      <w:marRight w:val="15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9535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9195743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804843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42383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96024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3271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12010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5091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8503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92951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15329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118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34165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52349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61585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3054794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583752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072840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42058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024045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18031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479754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572685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196710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628429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808044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011897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28668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599834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758509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959430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01426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66939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946463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06908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500391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984785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185253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362156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510166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696422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782299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811683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053679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59480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638013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7613983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16496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986706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059093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00946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5413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3480584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637170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737343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871516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166727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259625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333201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443897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638554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766912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01087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16146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58598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8253051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005654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110496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3187117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849016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035648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984113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348431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34821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807179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068020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43336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663626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56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03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99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680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4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3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1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kishori\books\Java_9\Apress\BeginningJava9Fundamentals\Excercises\staging\a_ChXX_XXX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6350" cmpd="sng">
          <a:solidFill>
            <a:schemeClr val="tx1"/>
          </a:solidFill>
        </a:ln>
      </a:spPr>
      <a:bodyPr rot="0" spcFirstLastPara="0" vert="horz" wrap="square" lIns="0" tIns="0" rIns="0" bIns="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6350"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0F0555-7587-4FBA-8B5D-859DCAAD09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a_ChXX_XXX_Template.dotx</Template>
  <TotalTime>1761</TotalTime>
  <Pages>7</Pages>
  <Words>1169</Words>
  <Characters>6665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Apress Standard Book Design</vt:lpstr>
    </vt:vector>
  </TitlesOfParts>
  <Company>SPi</Company>
  <LinksUpToDate>false</LinksUpToDate>
  <CharactersWithSpaces>7819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Apress Standard Book Design</dc:title>
  <dc:subject/>
  <dc:creator>ksharan</dc:creator>
  <cp:keywords/>
  <dc:description/>
  <cp:lastModifiedBy>Kishori  Sharan</cp:lastModifiedBy>
  <cp:revision>30</cp:revision>
  <cp:lastPrinted>2009-03-19T15:05:00Z</cp:lastPrinted>
  <dcterms:created xsi:type="dcterms:W3CDTF">2017-07-25T03:17:00Z</dcterms:created>
  <dcterms:modified xsi:type="dcterms:W3CDTF">2017-12-16T18:34:00Z</dcterms:modified>
</cp:coreProperties>
</file>