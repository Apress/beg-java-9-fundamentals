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254CD4" w:rsidP="0069537B">
      <w:pPr>
        <w:pStyle w:val="ChapterTitle"/>
      </w:pPr>
      <w:r>
        <w:t>Interfaces</w:t>
      </w:r>
    </w:p>
    <w:p w:rsidR="008728E0" w:rsidRDefault="008728E0" w:rsidP="008728E0">
      <w:pPr>
        <w:pStyle w:val="ExerciseHead"/>
      </w:pPr>
      <w:r>
        <w:t>Exercises</w:t>
      </w:r>
      <w:r w:rsidR="00105650">
        <w:t xml:space="preserve"> and solutions</w:t>
      </w:r>
    </w:p>
    <w:p w:rsidR="00147A79" w:rsidRPr="00147A79" w:rsidRDefault="00147A79" w:rsidP="00147A79">
      <w:pPr>
        <w:pStyle w:val="ExerciseNum"/>
      </w:pPr>
      <w:r w:rsidRPr="001A2D57">
        <w:rPr>
          <w:lang w:val="en-US"/>
        </w:rPr>
        <w:t>What</w:t>
      </w:r>
      <w:r>
        <w:t xml:space="preserve"> are interfaces in Java? What </w:t>
      </w:r>
      <w:r>
        <w:rPr>
          <w:lang w:val="en-US"/>
        </w:rPr>
        <w:t xml:space="preserve">is a </w:t>
      </w:r>
      <w:r>
        <w:t xml:space="preserve">marker interface? </w:t>
      </w:r>
      <w:r>
        <w:rPr>
          <w:lang w:val="en-US"/>
        </w:rPr>
        <w:t>What is a functional interface?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Default="00147A79" w:rsidP="00147A79">
      <w:pPr>
        <w:pStyle w:val="ExerciseBody"/>
        <w:rPr>
          <w:lang w:val="en-US"/>
        </w:rPr>
      </w:pPr>
      <w:r w:rsidRPr="00254CD4">
        <w:t>An interface in Java defines a reference type to specify an abstract concept</w:t>
      </w:r>
      <w:r>
        <w:rPr>
          <w:lang w:val="en-US"/>
        </w:rPr>
        <w:t xml:space="preserve">. It </w:t>
      </w:r>
      <w:r>
        <w:t>is a specification that is meant to be implemented by classes.</w:t>
      </w:r>
    </w:p>
    <w:p w:rsidR="00147A79" w:rsidRDefault="00147A79" w:rsidP="00147A79">
      <w:pPr>
        <w:pStyle w:val="ExerciseBody"/>
        <w:rPr>
          <w:lang w:val="en-US"/>
        </w:rPr>
      </w:pPr>
      <w:r>
        <w:rPr>
          <w:lang w:val="en-US"/>
        </w:rPr>
        <w:t>A</w:t>
      </w:r>
      <w:r>
        <w:t xml:space="preserve">n interface </w:t>
      </w:r>
      <w:r>
        <w:rPr>
          <w:lang w:val="en-US"/>
        </w:rPr>
        <w:t xml:space="preserve">which </w:t>
      </w:r>
      <w:r>
        <w:t xml:space="preserve">has no </w:t>
      </w:r>
      <w:r>
        <w:rPr>
          <w:lang w:val="en-US"/>
        </w:rPr>
        <w:t xml:space="preserve">declared or inherited </w:t>
      </w:r>
      <w:r>
        <w:t>members</w:t>
      </w:r>
      <w:r>
        <w:rPr>
          <w:lang w:val="en-US"/>
        </w:rPr>
        <w:t xml:space="preserve"> </w:t>
      </w:r>
      <w:r>
        <w:t xml:space="preserve">is known as a </w:t>
      </w:r>
      <w:r w:rsidRPr="009852AA">
        <w:rPr>
          <w:rStyle w:val="Emphasis"/>
        </w:rPr>
        <w:t xml:space="preserve">marker </w:t>
      </w:r>
      <w:r w:rsidRPr="001A2D57">
        <w:rPr>
          <w:rStyle w:val="Emphasis"/>
          <w:lang w:val="en-US"/>
        </w:rPr>
        <w:t>or</w:t>
      </w:r>
      <w:r>
        <w:rPr>
          <w:rStyle w:val="Emphasis"/>
          <w:lang w:val="en-US"/>
        </w:rPr>
        <w:t xml:space="preserve"> tag </w:t>
      </w:r>
      <w:r>
        <w:t>interface</w:t>
      </w:r>
      <w:r>
        <w:rPr>
          <w:lang w:val="en-US"/>
        </w:rPr>
        <w:t>.</w:t>
      </w:r>
    </w:p>
    <w:p w:rsidR="00147A79" w:rsidRPr="001A2D57" w:rsidRDefault="00147A79" w:rsidP="00147A79">
      <w:pPr>
        <w:pStyle w:val="ExerciseBody"/>
        <w:rPr>
          <w:lang w:val="en-US"/>
        </w:rPr>
      </w:pPr>
      <w:r w:rsidRPr="000A6510">
        <w:t xml:space="preserve">An interface with </w:t>
      </w:r>
      <w:r>
        <w:t xml:space="preserve">just one abstract method is known as a </w:t>
      </w:r>
      <w:r w:rsidRPr="000A6510">
        <w:rPr>
          <w:rStyle w:val="Emphasis"/>
        </w:rPr>
        <w:t>functional</w:t>
      </w:r>
      <w:r>
        <w:t xml:space="preserve"> interface</w:t>
      </w:r>
      <w:r>
        <w:fldChar w:fldCharType="begin"/>
      </w:r>
      <w:r>
        <w:instrText xml:space="preserve"> XE "</w:instrText>
      </w:r>
      <w:r w:rsidRPr="00FE75E4">
        <w:rPr>
          <w:rStyle w:val="Emphasis"/>
        </w:rPr>
        <w:instrText>Functional</w:instrText>
      </w:r>
      <w:r w:rsidRPr="00FE75E4">
        <w:instrText xml:space="preserve"> interface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FE75E4">
        <w:rPr>
          <w:rStyle w:val="Emphasis"/>
        </w:rPr>
        <w:instrText>Interfaces:functional</w:instrText>
      </w:r>
      <w:r w:rsidRPr="00FE75E4">
        <w:instrText xml:space="preserve"> interface</w:instrText>
      </w:r>
      <w:r>
        <w:instrText xml:space="preserve">" </w:instrText>
      </w:r>
      <w:r>
        <w:fldChar w:fldCharType="end"/>
      </w:r>
      <w:r>
        <w:t>.</w:t>
      </w:r>
    </w:p>
    <w:p w:rsidR="00147A79" w:rsidRPr="001A2D57" w:rsidRDefault="00147A79" w:rsidP="00147A79">
      <w:pPr>
        <w:pStyle w:val="ExerciseNum"/>
      </w:pPr>
      <w:r>
        <w:t>What keyword do you use to implement an interface to class?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Pr="001A2D57" w:rsidRDefault="00147A79" w:rsidP="00147A79">
      <w:pPr>
        <w:pStyle w:val="ExerciseCode"/>
      </w:pPr>
      <w:r>
        <w:t>implements</w:t>
      </w:r>
    </w:p>
    <w:p w:rsidR="00147A79" w:rsidRPr="00147A79" w:rsidRDefault="00147A79" w:rsidP="00147A79">
      <w:pPr>
        <w:pStyle w:val="ExerciseNum"/>
        <w:tabs>
          <w:tab w:val="num" w:pos="-2232"/>
        </w:tabs>
        <w:ind w:right="0"/>
      </w:pPr>
      <w:r>
        <w:rPr>
          <w:lang w:val="en-US"/>
        </w:rPr>
        <w:t>How many interfaces can a class implement?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Pr="00C66913" w:rsidRDefault="00147A79" w:rsidP="00147A79">
      <w:pPr>
        <w:pStyle w:val="ExerciseBody"/>
        <w:rPr>
          <w:lang w:val="en-US"/>
        </w:rPr>
      </w:pPr>
      <w:r>
        <w:t>A class can implement multiple interfaces</w:t>
      </w:r>
      <w:r>
        <w:rPr>
          <w:lang w:val="en-US"/>
        </w:rPr>
        <w:t>.</w:t>
      </w:r>
    </w:p>
    <w:p w:rsidR="00147A79" w:rsidRPr="00147A79" w:rsidRDefault="00147A79" w:rsidP="00147A79">
      <w:pPr>
        <w:pStyle w:val="ExerciseNum"/>
        <w:tabs>
          <w:tab w:val="num" w:pos="-1368"/>
        </w:tabs>
        <w:ind w:right="0"/>
      </w:pPr>
      <w:r>
        <w:rPr>
          <w:lang w:val="en-US"/>
        </w:rPr>
        <w:t>What keyword do you use in an interface declaration to inherit the interface from other interfaces?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Pr="00C66913" w:rsidRDefault="00147A79" w:rsidP="00147A79">
      <w:pPr>
        <w:pStyle w:val="ExerciseCode"/>
        <w:rPr>
          <w:lang w:val="en-US"/>
        </w:rPr>
      </w:pPr>
      <w:r w:rsidRPr="00147A79">
        <w:t>extends</w:t>
      </w:r>
    </w:p>
    <w:p w:rsidR="00147A79" w:rsidRDefault="00147A79" w:rsidP="00147A79">
      <w:pPr>
        <w:pStyle w:val="ExerciseNum"/>
        <w:tabs>
          <w:tab w:val="num" w:pos="-1368"/>
        </w:tabs>
        <w:ind w:right="0"/>
      </w:pPr>
      <w:r>
        <w:t>Can you declare instance variables in an interface?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lastRenderedPageBreak/>
        <w:t>Answer:</w:t>
      </w:r>
    </w:p>
    <w:p w:rsidR="00147A79" w:rsidRDefault="00147A79" w:rsidP="00147A79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t xml:space="preserve">No. </w:t>
      </w:r>
      <w:r>
        <w:t>An interface cannot have instance variables.</w:t>
      </w:r>
    </w:p>
    <w:p w:rsidR="00147A79" w:rsidRPr="00C66913" w:rsidRDefault="00147A79" w:rsidP="00147A79">
      <w:pPr>
        <w:pStyle w:val="ExerciseNum"/>
        <w:tabs>
          <w:tab w:val="num" w:pos="-1368"/>
        </w:tabs>
        <w:ind w:right="0"/>
      </w:pPr>
      <w:r>
        <w:rPr>
          <w:lang w:val="en-US"/>
        </w:rPr>
        <w:t xml:space="preserve">Which version of Java SE allows you have to have private methods in an interface? 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Pr="00C66913" w:rsidRDefault="00147A79" w:rsidP="00147A79">
      <w:pPr>
        <w:pStyle w:val="ExerciseBody"/>
      </w:pPr>
      <w:r>
        <w:t xml:space="preserve">Java </w:t>
      </w:r>
      <w:r>
        <w:t>SE 9</w:t>
      </w:r>
    </w:p>
    <w:p w:rsidR="00147A79" w:rsidRPr="00C66913" w:rsidRDefault="00147A79" w:rsidP="00147A79">
      <w:pPr>
        <w:pStyle w:val="ExerciseNum"/>
        <w:tabs>
          <w:tab w:val="num" w:pos="-1368"/>
        </w:tabs>
        <w:ind w:right="0"/>
      </w:pPr>
      <w:r>
        <w:rPr>
          <w:lang w:val="en-US"/>
        </w:rPr>
        <w:t>What kinds of methods in an interface can be declared private? Can you have an abstract private method in an interface? If no, explain your answer.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Default="00147A79" w:rsidP="00147A79">
      <w:pPr>
        <w:pStyle w:val="ExerciseBody"/>
        <w:rPr>
          <w:rFonts w:eastAsiaTheme="minorEastAsia"/>
        </w:rPr>
      </w:pPr>
      <w:r>
        <w:rPr>
          <w:lang w:val="en-US"/>
        </w:rPr>
        <w:t xml:space="preserve">A </w:t>
      </w:r>
      <w:r>
        <w:t xml:space="preserve">private method in an interface </w:t>
      </w:r>
      <w:r>
        <w:rPr>
          <w:lang w:val="en-US"/>
        </w:rPr>
        <w:t>can be a</w:t>
      </w:r>
      <w:r>
        <w:t xml:space="preserve"> non-abstract, non-default instance method, or a static method.</w:t>
      </w:r>
      <w:r w:rsidRPr="00A70A0F">
        <w:rPr>
          <w:rFonts w:eastAsiaTheme="minorEastAsia"/>
        </w:rPr>
        <w:t xml:space="preserve"> </w:t>
      </w:r>
    </w:p>
    <w:p w:rsidR="00147A79" w:rsidRPr="00134257" w:rsidRDefault="00147A79" w:rsidP="00147A79">
      <w:pPr>
        <w:pStyle w:val="ExerciseBody"/>
        <w:rPr>
          <w:lang w:val="en-US"/>
        </w:rPr>
      </w:pPr>
      <w:r>
        <w:rPr>
          <w:rFonts w:eastAsiaTheme="minorEastAsia"/>
          <w:lang w:val="en-US"/>
        </w:rPr>
        <w:t xml:space="preserve">Abstract private method in an interface does not make sense. </w:t>
      </w:r>
      <w:r w:rsidRPr="00A70A0F">
        <w:rPr>
          <w:rFonts w:eastAsiaTheme="minorEastAsia"/>
        </w:rPr>
        <w:t>A private method is not inherited, so it cannot be overridden, whereas an abstract method must be overridden to be useful.</w:t>
      </w:r>
    </w:p>
    <w:p w:rsidR="00147A79" w:rsidRPr="00134257" w:rsidRDefault="00147A79" w:rsidP="00147A79">
      <w:pPr>
        <w:pStyle w:val="ExerciseNum"/>
        <w:tabs>
          <w:tab w:val="num" w:pos="-1368"/>
        </w:tabs>
        <w:ind w:right="0"/>
      </w:pPr>
      <w:r>
        <w:rPr>
          <w:lang w:val="en-US"/>
        </w:rPr>
        <w:t>What interface do you implement in a class to implement natural sorting for the objects of the class? What interface do you use to implement custom sorting for the objects of the class?</w:t>
      </w:r>
    </w:p>
    <w:p w:rsidR="00147A79" w:rsidRPr="00147A79" w:rsidRDefault="00147A79" w:rsidP="00147A79">
      <w:pPr>
        <w:pStyle w:val="ExerciseBody"/>
        <w:rPr>
          <w:b/>
        </w:rPr>
      </w:pPr>
      <w:r w:rsidRPr="00147A79">
        <w:rPr>
          <w:b/>
        </w:rPr>
        <w:t>Answer:</w:t>
      </w:r>
    </w:p>
    <w:p w:rsidR="00147A79" w:rsidRPr="00134257" w:rsidRDefault="00147A79" w:rsidP="00147A79">
      <w:pPr>
        <w:pStyle w:val="ExerciseBody"/>
      </w:pPr>
      <w:r>
        <w:t>Implement</w:t>
      </w:r>
      <w:r>
        <w:rPr>
          <w:lang w:val="en-US"/>
        </w:rPr>
        <w:t xml:space="preserve"> the</w:t>
      </w:r>
      <w:r>
        <w:t xml:space="preserve"> </w:t>
      </w:r>
      <w:r w:rsidRPr="00147A79">
        <w:rPr>
          <w:rStyle w:val="CodeInline"/>
        </w:rPr>
        <w:t>Comparable</w:t>
      </w:r>
      <w:r>
        <w:t xml:space="preserve"> interface for natural sorting. Implement</w:t>
      </w:r>
      <w:r>
        <w:rPr>
          <w:lang w:val="en-US"/>
        </w:rPr>
        <w:t xml:space="preserve"> the</w:t>
      </w:r>
      <w:r>
        <w:t xml:space="preserve"> </w:t>
      </w:r>
      <w:r w:rsidRPr="00147A79">
        <w:rPr>
          <w:rStyle w:val="CodeInline"/>
        </w:rPr>
        <w:t>Comparator</w:t>
      </w:r>
      <w:r>
        <w:t xml:space="preserve"> interface for custom sorting.</w:t>
      </w:r>
    </w:p>
    <w:p w:rsidR="00147A79" w:rsidRPr="00C744DB" w:rsidRDefault="00147A79" w:rsidP="00147A79">
      <w:pPr>
        <w:pStyle w:val="ExerciseNum"/>
        <w:tabs>
          <w:tab w:val="num" w:pos="-1368"/>
        </w:tabs>
        <w:ind w:right="0"/>
        <w:rPr>
          <w:rStyle w:val="ExerciseCodeChar"/>
          <w:rFonts w:ascii="HelveticaNeue Condensed" w:hAnsi="HelveticaNeue Condensed"/>
          <w:sz w:val="20"/>
        </w:rPr>
      </w:pPr>
      <w:r>
        <w:t>Describe the reason why the following interface declaration does not compile and suggest a fix.</w:t>
      </w:r>
      <w:r>
        <w:br/>
      </w:r>
      <w:r>
        <w:br/>
      </w:r>
      <w:r w:rsidRPr="007555AD">
        <w:rPr>
          <w:rStyle w:val="ExerciseCodeChar"/>
        </w:rPr>
        <w:t>public interface Choices {</w:t>
      </w:r>
      <w:r w:rsidRPr="007555AD">
        <w:rPr>
          <w:rStyle w:val="ExerciseCodeChar"/>
        </w:rPr>
        <w:br/>
        <w:t xml:space="preserve">    int YES;</w:t>
      </w:r>
      <w:r w:rsidRPr="007555AD">
        <w:rPr>
          <w:rStyle w:val="ExerciseCodeChar"/>
        </w:rPr>
        <w:br/>
        <w:t xml:space="preserve">    int NO = 1;</w:t>
      </w:r>
      <w:r w:rsidRPr="007555AD">
        <w:rPr>
          <w:rStyle w:val="ExerciseCodeChar"/>
        </w:rPr>
        <w:br/>
        <w:t xml:space="preserve">    private int CANCEL = 2;</w:t>
      </w:r>
      <w:r w:rsidRPr="007555AD">
        <w:rPr>
          <w:rStyle w:val="ExerciseCodeChar"/>
        </w:rPr>
        <w:br/>
        <w:t>}</w:t>
      </w:r>
    </w:p>
    <w:p w:rsidR="00C744DB" w:rsidRPr="00C744DB" w:rsidRDefault="00C744DB" w:rsidP="00C744DB">
      <w:pPr>
        <w:pStyle w:val="ExerciseBody"/>
        <w:rPr>
          <w:rStyle w:val="ExerciseCodeChar"/>
          <w:rFonts w:ascii="HelveticaNeue Condensed" w:hAnsi="HelveticaNeue Condensed"/>
          <w:b/>
          <w:sz w:val="20"/>
          <w:lang w:val="en-US"/>
        </w:rPr>
      </w:pPr>
      <w:r w:rsidRPr="00C744DB">
        <w:rPr>
          <w:rStyle w:val="ExerciseCodeChar"/>
          <w:rFonts w:ascii="HelveticaNeue Condensed" w:hAnsi="HelveticaNeue Condensed"/>
          <w:b/>
          <w:sz w:val="20"/>
          <w:lang w:val="en-US"/>
        </w:rPr>
        <w:t>Answer:</w:t>
      </w:r>
    </w:p>
    <w:p w:rsidR="00147A79" w:rsidRDefault="00C744DB" w:rsidP="00147A79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The compile-time errors can be fixed as follows:</w:t>
      </w:r>
    </w:p>
    <w:p w:rsidR="00147A79" w:rsidRDefault="00C744DB" w:rsidP="00C744DB">
      <w:pPr>
        <w:pStyle w:val="Bullet"/>
      </w:pPr>
      <w:r>
        <w:t xml:space="preserve">The </w:t>
      </w:r>
      <w:r w:rsidR="00147A79">
        <w:t xml:space="preserve">implicitly public static and final variable </w:t>
      </w:r>
      <w:r w:rsidR="00147A79" w:rsidRPr="00C744DB">
        <w:rPr>
          <w:rStyle w:val="CodeInline"/>
        </w:rPr>
        <w:t>YES</w:t>
      </w:r>
      <w:r w:rsidR="00147A79">
        <w:t xml:space="preserve"> is not initialized. This can be fixed by assigning a value (say 0) to </w:t>
      </w:r>
      <w:r w:rsidR="00147A79" w:rsidRPr="00C744DB">
        <w:rPr>
          <w:rStyle w:val="CodeInline"/>
        </w:rPr>
        <w:t>YES</w:t>
      </w:r>
      <w:r w:rsidR="00147A79">
        <w:t>.</w:t>
      </w:r>
    </w:p>
    <w:p w:rsidR="00147A79" w:rsidRPr="00410F61" w:rsidRDefault="00C744DB" w:rsidP="00C744DB">
      <w:pPr>
        <w:pStyle w:val="Bullet"/>
      </w:pPr>
      <w:r>
        <w:lastRenderedPageBreak/>
        <w:t xml:space="preserve">The </w:t>
      </w:r>
      <w:r w:rsidR="00147A79" w:rsidRPr="00C744DB">
        <w:rPr>
          <w:rStyle w:val="CodeInline"/>
        </w:rPr>
        <w:t>CANCEL</w:t>
      </w:r>
      <w:r w:rsidR="00147A79">
        <w:t xml:space="preserve"> </w:t>
      </w:r>
      <w:r>
        <w:t xml:space="preserve">field </w:t>
      </w:r>
      <w:r w:rsidR="00147A79">
        <w:t>cannot be declared</w:t>
      </w:r>
      <w:r>
        <w:t xml:space="preserve"> as</w:t>
      </w:r>
      <w:r w:rsidR="00147A79">
        <w:t xml:space="preserve"> </w:t>
      </w:r>
      <w:r w:rsidR="00147A79" w:rsidRPr="00C744DB">
        <w:rPr>
          <w:rStyle w:val="CodeInline"/>
        </w:rPr>
        <w:t>private</w:t>
      </w:r>
      <w:r w:rsidR="00147A79">
        <w:t xml:space="preserve"> </w:t>
      </w:r>
      <w:r>
        <w:t>because</w:t>
      </w:r>
      <w:r w:rsidR="00147A79">
        <w:t xml:space="preserve"> all fields </w:t>
      </w:r>
      <w:r>
        <w:t xml:space="preserve">in an interface </w:t>
      </w:r>
      <w:r w:rsidR="00147A79">
        <w:t xml:space="preserve">are implicitly public, static and final. This can be fixed by removing </w:t>
      </w:r>
      <w:r>
        <w:t xml:space="preserve">the </w:t>
      </w:r>
      <w:r w:rsidR="00147A79">
        <w:t xml:space="preserve">keyword </w:t>
      </w:r>
      <w:r w:rsidR="00147A79" w:rsidRPr="00C744DB">
        <w:rPr>
          <w:rStyle w:val="CodeInline"/>
        </w:rPr>
        <w:t>private</w:t>
      </w:r>
      <w:r w:rsidR="00147A79">
        <w:t>.</w:t>
      </w:r>
    </w:p>
    <w:p w:rsidR="00147A79" w:rsidRPr="004A2303" w:rsidRDefault="00147A79" w:rsidP="00147A79">
      <w:pPr>
        <w:pStyle w:val="ExerciseNum"/>
        <w:tabs>
          <w:tab w:val="num" w:pos="-1368"/>
        </w:tabs>
        <w:ind w:right="0"/>
        <w:rPr>
          <w:rStyle w:val="ExerciseCodeChar"/>
          <w:rFonts w:ascii="HelveticaNeue Condensed" w:hAnsi="HelveticaNeue Condensed"/>
          <w:sz w:val="20"/>
        </w:rPr>
      </w:pPr>
      <w:r>
        <w:t>What is wrong with the following interface declaration?</w:t>
      </w:r>
      <w:r>
        <w:br/>
      </w:r>
      <w:r>
        <w:br/>
      </w:r>
      <w:r w:rsidRPr="007555AD">
        <w:rPr>
          <w:rStyle w:val="ExerciseCodeChar"/>
        </w:rPr>
        <w:t>public interface ScheduledJob {</w:t>
      </w:r>
      <w:r w:rsidRPr="007555AD">
        <w:rPr>
          <w:rStyle w:val="ExerciseCodeChar"/>
        </w:rPr>
        <w:br/>
        <w:t xml:space="preserve">    public void run() {</w:t>
      </w:r>
      <w:r w:rsidRPr="007555AD">
        <w:rPr>
          <w:rStyle w:val="ExerciseCodeChar"/>
        </w:rPr>
        <w:br/>
        <w:t xml:space="preserve">        System.out.println("Running the job...");    </w:t>
      </w:r>
      <w:r w:rsidRPr="007555AD">
        <w:rPr>
          <w:rStyle w:val="ExerciseCodeChar"/>
        </w:rPr>
        <w:br/>
        <w:t xml:space="preserve">    }</w:t>
      </w:r>
      <w:r w:rsidRPr="007555AD">
        <w:rPr>
          <w:rStyle w:val="ExerciseCodeChar"/>
        </w:rPr>
        <w:br/>
        <w:t>}</w:t>
      </w:r>
    </w:p>
    <w:p w:rsidR="00C744DB" w:rsidRPr="00C744DB" w:rsidRDefault="00C744DB" w:rsidP="00C744DB">
      <w:pPr>
        <w:pStyle w:val="ExerciseBody"/>
        <w:rPr>
          <w:b/>
        </w:rPr>
      </w:pPr>
      <w:r w:rsidRPr="00C744DB">
        <w:rPr>
          <w:b/>
        </w:rPr>
        <w:t>Answer:</w:t>
      </w:r>
    </w:p>
    <w:p w:rsidR="00147A79" w:rsidRPr="004A2303" w:rsidRDefault="00C744DB" w:rsidP="00C744DB">
      <w:pPr>
        <w:pStyle w:val="ExerciseBody"/>
      </w:pPr>
      <w:r>
        <w:rPr>
          <w:lang w:val="en-US"/>
        </w:rPr>
        <w:t xml:space="preserve">The </w:t>
      </w:r>
      <w:r w:rsidR="00147A79">
        <w:t xml:space="preserve">abstract method </w:t>
      </w:r>
      <w:r w:rsidR="00147A79" w:rsidRPr="00C744DB">
        <w:rPr>
          <w:rStyle w:val="CodeInline"/>
        </w:rPr>
        <w:t>run()</w:t>
      </w:r>
      <w:r w:rsidR="00147A79">
        <w:t xml:space="preserve"> cannot have a body.</w:t>
      </w:r>
    </w:p>
    <w:p w:rsidR="00147A79" w:rsidRPr="004A2303" w:rsidRDefault="00147A79" w:rsidP="00147A79">
      <w:pPr>
        <w:pStyle w:val="ExerciseNum"/>
        <w:tabs>
          <w:tab w:val="num" w:pos="-1368"/>
        </w:tabs>
        <w:ind w:right="0"/>
        <w:rPr>
          <w:rStyle w:val="ExerciseCodeChar"/>
          <w:rFonts w:ascii="HelveticaNeue Condensed" w:hAnsi="HelveticaNeue Condensed"/>
          <w:sz w:val="20"/>
        </w:rPr>
      </w:pPr>
      <w:r>
        <w:t xml:space="preserve">Consider the following declaration of an interface named </w:t>
      </w:r>
      <w:r w:rsidRPr="00FA3252">
        <w:rPr>
          <w:rStyle w:val="CodeInline"/>
        </w:rPr>
        <w:t>Greet</w:t>
      </w:r>
      <w:bookmarkStart w:id="0" w:name="_GoBack"/>
      <w:bookmarkEnd w:id="0"/>
      <w:r w:rsidRPr="00FA3252">
        <w:rPr>
          <w:rStyle w:val="CodeInline"/>
        </w:rPr>
        <w:t>ing</w:t>
      </w:r>
      <w:r>
        <w:t>.</w:t>
      </w:r>
      <w:r>
        <w:br/>
      </w:r>
      <w:r>
        <w:br/>
      </w:r>
      <w:r w:rsidRPr="00FA3252">
        <w:rPr>
          <w:rStyle w:val="ExerciseCodeChar"/>
          <w:lang w:val="en-US"/>
        </w:rPr>
        <w:t>interface Greeting {</w:t>
      </w:r>
      <w:r w:rsidRPr="00FA3252">
        <w:rPr>
          <w:rStyle w:val="ExerciseCodeChar"/>
          <w:lang w:val="en-US"/>
        </w:rPr>
        <w:br/>
        <w:t xml:space="preserve">    void sayHello();</w:t>
      </w:r>
      <w:r w:rsidRPr="00FA3252">
        <w:rPr>
          <w:rStyle w:val="ExerciseCodeChar"/>
        </w:rPr>
        <w:br/>
      </w:r>
      <w:r w:rsidRPr="00FA3252">
        <w:rPr>
          <w:rStyle w:val="ExerciseCodeChar"/>
          <w:lang w:val="en-US"/>
        </w:rPr>
        <w:t>}</w:t>
      </w:r>
      <w:r>
        <w:br/>
      </w:r>
      <w:r>
        <w:br/>
        <w:t xml:space="preserve">Create a class named </w:t>
      </w:r>
      <w:r w:rsidRPr="00FA3252">
        <w:rPr>
          <w:rStyle w:val="CodeInline"/>
        </w:rPr>
        <w:t>Greeter</w:t>
      </w:r>
      <w:r>
        <w:t xml:space="preserve"> that </w:t>
      </w:r>
      <w:r w:rsidR="00C744DB">
        <w:t>implements</w:t>
      </w:r>
      <w:r>
        <w:t xml:space="preserve"> the </w:t>
      </w:r>
      <w:r w:rsidRPr="00FA3252">
        <w:rPr>
          <w:rStyle w:val="CodeInline"/>
        </w:rPr>
        <w:t>Greeting</w:t>
      </w:r>
      <w:r>
        <w:t xml:space="preserve"> interface in such a way that </w:t>
      </w:r>
      <w:r w:rsidR="00A21FBF">
        <w:rPr>
          <w:lang w:val="en-US"/>
        </w:rPr>
        <w:t>when</w:t>
      </w:r>
      <w:r>
        <w:t xml:space="preserve"> the following snippet of code is executed, it should print "Hello" on the standard output.</w:t>
      </w:r>
      <w:r>
        <w:br/>
      </w:r>
      <w:r>
        <w:br/>
      </w:r>
      <w:r w:rsidRPr="00FA3252">
        <w:rPr>
          <w:rStyle w:val="ExerciseCodeChar"/>
        </w:rPr>
        <w:t>Greeting g = new Greeter();</w:t>
      </w:r>
      <w:r w:rsidRPr="00FA3252">
        <w:rPr>
          <w:rStyle w:val="ExerciseCodeChar"/>
        </w:rPr>
        <w:br/>
        <w:t>g.sayHello();</w:t>
      </w:r>
    </w:p>
    <w:p w:rsidR="00147A79" w:rsidRPr="00C744DB" w:rsidRDefault="00147A79" w:rsidP="00C744DB">
      <w:pPr>
        <w:pStyle w:val="ExerciseBody"/>
        <w:rPr>
          <w:b/>
        </w:rPr>
      </w:pPr>
      <w:r w:rsidRPr="00C744DB">
        <w:rPr>
          <w:b/>
        </w:rPr>
        <w:t>Solution:</w:t>
      </w:r>
    </w:p>
    <w:p w:rsidR="00147A79" w:rsidRPr="004A2303" w:rsidRDefault="00147A79" w:rsidP="00C744DB">
      <w:pPr>
        <w:pStyle w:val="ExerciseCode"/>
      </w:pPr>
      <w:r>
        <w:t xml:space="preserve">public </w:t>
      </w:r>
      <w:r w:rsidRPr="004A2303">
        <w:t>class Greeter implements Greeting {</w:t>
      </w:r>
    </w:p>
    <w:p w:rsidR="00147A79" w:rsidRPr="004A2303" w:rsidRDefault="00147A79" w:rsidP="00C744DB">
      <w:pPr>
        <w:pStyle w:val="ExerciseCode"/>
      </w:pPr>
      <w:r w:rsidRPr="004A2303">
        <w:t xml:space="preserve"> </w:t>
      </w:r>
      <w:r w:rsidR="00C744DB">
        <w:rPr>
          <w:lang w:val="en-US"/>
        </w:rPr>
        <w:t xml:space="preserve"> </w:t>
      </w:r>
      <w:r w:rsidRPr="004A2303">
        <w:t xml:space="preserve">  @Override</w:t>
      </w:r>
    </w:p>
    <w:p w:rsidR="00147A79" w:rsidRPr="004A2303" w:rsidRDefault="00C744DB" w:rsidP="00C744DB">
      <w:pPr>
        <w:pStyle w:val="ExerciseCode"/>
      </w:pPr>
      <w:r>
        <w:rPr>
          <w:lang w:val="en-US"/>
        </w:rPr>
        <w:t xml:space="preserve"> </w:t>
      </w:r>
      <w:r w:rsidR="00147A79" w:rsidRPr="004A2303">
        <w:t xml:space="preserve">   public void sayHello() {</w:t>
      </w:r>
    </w:p>
    <w:p w:rsidR="00147A79" w:rsidRPr="004A2303" w:rsidRDefault="00147A79" w:rsidP="00C744DB">
      <w:pPr>
        <w:pStyle w:val="ExerciseCode"/>
      </w:pPr>
      <w:r w:rsidRPr="004A2303">
        <w:t xml:space="preserve">       </w:t>
      </w:r>
      <w:r w:rsidR="00C744DB">
        <w:rPr>
          <w:lang w:val="en-US"/>
        </w:rPr>
        <w:t xml:space="preserve"> </w:t>
      </w:r>
      <w:r w:rsidRPr="004A2303">
        <w:t>System.out.println("Hello");</w:t>
      </w:r>
    </w:p>
    <w:p w:rsidR="00147A79" w:rsidRPr="004A2303" w:rsidRDefault="00147A79" w:rsidP="00C744DB">
      <w:pPr>
        <w:pStyle w:val="ExerciseCode"/>
      </w:pPr>
      <w:r w:rsidRPr="004A2303">
        <w:t xml:space="preserve">   </w:t>
      </w:r>
      <w:r w:rsidR="00C744DB">
        <w:rPr>
          <w:lang w:val="en-US"/>
        </w:rPr>
        <w:t xml:space="preserve"> </w:t>
      </w:r>
      <w:r w:rsidRPr="004A2303">
        <w:t>}</w:t>
      </w:r>
    </w:p>
    <w:p w:rsidR="00147A79" w:rsidRPr="004A2303" w:rsidRDefault="00147A79" w:rsidP="00C744DB">
      <w:pPr>
        <w:pStyle w:val="ExerciseCode"/>
      </w:pPr>
      <w:r w:rsidRPr="004A2303">
        <w:t>}</w:t>
      </w:r>
    </w:p>
    <w:p w:rsidR="00147A79" w:rsidRDefault="00147A79" w:rsidP="00147A79">
      <w:pPr>
        <w:pStyle w:val="ExerciseNum"/>
        <w:tabs>
          <w:tab w:val="num" w:pos="-504"/>
        </w:tabs>
        <w:ind w:right="0"/>
      </w:pPr>
      <w:r>
        <w:t>The following interface declaration does not compile. Describe th</w:t>
      </w:r>
      <w:r w:rsidRPr="007555AD">
        <w:rPr>
          <w:lang w:val="en-US"/>
        </w:rPr>
        <w:t>e</w:t>
      </w:r>
      <w:r>
        <w:t xml:space="preserve"> reason and suggest a fix.</w:t>
      </w:r>
      <w:r>
        <w:br/>
      </w:r>
      <w:r>
        <w:br/>
      </w:r>
      <w:r w:rsidRPr="007555AD">
        <w:rPr>
          <w:rStyle w:val="ExerciseCodeChar"/>
        </w:rPr>
        <w:t xml:space="preserve">public final interface </w:t>
      </w:r>
      <w:r>
        <w:rPr>
          <w:rStyle w:val="ExerciseCodeChar"/>
          <w:lang w:val="en-US"/>
        </w:rPr>
        <w:t>C</w:t>
      </w:r>
      <w:r w:rsidRPr="007555AD">
        <w:rPr>
          <w:rStyle w:val="ExerciseCodeChar"/>
        </w:rPr>
        <w:t>olorable {</w:t>
      </w:r>
      <w:r w:rsidRPr="007555AD">
        <w:rPr>
          <w:rStyle w:val="ExerciseCodeChar"/>
        </w:rPr>
        <w:br/>
        <w:t xml:space="preserve">    public void color();</w:t>
      </w:r>
      <w:r w:rsidRPr="007555AD">
        <w:rPr>
          <w:rStyle w:val="ExerciseCodeChar"/>
        </w:rPr>
        <w:br/>
        <w:t>}</w:t>
      </w:r>
    </w:p>
    <w:p w:rsidR="00C744DB" w:rsidRPr="00C744DB" w:rsidRDefault="00C744DB" w:rsidP="00C744DB">
      <w:pPr>
        <w:pStyle w:val="ExerciseBody"/>
        <w:rPr>
          <w:b/>
        </w:rPr>
      </w:pPr>
      <w:r w:rsidRPr="00C744DB">
        <w:rPr>
          <w:b/>
        </w:rPr>
        <w:t>Answer:</w:t>
      </w:r>
    </w:p>
    <w:p w:rsidR="00147A79" w:rsidRPr="00272F5F" w:rsidRDefault="00147A79" w:rsidP="00C744DB">
      <w:pPr>
        <w:pStyle w:val="ExerciseBody"/>
      </w:pPr>
      <w:r>
        <w:lastRenderedPageBreak/>
        <w:t xml:space="preserve">An interface is a specification that is meant to be implemented by classes. </w:t>
      </w:r>
      <w:r w:rsidR="00C744DB">
        <w:rPr>
          <w:lang w:val="en-US"/>
        </w:rPr>
        <w:t>The k</w:t>
      </w:r>
      <w:r>
        <w:t xml:space="preserve">eyword </w:t>
      </w:r>
      <w:r w:rsidRPr="00C744DB">
        <w:rPr>
          <w:rStyle w:val="CodeInline"/>
        </w:rPr>
        <w:t>final</w:t>
      </w:r>
      <w:r>
        <w:t xml:space="preserve"> </w:t>
      </w:r>
      <w:r w:rsidR="00C744DB">
        <w:rPr>
          <w:lang w:val="en-US"/>
        </w:rPr>
        <w:t xml:space="preserve">in the declaration </w:t>
      </w:r>
      <w:r>
        <w:t xml:space="preserve">indicates </w:t>
      </w:r>
      <w:r w:rsidR="00C744DB">
        <w:rPr>
          <w:lang w:val="en-US"/>
        </w:rPr>
        <w:t xml:space="preserve">that the interface </w:t>
      </w:r>
      <w:r>
        <w:t xml:space="preserve">cannot be extended. </w:t>
      </w:r>
      <w:r w:rsidR="00C744DB">
        <w:rPr>
          <w:lang w:val="en-US"/>
        </w:rPr>
        <w:t>This is the reason that you get a compile-time error</w:t>
      </w:r>
      <w:r>
        <w:t xml:space="preserve">. This can be fixed by removing </w:t>
      </w:r>
      <w:r w:rsidR="00C744DB">
        <w:rPr>
          <w:lang w:val="en-US"/>
        </w:rPr>
        <w:t xml:space="preserve">the </w:t>
      </w:r>
      <w:r w:rsidRPr="00C744DB">
        <w:rPr>
          <w:rStyle w:val="CodeInline"/>
        </w:rPr>
        <w:t>final</w:t>
      </w:r>
      <w:r>
        <w:t xml:space="preserve"> modifier</w:t>
      </w:r>
      <w:r w:rsidR="00C744DB">
        <w:rPr>
          <w:lang w:val="en-US"/>
        </w:rPr>
        <w:t xml:space="preserve"> from the declaration</w:t>
      </w:r>
      <w:r>
        <w:t>.</w:t>
      </w:r>
    </w:p>
    <w:p w:rsidR="00147A79" w:rsidRDefault="00147A79" w:rsidP="00147A79">
      <w:pPr>
        <w:pStyle w:val="ExerciseNum"/>
        <w:tabs>
          <w:tab w:val="num" w:pos="-504"/>
        </w:tabs>
        <w:ind w:right="0"/>
      </w:pPr>
      <w:r>
        <w:t>Is the following interface declaration valid?</w:t>
      </w:r>
      <w:r>
        <w:rPr>
          <w:lang w:val="en-US"/>
        </w:rPr>
        <w:t xml:space="preserve"> What is the special name for an interface like the </w:t>
      </w:r>
      <w:r w:rsidRPr="007555AD">
        <w:rPr>
          <w:rStyle w:val="CodeInline"/>
        </w:rPr>
        <w:t>Sensitive</w:t>
      </w:r>
      <w:r>
        <w:rPr>
          <w:lang w:val="en-US"/>
        </w:rPr>
        <w:t xml:space="preserve"> interface?</w:t>
      </w:r>
      <w:r>
        <w:br/>
      </w:r>
      <w:r>
        <w:br/>
      </w:r>
      <w:r w:rsidRPr="007555AD">
        <w:rPr>
          <w:rStyle w:val="ExerciseCodeChar"/>
        </w:rPr>
        <w:t>public interface Sensitive {</w:t>
      </w:r>
      <w:r w:rsidRPr="007555AD">
        <w:rPr>
          <w:rStyle w:val="ExerciseCodeChar"/>
        </w:rPr>
        <w:br/>
        <w:t xml:space="preserve">    // No code goes here</w:t>
      </w:r>
      <w:r w:rsidRPr="007555AD">
        <w:rPr>
          <w:rStyle w:val="ExerciseCodeChar"/>
        </w:rPr>
        <w:br/>
        <w:t>}</w:t>
      </w:r>
    </w:p>
    <w:p w:rsidR="00C744DB" w:rsidRPr="00C744DB" w:rsidRDefault="00C744DB" w:rsidP="00C744DB">
      <w:pPr>
        <w:pStyle w:val="ExerciseBody"/>
        <w:rPr>
          <w:b/>
        </w:rPr>
      </w:pPr>
      <w:r w:rsidRPr="00C744DB">
        <w:rPr>
          <w:b/>
        </w:rPr>
        <w:t>Answer:</w:t>
      </w:r>
    </w:p>
    <w:p w:rsidR="00147A79" w:rsidRPr="00272F5F" w:rsidRDefault="00147A79" w:rsidP="00630799">
      <w:pPr>
        <w:pStyle w:val="ExerciseBody"/>
      </w:pPr>
      <w:r>
        <w:t xml:space="preserve">Yes, </w:t>
      </w:r>
      <w:r w:rsidR="00630799">
        <w:t xml:space="preserve">The </w:t>
      </w:r>
      <w:r w:rsidRPr="00630799">
        <w:rPr>
          <w:rStyle w:val="CodeInline"/>
        </w:rPr>
        <w:t>Sensitive</w:t>
      </w:r>
      <w:r>
        <w:t xml:space="preserve"> interface declaration is valid. It’s a marker interface.</w:t>
      </w:r>
    </w:p>
    <w:p w:rsidR="00147A79" w:rsidRPr="003A0E26" w:rsidRDefault="00147A79" w:rsidP="00147A79">
      <w:pPr>
        <w:pStyle w:val="ExerciseNum"/>
        <w:tabs>
          <w:tab w:val="num" w:pos="-504"/>
        </w:tabs>
        <w:ind w:right="0"/>
      </w:pPr>
      <w:r w:rsidRPr="007555AD">
        <w:rPr>
          <w:lang w:val="en-US"/>
        </w:rPr>
        <w:t>Will the following interface declaration compile? If no, give the reason.</w:t>
      </w:r>
      <w:r w:rsidRPr="007555AD">
        <w:rPr>
          <w:lang w:val="en-US"/>
        </w:rPr>
        <w:br/>
      </w:r>
      <w:r>
        <w:br/>
      </w:r>
      <w:r w:rsidRPr="007555AD">
        <w:rPr>
          <w:rStyle w:val="ExerciseCodeChar"/>
        </w:rPr>
        <w:t>@FunctionalInterface</w:t>
      </w:r>
      <w:r w:rsidRPr="007555AD">
        <w:rPr>
          <w:rStyle w:val="ExerciseCodeChar"/>
        </w:rPr>
        <w:br/>
        <w:t xml:space="preserve">public interface </w:t>
      </w:r>
      <w:r w:rsidRPr="007555AD">
        <w:rPr>
          <w:rStyle w:val="ExerciseCodeChar"/>
          <w:lang w:val="en-US"/>
        </w:rPr>
        <w:t>Runner</w:t>
      </w:r>
      <w:r w:rsidRPr="007555AD">
        <w:rPr>
          <w:rStyle w:val="ExerciseCodeChar"/>
        </w:rPr>
        <w:t xml:space="preserve"> {</w:t>
      </w:r>
      <w:r w:rsidRPr="007555AD">
        <w:rPr>
          <w:rStyle w:val="ExerciseCodeChar"/>
        </w:rPr>
        <w:br/>
        <w:t xml:space="preserve">   </w:t>
      </w:r>
      <w:r w:rsidRPr="007555AD">
        <w:rPr>
          <w:rStyle w:val="ExerciseCodeChar"/>
          <w:lang w:val="en-US"/>
        </w:rPr>
        <w:t xml:space="preserve"> </w:t>
      </w:r>
      <w:r w:rsidRPr="007555AD">
        <w:rPr>
          <w:rStyle w:val="ExerciseCodeChar"/>
        </w:rPr>
        <w:t>public void run();</w:t>
      </w:r>
      <w:r w:rsidRPr="007555AD">
        <w:rPr>
          <w:rStyle w:val="ExerciseCodeChar"/>
        </w:rPr>
        <w:br/>
        <w:t>}</w:t>
      </w:r>
    </w:p>
    <w:p w:rsidR="00630799" w:rsidRPr="00630799" w:rsidRDefault="00630799" w:rsidP="00630799">
      <w:pPr>
        <w:pStyle w:val="ExerciseBody"/>
        <w:rPr>
          <w:b/>
        </w:rPr>
      </w:pPr>
      <w:r w:rsidRPr="00630799">
        <w:rPr>
          <w:b/>
        </w:rPr>
        <w:t>Answer:</w:t>
      </w:r>
    </w:p>
    <w:p w:rsidR="00147A79" w:rsidRDefault="00147A79" w:rsidP="00147A79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t xml:space="preserve">Yes. </w:t>
      </w:r>
      <w:r w:rsidR="00630799">
        <w:rPr>
          <w:lang w:val="en-US"/>
        </w:rPr>
        <w:t xml:space="preserve">The </w:t>
      </w:r>
      <w:r w:rsidRPr="00630799">
        <w:rPr>
          <w:rStyle w:val="CodeInline"/>
        </w:rPr>
        <w:t>Runner</w:t>
      </w:r>
      <w:r>
        <w:rPr>
          <w:lang w:val="en-US"/>
        </w:rPr>
        <w:t xml:space="preserve"> </w:t>
      </w:r>
      <w:r w:rsidR="00630799">
        <w:rPr>
          <w:lang w:val="en-US"/>
        </w:rPr>
        <w:t xml:space="preserve">interface </w:t>
      </w:r>
      <w:r>
        <w:rPr>
          <w:lang w:val="en-US"/>
        </w:rPr>
        <w:t xml:space="preserve">is </w:t>
      </w:r>
      <w:r w:rsidR="00630799">
        <w:rPr>
          <w:lang w:val="en-US"/>
        </w:rPr>
        <w:t xml:space="preserve">a functional interface </w:t>
      </w:r>
      <w:r>
        <w:rPr>
          <w:lang w:val="en-US"/>
        </w:rPr>
        <w:t>and it has exactly one abstract method.</w:t>
      </w:r>
    </w:p>
    <w:p w:rsidR="00147A79" w:rsidRDefault="00147A79" w:rsidP="00147A79">
      <w:pPr>
        <w:pStyle w:val="ExerciseNum"/>
        <w:tabs>
          <w:tab w:val="num" w:pos="-504"/>
        </w:tabs>
        <w:ind w:right="0"/>
      </w:pPr>
      <w:r>
        <w:t xml:space="preserve">Is the following declaration for the </w:t>
      </w:r>
      <w:r w:rsidRPr="007555AD">
        <w:rPr>
          <w:rStyle w:val="CodeInline"/>
        </w:rPr>
        <w:t>Printer</w:t>
      </w:r>
      <w:r>
        <w:t xml:space="preserve"> interface </w:t>
      </w:r>
      <w:r w:rsidRPr="007555AD">
        <w:rPr>
          <w:lang w:val="en-US"/>
        </w:rPr>
        <w:t xml:space="preserve">a valid </w:t>
      </w:r>
      <w:r>
        <w:t>a functional interface</w:t>
      </w:r>
      <w:r w:rsidRPr="007555AD">
        <w:rPr>
          <w:lang w:val="en-US"/>
        </w:rPr>
        <w:t xml:space="preserve"> declaration</w:t>
      </w:r>
      <w:r>
        <w:t>?</w:t>
      </w:r>
      <w:r w:rsidRPr="007555AD">
        <w:rPr>
          <w:lang w:val="en-US"/>
        </w:rPr>
        <w:t xml:space="preserve"> Describe your reasons how it fits or does not fit the definition of a functional interface.</w:t>
      </w:r>
      <w:r w:rsidRPr="007555AD">
        <w:rPr>
          <w:lang w:val="en-US"/>
        </w:rPr>
        <w:br/>
      </w:r>
      <w:r>
        <w:br/>
      </w:r>
      <w:r w:rsidRPr="007555AD">
        <w:rPr>
          <w:rStyle w:val="ExerciseCodeChar"/>
        </w:rPr>
        <w:t>@FunctionalInterface</w:t>
      </w:r>
      <w:r w:rsidRPr="007555AD">
        <w:rPr>
          <w:rStyle w:val="ExerciseCodeChar"/>
        </w:rPr>
        <w:br/>
      </w:r>
      <w:r>
        <w:rPr>
          <w:rStyle w:val="ExerciseCodeChar"/>
        </w:rPr>
        <w:t>public interface Printer</w:t>
      </w:r>
      <w:r w:rsidRPr="007555AD">
        <w:rPr>
          <w:rStyle w:val="ExerciseCodeChar"/>
        </w:rPr>
        <w:t xml:space="preserve"> {</w:t>
      </w:r>
      <w:r w:rsidRPr="007555AD">
        <w:rPr>
          <w:rStyle w:val="ExerciseCodeChar"/>
        </w:rPr>
        <w:br/>
      </w:r>
      <w:r>
        <w:rPr>
          <w:rStyle w:val="ExerciseCodeChar"/>
        </w:rPr>
        <w:t xml:space="preserve">    public void print</w:t>
      </w:r>
      <w:r w:rsidRPr="007555AD">
        <w:rPr>
          <w:rStyle w:val="ExerciseCodeChar"/>
        </w:rPr>
        <w:t>();</w:t>
      </w:r>
      <w:r w:rsidRPr="007555AD">
        <w:rPr>
          <w:rStyle w:val="ExerciseCodeChar"/>
        </w:rPr>
        <w:br/>
      </w:r>
      <w:r w:rsidRPr="007555AD">
        <w:rPr>
          <w:rStyle w:val="ExerciseCodeChar"/>
        </w:rPr>
        <w:br/>
        <w:t xml:space="preserve">    public default void sayHello() {</w:t>
      </w:r>
      <w:r w:rsidRPr="007555AD">
        <w:rPr>
          <w:rStyle w:val="ExerciseCodeChar"/>
        </w:rPr>
        <w:br/>
        <w:t xml:space="preserve">        System.out.println("Hello");</w:t>
      </w:r>
      <w:r w:rsidRPr="007555AD">
        <w:rPr>
          <w:rStyle w:val="ExerciseCodeChar"/>
        </w:rPr>
        <w:br/>
        <w:t xml:space="preserve">    }</w:t>
      </w:r>
      <w:r w:rsidRPr="007555AD">
        <w:rPr>
          <w:rStyle w:val="ExerciseCodeChar"/>
        </w:rPr>
        <w:br/>
        <w:t>}</w:t>
      </w:r>
    </w:p>
    <w:p w:rsidR="00E8129A" w:rsidRPr="00E8129A" w:rsidRDefault="00E8129A" w:rsidP="00E8129A">
      <w:pPr>
        <w:pStyle w:val="ExerciseBody"/>
        <w:rPr>
          <w:b/>
        </w:rPr>
      </w:pPr>
      <w:r w:rsidRPr="00E8129A">
        <w:rPr>
          <w:b/>
        </w:rPr>
        <w:t>Answer:</w:t>
      </w:r>
    </w:p>
    <w:p w:rsidR="00147A79" w:rsidRDefault="00147A79" w:rsidP="00E8129A">
      <w:pPr>
        <w:pStyle w:val="ExerciseBody"/>
      </w:pPr>
      <w:r>
        <w:t xml:space="preserve">Yes, </w:t>
      </w:r>
      <w:r w:rsidR="00E8129A">
        <w:rPr>
          <w:lang w:val="en-US"/>
        </w:rPr>
        <w:t xml:space="preserve">The </w:t>
      </w:r>
      <w:r w:rsidRPr="00E8129A">
        <w:rPr>
          <w:rStyle w:val="CodeInline"/>
        </w:rPr>
        <w:t>Printer</w:t>
      </w:r>
      <w:r>
        <w:t xml:space="preserve"> </w:t>
      </w:r>
      <w:r w:rsidR="00E8129A">
        <w:rPr>
          <w:lang w:val="en-US"/>
        </w:rPr>
        <w:t xml:space="preserve">interface </w:t>
      </w:r>
      <w:r>
        <w:t xml:space="preserve">is a valid functional interface. It </w:t>
      </w:r>
      <w:r w:rsidR="00E8129A">
        <w:rPr>
          <w:lang w:val="en-US"/>
        </w:rPr>
        <w:t>contains</w:t>
      </w:r>
      <w:r>
        <w:t xml:space="preserve"> exactly one abstract method.</w:t>
      </w:r>
    </w:p>
    <w:p w:rsidR="00147A79" w:rsidRDefault="00147A79" w:rsidP="00147A79">
      <w:pPr>
        <w:pStyle w:val="ExerciseNum"/>
        <w:tabs>
          <w:tab w:val="num" w:pos="-504"/>
        </w:tabs>
        <w:ind w:right="0"/>
      </w:pPr>
      <w:r>
        <w:lastRenderedPageBreak/>
        <w:t>Consider the following declarations.</w:t>
      </w:r>
      <w:r>
        <w:br/>
      </w:r>
      <w:r>
        <w:br/>
      </w:r>
      <w:r>
        <w:rPr>
          <w:rStyle w:val="ExerciseCodeChar"/>
          <w:lang w:val="en-US"/>
        </w:rPr>
        <w:t xml:space="preserve">public </w:t>
      </w:r>
      <w:r w:rsidRPr="007A209F">
        <w:rPr>
          <w:rStyle w:val="ExerciseCodeChar"/>
        </w:rPr>
        <w:t>interface Greeting {</w:t>
      </w:r>
      <w:r w:rsidRPr="007A209F">
        <w:rPr>
          <w:rStyle w:val="ExerciseCodeChar"/>
        </w:rPr>
        <w:br/>
        <w:t xml:space="preserve">    default void greet() {</w:t>
      </w:r>
      <w:r w:rsidRPr="007A209F">
        <w:rPr>
          <w:rStyle w:val="ExerciseCodeChar"/>
        </w:rPr>
        <w:br/>
        <w:t xml:space="preserve">        System.out.println("Hello");</w:t>
      </w:r>
      <w:r w:rsidRPr="007A209F">
        <w:rPr>
          <w:rStyle w:val="ExerciseCodeChar"/>
        </w:rPr>
        <w:br/>
        <w:t xml:space="preserve">    }</w:t>
      </w:r>
      <w:r w:rsidRPr="007A209F">
        <w:rPr>
          <w:rStyle w:val="ExerciseCodeChar"/>
        </w:rPr>
        <w:br/>
        <w:t>}</w:t>
      </w:r>
      <w:r w:rsidRPr="007A209F">
        <w:rPr>
          <w:rStyle w:val="ExerciseCodeChar"/>
        </w:rPr>
        <w:br/>
      </w:r>
      <w:r w:rsidRPr="007A209F">
        <w:rPr>
          <w:rStyle w:val="ExerciseCodeChar"/>
        </w:rPr>
        <w:br/>
      </w:r>
      <w:r>
        <w:rPr>
          <w:rStyle w:val="ExerciseCodeChar"/>
          <w:lang w:val="en-US"/>
        </w:rPr>
        <w:t xml:space="preserve">public </w:t>
      </w:r>
      <w:r w:rsidRPr="007A209F">
        <w:rPr>
          <w:rStyle w:val="ExerciseCodeChar"/>
        </w:rPr>
        <w:t>class EnglishGreeting implements Greeting {</w:t>
      </w:r>
      <w:r w:rsidRPr="007A209F">
        <w:rPr>
          <w:rStyle w:val="ExerciseCodeChar"/>
        </w:rPr>
        <w:br/>
        <w:t>}</w:t>
      </w:r>
      <w:r w:rsidRPr="007A209F">
        <w:rPr>
          <w:rStyle w:val="ExerciseCodeChar"/>
        </w:rPr>
        <w:br/>
      </w:r>
      <w:r w:rsidRPr="007A209F">
        <w:rPr>
          <w:rStyle w:val="ExerciseCodeChar"/>
        </w:rPr>
        <w:br/>
      </w:r>
      <w:r>
        <w:rPr>
          <w:rStyle w:val="ExerciseCodeChar"/>
          <w:lang w:val="en-US"/>
        </w:rPr>
        <w:t xml:space="preserve">public </w:t>
      </w:r>
      <w:r w:rsidRPr="007A209F">
        <w:rPr>
          <w:rStyle w:val="ExerciseCodeChar"/>
        </w:rPr>
        <w:t>class HispanicGreeting implements Greeting {</w:t>
      </w:r>
      <w:r w:rsidRPr="007A209F">
        <w:rPr>
          <w:rStyle w:val="ExerciseCodeChar"/>
        </w:rPr>
        <w:br/>
      </w:r>
      <w:r>
        <w:rPr>
          <w:rStyle w:val="ExerciseCodeChar"/>
          <w:lang w:val="en-US"/>
        </w:rPr>
        <w:t xml:space="preserve">    </w:t>
      </w:r>
      <w:r w:rsidRPr="007A209F">
        <w:rPr>
          <w:rStyle w:val="ExerciseCodeChar"/>
        </w:rPr>
        <w:t>@Override</w:t>
      </w:r>
      <w:r w:rsidRPr="007A209F">
        <w:rPr>
          <w:rStyle w:val="ExerciseCodeChar"/>
        </w:rPr>
        <w:br/>
        <w:t xml:space="preserve">    public void greet() {</w:t>
      </w:r>
      <w:r w:rsidRPr="007A209F">
        <w:rPr>
          <w:rStyle w:val="ExerciseCodeChar"/>
        </w:rPr>
        <w:br/>
        <w:t xml:space="preserve">        System.out.println("Ola");</w:t>
      </w:r>
      <w:r w:rsidRPr="007A209F">
        <w:rPr>
          <w:rStyle w:val="ExerciseCodeChar"/>
        </w:rPr>
        <w:br/>
        <w:t xml:space="preserve">    }</w:t>
      </w:r>
      <w:r w:rsidRPr="007A209F">
        <w:rPr>
          <w:rStyle w:val="ExerciseCodeChar"/>
        </w:rPr>
        <w:br/>
        <w:t>}</w:t>
      </w:r>
      <w:r>
        <w:br/>
      </w:r>
      <w:r>
        <w:br/>
      </w:r>
      <w:r>
        <w:rPr>
          <w:lang w:val="en-US"/>
        </w:rPr>
        <w:t>what will be the output when the following snippet of code is executed?</w:t>
      </w:r>
      <w:r>
        <w:rPr>
          <w:lang w:val="en-US"/>
        </w:rPr>
        <w:br/>
      </w:r>
      <w:r>
        <w:br/>
      </w:r>
      <w:r w:rsidRPr="007A209F">
        <w:rPr>
          <w:rStyle w:val="ExerciseCodeChar"/>
        </w:rPr>
        <w:t>Greeting usGreeting = new EnglishGreeting();</w:t>
      </w:r>
      <w:r w:rsidRPr="007A209F">
        <w:rPr>
          <w:rStyle w:val="ExerciseCodeChar"/>
        </w:rPr>
        <w:br/>
        <w:t>Greeting mxGreeting = new HispanicGreeting();</w:t>
      </w:r>
      <w:r w:rsidRPr="007A209F">
        <w:rPr>
          <w:rStyle w:val="ExerciseCodeChar"/>
        </w:rPr>
        <w:br/>
        <w:t>usGreeting.greet();</w:t>
      </w:r>
      <w:r w:rsidRPr="007A209F">
        <w:rPr>
          <w:rStyle w:val="ExerciseCodeChar"/>
        </w:rPr>
        <w:br/>
        <w:t>mxGreeting.greet();</w:t>
      </w:r>
    </w:p>
    <w:p w:rsidR="00147A79" w:rsidRPr="00E8129A" w:rsidRDefault="00E8129A" w:rsidP="00E8129A">
      <w:pPr>
        <w:pStyle w:val="ExerciseBody"/>
        <w:rPr>
          <w:b/>
        </w:rPr>
      </w:pPr>
      <w:r w:rsidRPr="00E8129A">
        <w:rPr>
          <w:b/>
        </w:rPr>
        <w:t>Answer:</w:t>
      </w:r>
    </w:p>
    <w:p w:rsidR="00147A79" w:rsidRPr="00352D8F" w:rsidRDefault="00147A79" w:rsidP="00E8129A">
      <w:pPr>
        <w:pStyle w:val="Results"/>
      </w:pPr>
      <w:r w:rsidRPr="00352D8F">
        <w:t>Hello</w:t>
      </w:r>
    </w:p>
    <w:p w:rsidR="00147A79" w:rsidRPr="00352D8F" w:rsidRDefault="00147A79" w:rsidP="00E8129A">
      <w:pPr>
        <w:pStyle w:val="Results"/>
      </w:pPr>
      <w:r w:rsidRPr="00352D8F">
        <w:t>Ola</w:t>
      </w:r>
    </w:p>
    <w:p w:rsidR="00147A79" w:rsidRPr="008142BA" w:rsidRDefault="00147A79" w:rsidP="00147A79">
      <w:pPr>
        <w:pStyle w:val="ExerciseNum"/>
        <w:tabs>
          <w:tab w:val="num" w:pos="-504"/>
        </w:tabs>
        <w:ind w:right="0"/>
      </w:pPr>
      <w:r>
        <w:t xml:space="preserve">Consider the following partial declaration of an </w:t>
      </w:r>
      <w:r w:rsidRPr="00FA3252">
        <w:rPr>
          <w:rStyle w:val="CodeInline"/>
        </w:rPr>
        <w:t>Item</w:t>
      </w:r>
      <w:r>
        <w:t xml:space="preserve"> class.</w:t>
      </w:r>
      <w:r>
        <w:br/>
      </w:r>
      <w:r>
        <w:br/>
      </w:r>
      <w:r w:rsidRPr="00FA3252">
        <w:rPr>
          <w:rStyle w:val="ExerciseCodeChar"/>
        </w:rPr>
        <w:t xml:space="preserve">public class Item </w:t>
      </w:r>
      <w:r w:rsidRPr="00FA3252">
        <w:rPr>
          <w:rStyle w:val="ExerciseCodeChar"/>
          <w:lang w:val="en-US"/>
        </w:rPr>
        <w:t>implements Comparable&lt;Item&gt;</w:t>
      </w:r>
      <w:r w:rsidRPr="00FA3252">
        <w:rPr>
          <w:rStyle w:val="ExerciseCodeChar"/>
        </w:rPr>
        <w:t xml:space="preserve"> {</w:t>
      </w:r>
      <w:r w:rsidRPr="00FA3252">
        <w:rPr>
          <w:rStyle w:val="ExerciseCodeChar"/>
        </w:rPr>
        <w:br/>
        <w:t xml:space="preserve">    private String name;</w:t>
      </w:r>
      <w:r w:rsidRPr="00FA3252">
        <w:rPr>
          <w:rStyle w:val="ExerciseCodeChar"/>
        </w:rPr>
        <w:br/>
        <w:t xml:space="preserve">    private double price;</w:t>
      </w:r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/* Your code goes here */    </w:t>
      </w:r>
      <w:r w:rsidRPr="00FA3252">
        <w:rPr>
          <w:rStyle w:val="ExerciseCodeChar"/>
        </w:rPr>
        <w:br/>
        <w:t>}</w:t>
      </w:r>
      <w:r>
        <w:br/>
      </w:r>
      <w:r>
        <w:br/>
      </w:r>
      <w:r>
        <w:rPr>
          <w:lang w:val="en-US"/>
        </w:rPr>
        <w:t xml:space="preserve">Complete the </w:t>
      </w:r>
      <w:r w:rsidRPr="007B5D3D">
        <w:rPr>
          <w:rStyle w:val="CodeInline"/>
        </w:rPr>
        <w:t>Item</w:t>
      </w:r>
      <w:r>
        <w:rPr>
          <w:lang w:val="en-US"/>
        </w:rPr>
        <w:t xml:space="preserve"> class by adding needed constructor to allow for initial value for the </w:t>
      </w:r>
      <w:r w:rsidRPr="007B5D3D">
        <w:rPr>
          <w:rStyle w:val="CodeInline"/>
        </w:rPr>
        <w:t>name</w:t>
      </w:r>
      <w:r>
        <w:rPr>
          <w:lang w:val="en-US"/>
        </w:rPr>
        <w:t xml:space="preserve"> and </w:t>
      </w:r>
      <w:r w:rsidRPr="007B5D3D">
        <w:rPr>
          <w:rStyle w:val="CodeInline"/>
        </w:rPr>
        <w:t>price</w:t>
      </w:r>
      <w:r>
        <w:rPr>
          <w:lang w:val="en-US"/>
        </w:rPr>
        <w:t xml:space="preserve"> of the item. Also add getters and setters for the two instance variable</w:t>
      </w:r>
      <w:r w:rsidR="007B5D3D">
        <w:rPr>
          <w:lang w:val="en-US"/>
        </w:rPr>
        <w:t>s</w:t>
      </w:r>
      <w:r>
        <w:rPr>
          <w:lang w:val="en-US"/>
        </w:rPr>
        <w:t xml:space="preserve">. Add the required method, so the class implements the </w:t>
      </w:r>
      <w:r w:rsidRPr="00453CBE">
        <w:rPr>
          <w:rStyle w:val="CodeInline"/>
        </w:rPr>
        <w:t>Comparable</w:t>
      </w:r>
      <w:r>
        <w:rPr>
          <w:rStyle w:val="CodeInline"/>
          <w:lang w:val="en-US"/>
        </w:rPr>
        <w:t>&lt;Item&gt;</w:t>
      </w:r>
      <w:r w:rsidRPr="00453CBE">
        <w:t xml:space="preserve"> interface.</w:t>
      </w:r>
      <w:r>
        <w:rPr>
          <w:lang w:val="en-US"/>
        </w:rPr>
        <w:t xml:space="preserve"> The natural order for sorting items is by their names.</w:t>
      </w:r>
    </w:p>
    <w:p w:rsidR="00147A79" w:rsidRPr="007B5D3D" w:rsidRDefault="007B5D3D" w:rsidP="007B5D3D">
      <w:pPr>
        <w:pStyle w:val="ExerciseBody"/>
        <w:rPr>
          <w:b/>
        </w:rPr>
      </w:pPr>
      <w:r w:rsidRPr="007B5D3D">
        <w:rPr>
          <w:b/>
        </w:rPr>
        <w:lastRenderedPageBreak/>
        <w:t>Solution</w:t>
      </w:r>
      <w:r w:rsidR="00147A79" w:rsidRPr="007B5D3D">
        <w:rPr>
          <w:b/>
        </w:rPr>
        <w:t>:</w:t>
      </w:r>
    </w:p>
    <w:p w:rsidR="00147A79" w:rsidRDefault="00147A79" w:rsidP="00147A79">
      <w:pPr>
        <w:pStyle w:val="ExerciseCode"/>
      </w:pPr>
      <w:r>
        <w:rPr>
          <w:lang w:val="en-US"/>
        </w:rPr>
        <w:t xml:space="preserve"> public </w:t>
      </w:r>
      <w:r>
        <w:t>class Item implements Comparable&lt;Item&gt; {</w:t>
      </w:r>
    </w:p>
    <w:p w:rsidR="00147A79" w:rsidRDefault="00147A79" w:rsidP="00147A79">
      <w:pPr>
        <w:pStyle w:val="ExerciseCode"/>
      </w:pPr>
      <w:r>
        <w:t xml:space="preserve">    private String name;</w:t>
      </w:r>
    </w:p>
    <w:p w:rsidR="00147A79" w:rsidRDefault="00147A79" w:rsidP="00147A79">
      <w:pPr>
        <w:pStyle w:val="ExerciseCode"/>
      </w:pPr>
      <w:r>
        <w:t xml:space="preserve">    private double price;</w:t>
      </w:r>
    </w:p>
    <w:p w:rsidR="00147A79" w:rsidRDefault="00147A79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public Item(String name, double price) {</w:t>
      </w:r>
    </w:p>
    <w:p w:rsidR="00147A79" w:rsidRDefault="00147A79" w:rsidP="00147A79">
      <w:pPr>
        <w:pStyle w:val="ExerciseCode"/>
      </w:pPr>
      <w:r>
        <w:t xml:space="preserve">        this.name = name;</w:t>
      </w:r>
    </w:p>
    <w:p w:rsidR="00147A79" w:rsidRDefault="00147A79" w:rsidP="00147A79">
      <w:pPr>
        <w:pStyle w:val="ExerciseCode"/>
      </w:pPr>
      <w:r>
        <w:t xml:space="preserve">        this.price = price;</w:t>
      </w:r>
    </w:p>
    <w:p w:rsidR="00147A79" w:rsidRDefault="00147A79" w:rsidP="00147A79">
      <w:pPr>
        <w:pStyle w:val="ExerciseCode"/>
      </w:pPr>
      <w:r>
        <w:t xml:space="preserve">    }</w:t>
      </w:r>
    </w:p>
    <w:p w:rsidR="00147A79" w:rsidRDefault="00147A79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public String getName() {</w:t>
      </w:r>
    </w:p>
    <w:p w:rsidR="00147A79" w:rsidRDefault="00147A79" w:rsidP="00147A79">
      <w:pPr>
        <w:pStyle w:val="ExerciseCode"/>
      </w:pPr>
      <w:r>
        <w:t xml:space="preserve">        return name;</w:t>
      </w:r>
    </w:p>
    <w:p w:rsidR="00147A79" w:rsidRDefault="00147A79" w:rsidP="00147A79">
      <w:pPr>
        <w:pStyle w:val="ExerciseCode"/>
      </w:pPr>
      <w:r>
        <w:t xml:space="preserve">    }</w:t>
      </w:r>
    </w:p>
    <w:p w:rsidR="007B5D3D" w:rsidRDefault="007B5D3D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public void setName(String name) {</w:t>
      </w:r>
    </w:p>
    <w:p w:rsidR="00147A79" w:rsidRDefault="00147A79" w:rsidP="00147A79">
      <w:pPr>
        <w:pStyle w:val="ExerciseCode"/>
      </w:pPr>
      <w:r>
        <w:t xml:space="preserve">        this.name = name;</w:t>
      </w:r>
    </w:p>
    <w:p w:rsidR="00147A79" w:rsidRDefault="00147A79" w:rsidP="00147A79">
      <w:pPr>
        <w:pStyle w:val="ExerciseCode"/>
      </w:pPr>
      <w:r>
        <w:t xml:space="preserve">    }</w:t>
      </w:r>
    </w:p>
    <w:p w:rsidR="00147A79" w:rsidRDefault="00147A79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public double getPrice() {</w:t>
      </w:r>
    </w:p>
    <w:p w:rsidR="00147A79" w:rsidRDefault="00147A79" w:rsidP="00147A79">
      <w:pPr>
        <w:pStyle w:val="ExerciseCode"/>
      </w:pPr>
      <w:r>
        <w:t xml:space="preserve">        return price;</w:t>
      </w:r>
    </w:p>
    <w:p w:rsidR="00147A79" w:rsidRDefault="00147A79" w:rsidP="00147A79">
      <w:pPr>
        <w:pStyle w:val="ExerciseCode"/>
      </w:pPr>
      <w:r>
        <w:t xml:space="preserve">    }</w:t>
      </w:r>
    </w:p>
    <w:p w:rsidR="007B5D3D" w:rsidRDefault="007B5D3D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public void setPrice(double price) {</w:t>
      </w:r>
    </w:p>
    <w:p w:rsidR="00147A79" w:rsidRDefault="00147A79" w:rsidP="00147A79">
      <w:pPr>
        <w:pStyle w:val="ExerciseCode"/>
      </w:pPr>
      <w:r>
        <w:t xml:space="preserve">        this.price = price;</w:t>
      </w:r>
    </w:p>
    <w:p w:rsidR="00147A79" w:rsidRDefault="00147A79" w:rsidP="00147A79">
      <w:pPr>
        <w:pStyle w:val="ExerciseCode"/>
      </w:pPr>
      <w:r>
        <w:t xml:space="preserve">    }</w:t>
      </w:r>
    </w:p>
    <w:p w:rsidR="00147A79" w:rsidRDefault="00147A79" w:rsidP="00147A79">
      <w:pPr>
        <w:pStyle w:val="ExerciseCode"/>
      </w:pPr>
    </w:p>
    <w:p w:rsidR="00147A79" w:rsidRDefault="00147A79" w:rsidP="00147A79">
      <w:pPr>
        <w:pStyle w:val="ExerciseCode"/>
      </w:pPr>
      <w:r>
        <w:t xml:space="preserve">    @Override</w:t>
      </w:r>
    </w:p>
    <w:p w:rsidR="00147A79" w:rsidRDefault="00147A79" w:rsidP="00147A79">
      <w:pPr>
        <w:pStyle w:val="ExerciseCode"/>
      </w:pPr>
      <w:r>
        <w:t xml:space="preserve">    public int compareTo(Item o) {</w:t>
      </w:r>
    </w:p>
    <w:p w:rsidR="007B5D3D" w:rsidRPr="007B5D3D" w:rsidRDefault="007B5D3D" w:rsidP="00147A79">
      <w:pPr>
        <w:pStyle w:val="ExerciseCode"/>
        <w:rPr>
          <w:lang w:val="en-US"/>
        </w:rPr>
      </w:pPr>
      <w:r>
        <w:rPr>
          <w:lang w:val="en-US"/>
        </w:rPr>
        <w:t xml:space="preserve">        // Assuming that name is required for an item</w:t>
      </w:r>
    </w:p>
    <w:p w:rsidR="00147A79" w:rsidRDefault="00147A79" w:rsidP="00147A79">
      <w:pPr>
        <w:pStyle w:val="ExerciseCode"/>
      </w:pPr>
      <w:r>
        <w:t xml:space="preserve">        return this.name.compareTo(o.name);</w:t>
      </w:r>
    </w:p>
    <w:p w:rsidR="00147A79" w:rsidRDefault="00147A79" w:rsidP="00147A79">
      <w:pPr>
        <w:pStyle w:val="ExerciseCode"/>
      </w:pPr>
      <w:r>
        <w:t xml:space="preserve">    }</w:t>
      </w:r>
    </w:p>
    <w:p w:rsidR="00147A79" w:rsidRPr="00453CBE" w:rsidRDefault="00147A79" w:rsidP="00147A79">
      <w:pPr>
        <w:pStyle w:val="ExerciseCode"/>
      </w:pPr>
      <w:r>
        <w:rPr>
          <w:lang w:val="en-US"/>
        </w:rPr>
        <w:t xml:space="preserve"> </w:t>
      </w:r>
      <w:r>
        <w:t>}</w:t>
      </w:r>
    </w:p>
    <w:p w:rsidR="00147A79" w:rsidRPr="00402987" w:rsidRDefault="00147A79" w:rsidP="00147A79">
      <w:pPr>
        <w:pStyle w:val="ExerciseNum"/>
        <w:ind w:right="0"/>
      </w:pPr>
      <w:r>
        <w:t xml:space="preserve">Create a custom comparator class – a class that implements the </w:t>
      </w:r>
      <w:r w:rsidRPr="00453CBE">
        <w:rPr>
          <w:rStyle w:val="CodeInline"/>
          <w:lang w:val="en-US"/>
        </w:rPr>
        <w:t>Comparator&lt;Item&gt;</w:t>
      </w:r>
      <w:r>
        <w:rPr>
          <w:lang w:val="en-US"/>
        </w:rPr>
        <w:t xml:space="preserve"> interface. The comparator class will sort the objects of the </w:t>
      </w:r>
      <w:r w:rsidRPr="00453CBE">
        <w:rPr>
          <w:rStyle w:val="CodeInline"/>
        </w:rPr>
        <w:t>Item</w:t>
      </w:r>
      <w:r>
        <w:rPr>
          <w:lang w:val="en-US"/>
        </w:rPr>
        <w:t xml:space="preserve"> class by </w:t>
      </w:r>
      <w:r w:rsidRPr="007B5D3D">
        <w:rPr>
          <w:rStyle w:val="CodeInline"/>
        </w:rPr>
        <w:t>price</w:t>
      </w:r>
      <w:r>
        <w:rPr>
          <w:lang w:val="en-US"/>
        </w:rPr>
        <w:t xml:space="preserve"> and then by </w:t>
      </w:r>
      <w:r w:rsidRPr="007B5D3D">
        <w:rPr>
          <w:rStyle w:val="CodeInline"/>
        </w:rPr>
        <w:t>name</w:t>
      </w:r>
      <w:r>
        <w:rPr>
          <w:lang w:val="en-US"/>
        </w:rPr>
        <w:t>.</w:t>
      </w:r>
    </w:p>
    <w:p w:rsidR="00147A79" w:rsidRPr="007B5D3D" w:rsidRDefault="007B5D3D" w:rsidP="007B5D3D">
      <w:pPr>
        <w:pStyle w:val="ExerciseBody"/>
        <w:rPr>
          <w:b/>
        </w:rPr>
      </w:pPr>
      <w:r w:rsidRPr="007B5D3D">
        <w:rPr>
          <w:b/>
        </w:rPr>
        <w:t>Solution</w:t>
      </w:r>
      <w:r w:rsidR="00147A79" w:rsidRPr="007B5D3D">
        <w:rPr>
          <w:b/>
        </w:rPr>
        <w:t>:</w:t>
      </w:r>
    </w:p>
    <w:p w:rsidR="00147A79" w:rsidRDefault="00147A79" w:rsidP="00147A79">
      <w:pPr>
        <w:pStyle w:val="ExerciseCode"/>
      </w:pPr>
      <w:r>
        <w:rPr>
          <w:lang w:val="en-US"/>
        </w:rPr>
        <w:t xml:space="preserve"> public </w:t>
      </w:r>
      <w:r>
        <w:t>class ItemComparator implements Comparator&lt;Item&gt; {</w:t>
      </w:r>
    </w:p>
    <w:p w:rsidR="00147A79" w:rsidRDefault="00147A79" w:rsidP="00147A79">
      <w:pPr>
        <w:pStyle w:val="ExerciseCode"/>
      </w:pPr>
      <w:r>
        <w:t xml:space="preserve">    @Override</w:t>
      </w:r>
    </w:p>
    <w:p w:rsidR="00147A79" w:rsidRDefault="00147A79" w:rsidP="00147A79">
      <w:pPr>
        <w:pStyle w:val="ExerciseCode"/>
      </w:pPr>
      <w:r>
        <w:t xml:space="preserve">    public int compare(Item i1, Item i2) {        </w:t>
      </w:r>
    </w:p>
    <w:p w:rsidR="00147A79" w:rsidRDefault="00147A79" w:rsidP="00147A79">
      <w:pPr>
        <w:pStyle w:val="ExerciseCode"/>
      </w:pPr>
      <w:r>
        <w:t xml:space="preserve">        int diff = Double.compare(i1.getPrice(), i2.getPrice());</w:t>
      </w:r>
    </w:p>
    <w:p w:rsidR="00147A79" w:rsidRDefault="00147A79" w:rsidP="00147A79">
      <w:pPr>
        <w:pStyle w:val="ExerciseCode"/>
      </w:pPr>
      <w:r>
        <w:t xml:space="preserve">        if (diff == 0) {</w:t>
      </w:r>
    </w:p>
    <w:p w:rsidR="00147A79" w:rsidRDefault="00147A79" w:rsidP="00147A79">
      <w:pPr>
        <w:pStyle w:val="ExerciseCode"/>
      </w:pPr>
      <w:r>
        <w:t xml:space="preserve">            diff = i1.getName().compareTo(i2.getName());</w:t>
      </w:r>
    </w:p>
    <w:p w:rsidR="00147A79" w:rsidRDefault="00147A79" w:rsidP="00147A79">
      <w:pPr>
        <w:pStyle w:val="ExerciseCode"/>
      </w:pPr>
      <w:r>
        <w:t xml:space="preserve">        }</w:t>
      </w:r>
    </w:p>
    <w:p w:rsidR="00147A79" w:rsidRDefault="00147A79" w:rsidP="00147A79">
      <w:pPr>
        <w:pStyle w:val="ExerciseCode"/>
      </w:pPr>
      <w:r>
        <w:lastRenderedPageBreak/>
        <w:t xml:space="preserve">        return diff;</w:t>
      </w:r>
    </w:p>
    <w:p w:rsidR="00147A79" w:rsidRDefault="00147A79" w:rsidP="00147A79">
      <w:pPr>
        <w:pStyle w:val="ExerciseCode"/>
      </w:pPr>
      <w:r>
        <w:t xml:space="preserve">    }</w:t>
      </w:r>
    </w:p>
    <w:p w:rsidR="00147A79" w:rsidRDefault="00147A79" w:rsidP="00147A79">
      <w:pPr>
        <w:pStyle w:val="ExerciseCode"/>
      </w:pPr>
      <w:r>
        <w:rPr>
          <w:lang w:val="en-US"/>
        </w:rPr>
        <w:t xml:space="preserve"> </w:t>
      </w:r>
      <w:r>
        <w:t>}</w:t>
      </w:r>
    </w:p>
    <w:p w:rsidR="00BF0F41" w:rsidRDefault="00BF0F41" w:rsidP="00BF0F41">
      <w:pPr>
        <w:pStyle w:val="ExerciseBody"/>
        <w:rPr>
          <w:lang w:val="en-US"/>
        </w:rPr>
      </w:pPr>
      <w:r>
        <w:rPr>
          <w:lang w:val="en-US"/>
        </w:rPr>
        <w:t xml:space="preserve">You can also use the </w:t>
      </w:r>
      <w:r w:rsidRPr="00BF0F41">
        <w:rPr>
          <w:rStyle w:val="CodeInline"/>
        </w:rPr>
        <w:t>comparing()</w:t>
      </w:r>
      <w:r>
        <w:rPr>
          <w:lang w:val="en-US"/>
        </w:rPr>
        <w:t xml:space="preserve"> and </w:t>
      </w:r>
      <w:r w:rsidRPr="00BF0F41">
        <w:rPr>
          <w:rStyle w:val="CodeInline"/>
        </w:rPr>
        <w:t>thenComparing()</w:t>
      </w:r>
      <w:r>
        <w:rPr>
          <w:lang w:val="en-US"/>
        </w:rPr>
        <w:t xml:space="preserve"> methods of the </w:t>
      </w:r>
      <w:r w:rsidRPr="00BF0F41">
        <w:rPr>
          <w:rStyle w:val="CodeInline"/>
        </w:rPr>
        <w:t>Comparator</w:t>
      </w:r>
      <w:r>
        <w:rPr>
          <w:lang w:val="en-US"/>
        </w:rPr>
        <w:t xml:space="preserve"> interface to create a </w:t>
      </w:r>
      <w:r w:rsidRPr="00BF0F41">
        <w:rPr>
          <w:rStyle w:val="CodeInline"/>
        </w:rPr>
        <w:t>Comparator&lt;Item&gt;</w:t>
      </w:r>
      <w:r>
        <w:rPr>
          <w:lang w:val="en-US"/>
        </w:rPr>
        <w:t xml:space="preserve"> that will sort items based on price and then name as follows. In this case, you do not need to create a custom class that implements the Comparator&lt;Item&gt; interface as in the previous solution,</w:t>
      </w:r>
    </w:p>
    <w:p w:rsidR="00BF0F41" w:rsidRPr="00BF0F41" w:rsidRDefault="00BF0F41" w:rsidP="00BF0F41">
      <w:pPr>
        <w:pStyle w:val="ExerciseCode"/>
      </w:pPr>
      <w:r w:rsidRPr="00BF0F41">
        <w:t xml:space="preserve">Comparator&lt;Item&gt; </w:t>
      </w:r>
      <w:r>
        <w:rPr>
          <w:lang w:val="en-US"/>
        </w:rPr>
        <w:t>itemComparatorObject</w:t>
      </w:r>
      <w:r w:rsidRPr="00BF0F41">
        <w:t xml:space="preserve"> = Comparator.comparing(Item::getPrice)</w:t>
      </w:r>
    </w:p>
    <w:p w:rsidR="00BF0F41" w:rsidRPr="00BF0F41" w:rsidRDefault="00BF0F41" w:rsidP="00BF0F41">
      <w:pPr>
        <w:pStyle w:val="ExerciseCode"/>
      </w:pPr>
      <w:r w:rsidRPr="00BF0F41">
        <w:t xml:space="preserve">                               </w:t>
      </w:r>
      <w:r>
        <w:rPr>
          <w:lang w:val="en-US"/>
        </w:rPr>
        <w:t xml:space="preserve">   </w:t>
      </w:r>
      <w:r w:rsidRPr="00BF0F41">
        <w:t xml:space="preserve">   </w:t>
      </w:r>
      <w:r>
        <w:rPr>
          <w:lang w:val="en-US"/>
        </w:rPr>
        <w:t xml:space="preserve">      </w:t>
      </w:r>
      <w:r w:rsidRPr="00BF0F41">
        <w:t xml:space="preserve">       .thenComparing(Item::getName);</w:t>
      </w:r>
    </w:p>
    <w:p w:rsidR="00105650" w:rsidRPr="00BF0F41" w:rsidRDefault="00147A79" w:rsidP="00105650">
      <w:pPr>
        <w:pStyle w:val="ExerciseNum"/>
        <w:ind w:right="0"/>
        <w:rPr>
          <w:rStyle w:val="ExerciseCodeChar"/>
          <w:rFonts w:ascii="HelveticaNeue Condensed" w:hAnsi="HelveticaNeue Condensed"/>
          <w:noProof w:val="0"/>
          <w:sz w:val="20"/>
        </w:rPr>
      </w:pPr>
      <w:r>
        <w:t xml:space="preserve">Consider the following declarations for the </w:t>
      </w:r>
      <w:r w:rsidRPr="00A80966">
        <w:rPr>
          <w:rStyle w:val="CodeInline"/>
        </w:rPr>
        <w:t>Greeting</w:t>
      </w:r>
      <w:r>
        <w:t xml:space="preserve"> interface and the </w:t>
      </w:r>
      <w:r w:rsidRPr="00A80966">
        <w:rPr>
          <w:rStyle w:val="CodeInline"/>
        </w:rPr>
        <w:t>Greeter</w:t>
      </w:r>
      <w:r>
        <w:t xml:space="preserve"> class:</w:t>
      </w:r>
      <w:r>
        <w:br/>
      </w:r>
      <w:r>
        <w:br/>
      </w:r>
      <w:r w:rsidRPr="008F31C1">
        <w:rPr>
          <w:rStyle w:val="ExerciseCodeChar"/>
          <w:lang w:val="en-US"/>
        </w:rPr>
        <w:t xml:space="preserve">public </w:t>
      </w:r>
      <w:r w:rsidRPr="008F31C1">
        <w:rPr>
          <w:rStyle w:val="ExerciseCodeChar"/>
        </w:rPr>
        <w:t>interface Greeting {</w:t>
      </w:r>
      <w:r w:rsidRPr="008F31C1">
        <w:rPr>
          <w:rStyle w:val="ExerciseCodeChar"/>
        </w:rPr>
        <w:br/>
        <w:t xml:space="preserve">    default void greet() {</w:t>
      </w:r>
      <w:r w:rsidRPr="008F31C1">
        <w:rPr>
          <w:rStyle w:val="ExerciseCodeChar"/>
        </w:rPr>
        <w:br/>
        <w:t xml:space="preserve">        System.out.println("Namaste");</w:t>
      </w:r>
      <w:r w:rsidRPr="008F31C1">
        <w:rPr>
          <w:rStyle w:val="ExerciseCodeChar"/>
        </w:rPr>
        <w:br/>
        <w:t xml:space="preserve">    }</w:t>
      </w:r>
      <w:r w:rsidRPr="008F31C1">
        <w:rPr>
          <w:rStyle w:val="ExerciseCodeChar"/>
        </w:rPr>
        <w:br/>
        <w:t>}</w:t>
      </w:r>
      <w:r w:rsidRPr="008F31C1">
        <w:rPr>
          <w:rStyle w:val="ExerciseCodeChar"/>
        </w:rPr>
        <w:br/>
      </w:r>
      <w:r w:rsidRPr="008F31C1">
        <w:rPr>
          <w:rStyle w:val="ExerciseCodeChar"/>
        </w:rPr>
        <w:br/>
      </w:r>
      <w:r w:rsidRPr="008F31C1">
        <w:rPr>
          <w:rStyle w:val="ExerciseCodeChar"/>
          <w:lang w:val="en-US"/>
        </w:rPr>
        <w:t xml:space="preserve">public </w:t>
      </w:r>
      <w:r w:rsidRPr="008F31C1">
        <w:rPr>
          <w:rStyle w:val="ExerciseCodeChar"/>
        </w:rPr>
        <w:t xml:space="preserve">class Greeter implements Greeting {    </w:t>
      </w:r>
      <w:r w:rsidRPr="008F31C1">
        <w:rPr>
          <w:rStyle w:val="ExerciseCodeChar"/>
        </w:rPr>
        <w:br/>
        <w:t xml:space="preserve">    @Override</w:t>
      </w:r>
      <w:r w:rsidRPr="008F31C1">
        <w:rPr>
          <w:rStyle w:val="ExerciseCodeChar"/>
        </w:rPr>
        <w:br/>
        <w:t xml:space="preserve">    public void greet() {</w:t>
      </w:r>
      <w:r w:rsidRPr="008F31C1">
        <w:rPr>
          <w:rStyle w:val="ExerciseCodeChar"/>
        </w:rPr>
        <w:br/>
        <w:t xml:space="preserve">        </w:t>
      </w:r>
      <w:r w:rsidRPr="008F31C1">
        <w:rPr>
          <w:rStyle w:val="ExerciseCodeChar"/>
          <w:lang w:val="en-US"/>
        </w:rPr>
        <w:t xml:space="preserve">/* </w:t>
      </w:r>
      <w:r w:rsidRPr="008F31C1">
        <w:rPr>
          <w:rStyle w:val="ExerciseCodeChar"/>
        </w:rPr>
        <w:t>C</w:t>
      </w:r>
      <w:r w:rsidRPr="008F31C1">
        <w:rPr>
          <w:rStyle w:val="ExerciseCodeChar"/>
          <w:lang w:val="en-US"/>
        </w:rPr>
        <w:t>alls the greet() method of the Greeting interface</w:t>
      </w:r>
      <w:r>
        <w:rPr>
          <w:rStyle w:val="ExerciseCodeChar"/>
          <w:lang w:val="en-US"/>
        </w:rPr>
        <w:t xml:space="preserve"> here </w:t>
      </w:r>
      <w:r w:rsidRPr="008F31C1">
        <w:rPr>
          <w:rStyle w:val="ExerciseCodeChar"/>
          <w:lang w:val="en-US"/>
        </w:rPr>
        <w:t>*/</w:t>
      </w:r>
      <w:r>
        <w:rPr>
          <w:rStyle w:val="ExerciseCodeChar"/>
          <w:lang w:val="en-US"/>
        </w:rPr>
        <w:br/>
      </w:r>
      <w:r w:rsidRPr="008F31C1">
        <w:rPr>
          <w:rStyle w:val="ExerciseCodeChar"/>
        </w:rPr>
        <w:br/>
        <w:t xml:space="preserve">        System.out.println("Hello");</w:t>
      </w:r>
      <w:r w:rsidRPr="008F31C1">
        <w:rPr>
          <w:rStyle w:val="ExerciseCodeChar"/>
        </w:rPr>
        <w:br/>
        <w:t xml:space="preserve">    }</w:t>
      </w:r>
      <w:r w:rsidRPr="008F31C1">
        <w:rPr>
          <w:rStyle w:val="ExerciseCodeChar"/>
        </w:rPr>
        <w:br/>
        <w:t>}</w:t>
      </w:r>
      <w:r>
        <w:br/>
      </w:r>
      <w:r>
        <w:br/>
      </w:r>
      <w:r w:rsidRPr="008F31C1">
        <w:rPr>
          <w:lang w:val="en-US"/>
        </w:rPr>
        <w:t xml:space="preserve">Complete the code in the </w:t>
      </w:r>
      <w:r w:rsidRPr="008F31C1">
        <w:rPr>
          <w:rStyle w:val="CodeInline"/>
          <w:lang w:val="en-US"/>
        </w:rPr>
        <w:t>greet()</w:t>
      </w:r>
      <w:r w:rsidRPr="008F31C1">
        <w:rPr>
          <w:lang w:val="en-US"/>
        </w:rPr>
        <w:t xml:space="preserve"> method of the </w:t>
      </w:r>
      <w:r w:rsidRPr="008F31C1">
        <w:rPr>
          <w:rStyle w:val="CodeInline"/>
          <w:lang w:val="en-US"/>
        </w:rPr>
        <w:t>Greeter</w:t>
      </w:r>
      <w:r w:rsidRPr="008F31C1">
        <w:rPr>
          <w:lang w:val="en-US"/>
        </w:rPr>
        <w:t xml:space="preserve"> class by adding one statement as the first statement in the method. The statement should call the </w:t>
      </w:r>
      <w:r w:rsidRPr="008F31C1">
        <w:rPr>
          <w:rStyle w:val="CodeInline"/>
          <w:lang w:val="en-US"/>
        </w:rPr>
        <w:t>greet()</w:t>
      </w:r>
      <w:r w:rsidRPr="008F31C1">
        <w:rPr>
          <w:lang w:val="en-US"/>
        </w:rPr>
        <w:t xml:space="preserve"> method of the </w:t>
      </w:r>
      <w:r w:rsidRPr="008F31C1">
        <w:rPr>
          <w:rStyle w:val="CodeInline"/>
          <w:lang w:val="en-US"/>
        </w:rPr>
        <w:t>Greeting</w:t>
      </w:r>
      <w:r w:rsidRPr="008F31C1">
        <w:rPr>
          <w:lang w:val="en-US"/>
        </w:rPr>
        <w:t xml:space="preserve"> interface. When the following snippet of code is executed, it should print </w:t>
      </w:r>
      <w:r w:rsidRPr="008F31C1">
        <w:rPr>
          <w:rStyle w:val="CodeInline"/>
          <w:lang w:val="en-US"/>
        </w:rPr>
        <w:t>"Namaste"</w:t>
      </w:r>
      <w:r w:rsidRPr="008F31C1">
        <w:rPr>
          <w:lang w:val="en-US"/>
        </w:rPr>
        <w:t xml:space="preserve"> and </w:t>
      </w:r>
      <w:r w:rsidRPr="008F31C1">
        <w:rPr>
          <w:rStyle w:val="CodeInline"/>
          <w:lang w:val="en-US"/>
        </w:rPr>
        <w:t>"Hello"</w:t>
      </w:r>
      <w:r w:rsidRPr="008F31C1">
        <w:rPr>
          <w:lang w:val="en-US"/>
        </w:rPr>
        <w:t xml:space="preserve"> – each word in a separate line.</w:t>
      </w:r>
      <w:r w:rsidR="00BF0F41">
        <w:rPr>
          <w:lang w:val="en-US"/>
        </w:rPr>
        <w:br/>
      </w:r>
      <w:r w:rsidRPr="008F31C1">
        <w:rPr>
          <w:lang w:val="en-US"/>
        </w:rPr>
        <w:br/>
      </w:r>
      <w:r w:rsidRPr="008F31C1">
        <w:rPr>
          <w:rStyle w:val="ExerciseCodeChar"/>
          <w:lang w:val="en-US"/>
        </w:rPr>
        <w:t>Greeting g = new Greeter();</w:t>
      </w:r>
      <w:r w:rsidRPr="008F31C1">
        <w:rPr>
          <w:rStyle w:val="ExerciseCodeChar"/>
        </w:rPr>
        <w:br/>
      </w:r>
      <w:r w:rsidRPr="008F31C1">
        <w:rPr>
          <w:rStyle w:val="ExerciseCodeChar"/>
          <w:lang w:val="en-US"/>
        </w:rPr>
        <w:t xml:space="preserve">g.greet(); </w:t>
      </w:r>
      <w:r w:rsidRPr="008F31C1">
        <w:rPr>
          <w:rStyle w:val="ExerciseCodeChar"/>
        </w:rPr>
        <w:br/>
      </w:r>
      <w:r>
        <w:br/>
      </w:r>
      <w:r w:rsidR="00BF0F41">
        <w:rPr>
          <w:lang w:val="en-US"/>
        </w:rPr>
        <w:t>The e</w:t>
      </w:r>
      <w:r>
        <w:rPr>
          <w:lang w:val="en-US"/>
        </w:rPr>
        <w:t>xpected output is as follows:</w:t>
      </w:r>
      <w:r>
        <w:rPr>
          <w:lang w:val="en-US"/>
        </w:rPr>
        <w:br/>
      </w:r>
      <w:r w:rsidRPr="008F31C1">
        <w:rPr>
          <w:rStyle w:val="ExerciseCodeChar"/>
        </w:rPr>
        <w:t>Namaste</w:t>
      </w:r>
      <w:r w:rsidRPr="008F31C1">
        <w:rPr>
          <w:rStyle w:val="ExerciseCodeChar"/>
        </w:rPr>
        <w:br/>
        <w:t>Hello</w:t>
      </w:r>
    </w:p>
    <w:p w:rsidR="00BF0F41" w:rsidRDefault="00BF0F41" w:rsidP="00BF0F41">
      <w:pPr>
        <w:pStyle w:val="ExerciseBody"/>
        <w:rPr>
          <w:b/>
        </w:rPr>
      </w:pPr>
      <w:r w:rsidRPr="00BF0F41">
        <w:rPr>
          <w:b/>
        </w:rPr>
        <w:t>Solution:</w:t>
      </w:r>
    </w:p>
    <w:p w:rsidR="00BF0F41" w:rsidRDefault="00BF0F41" w:rsidP="00BF0F41">
      <w:pPr>
        <w:pStyle w:val="ExerciseCode"/>
      </w:pPr>
      <w:r w:rsidRPr="00BF0F41">
        <w:t>public interface Greeting {</w:t>
      </w:r>
    </w:p>
    <w:p w:rsidR="00BF0F41" w:rsidRDefault="00BF0F41" w:rsidP="00BF0F41">
      <w:pPr>
        <w:pStyle w:val="ExerciseCode"/>
      </w:pPr>
      <w:r w:rsidRPr="00BF0F41">
        <w:t xml:space="preserve">    default void greet() {</w:t>
      </w:r>
    </w:p>
    <w:p w:rsidR="00BF0F41" w:rsidRDefault="00BF0F41" w:rsidP="00BF0F41">
      <w:pPr>
        <w:pStyle w:val="ExerciseCode"/>
      </w:pPr>
      <w:r w:rsidRPr="00BF0F41">
        <w:lastRenderedPageBreak/>
        <w:t xml:space="preserve">        System.out.println("Namaste");</w:t>
      </w:r>
    </w:p>
    <w:p w:rsidR="00BF0F41" w:rsidRDefault="00BF0F41" w:rsidP="00BF0F41">
      <w:pPr>
        <w:pStyle w:val="ExerciseCode"/>
      </w:pPr>
      <w:r w:rsidRPr="00BF0F41">
        <w:t xml:space="preserve">    }</w:t>
      </w:r>
    </w:p>
    <w:p w:rsidR="00BF0F41" w:rsidRDefault="00BF0F41" w:rsidP="00BF0F41">
      <w:pPr>
        <w:pStyle w:val="ExerciseCode"/>
      </w:pPr>
      <w:r w:rsidRPr="00BF0F41">
        <w:t>}</w:t>
      </w:r>
    </w:p>
    <w:p w:rsidR="00BF0F41" w:rsidRDefault="00BF0F41" w:rsidP="00BF0F41">
      <w:pPr>
        <w:pStyle w:val="ExerciseCode"/>
      </w:pPr>
    </w:p>
    <w:p w:rsidR="00BF0F41" w:rsidRPr="00BF0F41" w:rsidRDefault="00BF0F41" w:rsidP="00BF0F41">
      <w:pPr>
        <w:pStyle w:val="ExerciseCode"/>
      </w:pPr>
      <w:r w:rsidRPr="00BF0F41">
        <w:t>public class Greeter implements Greeting {</w:t>
      </w:r>
    </w:p>
    <w:p w:rsidR="00BF0F41" w:rsidRPr="00BF0F41" w:rsidRDefault="00BF0F41" w:rsidP="00BF0F41">
      <w:pPr>
        <w:pStyle w:val="ExerciseCode"/>
      </w:pPr>
      <w:r w:rsidRPr="00BF0F41">
        <w:t xml:space="preserve">    @Override</w:t>
      </w:r>
    </w:p>
    <w:p w:rsidR="00BF0F41" w:rsidRPr="00BF0F41" w:rsidRDefault="00BF0F41" w:rsidP="00BF0F41">
      <w:pPr>
        <w:pStyle w:val="ExerciseCode"/>
      </w:pPr>
      <w:r w:rsidRPr="00BF0F41">
        <w:t xml:space="preserve">    public void greet() {</w:t>
      </w:r>
    </w:p>
    <w:p w:rsidR="00BF0F41" w:rsidRPr="00BF0F41" w:rsidRDefault="00BF0F41" w:rsidP="00BF0F41">
      <w:pPr>
        <w:pStyle w:val="ExerciseCode"/>
        <w:rPr>
          <w:b/>
        </w:rPr>
      </w:pPr>
      <w:r w:rsidRPr="00BF0F41">
        <w:t xml:space="preserve">        </w:t>
      </w:r>
      <w:r w:rsidRPr="00BF0F41">
        <w:rPr>
          <w:b/>
        </w:rPr>
        <w:t>Greeting.super.greet();</w:t>
      </w:r>
    </w:p>
    <w:p w:rsidR="00BF0F41" w:rsidRPr="00BF0F41" w:rsidRDefault="00BF0F41" w:rsidP="00BF0F41">
      <w:pPr>
        <w:pStyle w:val="ExerciseCode"/>
      </w:pPr>
    </w:p>
    <w:p w:rsidR="00BF0F41" w:rsidRPr="00BF0F41" w:rsidRDefault="00BF0F41" w:rsidP="00BF0F41">
      <w:pPr>
        <w:pStyle w:val="ExerciseCode"/>
      </w:pPr>
      <w:r w:rsidRPr="00BF0F41">
        <w:t xml:space="preserve">        System.out.println("Hello");</w:t>
      </w:r>
    </w:p>
    <w:p w:rsidR="00BF0F41" w:rsidRPr="00BF0F41" w:rsidRDefault="00BF0F41" w:rsidP="00BF0F41">
      <w:pPr>
        <w:pStyle w:val="ExerciseCode"/>
      </w:pPr>
      <w:r w:rsidRPr="00BF0F41">
        <w:t xml:space="preserve">    }</w:t>
      </w:r>
    </w:p>
    <w:p w:rsidR="00BF0F41" w:rsidRPr="00BF0F41" w:rsidRDefault="00BF0F41" w:rsidP="00BF0F41">
      <w:pPr>
        <w:pStyle w:val="ExerciseCode"/>
      </w:pPr>
      <w:r w:rsidRPr="00BF0F41">
        <w:t>}</w:t>
      </w:r>
    </w:p>
    <w:sectPr w:rsidR="00BF0F41" w:rsidRPr="00BF0F41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279B" w:rsidRDefault="0024279B">
      <w:r>
        <w:separator/>
      </w:r>
    </w:p>
  </w:endnote>
  <w:endnote w:type="continuationSeparator" w:id="0">
    <w:p w:rsidR="0024279B" w:rsidRDefault="00242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56B37DBA-67D5-4C0C-8C7A-A2E5D420B225}"/>
    <w:embedBold r:id="rId2" w:fontKey="{EB5F7203-6E99-4DD6-8883-2FF334B91B1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656A8EA-F210-4DB7-B5A4-3592EB7E075C}"/>
    <w:embedBold r:id="rId4" w:fontKey="{71A3169A-6A61-4A88-A89C-6BE8846102AB}"/>
    <w:embedItalic r:id="rId5" w:fontKey="{561D8B14-B08C-4771-9C76-4D364B9CCA5D}"/>
    <w:embedBoldItalic r:id="rId6" w:fontKey="{A2CB5888-5ECE-4E66-93C4-D2E93BE69DC7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DB725BB9-DFFE-463F-9197-F7D52F35B939}"/>
    <w:embedBoldItalic r:id="rId8" w:fontKey="{F2BC911D-D026-4ABF-90BB-74E9C5C2E2D3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6BD68F19-47D8-4658-8DB4-F3D9060FEBCB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5C177D6-2506-472B-9560-465EE9303F66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12DEE099-2A06-40C5-AD50-2AB69FE7EC5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6D081776-BF8E-4D3E-9FA9-42453563FEE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3E21095B-035A-4466-905B-A8CCB70C36E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F8103B" w:rsidRDefault="00F8103B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A21FBF">
          <w:rPr>
            <w:rStyle w:val="PageNumber"/>
            <w:noProof/>
          </w:rPr>
          <w:t>8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03B" w:rsidRPr="0069537B" w:rsidRDefault="00F8103B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A21FBF">
      <w:rPr>
        <w:rStyle w:val="PageNumber"/>
        <w:noProof/>
      </w:rPr>
      <w:t>7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279B" w:rsidRDefault="0024279B">
      <w:r>
        <w:separator/>
      </w:r>
    </w:p>
  </w:footnote>
  <w:footnote w:type="continuationSeparator" w:id="0">
    <w:p w:rsidR="0024279B" w:rsidRDefault="0024279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03B" w:rsidRPr="00B570C8" w:rsidRDefault="00F8103B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21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Interfaces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03B" w:rsidRPr="00B570C8" w:rsidRDefault="00F8103B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21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Interfaces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03B" w:rsidRDefault="00F8103B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oundrect w14:anchorId="4F0DB2F9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21</w:t>
    </w:r>
  </w:p>
  <w:p w:rsidR="00F8103B" w:rsidRPr="00B44665" w:rsidRDefault="00F8103B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F8103B" w:rsidRDefault="00F8103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280489B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7DA1A8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BF453B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BF81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A46E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5A0005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C4E380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2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17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861ACC"/>
    <w:multiLevelType w:val="hybridMultilevel"/>
    <w:tmpl w:val="85F6D8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7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6"/>
  </w:num>
  <w:num w:numId="4">
    <w:abstractNumId w:val="10"/>
  </w:num>
  <w:num w:numId="5">
    <w:abstractNumId w:val="16"/>
  </w:num>
  <w:num w:numId="6">
    <w:abstractNumId w:val="8"/>
  </w:num>
  <w:num w:numId="7">
    <w:abstractNumId w:val="13"/>
  </w:num>
  <w:num w:numId="8">
    <w:abstractNumId w:val="11"/>
  </w:num>
  <w:num w:numId="9">
    <w:abstractNumId w:val="22"/>
  </w:num>
  <w:num w:numId="10">
    <w:abstractNumId w:val="14"/>
  </w:num>
  <w:num w:numId="11">
    <w:abstractNumId w:val="20"/>
  </w:num>
  <w:num w:numId="12">
    <w:abstractNumId w:val="27"/>
  </w:num>
  <w:num w:numId="13">
    <w:abstractNumId w:val="28"/>
  </w:num>
  <w:num w:numId="14">
    <w:abstractNumId w:val="24"/>
  </w:num>
  <w:num w:numId="15">
    <w:abstractNumId w:val="12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9"/>
  </w:num>
  <w:num w:numId="24">
    <w:abstractNumId w:val="17"/>
  </w:num>
  <w:num w:numId="25">
    <w:abstractNumId w:val="9"/>
  </w:num>
  <w:num w:numId="26">
    <w:abstractNumId w:val="15"/>
  </w:num>
  <w:num w:numId="27">
    <w:abstractNumId w:val="18"/>
  </w:num>
  <w:num w:numId="28">
    <w:abstractNumId w:val="23"/>
  </w:num>
  <w:num w:numId="29">
    <w:abstractNumId w:val="12"/>
  </w:num>
  <w:num w:numId="30">
    <w:abstractNumId w:val="2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proofState w:spelling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CD4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00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1B5"/>
    <w:rsid w:val="00052A31"/>
    <w:rsid w:val="000534FB"/>
    <w:rsid w:val="00060FB5"/>
    <w:rsid w:val="00061BB2"/>
    <w:rsid w:val="00061D2C"/>
    <w:rsid w:val="00064306"/>
    <w:rsid w:val="00064756"/>
    <w:rsid w:val="00064AA7"/>
    <w:rsid w:val="0007220C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3C2C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57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5650"/>
    <w:rsid w:val="001063EE"/>
    <w:rsid w:val="00106531"/>
    <w:rsid w:val="0010780F"/>
    <w:rsid w:val="00110A08"/>
    <w:rsid w:val="00111442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47A79"/>
    <w:rsid w:val="0015038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0AEF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97B7C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40DB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4C68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487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79B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4CD4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7FE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3B9B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0E26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2F9E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3CBE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075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0E6F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4F5F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0DF4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36C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11E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0799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502C"/>
    <w:rsid w:val="00646F09"/>
    <w:rsid w:val="006507B8"/>
    <w:rsid w:val="006514F7"/>
    <w:rsid w:val="0065233C"/>
    <w:rsid w:val="00652BB1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528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3DBA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55AD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09F"/>
    <w:rsid w:val="007A258E"/>
    <w:rsid w:val="007A3E69"/>
    <w:rsid w:val="007B168F"/>
    <w:rsid w:val="007B1B33"/>
    <w:rsid w:val="007B412F"/>
    <w:rsid w:val="007B5258"/>
    <w:rsid w:val="007B59AF"/>
    <w:rsid w:val="007B5D3D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4641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0837"/>
    <w:rsid w:val="00871D19"/>
    <w:rsid w:val="00871F18"/>
    <w:rsid w:val="00872127"/>
    <w:rsid w:val="008728E0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C7B28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2DC4"/>
    <w:rsid w:val="008F31C1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17CD4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96B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4CDD"/>
    <w:rsid w:val="009F5100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1FBF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2730E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E8A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43F0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0966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125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369B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0F01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284F"/>
    <w:rsid w:val="00BC4331"/>
    <w:rsid w:val="00BC5060"/>
    <w:rsid w:val="00BC5271"/>
    <w:rsid w:val="00BC5AD8"/>
    <w:rsid w:val="00BC662F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0F41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17094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1A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863"/>
    <w:rsid w:val="00C66F93"/>
    <w:rsid w:val="00C67CB0"/>
    <w:rsid w:val="00C7168B"/>
    <w:rsid w:val="00C71AA5"/>
    <w:rsid w:val="00C71F4F"/>
    <w:rsid w:val="00C73297"/>
    <w:rsid w:val="00C7374E"/>
    <w:rsid w:val="00C744DB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5EA1"/>
    <w:rsid w:val="00C96771"/>
    <w:rsid w:val="00C96952"/>
    <w:rsid w:val="00C96D09"/>
    <w:rsid w:val="00CA0239"/>
    <w:rsid w:val="00CA05E1"/>
    <w:rsid w:val="00CA223C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5270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1EDC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3A34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5605A"/>
    <w:rsid w:val="00E70B2F"/>
    <w:rsid w:val="00E711BB"/>
    <w:rsid w:val="00E72C09"/>
    <w:rsid w:val="00E73748"/>
    <w:rsid w:val="00E75C72"/>
    <w:rsid w:val="00E7633E"/>
    <w:rsid w:val="00E77615"/>
    <w:rsid w:val="00E7765B"/>
    <w:rsid w:val="00E8129A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1AA5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5132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103B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252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6E5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82A07F4-C6A6-4CA4-AAB7-689B3B224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54A9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71479C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71479C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71479C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71479C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71479C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71479C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2E71DB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2E71DB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2E71DB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71479C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71479C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71479C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71479C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71479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71479C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qFormat/>
    <w:rsid w:val="0071479C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rsid w:val="0071479C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71479C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uiPriority w:val="99"/>
    <w:rsid w:val="00E07023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71479C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71479C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71479C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71479C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71479C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71479C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71479C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71479C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71479C"/>
    <w:pPr>
      <w:ind w:left="1368"/>
    </w:pPr>
  </w:style>
  <w:style w:type="paragraph" w:customStyle="1" w:styleId="FMCopyrightTitle">
    <w:name w:val="FM Copyright Title"/>
    <w:basedOn w:val="FMCopyright"/>
    <w:rsid w:val="0071479C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71479C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71479C"/>
    <w:pPr>
      <w:ind w:left="720" w:hanging="720"/>
    </w:pPr>
  </w:style>
  <w:style w:type="paragraph" w:styleId="Index2">
    <w:name w:val="index 2"/>
    <w:basedOn w:val="Normal"/>
    <w:next w:val="Normal"/>
    <w:uiPriority w:val="99"/>
    <w:rsid w:val="0071479C"/>
    <w:pPr>
      <w:ind w:left="720" w:hanging="432"/>
    </w:pPr>
  </w:style>
  <w:style w:type="paragraph" w:styleId="Index3">
    <w:name w:val="index 3"/>
    <w:basedOn w:val="Normal"/>
    <w:next w:val="Normal"/>
    <w:uiPriority w:val="99"/>
    <w:rsid w:val="0071479C"/>
    <w:pPr>
      <w:ind w:left="720" w:hanging="144"/>
    </w:pPr>
  </w:style>
  <w:style w:type="paragraph" w:customStyle="1" w:styleId="PartText">
    <w:name w:val="Part Text"/>
    <w:basedOn w:val="Normal"/>
    <w:next w:val="Normal"/>
    <w:rsid w:val="0071479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71479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71479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71479C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71479C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71479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71479C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71479C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ED0DC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ED0DC8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71479C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16754"/>
    <w:pPr>
      <w:keepNext/>
      <w:spacing w:after="120"/>
    </w:pPr>
  </w:style>
  <w:style w:type="paragraph" w:customStyle="1" w:styleId="TableHead">
    <w:name w:val="Table Head"/>
    <w:next w:val="Normal"/>
    <w:rsid w:val="0071479C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71479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71479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1479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71479C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71479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ED0DC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1479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71479C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ED0DC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1479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71479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71479C"/>
    <w:pPr>
      <w:ind w:firstLine="576"/>
    </w:pPr>
  </w:style>
  <w:style w:type="paragraph" w:customStyle="1" w:styleId="Footnote">
    <w:name w:val="Footnote"/>
    <w:basedOn w:val="Normal"/>
    <w:rsid w:val="0071479C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71479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71479C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71479C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71479C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71479C"/>
    <w:rPr>
      <w:color w:val="0000FF"/>
      <w:u w:val="single"/>
    </w:rPr>
  </w:style>
  <w:style w:type="paragraph" w:styleId="Footer">
    <w:name w:val="footer"/>
    <w:basedOn w:val="Normal"/>
    <w:link w:val="FooterChar"/>
    <w:rsid w:val="0071479C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71479C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71479C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71479C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uiPriority w:val="99"/>
    <w:rsid w:val="0071479C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ED0DC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ED0DC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ED0DC8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1479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1479C"/>
  </w:style>
  <w:style w:type="paragraph" w:customStyle="1" w:styleId="SideBarSubhead">
    <w:name w:val="Side Bar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71479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71479C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71479C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71479C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71479C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71479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71479C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71479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1479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71479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71479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ED0D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ED0DC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71479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71479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71479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ED0DC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ED0DC8"/>
    <w:rPr>
      <w:sz w:val="24"/>
    </w:rPr>
  </w:style>
  <w:style w:type="paragraph" w:styleId="BodyTextFirstIndent2">
    <w:name w:val="Body Text First Indent 2"/>
    <w:basedOn w:val="BodyTextIndent"/>
    <w:link w:val="BodyTextFirstIndent2Char"/>
    <w:rsid w:val="00ED0DC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ED0DC8"/>
    <w:rPr>
      <w:sz w:val="24"/>
    </w:rPr>
  </w:style>
  <w:style w:type="character" w:customStyle="1" w:styleId="NoteTipCautionChar">
    <w:name w:val="Note/Tip/Caution Char"/>
    <w:link w:val="NoteTipCaution"/>
    <w:rsid w:val="0071479C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71479C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2E71DB"/>
    <w:rPr>
      <w:rFonts w:ascii="Arial Narrow" w:eastAsia="Calibri" w:hAnsi="Arial Narrow"/>
      <w:b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sid w:val="002E71DB"/>
    <w:rPr>
      <w:rFonts w:ascii="Arial Narrow" w:eastAsia="Calibri" w:hAnsi="Arial Narrow"/>
      <w:b/>
      <w:sz w:val="22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sid w:val="002E71DB"/>
    <w:rPr>
      <w:rFonts w:ascii="Arial Narrow" w:eastAsia="Calibri" w:hAnsi="Arial Narrow"/>
      <w:b/>
      <w:i/>
      <w:iCs/>
      <w:sz w:val="22"/>
      <w:szCs w:val="18"/>
    </w:rPr>
  </w:style>
  <w:style w:type="paragraph" w:styleId="Header">
    <w:name w:val="header"/>
    <w:basedOn w:val="Normal"/>
    <w:link w:val="HeaderChar"/>
    <w:rsid w:val="0071479C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71479C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2E71DB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2E71DB"/>
    <w:rPr>
      <w:rFonts w:ascii="Arial" w:eastAsiaTheme="minorEastAsia" w:hAnsi="Arial" w:cstheme="minorBidi"/>
      <w:lang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2E71DB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2E71DB"/>
    <w:rPr>
      <w:rFonts w:ascii="Arial" w:eastAsiaTheme="minorEastAsia" w:hAnsi="Arial" w:cstheme="minorBidi"/>
      <w:szCs w:val="14"/>
      <w:lang w:bidi="hi-IN"/>
    </w:rPr>
  </w:style>
  <w:style w:type="paragraph" w:styleId="ListBullet">
    <w:name w:val="List Bullet"/>
    <w:basedOn w:val="BodyText"/>
    <w:uiPriority w:val="99"/>
    <w:unhideWhenUsed/>
    <w:qFormat/>
    <w:rsid w:val="002E71DB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2E71DB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71479C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479C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71479C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2E71DB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2E71DB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2E71DB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2E71DB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2E71DB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2E71DB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2E71DB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2E71DB"/>
    <w:tblPr/>
  </w:style>
  <w:style w:type="paragraph" w:styleId="Title">
    <w:name w:val="Title"/>
    <w:basedOn w:val="BodyText"/>
    <w:next w:val="BodyText"/>
    <w:link w:val="TitleChar"/>
    <w:qFormat/>
    <w:rsid w:val="002E71DB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2E71DB"/>
    <w:rPr>
      <w:rFonts w:ascii="Book Antiqua" w:hAnsi="Book Antiqua"/>
      <w:b/>
      <w:kern w:val="28"/>
      <w:sz w:val="72"/>
      <w:szCs w:val="32"/>
    </w:rPr>
  </w:style>
  <w:style w:type="paragraph" w:styleId="BlockText">
    <w:name w:val="Block Text"/>
    <w:basedOn w:val="Normal"/>
    <w:uiPriority w:val="99"/>
    <w:unhideWhenUsed/>
    <w:rsid w:val="002E71DB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71479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71479C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qFormat/>
    <w:rsid w:val="0071479C"/>
    <w:rPr>
      <w:b/>
      <w:bCs/>
    </w:rPr>
  </w:style>
  <w:style w:type="paragraph" w:styleId="NoSpacing">
    <w:name w:val="No Spacing"/>
    <w:uiPriority w:val="1"/>
    <w:qFormat/>
    <w:rsid w:val="002E71DB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2E71D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2E71DB"/>
    <w:rPr>
      <w:rFonts w:ascii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2E71D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1479C"/>
    <w:rPr>
      <w:b/>
      <w:bCs/>
      <w:i/>
      <w:iCs/>
      <w:color w:val="auto"/>
    </w:rPr>
  </w:style>
  <w:style w:type="character" w:styleId="SubtleReference">
    <w:name w:val="Subtle Reference"/>
    <w:qFormat/>
    <w:rsid w:val="002E71DB"/>
    <w:rPr>
      <w:smallCaps/>
    </w:rPr>
  </w:style>
  <w:style w:type="character" w:styleId="IntenseReference">
    <w:name w:val="Intense Reference"/>
    <w:qFormat/>
    <w:rsid w:val="002E71DB"/>
    <w:rPr>
      <w:smallCaps/>
      <w:spacing w:val="5"/>
      <w:u w:val="single"/>
    </w:rPr>
  </w:style>
  <w:style w:type="character" w:styleId="BookTitle">
    <w:name w:val="Book Title"/>
    <w:qFormat/>
    <w:rsid w:val="002E71D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2E71DB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7147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1479C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E71DB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2E71DB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E71DB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CD4B55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2E71DB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2E71DB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2E71DB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2E71DB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2E71DB"/>
  </w:style>
  <w:style w:type="paragraph" w:customStyle="1" w:styleId="TableHeading">
    <w:name w:val="Table Heading"/>
    <w:link w:val="TableHeadingChar"/>
    <w:qFormat/>
    <w:rsid w:val="002E71DB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2E71DB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2E71DB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2E71DB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2E71DB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2E71DB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2E71DB"/>
    <w:pPr>
      <w:spacing w:before="600"/>
    </w:pPr>
  </w:style>
  <w:style w:type="numbering" w:customStyle="1" w:styleId="JavaBookMultiLevelListStyle">
    <w:name w:val="Java Book MultiLevel List Style"/>
    <w:uiPriority w:val="99"/>
    <w:rsid w:val="002E71DB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2E71DB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2E71DB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2E71DB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2E71DB"/>
    <w:rPr>
      <w:vanish/>
      <w:color w:val="FF0000"/>
    </w:rPr>
  </w:style>
  <w:style w:type="character" w:customStyle="1" w:styleId="Typewriter">
    <w:name w:val="Typewriter"/>
    <w:rsid w:val="002E71DB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2E71DB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2E71DB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2E71DB"/>
    <w:rPr>
      <w:vertAlign w:val="superscript"/>
    </w:rPr>
  </w:style>
  <w:style w:type="paragraph" w:styleId="NormalIndent">
    <w:name w:val="Normal Indent"/>
    <w:basedOn w:val="Normal"/>
    <w:rsid w:val="002E71DB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2E71DB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2E71DB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2E71DB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2E71DB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2E71DB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2E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71DB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2E71DB"/>
    <w:pPr>
      <w:ind w:left="800" w:hanging="200"/>
    </w:pPr>
  </w:style>
  <w:style w:type="paragraph" w:styleId="Index5">
    <w:name w:val="index 5"/>
    <w:basedOn w:val="Normal"/>
    <w:next w:val="Normal"/>
    <w:autoRedefine/>
    <w:rsid w:val="002E71DB"/>
    <w:pPr>
      <w:ind w:left="1000" w:hanging="200"/>
    </w:pPr>
  </w:style>
  <w:style w:type="paragraph" w:styleId="Index6">
    <w:name w:val="index 6"/>
    <w:basedOn w:val="Normal"/>
    <w:next w:val="Normal"/>
    <w:autoRedefine/>
    <w:rsid w:val="002E71DB"/>
    <w:pPr>
      <w:ind w:left="1200" w:hanging="200"/>
    </w:pPr>
  </w:style>
  <w:style w:type="paragraph" w:styleId="Index7">
    <w:name w:val="index 7"/>
    <w:basedOn w:val="Normal"/>
    <w:next w:val="Normal"/>
    <w:autoRedefine/>
    <w:rsid w:val="002E71DB"/>
    <w:pPr>
      <w:ind w:left="1400" w:hanging="200"/>
    </w:pPr>
  </w:style>
  <w:style w:type="paragraph" w:styleId="Index8">
    <w:name w:val="index 8"/>
    <w:basedOn w:val="Normal"/>
    <w:next w:val="Normal"/>
    <w:autoRedefine/>
    <w:rsid w:val="002E71DB"/>
    <w:pPr>
      <w:ind w:left="1600" w:hanging="200"/>
    </w:pPr>
  </w:style>
  <w:style w:type="paragraph" w:styleId="Index9">
    <w:name w:val="index 9"/>
    <w:basedOn w:val="Normal"/>
    <w:next w:val="Normal"/>
    <w:autoRedefine/>
    <w:rsid w:val="002E71DB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2E71DB"/>
  </w:style>
  <w:style w:type="character" w:styleId="HTMLCode">
    <w:name w:val="HTML Code"/>
    <w:rsid w:val="002E71DB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rsid w:val="002E71DB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2E71DB"/>
  </w:style>
  <w:style w:type="character" w:customStyle="1" w:styleId="NoteHeadingChar">
    <w:name w:val="Note Heading Char"/>
    <w:basedOn w:val="DefaultParagraphFont"/>
    <w:link w:val="NoteHeading"/>
    <w:rsid w:val="002E71DB"/>
    <w:rPr>
      <w:rFonts w:ascii="Calibri" w:eastAsia="Calibri" w:hAnsi="Calibri"/>
      <w:sz w:val="22"/>
      <w:szCs w:val="22"/>
    </w:rPr>
  </w:style>
  <w:style w:type="character" w:styleId="HTMLSample">
    <w:name w:val="HTML Sample"/>
    <w:rsid w:val="002E71DB"/>
    <w:rPr>
      <w:rFonts w:ascii="Courier New" w:hAnsi="Courier New"/>
    </w:rPr>
  </w:style>
  <w:style w:type="paragraph" w:styleId="Revision">
    <w:name w:val="Revision"/>
    <w:hidden/>
    <w:uiPriority w:val="99"/>
    <w:semiHidden/>
    <w:rsid w:val="0071479C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E71DB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2E71DB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2E71DB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2E71DB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2E71DB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2E71DB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2E71DB"/>
    <w:pPr>
      <w:ind w:left="360" w:hanging="360"/>
    </w:pPr>
  </w:style>
  <w:style w:type="paragraph" w:styleId="List2">
    <w:name w:val="List 2"/>
    <w:basedOn w:val="Normal"/>
    <w:rsid w:val="002E71DB"/>
    <w:pPr>
      <w:ind w:left="720" w:hanging="360"/>
    </w:pPr>
  </w:style>
  <w:style w:type="paragraph" w:styleId="List3">
    <w:name w:val="List 3"/>
    <w:basedOn w:val="Normal"/>
    <w:rsid w:val="002E71DB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2E71DB"/>
  </w:style>
  <w:style w:type="character" w:customStyle="1" w:styleId="SalutationChar">
    <w:name w:val="Salutation Char"/>
    <w:basedOn w:val="DefaultParagraphFont"/>
    <w:link w:val="Salutation"/>
    <w:rsid w:val="002E71DB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2E71DB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2E71DB"/>
  </w:style>
  <w:style w:type="paragraph" w:styleId="Signature">
    <w:name w:val="Signature"/>
    <w:basedOn w:val="Normal"/>
    <w:link w:val="SignatureChar"/>
    <w:rsid w:val="002E71DB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2E71DB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2E71DB"/>
  </w:style>
  <w:style w:type="character" w:styleId="HTMLTypewriter">
    <w:name w:val="HTML Typewriter"/>
    <w:basedOn w:val="DefaultParagraphFont"/>
    <w:rsid w:val="002E71DB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2E71DB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2E71DB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2E71DB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2E71DB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2E71DB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2E71DB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2E71DB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2E71DB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2E71DB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2E71DB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2E71DB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2E71DB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2E71DB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2E71DB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2E71DB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2E71DB"/>
    <w:rPr>
      <w:color w:val="0000FF"/>
    </w:rPr>
  </w:style>
  <w:style w:type="character" w:customStyle="1" w:styleId="ci1">
    <w:name w:val="ci1"/>
    <w:basedOn w:val="DefaultParagraphFont"/>
    <w:rsid w:val="002E71DB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2E71DB"/>
    <w:rPr>
      <w:color w:val="990000"/>
    </w:rPr>
  </w:style>
  <w:style w:type="character" w:customStyle="1" w:styleId="ns1">
    <w:name w:val="ns1"/>
    <w:basedOn w:val="DefaultParagraphFont"/>
    <w:rsid w:val="002E71DB"/>
    <w:rPr>
      <w:color w:val="FF0000"/>
    </w:rPr>
  </w:style>
  <w:style w:type="character" w:customStyle="1" w:styleId="bodycopy">
    <w:name w:val="bodycopy"/>
    <w:basedOn w:val="DefaultParagraphFont"/>
    <w:rsid w:val="002E71DB"/>
  </w:style>
  <w:style w:type="character" w:customStyle="1" w:styleId="boldbodycopy">
    <w:name w:val="boldbodycopy"/>
    <w:basedOn w:val="DefaultParagraphFont"/>
    <w:rsid w:val="002E71DB"/>
  </w:style>
  <w:style w:type="character" w:customStyle="1" w:styleId="cmbx-101">
    <w:name w:val="cmbx-101"/>
    <w:basedOn w:val="DefaultParagraphFont"/>
    <w:rsid w:val="002E71DB"/>
    <w:rPr>
      <w:b/>
      <w:bCs/>
    </w:rPr>
  </w:style>
  <w:style w:type="paragraph" w:styleId="TOAHeading">
    <w:name w:val="toa heading"/>
    <w:basedOn w:val="Normal"/>
    <w:next w:val="Normal"/>
    <w:rsid w:val="002E71DB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2E71DB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2E71DB"/>
    <w:rPr>
      <w:color w:val="0000FF"/>
    </w:rPr>
  </w:style>
  <w:style w:type="paragraph" w:styleId="Date">
    <w:name w:val="Date"/>
    <w:basedOn w:val="Normal"/>
    <w:next w:val="Normal"/>
    <w:link w:val="DateChar"/>
    <w:rsid w:val="002E71DB"/>
  </w:style>
  <w:style w:type="character" w:customStyle="1" w:styleId="DateChar">
    <w:name w:val="Date Char"/>
    <w:basedOn w:val="DefaultParagraphFont"/>
    <w:link w:val="Date"/>
    <w:rsid w:val="002E71DB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2E71DB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2E71DB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2E71DB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2E71DB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2E71DB"/>
  </w:style>
  <w:style w:type="paragraph" w:styleId="BodyTextFirstIndent">
    <w:name w:val="Body Text First Indent"/>
    <w:basedOn w:val="BodyText"/>
    <w:link w:val="BodyTextFirstIndentChar"/>
    <w:autoRedefine/>
    <w:rsid w:val="002E71DB"/>
    <w:pPr>
      <w:spacing w:before="20" w:after="240"/>
      <w:ind w:firstLine="216"/>
    </w:pPr>
    <w:rPr>
      <w:rFonts w:eastAsiaTheme="minorEastAsia" w:cstheme="minorBidi"/>
      <w:sz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2E71DB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2E71DB"/>
    <w:pPr>
      <w:numPr>
        <w:numId w:val="11"/>
      </w:numPr>
    </w:pPr>
  </w:style>
  <w:style w:type="numbering" w:customStyle="1" w:styleId="Style2">
    <w:name w:val="Style2"/>
    <w:uiPriority w:val="99"/>
    <w:rsid w:val="002E71DB"/>
    <w:pPr>
      <w:numPr>
        <w:numId w:val="12"/>
      </w:numPr>
    </w:pPr>
  </w:style>
  <w:style w:type="character" w:customStyle="1" w:styleId="A11">
    <w:name w:val="A11"/>
    <w:uiPriority w:val="99"/>
    <w:rsid w:val="002E71DB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2E71DB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2E71DB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2E71DB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2E71DB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2E71DB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2E71DB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2E71DB"/>
    <w:pPr>
      <w:spacing w:after="240"/>
      <w:ind w:left="357" w:hanging="357"/>
    </w:pPr>
  </w:style>
  <w:style w:type="character" w:customStyle="1" w:styleId="BlackDingbat">
    <w:name w:val="Black Dingbat"/>
    <w:rsid w:val="0071479C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71479C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71479C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71479C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71479C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71479C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71479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71479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71479C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71479C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71479C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71479C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71479C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71479C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71479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71479C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71479C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71479C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E33868"/>
  </w:style>
  <w:style w:type="character" w:customStyle="1" w:styleId="plusline1">
    <w:name w:val="plusline1"/>
    <w:basedOn w:val="DefaultParagraphFont"/>
    <w:rsid w:val="006E0EEC"/>
    <w:rPr>
      <w:color w:val="008000"/>
    </w:rPr>
  </w:style>
  <w:style w:type="character" w:styleId="CommentReference">
    <w:name w:val="annotation reference"/>
    <w:uiPriority w:val="99"/>
    <w:semiHidden/>
    <w:rsid w:val="00254CD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254CD4"/>
    <w:pPr>
      <w:spacing w:after="160" w:line="259" w:lineRule="auto"/>
    </w:pPr>
    <w:rPr>
      <w:rFonts w:ascii="Times" w:eastAsiaTheme="minorHAnsi" w:hAnsi="Times" w:cstheme="minorBidi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4CD4"/>
    <w:rPr>
      <w:rFonts w:ascii="Times" w:eastAsiaTheme="minorHAnsi" w:hAnsi="Times" w:cstheme="minorBidi"/>
      <w:szCs w:val="22"/>
    </w:rPr>
  </w:style>
  <w:style w:type="paragraph" w:customStyle="1" w:styleId="TOC211">
    <w:name w:val="TOC 211"/>
    <w:basedOn w:val="Normal"/>
    <w:next w:val="Normal"/>
    <w:uiPriority w:val="39"/>
    <w:rsid w:val="00254CD4"/>
    <w:pPr>
      <w:tabs>
        <w:tab w:val="right" w:leader="dot" w:pos="8626"/>
      </w:tabs>
      <w:spacing w:before="240" w:after="160" w:line="259" w:lineRule="auto"/>
      <w:ind w:left="245"/>
    </w:pPr>
    <w:rPr>
      <w:rFonts w:ascii="HelveticaNeue MediumCond" w:eastAsiaTheme="minorHAnsi" w:hAnsi="HelveticaNeue MediumCond" w:cstheme="minorBidi"/>
      <w:b/>
      <w:noProof/>
    </w:rPr>
  </w:style>
  <w:style w:type="paragraph" w:customStyle="1" w:styleId="TOC311">
    <w:name w:val="TOC 311"/>
    <w:basedOn w:val="Normal"/>
    <w:next w:val="Normal"/>
    <w:autoRedefine/>
    <w:uiPriority w:val="39"/>
    <w:rsid w:val="00254CD4"/>
    <w:pPr>
      <w:tabs>
        <w:tab w:val="right" w:leader="dot" w:pos="8626"/>
      </w:tabs>
      <w:spacing w:after="95" w:line="259" w:lineRule="auto"/>
      <w:ind w:left="475"/>
    </w:pPr>
    <w:rPr>
      <w:rFonts w:ascii="HelveticaNeue MediumCond" w:eastAsiaTheme="minorHAnsi" w:hAnsi="HelveticaNeue MediumCond" w:cstheme="minorBidi"/>
    </w:rPr>
  </w:style>
  <w:style w:type="paragraph" w:customStyle="1" w:styleId="JavaCodeOutput">
    <w:name w:val="Java Code Output"/>
    <w:basedOn w:val="JavaCode"/>
    <w:qFormat/>
    <w:rsid w:val="00254CD4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customStyle="1" w:styleId="Default">
    <w:name w:val="Default"/>
    <w:rsid w:val="00254CD4"/>
    <w:pPr>
      <w:autoSpaceDE w:val="0"/>
      <w:autoSpaceDN w:val="0"/>
      <w:adjustRightInd w:val="0"/>
    </w:pPr>
    <w:rPr>
      <w:rFonts w:ascii="Verdana" w:hAnsi="Verdana"/>
      <w:color w:val="000000"/>
      <w:sz w:val="24"/>
      <w:szCs w:val="24"/>
    </w:rPr>
  </w:style>
  <w:style w:type="character" w:customStyle="1" w:styleId="spelle">
    <w:name w:val="spelle"/>
    <w:basedOn w:val="DefaultParagraphFont"/>
    <w:rsid w:val="00254CD4"/>
  </w:style>
  <w:style w:type="character" w:customStyle="1" w:styleId="grame">
    <w:name w:val="grame"/>
    <w:basedOn w:val="DefaultParagraphFont"/>
    <w:rsid w:val="00254CD4"/>
  </w:style>
  <w:style w:type="paragraph" w:styleId="TableofAuthorities">
    <w:name w:val="table of authorities"/>
    <w:basedOn w:val="Normal"/>
    <w:next w:val="Normal"/>
    <w:rsid w:val="00254CD4"/>
    <w:pPr>
      <w:spacing w:after="160" w:line="259" w:lineRule="auto"/>
      <w:ind w:left="200" w:hanging="200"/>
    </w:pPr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254CD4"/>
    <w:rPr>
      <w:rFonts w:ascii="Calibri" w:eastAsia="Calibri" w:hAnsi="Calibri"/>
      <w:b/>
      <w:bCs/>
      <w:sz w:val="22"/>
      <w:szCs w:val="18"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254CD4"/>
    <w:rPr>
      <w:rFonts w:ascii="Calibri" w:eastAsia="Calibri" w:hAnsi="Calibri" w:cstheme="minorBidi"/>
      <w:b/>
      <w:bCs/>
      <w:sz w:val="22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41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ADCB27-12E7-42E2-B91A-27E707963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1351</TotalTime>
  <Pages>8</Pages>
  <Words>1220</Words>
  <Characters>6955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8159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32</cp:revision>
  <cp:lastPrinted>2009-03-19T15:05:00Z</cp:lastPrinted>
  <dcterms:created xsi:type="dcterms:W3CDTF">2017-08-13T17:47:00Z</dcterms:created>
  <dcterms:modified xsi:type="dcterms:W3CDTF">2017-12-18T02:56:00Z</dcterms:modified>
</cp:coreProperties>
</file>