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537B" w:rsidRDefault="0082231E" w:rsidP="0069537B">
      <w:pPr>
        <w:pStyle w:val="ChapterTitle"/>
      </w:pPr>
      <w:bookmarkStart w:id="0" w:name="_Toc288203369"/>
      <w:bookmarkStart w:id="1" w:name="_Toc293314949"/>
      <w:bookmarkStart w:id="2" w:name="_Toc307840377"/>
      <w:bookmarkStart w:id="3" w:name="_Toc312756719"/>
      <w:bookmarkStart w:id="4" w:name="_Toc313621916"/>
      <w:r>
        <w:t>Data Types</w:t>
      </w:r>
      <w:bookmarkEnd w:id="0"/>
      <w:bookmarkEnd w:id="1"/>
      <w:bookmarkEnd w:id="2"/>
      <w:bookmarkEnd w:id="3"/>
      <w:bookmarkEnd w:id="4"/>
    </w:p>
    <w:p w:rsidR="00A36B78" w:rsidRDefault="00A36B78" w:rsidP="00A36B78">
      <w:pPr>
        <w:pStyle w:val="ExerciseHead"/>
        <w:rPr>
          <w:rStyle w:val="CodeInline"/>
          <w:rFonts w:ascii="Utopia" w:hAnsi="Utopia"/>
        </w:rPr>
      </w:pPr>
      <w:r>
        <w:rPr>
          <w:rStyle w:val="CodeInline"/>
          <w:rFonts w:ascii="Utopia" w:hAnsi="Utopia"/>
        </w:rPr>
        <w:t>Exercises</w:t>
      </w:r>
      <w:r w:rsidR="004D0151">
        <w:rPr>
          <w:rStyle w:val="CodeInline"/>
          <w:rFonts w:ascii="Utopia" w:hAnsi="Utopia"/>
        </w:rPr>
        <w:t xml:space="preserve"> and solutions</w:t>
      </w:r>
    </w:p>
    <w:p w:rsidR="005A2A8E" w:rsidRPr="00CF7B43" w:rsidRDefault="005A2A8E" w:rsidP="005A2A8E">
      <w:pPr>
        <w:pStyle w:val="ExerciseNum"/>
      </w:pPr>
      <w:r w:rsidRPr="000854D6">
        <w:t>What is an identifier in Java? What an identifier may consist of? List five valid and five invalid identifiers in Java.</w:t>
      </w:r>
    </w:p>
    <w:p w:rsidR="005A2A8E" w:rsidRDefault="005A2A8E" w:rsidP="00392B71">
      <w:pPr>
        <w:pStyle w:val="ExerciseBody"/>
        <w:rPr>
          <w:lang w:val="en-US"/>
        </w:rPr>
      </w:pPr>
      <w:r>
        <w:t>An identifier is the name given to an entity in a Java program such as a module, a package, a class, a method, a variable, etc.</w:t>
      </w:r>
      <w:r>
        <w:rPr>
          <w:lang w:val="en-US"/>
        </w:rPr>
        <w:t xml:space="preserve"> </w:t>
      </w:r>
    </w:p>
    <w:p w:rsidR="005A2A8E" w:rsidRDefault="005A2A8E" w:rsidP="00392B71">
      <w:pPr>
        <w:pStyle w:val="ExerciseBody"/>
      </w:pPr>
      <w:r>
        <w:t xml:space="preserve">A </w:t>
      </w:r>
      <w:r>
        <w:rPr>
          <w:lang w:val="en-US"/>
        </w:rPr>
        <w:t xml:space="preserve">Java </w:t>
      </w:r>
      <w:r>
        <w:t>identifier a sequence of one or more Unicode letters and digits and it must start with a letter.</w:t>
      </w:r>
    </w:p>
    <w:p w:rsidR="005A2A8E" w:rsidRPr="00392B71" w:rsidRDefault="005A2A8E" w:rsidP="00392B71">
      <w:pPr>
        <w:pStyle w:val="ExerciseBody"/>
        <w:rPr>
          <w:lang w:val="en-US"/>
        </w:rPr>
      </w:pPr>
      <w:r>
        <w:t xml:space="preserve">Valid identifiers: </w:t>
      </w:r>
      <w:r w:rsidRPr="00392B71">
        <w:rPr>
          <w:rStyle w:val="CodeInline"/>
        </w:rPr>
        <w:t>Employer</w:t>
      </w:r>
      <w:r>
        <w:t xml:space="preserve">, </w:t>
      </w:r>
      <w:proofErr w:type="spellStart"/>
      <w:r w:rsidRPr="00392B71">
        <w:rPr>
          <w:rStyle w:val="CodeInline"/>
          <w:rFonts w:ascii="Nirmala UI" w:hAnsi="Nirmala UI" w:cs="Nirmala UI"/>
        </w:rPr>
        <w:t>नाम</w:t>
      </w:r>
      <w:proofErr w:type="spellEnd"/>
      <w:r>
        <w:t xml:space="preserve">, </w:t>
      </w:r>
      <w:proofErr w:type="spellStart"/>
      <w:r w:rsidRPr="00392B71">
        <w:rPr>
          <w:rStyle w:val="CodeInline"/>
        </w:rPr>
        <w:t>charTest</w:t>
      </w:r>
      <w:proofErr w:type="spellEnd"/>
      <w:r>
        <w:t xml:space="preserve">, </w:t>
      </w:r>
      <w:r w:rsidRPr="00392B71">
        <w:rPr>
          <w:rStyle w:val="CodeInline"/>
        </w:rPr>
        <w:t>map</w:t>
      </w:r>
      <w:r>
        <w:t>$,</w:t>
      </w:r>
      <w:r w:rsidR="00392B71">
        <w:rPr>
          <w:lang w:val="en-US"/>
        </w:rPr>
        <w:t xml:space="preserve"> and</w:t>
      </w:r>
      <w:r>
        <w:t xml:space="preserve"> </w:t>
      </w:r>
      <w:r w:rsidR="00392B71" w:rsidRPr="00392B71">
        <w:rPr>
          <w:rStyle w:val="CodeInline"/>
        </w:rPr>
        <w:t>id</w:t>
      </w:r>
      <w:r w:rsidR="00392B71" w:rsidRPr="00392B71">
        <w:t>.</w:t>
      </w:r>
    </w:p>
    <w:p w:rsidR="005A2A8E" w:rsidRPr="00392B71" w:rsidRDefault="005A2A8E" w:rsidP="00392B71">
      <w:pPr>
        <w:pStyle w:val="ExerciseBody"/>
        <w:rPr>
          <w:lang w:val="en-US"/>
        </w:rPr>
      </w:pPr>
      <w:r>
        <w:t xml:space="preserve">Invalid identifiers: </w:t>
      </w:r>
      <w:r w:rsidRPr="00392B71">
        <w:rPr>
          <w:rStyle w:val="CodeInline"/>
        </w:rPr>
        <w:t>1int</w:t>
      </w:r>
      <w:r>
        <w:t xml:space="preserve">, </w:t>
      </w:r>
      <w:r w:rsidRPr="00392B71">
        <w:rPr>
          <w:rStyle w:val="CodeInline"/>
        </w:rPr>
        <w:t>set</w:t>
      </w:r>
      <w:r>
        <w:t xml:space="preserve">&amp;, </w:t>
      </w:r>
      <w:r w:rsidRPr="00392B71">
        <w:rPr>
          <w:rStyle w:val="CodeInline"/>
        </w:rPr>
        <w:t>two words</w:t>
      </w:r>
      <w:r>
        <w:t xml:space="preserve">, </w:t>
      </w:r>
      <w:r w:rsidRPr="00392B71">
        <w:rPr>
          <w:rStyle w:val="CodeInline"/>
        </w:rPr>
        <w:t>a*b</w:t>
      </w:r>
      <w:r>
        <w:t>,</w:t>
      </w:r>
      <w:r w:rsidR="00392B71">
        <w:rPr>
          <w:lang w:val="en-US"/>
        </w:rPr>
        <w:t xml:space="preserve"> and</w:t>
      </w:r>
      <w:r>
        <w:t xml:space="preserve"> </w:t>
      </w:r>
      <w:r w:rsidRPr="00392B71">
        <w:rPr>
          <w:rStyle w:val="CodeInline"/>
        </w:rPr>
        <w:t>_</w:t>
      </w:r>
      <w:r w:rsidR="00392B71" w:rsidRPr="00392B71">
        <w:t>.</w:t>
      </w:r>
    </w:p>
    <w:p w:rsidR="005A2A8E" w:rsidRPr="00AF4F3B" w:rsidRDefault="005A2A8E" w:rsidP="00392B71">
      <w:pPr>
        <w:pStyle w:val="ExerciseNum"/>
      </w:pPr>
      <w:r w:rsidRPr="000854D6">
        <w:t>What are keywords, reserved keywords, and restricted keywords in Java? Is an underscore a keyword in Java?</w:t>
      </w:r>
    </w:p>
    <w:p w:rsidR="005A2A8E" w:rsidRDefault="005A2A8E" w:rsidP="00525B78">
      <w:pPr>
        <w:pStyle w:val="ExerciseBody"/>
      </w:pPr>
      <w:r>
        <w:t>Keywords are words that have predefined meanings in the Java programming language.</w:t>
      </w:r>
      <w:r w:rsidR="00392B71">
        <w:t xml:space="preserve"> Reserved words are words reserved for future use and you cannot use them as identifiers in your program. Restricted ke</w:t>
      </w:r>
      <w:r w:rsidR="00525B78">
        <w:t>y</w:t>
      </w:r>
      <w:r w:rsidR="00392B71">
        <w:t xml:space="preserve">words </w:t>
      </w:r>
      <w:r w:rsidR="00525B78">
        <w:t>are keywords only in pre-defined places; all other places they are normal words and can be used as identifiers.</w:t>
      </w:r>
    </w:p>
    <w:p w:rsidR="005A2A8E" w:rsidRPr="00AF4F3B" w:rsidRDefault="005A2A8E" w:rsidP="00525B78">
      <w:pPr>
        <w:pStyle w:val="ExerciseBody"/>
      </w:pPr>
      <w:r>
        <w:t>Yes, underscore (</w:t>
      </w:r>
      <w:r w:rsidRPr="00392B71">
        <w:rPr>
          <w:rStyle w:val="CodeInline"/>
        </w:rPr>
        <w:t>_</w:t>
      </w:r>
      <w:r w:rsidR="00392B71">
        <w:t>) is a Java keyword from Java 9.</w:t>
      </w:r>
    </w:p>
    <w:p w:rsidR="005A2A8E" w:rsidRPr="00AF4F3B" w:rsidRDefault="005A2A8E" w:rsidP="00525B78">
      <w:pPr>
        <w:pStyle w:val="ExerciseNum"/>
      </w:pPr>
      <w:r w:rsidRPr="000854D6">
        <w:t>What is a data type? What is the difference between a primitive data type and a reference data type?</w:t>
      </w:r>
    </w:p>
    <w:p w:rsidR="005A2A8E" w:rsidRPr="006E57DA" w:rsidRDefault="005A2A8E" w:rsidP="00525B78">
      <w:pPr>
        <w:pStyle w:val="ExerciseBody"/>
      </w:pPr>
      <w:r w:rsidRPr="006E57DA">
        <w:t>A data type is defined in terms of three components:</w:t>
      </w:r>
    </w:p>
    <w:p w:rsidR="005A2A8E" w:rsidRPr="006E57DA" w:rsidRDefault="005A2A8E" w:rsidP="00525B78">
      <w:pPr>
        <w:pStyle w:val="Bullet"/>
      </w:pPr>
      <w:r w:rsidRPr="006E57DA">
        <w:t>A set of values (or data objects)</w:t>
      </w:r>
    </w:p>
    <w:p w:rsidR="005A2A8E" w:rsidRPr="006E57DA" w:rsidRDefault="005A2A8E" w:rsidP="00525B78">
      <w:pPr>
        <w:pStyle w:val="Bullet"/>
      </w:pPr>
      <w:r w:rsidRPr="006E57DA">
        <w:t>A set of operations that can be applied to all values in the set</w:t>
      </w:r>
    </w:p>
    <w:p w:rsidR="005A2A8E" w:rsidRDefault="005A2A8E" w:rsidP="00525B78">
      <w:pPr>
        <w:pStyle w:val="Bullet"/>
      </w:pPr>
      <w:r w:rsidRPr="006E57DA">
        <w:t>A data representation, which determines how the values are stored</w:t>
      </w:r>
    </w:p>
    <w:p w:rsidR="00E8629D" w:rsidRDefault="005A2A8E" w:rsidP="005A2A8E">
      <w:pPr>
        <w:pStyle w:val="ExerciseNum"/>
        <w:numPr>
          <w:ilvl w:val="0"/>
          <w:numId w:val="0"/>
        </w:numPr>
        <w:spacing w:before="0" w:line="240" w:lineRule="auto"/>
        <w:ind w:left="360" w:right="0"/>
        <w:rPr>
          <w:lang w:val="en-US"/>
        </w:rPr>
      </w:pPr>
      <w:r>
        <w:lastRenderedPageBreak/>
        <w:t xml:space="preserve">A </w:t>
      </w:r>
      <w:r>
        <w:rPr>
          <w:lang w:val="en-US"/>
        </w:rPr>
        <w:t xml:space="preserve">primitive </w:t>
      </w:r>
      <w:r>
        <w:t>data type consists of an atomic, indivisible value, and is defined without the help of any other data types</w:t>
      </w:r>
      <w:r>
        <w:rPr>
          <w:lang w:val="en-US"/>
        </w:rPr>
        <w:t xml:space="preserve">. </w:t>
      </w:r>
    </w:p>
    <w:p w:rsidR="005A2A8E" w:rsidRDefault="00E8629D" w:rsidP="005A2A8E">
      <w:pPr>
        <w:pStyle w:val="ExerciseNum"/>
        <w:numPr>
          <w:ilvl w:val="0"/>
          <w:numId w:val="0"/>
        </w:numPr>
        <w:spacing w:before="0" w:line="240" w:lineRule="auto"/>
        <w:ind w:left="360" w:right="0"/>
        <w:rPr>
          <w:lang w:val="en-US"/>
        </w:rPr>
      </w:pPr>
      <w:r>
        <w:rPr>
          <w:lang w:val="en-US"/>
        </w:rPr>
        <w:t>A r</w:t>
      </w:r>
      <w:r w:rsidR="005A2A8E">
        <w:rPr>
          <w:lang w:val="en-US"/>
        </w:rPr>
        <w:t>eference data type is a</w:t>
      </w:r>
      <w:r>
        <w:rPr>
          <w:lang w:val="en-US"/>
        </w:rPr>
        <w:t xml:space="preserve"> composite data type that is defined in terms of primitive data types and other reference data types. Unlike the values of a primitive data type, the values of a reference type data are represented as objects in memory and those objects are manipulated using references.</w:t>
      </w:r>
    </w:p>
    <w:p w:rsidR="005A2A8E" w:rsidRPr="006E57DA" w:rsidRDefault="005A2A8E" w:rsidP="005A2A8E">
      <w:pPr>
        <w:pStyle w:val="ExerciseNum"/>
        <w:numPr>
          <w:ilvl w:val="0"/>
          <w:numId w:val="0"/>
        </w:numPr>
        <w:spacing w:before="0" w:line="240" w:lineRule="auto"/>
        <w:ind w:left="360" w:right="0"/>
        <w:rPr>
          <w:lang w:val="en-US"/>
        </w:rPr>
      </w:pPr>
      <w:r>
        <w:t xml:space="preserve">A variable of primitive data type holds a value whereas a variable of </w:t>
      </w:r>
      <w:r w:rsidR="00E8629D">
        <w:rPr>
          <w:lang w:val="en-US"/>
        </w:rPr>
        <w:t xml:space="preserve">a </w:t>
      </w:r>
      <w:r>
        <w:t>reference data type holds the reference to an object in memory.</w:t>
      </w:r>
    </w:p>
    <w:p w:rsidR="005A2A8E" w:rsidRPr="008424BC" w:rsidRDefault="005A2A8E" w:rsidP="00392B71">
      <w:pPr>
        <w:pStyle w:val="ExerciseNum"/>
      </w:pPr>
      <w:r w:rsidRPr="000854D6">
        <w:t xml:space="preserve">List the names of all eight primitive data types supported by the Java programming language. List their size in bytes. </w:t>
      </w:r>
    </w:p>
    <w:tbl>
      <w:tblPr>
        <w:tblW w:w="0" w:type="auto"/>
        <w:tblInd w:w="720" w:type="dxa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1260"/>
        <w:gridCol w:w="2051"/>
      </w:tblGrid>
      <w:tr w:rsidR="005A2A8E" w:rsidTr="00BB4D57">
        <w:tc>
          <w:tcPr>
            <w:tcW w:w="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Head"/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Head"/>
            </w:pPr>
            <w:r>
              <w:t>Data Type</w:t>
            </w:r>
          </w:p>
        </w:tc>
        <w:tc>
          <w:tcPr>
            <w:tcW w:w="20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5A2A8E" w:rsidRDefault="005A2A8E" w:rsidP="00BB4D57">
            <w:pPr>
              <w:pStyle w:val="TableHead"/>
            </w:pPr>
            <w:r>
              <w:t>Size in bytes</w:t>
            </w:r>
          </w:p>
        </w:tc>
      </w:tr>
      <w:tr w:rsidR="005A2A8E" w:rsidTr="00BB4D57">
        <w:tc>
          <w:tcPr>
            <w:tcW w:w="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byte</w:t>
            </w:r>
          </w:p>
        </w:tc>
        <w:tc>
          <w:tcPr>
            <w:tcW w:w="20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1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short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4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long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8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char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float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4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8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boolean</w:t>
            </w:r>
          </w:p>
        </w:tc>
        <w:tc>
          <w:tcPr>
            <w:tcW w:w="205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Unspecified</w:t>
            </w:r>
          </w:p>
        </w:tc>
      </w:tr>
    </w:tbl>
    <w:p w:rsidR="005A2A8E" w:rsidRPr="000854D6" w:rsidRDefault="005A2A8E" w:rsidP="005A2A8E">
      <w:pPr>
        <w:pStyle w:val="ExerciseNum"/>
        <w:numPr>
          <w:ilvl w:val="0"/>
          <w:numId w:val="0"/>
        </w:numPr>
        <w:ind w:left="360" w:right="0"/>
      </w:pPr>
    </w:p>
    <w:p w:rsidR="005A2A8E" w:rsidRPr="00B15152" w:rsidRDefault="005A2A8E" w:rsidP="00E8629D">
      <w:pPr>
        <w:pStyle w:val="ExerciseNum"/>
      </w:pPr>
      <w:r w:rsidRPr="000854D6">
        <w:t>What are literals? List two literals of each primitive type in Java?</w:t>
      </w:r>
    </w:p>
    <w:p w:rsidR="005A2A8E" w:rsidRDefault="005A2A8E" w:rsidP="00E8629D">
      <w:pPr>
        <w:pStyle w:val="ExerciseBody"/>
      </w:pPr>
      <w:r>
        <w:t>A literal of type X means a value of type X that can be directly represented in the source code without requiring any computations.</w:t>
      </w:r>
    </w:p>
    <w:tbl>
      <w:tblPr>
        <w:tblW w:w="0" w:type="auto"/>
        <w:tblInd w:w="720" w:type="dxa"/>
        <w:tblBorders>
          <w:top w:val="single" w:sz="4" w:space="0" w:color="auto"/>
          <w:bottom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1260"/>
        <w:gridCol w:w="2051"/>
      </w:tblGrid>
      <w:tr w:rsidR="005A2A8E" w:rsidTr="00BB4D57">
        <w:tc>
          <w:tcPr>
            <w:tcW w:w="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Head"/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Head"/>
            </w:pPr>
            <w:r>
              <w:t>Data Type</w:t>
            </w:r>
          </w:p>
        </w:tc>
        <w:tc>
          <w:tcPr>
            <w:tcW w:w="20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5A2A8E" w:rsidRDefault="005A2A8E" w:rsidP="00BB4D57">
            <w:pPr>
              <w:pStyle w:val="TableHead"/>
            </w:pPr>
            <w:r>
              <w:t>Example</w:t>
            </w:r>
          </w:p>
        </w:tc>
      </w:tr>
      <w:tr w:rsidR="005A2A8E" w:rsidTr="00BB4D57">
        <w:tc>
          <w:tcPr>
            <w:tcW w:w="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byte</w:t>
            </w:r>
          </w:p>
        </w:tc>
        <w:tc>
          <w:tcPr>
            <w:tcW w:w="20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1, -128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short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1024, -130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int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t>0x1234567, -100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long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23L, -</w:t>
            </w:r>
            <w:r w:rsidRPr="00A50340">
              <w:rPr>
                <w:rStyle w:val="CodeInline"/>
                <w:rFonts w:eastAsia="Calibri"/>
                <w:szCs w:val="18"/>
              </w:rPr>
              <w:t>4294967296</w:t>
            </w:r>
            <w:r>
              <w:rPr>
                <w:rStyle w:val="CodeInline"/>
                <w:rFonts w:eastAsia="Calibri"/>
                <w:szCs w:val="18"/>
              </w:rPr>
              <w:t>L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char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E8629D" w:rsidP="00E8629D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'</w:t>
            </w:r>
            <w:r w:rsidR="005A2A8E">
              <w:rPr>
                <w:rStyle w:val="CodeInline"/>
                <w:rFonts w:eastAsia="Calibri"/>
                <w:szCs w:val="18"/>
              </w:rPr>
              <w:t>a</w:t>
            </w:r>
            <w:r>
              <w:rPr>
                <w:rStyle w:val="CodeInline"/>
                <w:rFonts w:eastAsia="Calibri"/>
                <w:szCs w:val="18"/>
              </w:rPr>
              <w:t>'</w:t>
            </w:r>
            <w:r w:rsidR="005A2A8E">
              <w:rPr>
                <w:rStyle w:val="CodeInline"/>
                <w:rFonts w:eastAsia="Calibri"/>
                <w:szCs w:val="18"/>
              </w:rPr>
              <w:t xml:space="preserve">, </w:t>
            </w:r>
            <w:r>
              <w:rPr>
                <w:rStyle w:val="CodeInline"/>
                <w:rFonts w:eastAsia="Calibri"/>
                <w:szCs w:val="18"/>
              </w:rPr>
              <w:t>'</w:t>
            </w:r>
            <w:r w:rsidR="005A2A8E">
              <w:rPr>
                <w:rStyle w:val="CodeInline"/>
                <w:rFonts w:eastAsia="Calibri"/>
                <w:szCs w:val="18"/>
              </w:rPr>
              <w:t>#</w:t>
            </w:r>
            <w:r>
              <w:rPr>
                <w:rStyle w:val="CodeInline"/>
                <w:rFonts w:eastAsia="Calibri"/>
                <w:szCs w:val="18"/>
              </w:rPr>
              <w:t>'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float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3.25E3F, -2</w:t>
            </w:r>
            <w:r w:rsidR="00E8629D">
              <w:rPr>
                <w:rStyle w:val="CodeInline"/>
                <w:rFonts w:eastAsia="Calibri"/>
                <w:szCs w:val="18"/>
              </w:rPr>
              <w:t>F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double</w:t>
            </w:r>
          </w:p>
        </w:tc>
        <w:tc>
          <w:tcPr>
            <w:tcW w:w="20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64.0, -1.2E200</w:t>
            </w:r>
          </w:p>
        </w:tc>
      </w:tr>
      <w:tr w:rsidR="005A2A8E" w:rsidTr="00BB4D57">
        <w:tc>
          <w:tcPr>
            <w:tcW w:w="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boolean</w:t>
            </w:r>
          </w:p>
        </w:tc>
        <w:tc>
          <w:tcPr>
            <w:tcW w:w="205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5A2A8E" w:rsidRDefault="005A2A8E" w:rsidP="00BB4D57">
            <w:pPr>
              <w:pStyle w:val="TableText"/>
              <w:rPr>
                <w:rStyle w:val="CodeInline"/>
                <w:rFonts w:eastAsia="Calibri"/>
                <w:szCs w:val="18"/>
              </w:rPr>
            </w:pPr>
            <w:r>
              <w:rPr>
                <w:rStyle w:val="CodeInline"/>
                <w:rFonts w:eastAsia="Calibri"/>
                <w:szCs w:val="18"/>
              </w:rPr>
              <w:t>true, false</w:t>
            </w:r>
          </w:p>
        </w:tc>
      </w:tr>
    </w:tbl>
    <w:p w:rsidR="005A2A8E" w:rsidRPr="000854D6" w:rsidRDefault="005A2A8E" w:rsidP="005A2A8E">
      <w:pPr>
        <w:pStyle w:val="ExerciseNum"/>
        <w:numPr>
          <w:ilvl w:val="0"/>
          <w:numId w:val="0"/>
        </w:numPr>
        <w:ind w:left="360" w:right="0"/>
      </w:pPr>
    </w:p>
    <w:p w:rsidR="005A2A8E" w:rsidRPr="0096716F" w:rsidRDefault="005A2A8E" w:rsidP="00E8629D">
      <w:pPr>
        <w:pStyle w:val="ExerciseNum"/>
      </w:pPr>
      <w:r w:rsidRPr="000854D6">
        <w:t>What is the shortest numeric primitive type in Java? What is the range of its values?</w:t>
      </w:r>
    </w:p>
    <w:p w:rsidR="005A2A8E" w:rsidRPr="00380C35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t xml:space="preserve">The </w:t>
      </w:r>
      <w:r w:rsidRPr="00E8629D">
        <w:rPr>
          <w:rStyle w:val="CodeInline"/>
        </w:rPr>
        <w:t>byte</w:t>
      </w:r>
      <w:r w:rsidRPr="00380C35">
        <w:rPr>
          <w:sz w:val="24"/>
        </w:rPr>
        <w:t xml:space="preserve"> </w:t>
      </w:r>
      <w:r>
        <w:t>data type</w:t>
      </w:r>
      <w:r>
        <w:rPr>
          <w:lang w:val="en-US"/>
        </w:rPr>
        <w:t xml:space="preserve"> is the shortest </w:t>
      </w:r>
      <w:r w:rsidRPr="000854D6">
        <w:rPr>
          <w:lang w:val="en-US"/>
        </w:rPr>
        <w:t>numeric primitive type</w:t>
      </w:r>
      <w:r>
        <w:rPr>
          <w:lang w:val="en-US"/>
        </w:rPr>
        <w:t>. Its range is -128 to 127.</w:t>
      </w:r>
    </w:p>
    <w:p w:rsidR="005A2A8E" w:rsidRPr="0096716F" w:rsidRDefault="005A2A8E" w:rsidP="00E8629D">
      <w:pPr>
        <w:pStyle w:val="ExerciseNum"/>
      </w:pPr>
      <w:r w:rsidRPr="000854D6">
        <w:t xml:space="preserve">Consider the following two variable declarations: </w:t>
      </w:r>
      <w:r w:rsidRPr="000854D6">
        <w:br/>
      </w:r>
      <w:r w:rsidRPr="00E8629D">
        <w:rPr>
          <w:rStyle w:val="ExerciseCodeChar"/>
          <w:rFonts w:eastAsia="Calibri"/>
        </w:rPr>
        <w:t>byte small = 10;</w:t>
      </w:r>
      <w:r w:rsidRPr="00E8629D">
        <w:rPr>
          <w:rStyle w:val="ExerciseCodeChar"/>
          <w:rFonts w:eastAsia="Calibri"/>
        </w:rPr>
        <w:br/>
        <w:t>int big = 99;</w:t>
      </w:r>
      <w:r w:rsidRPr="000854D6">
        <w:rPr>
          <w:rStyle w:val="CodeInline"/>
          <w:rFonts w:ascii="HelveticaNeue Condensed" w:eastAsia="Calibri" w:hAnsi="HelveticaNeue Condensed"/>
          <w:sz w:val="20"/>
        </w:rPr>
        <w:br/>
      </w:r>
      <w:r w:rsidRPr="000854D6">
        <w:rPr>
          <w:rStyle w:val="CodeInline"/>
          <w:rFonts w:ascii="HelveticaNeue Condensed" w:eastAsia="Calibri" w:hAnsi="HelveticaNeue Condensed"/>
          <w:sz w:val="20"/>
        </w:rPr>
        <w:br/>
      </w:r>
      <w:r w:rsidRPr="000854D6">
        <w:t xml:space="preserve">How will you assign the value in the </w:t>
      </w:r>
      <w:r w:rsidRPr="00E8629D">
        <w:rPr>
          <w:rStyle w:val="CodeInline"/>
          <w:rFonts w:eastAsia="Calibri"/>
        </w:rPr>
        <w:t>big</w:t>
      </w:r>
      <w:r w:rsidRPr="000854D6">
        <w:t xml:space="preserve"> variable to the </w:t>
      </w:r>
      <w:r w:rsidRPr="00E8629D">
        <w:rPr>
          <w:rStyle w:val="CodeInline"/>
          <w:rFonts w:eastAsia="Calibri"/>
        </w:rPr>
        <w:t>small</w:t>
      </w:r>
      <w:r w:rsidRPr="000854D6">
        <w:t xml:space="preserve"> variable?</w:t>
      </w:r>
    </w:p>
    <w:p w:rsidR="005A2A8E" w:rsidRPr="000854D6" w:rsidRDefault="005A2A8E" w:rsidP="00E8629D">
      <w:pPr>
        <w:pStyle w:val="Code"/>
      </w:pPr>
      <w:r>
        <w:t>small = (byte) big;</w:t>
      </w:r>
    </w:p>
    <w:p w:rsidR="005A2A8E" w:rsidRPr="0096716F" w:rsidRDefault="005A2A8E" w:rsidP="00E8629D">
      <w:pPr>
        <w:pStyle w:val="ExerciseNum"/>
      </w:pPr>
      <w:r w:rsidRPr="000854D6">
        <w:t xml:space="preserve">Why do you need to use a cast when you assign a variable of a bigger size to a variable of smaller size, for example, assigning an </w:t>
      </w:r>
      <w:r w:rsidRPr="00E8629D">
        <w:rPr>
          <w:rStyle w:val="CodeInline"/>
          <w:rFonts w:eastAsia="Calibri"/>
        </w:rPr>
        <w:t>int</w:t>
      </w:r>
      <w:r w:rsidRPr="000854D6">
        <w:t xml:space="preserve"> variable to a </w:t>
      </w:r>
      <w:r w:rsidRPr="00E8629D">
        <w:rPr>
          <w:rStyle w:val="CodeInline"/>
          <w:rFonts w:eastAsia="Calibri"/>
        </w:rPr>
        <w:t>byte</w:t>
      </w:r>
      <w:r w:rsidRPr="000854D6">
        <w:t xml:space="preserve"> variable?</w:t>
      </w:r>
    </w:p>
    <w:p w:rsidR="005A2A8E" w:rsidRPr="00E8629D" w:rsidRDefault="005A2A8E" w:rsidP="00E8629D">
      <w:pPr>
        <w:pStyle w:val="ExerciseBody"/>
        <w:rPr>
          <w:lang w:val="en-US"/>
        </w:rPr>
      </w:pPr>
      <w:r>
        <w:t xml:space="preserve">Java does not allow assigning a variable of a </w:t>
      </w:r>
      <w:r w:rsidRPr="000854D6">
        <w:t>bigger size to a variable of smaller size</w:t>
      </w:r>
      <w:r>
        <w:t xml:space="preserve">, to avoid </w:t>
      </w:r>
      <w:r w:rsidR="00E8629D">
        <w:rPr>
          <w:lang w:val="en-US"/>
        </w:rPr>
        <w:t>loss of precision</w:t>
      </w:r>
      <w:r>
        <w:t>.</w:t>
      </w:r>
      <w:r w:rsidR="00E8629D">
        <w:rPr>
          <w:lang w:val="en-US"/>
        </w:rPr>
        <w:t xml:space="preserve"> This is allowed using a cast</w:t>
      </w:r>
      <w:r>
        <w:t xml:space="preserve">. </w:t>
      </w:r>
      <w:r w:rsidR="00E8629D">
        <w:rPr>
          <w:lang w:val="en-US"/>
        </w:rPr>
        <w:t>When a cast is used the compiler is assured that the programmer writing the code knows that there may be a loss of precision when the assignment from a variable of bigger size to a variable of smaller size occurs.</w:t>
      </w:r>
    </w:p>
    <w:p w:rsidR="005A2A8E" w:rsidRPr="001473CE" w:rsidRDefault="005A2A8E" w:rsidP="00E8629D">
      <w:pPr>
        <w:pStyle w:val="ExerciseNum"/>
      </w:pPr>
      <w:r w:rsidRPr="000854D6">
        <w:t>Name two primitive data types in Java whose values can be floating-point numbers.</w:t>
      </w:r>
    </w:p>
    <w:p w:rsidR="005A2A8E" w:rsidRPr="00E8629D" w:rsidRDefault="005A2A8E" w:rsidP="005A2A8E">
      <w:pPr>
        <w:pStyle w:val="ExerciseNum"/>
        <w:numPr>
          <w:ilvl w:val="0"/>
          <w:numId w:val="0"/>
        </w:numPr>
        <w:ind w:left="360" w:right="0"/>
        <w:rPr>
          <w:rStyle w:val="CodeInline"/>
        </w:rPr>
      </w:pPr>
      <w:r w:rsidRPr="00E8629D">
        <w:rPr>
          <w:rStyle w:val="CodeInline"/>
        </w:rPr>
        <w:t xml:space="preserve">float </w:t>
      </w:r>
      <w:r w:rsidR="00E8629D">
        <w:rPr>
          <w:rStyle w:val="CodeInline"/>
          <w:lang w:val="en-US"/>
        </w:rPr>
        <w:t>and</w:t>
      </w:r>
      <w:r w:rsidR="00E8629D">
        <w:rPr>
          <w:rStyle w:val="CodeInline"/>
        </w:rPr>
        <w:t xml:space="preserve"> double</w:t>
      </w:r>
    </w:p>
    <w:p w:rsidR="005A2A8E" w:rsidRPr="001473CE" w:rsidRDefault="005A2A8E" w:rsidP="00392B71">
      <w:pPr>
        <w:pStyle w:val="ExerciseNum"/>
      </w:pPr>
      <w:r w:rsidRPr="000854D6">
        <w:t xml:space="preserve">If you declare a variable of the </w:t>
      </w:r>
      <w:r w:rsidRPr="00E8629D">
        <w:rPr>
          <w:rStyle w:val="CodeInline"/>
          <w:rFonts w:eastAsia="Calibri"/>
        </w:rPr>
        <w:t>boolean</w:t>
      </w:r>
      <w:r w:rsidRPr="000854D6">
        <w:t xml:space="preserve"> type, what are the two possible values it can have?</w:t>
      </w:r>
    </w:p>
    <w:p w:rsidR="005A2A8E" w:rsidRPr="001473CE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E8629D">
        <w:rPr>
          <w:rStyle w:val="CodeInline"/>
        </w:rPr>
        <w:t>true</w:t>
      </w:r>
      <w:r>
        <w:rPr>
          <w:lang w:val="en-US"/>
        </w:rPr>
        <w:t xml:space="preserve"> </w:t>
      </w:r>
      <w:r w:rsidR="00E8629D">
        <w:rPr>
          <w:lang w:val="en-US"/>
        </w:rPr>
        <w:t>and</w:t>
      </w:r>
      <w:r>
        <w:rPr>
          <w:lang w:val="en-US"/>
        </w:rPr>
        <w:t xml:space="preserve"> </w:t>
      </w:r>
      <w:r w:rsidRPr="00E8629D">
        <w:rPr>
          <w:rStyle w:val="CodeInline"/>
        </w:rPr>
        <w:t>false</w:t>
      </w:r>
    </w:p>
    <w:p w:rsidR="005A2A8E" w:rsidRPr="001473CE" w:rsidRDefault="005A2A8E" w:rsidP="00392B71">
      <w:pPr>
        <w:pStyle w:val="ExerciseNum"/>
      </w:pPr>
      <w:r w:rsidRPr="000854D6">
        <w:t xml:space="preserve">Can you cast a </w:t>
      </w:r>
      <w:r w:rsidRPr="00E8629D">
        <w:rPr>
          <w:rStyle w:val="CodeInline"/>
        </w:rPr>
        <w:t>boolean</w:t>
      </w:r>
      <w:r w:rsidRPr="000854D6">
        <w:t xml:space="preserve"> value to an </w:t>
      </w:r>
      <w:r w:rsidRPr="00E8629D">
        <w:rPr>
          <w:rStyle w:val="CodeInline"/>
        </w:rPr>
        <w:t>int</w:t>
      </w:r>
      <w:r w:rsidRPr="000854D6">
        <w:t xml:space="preserve"> type as shown in the following statement?</w:t>
      </w:r>
      <w:r w:rsidRPr="000854D6">
        <w:br/>
      </w:r>
      <w:r w:rsidRPr="000854D6">
        <w:br/>
      </w:r>
      <w:r w:rsidRPr="00E8629D">
        <w:rPr>
          <w:rStyle w:val="ExerciseCodeChar"/>
          <w:rFonts w:eastAsia="Calibri"/>
        </w:rPr>
        <w:t>boolean done = true;</w:t>
      </w:r>
      <w:r w:rsidRPr="00E8629D">
        <w:rPr>
          <w:rStyle w:val="ExerciseCodeChar"/>
          <w:rFonts w:eastAsia="Calibri"/>
        </w:rPr>
        <w:br/>
        <w:t>int x = (int) done;</w:t>
      </w:r>
      <w:r w:rsidR="00E8629D">
        <w:rPr>
          <w:rStyle w:val="ExerciseCodeChar"/>
          <w:rFonts w:eastAsia="Calibri"/>
        </w:rPr>
        <w:br/>
      </w:r>
      <w:r w:rsidRPr="000854D6">
        <w:rPr>
          <w:rStyle w:val="CodeChar"/>
          <w:rFonts w:ascii="HelveticaNeue Condensed" w:hAnsi="HelveticaNeue Condensed"/>
          <w:sz w:val="20"/>
          <w:szCs w:val="20"/>
          <w:lang w:val="en-US"/>
        </w:rPr>
        <w:br/>
      </w:r>
      <w:r w:rsidRPr="000854D6">
        <w:rPr>
          <w:rFonts w:eastAsia="Calibri"/>
        </w:rPr>
        <w:t>What happens when you compile this snippet of code?</w:t>
      </w:r>
    </w:p>
    <w:p w:rsidR="005A2A8E" w:rsidRPr="001473CE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rFonts w:eastAsia="Calibri"/>
          <w:lang w:val="en-US"/>
        </w:rPr>
        <w:lastRenderedPageBreak/>
        <w:t>No.</w:t>
      </w:r>
      <w:r w:rsidR="00E8629D">
        <w:rPr>
          <w:rFonts w:eastAsia="Calibri"/>
          <w:lang w:val="en-US"/>
        </w:rPr>
        <w:t xml:space="preserve"> A</w:t>
      </w:r>
      <w:r>
        <w:rPr>
          <w:rFonts w:eastAsia="Calibri"/>
          <w:lang w:val="en-US"/>
        </w:rPr>
        <w:t xml:space="preserve"> </w:t>
      </w:r>
      <w:proofErr w:type="gramStart"/>
      <w:r w:rsidRPr="00E8629D">
        <w:rPr>
          <w:rStyle w:val="CodeInline"/>
        </w:rPr>
        <w:t>boolean</w:t>
      </w:r>
      <w:proofErr w:type="gramEnd"/>
      <w:r>
        <w:rPr>
          <w:lang w:val="en-US"/>
        </w:rPr>
        <w:t xml:space="preserve"> </w:t>
      </w:r>
      <w:r>
        <w:t>variable cannot be cast to any other data type and vice versa</w:t>
      </w:r>
      <w:r>
        <w:rPr>
          <w:lang w:val="en-US"/>
        </w:rPr>
        <w:t xml:space="preserve">. </w:t>
      </w:r>
      <w:r w:rsidR="008C7928">
        <w:rPr>
          <w:lang w:val="en-US"/>
        </w:rPr>
        <w:t xml:space="preserve">This </w:t>
      </w:r>
      <w:r>
        <w:rPr>
          <w:lang w:val="en-US"/>
        </w:rPr>
        <w:t xml:space="preserve">snippet </w:t>
      </w:r>
      <w:r w:rsidR="008C7928">
        <w:rPr>
          <w:lang w:val="en-US"/>
        </w:rPr>
        <w:t xml:space="preserve">of code </w:t>
      </w:r>
      <w:r>
        <w:rPr>
          <w:lang w:val="en-US"/>
        </w:rPr>
        <w:t>will result in compile</w:t>
      </w:r>
      <w:r w:rsidR="008C7928">
        <w:rPr>
          <w:lang w:val="en-US"/>
        </w:rPr>
        <w:t>-time</w:t>
      </w:r>
      <w:r>
        <w:rPr>
          <w:lang w:val="en-US"/>
        </w:rPr>
        <w:t xml:space="preserve"> error.</w:t>
      </w:r>
    </w:p>
    <w:p w:rsidR="005A2A8E" w:rsidRPr="00A50340" w:rsidRDefault="005A2A8E" w:rsidP="00392B71">
      <w:pPr>
        <w:pStyle w:val="ExerciseNum"/>
      </w:pPr>
      <w:r w:rsidRPr="000854D6">
        <w:rPr>
          <w:rFonts w:eastAsia="Calibri"/>
        </w:rPr>
        <w:t xml:space="preserve">Are the </w:t>
      </w:r>
      <w:r w:rsidRPr="008C7928">
        <w:rPr>
          <w:rStyle w:val="CodeInline"/>
          <w:rFonts w:eastAsia="Calibri"/>
        </w:rPr>
        <w:t>boolean</w:t>
      </w:r>
      <w:r w:rsidRPr="000854D6">
        <w:rPr>
          <w:rFonts w:eastAsia="Calibri"/>
        </w:rPr>
        <w:t xml:space="preserve"> literals </w:t>
      </w:r>
      <w:r w:rsidRPr="008C7928">
        <w:rPr>
          <w:rStyle w:val="CodeInline"/>
          <w:rFonts w:eastAsia="Calibri"/>
        </w:rPr>
        <w:t>true</w:t>
      </w:r>
      <w:r w:rsidRPr="000854D6">
        <w:rPr>
          <w:rFonts w:eastAsia="Calibri"/>
        </w:rPr>
        <w:t xml:space="preserve"> and </w:t>
      </w:r>
      <w:r w:rsidRPr="008C7928">
        <w:rPr>
          <w:rStyle w:val="CodeInline"/>
          <w:rFonts w:eastAsia="Calibri"/>
        </w:rPr>
        <w:t>false</w:t>
      </w:r>
      <w:r w:rsidRPr="000854D6">
        <w:rPr>
          <w:rFonts w:eastAsia="Calibri"/>
        </w:rPr>
        <w:t xml:space="preserve"> the same as integers 1 and 0?</w:t>
      </w:r>
    </w:p>
    <w:p w:rsidR="005A2A8E" w:rsidRPr="008C7928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rFonts w:eastAsia="Calibri"/>
          <w:lang w:val="en-US"/>
        </w:rPr>
        <w:t xml:space="preserve">No. </w:t>
      </w:r>
      <w:r>
        <w:t xml:space="preserve">Java </w:t>
      </w:r>
      <w:r w:rsidR="008C7928">
        <w:rPr>
          <w:lang w:val="en-US"/>
        </w:rPr>
        <w:t xml:space="preserve">allows only two values </w:t>
      </w:r>
      <w:r w:rsidR="008C7928" w:rsidRPr="008C7928">
        <w:rPr>
          <w:rStyle w:val="CodeInline"/>
        </w:rPr>
        <w:t>true</w:t>
      </w:r>
      <w:r w:rsidR="008C7928">
        <w:rPr>
          <w:lang w:val="en-US"/>
        </w:rPr>
        <w:t xml:space="preserve"> and </w:t>
      </w:r>
      <w:r w:rsidR="008C7928" w:rsidRPr="008C7928">
        <w:rPr>
          <w:rStyle w:val="CodeInline"/>
        </w:rPr>
        <w:t>false</w:t>
      </w:r>
      <w:r w:rsidR="008C7928">
        <w:rPr>
          <w:lang w:val="en-US"/>
        </w:rPr>
        <w:t xml:space="preserve"> to be assigned to a boolean variable. Unlike other programing languages such as C, 1 and 0 do not represent </w:t>
      </w:r>
      <w:proofErr w:type="gramStart"/>
      <w:r w:rsidR="008C7928" w:rsidRPr="008C7928">
        <w:rPr>
          <w:rStyle w:val="CodeInline"/>
        </w:rPr>
        <w:t>boolean</w:t>
      </w:r>
      <w:proofErr w:type="gramEnd"/>
      <w:r w:rsidR="008C7928">
        <w:rPr>
          <w:lang w:val="en-US"/>
        </w:rPr>
        <w:t xml:space="preserve"> values in Java. </w:t>
      </w:r>
      <w:r w:rsidR="008C7928" w:rsidRPr="008C7928">
        <w:rPr>
          <w:rStyle w:val="ExerciseBodyChar"/>
        </w:rPr>
        <w:t>1</w:t>
      </w:r>
      <w:r w:rsidR="008C7928">
        <w:rPr>
          <w:lang w:val="en-US"/>
        </w:rPr>
        <w:t xml:space="preserve"> and 0 are of int data type in Java.</w:t>
      </w:r>
    </w:p>
    <w:p w:rsidR="005A2A8E" w:rsidRPr="00FB6CDC" w:rsidRDefault="005A2A8E" w:rsidP="00392B71">
      <w:pPr>
        <w:pStyle w:val="ExerciseNum"/>
      </w:pPr>
      <w:r w:rsidRPr="000854D6">
        <w:t>Name an unsigned numeric data type in Java?</w:t>
      </w:r>
    </w:p>
    <w:p w:rsidR="005A2A8E" w:rsidRPr="000854D6" w:rsidRDefault="005A2A8E" w:rsidP="005A2A8E">
      <w:pPr>
        <w:pStyle w:val="ExerciseNum"/>
        <w:numPr>
          <w:ilvl w:val="0"/>
          <w:numId w:val="0"/>
        </w:numPr>
        <w:ind w:left="360" w:right="0"/>
      </w:pPr>
      <w:r w:rsidRPr="008C7928">
        <w:rPr>
          <w:rStyle w:val="CodeInline"/>
        </w:rPr>
        <w:t>char</w:t>
      </w:r>
    </w:p>
    <w:p w:rsidR="005A2A8E" w:rsidRPr="00FB6CDC" w:rsidRDefault="005A2A8E" w:rsidP="00392B71">
      <w:pPr>
        <w:pStyle w:val="ExerciseNum"/>
      </w:pPr>
      <w:r w:rsidRPr="000854D6">
        <w:t xml:space="preserve">Name the four different formats of writing the literals of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char</w:t>
      </w:r>
      <w:r w:rsidRPr="000854D6">
        <w:t xml:space="preserve"> data types. Give two examples of each.</w:t>
      </w:r>
    </w:p>
    <w:p w:rsidR="005A2A8E" w:rsidRDefault="005A2A8E" w:rsidP="00663E39">
      <w:pPr>
        <w:pStyle w:val="ExerciseNum"/>
        <w:numPr>
          <w:ilvl w:val="0"/>
          <w:numId w:val="33"/>
        </w:numPr>
        <w:spacing w:before="0" w:after="0" w:line="256" w:lineRule="auto"/>
      </w:pPr>
      <w:r>
        <w:t>A character enclosed in single quotes</w:t>
      </w:r>
      <w:r w:rsidR="008C7928">
        <w:br/>
      </w:r>
      <w:r w:rsidR="008C7928">
        <w:br/>
      </w:r>
      <w:r w:rsidRPr="008C7928">
        <w:rPr>
          <w:rStyle w:val="ExerciseCodeChar"/>
        </w:rPr>
        <w:t xml:space="preserve">char c1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a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;</w:t>
      </w:r>
      <w:r w:rsidR="008C7928" w:rsidRPr="008C7928">
        <w:rPr>
          <w:rStyle w:val="ExerciseCodeChar"/>
        </w:rPr>
        <w:br/>
      </w:r>
      <w:r w:rsidRPr="008C7928">
        <w:rPr>
          <w:rStyle w:val="ExerciseCodeChar"/>
        </w:rPr>
        <w:t xml:space="preserve">char c2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A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;</w:t>
      </w:r>
      <w:r w:rsidR="008C7928" w:rsidRPr="008C7928">
        <w:rPr>
          <w:rStyle w:val="ExerciseCodeChar"/>
        </w:rPr>
        <w:br/>
      </w:r>
    </w:p>
    <w:p w:rsidR="005A2A8E" w:rsidRDefault="005A2A8E" w:rsidP="008C7928">
      <w:pPr>
        <w:pStyle w:val="ExerciseNum"/>
        <w:numPr>
          <w:ilvl w:val="0"/>
          <w:numId w:val="33"/>
        </w:numPr>
        <w:spacing w:before="0" w:after="0" w:line="256" w:lineRule="auto"/>
      </w:pPr>
      <w:r>
        <w:t>As a character escape sequence</w:t>
      </w:r>
      <w:r w:rsidR="008C7928">
        <w:br/>
      </w:r>
      <w:r w:rsidR="008C7928">
        <w:br/>
      </w:r>
      <w:r w:rsidRPr="008C7928">
        <w:rPr>
          <w:rStyle w:val="ExerciseCodeChar"/>
          <w:lang w:val="en-US"/>
        </w:rPr>
        <w:t xml:space="preserve">char c3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\n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;</w:t>
      </w:r>
      <w:r w:rsidRPr="008C7928">
        <w:rPr>
          <w:rStyle w:val="ExerciseCodeChar"/>
          <w:lang w:val="en-US"/>
        </w:rPr>
        <w:tab/>
      </w:r>
      <w:r w:rsidRPr="008C7928">
        <w:rPr>
          <w:rStyle w:val="ExerciseCodeChar"/>
          <w:lang w:val="en-US"/>
        </w:rPr>
        <w:tab/>
        <w:t>// assign linefeed</w:t>
      </w:r>
      <w:r w:rsidR="008C7928" w:rsidRPr="008C7928">
        <w:rPr>
          <w:rStyle w:val="ExerciseCodeChar"/>
        </w:rPr>
        <w:br/>
      </w:r>
      <w:r w:rsidRPr="008C7928">
        <w:rPr>
          <w:rStyle w:val="ExerciseCodeChar"/>
          <w:lang w:val="en-US"/>
        </w:rPr>
        <w:t xml:space="preserve">char c4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\</w:t>
      </w:r>
      <w:r w:rsidR="008C7928">
        <w:rPr>
          <w:rStyle w:val="ExerciseCodeChar"/>
          <w:lang w:val="en-US"/>
        </w:rPr>
        <w:t>''</w:t>
      </w:r>
      <w:r w:rsidRPr="008C7928">
        <w:rPr>
          <w:rStyle w:val="ExerciseCodeChar"/>
          <w:lang w:val="en-US"/>
        </w:rPr>
        <w:t>;</w:t>
      </w:r>
      <w:r w:rsidRPr="008C7928">
        <w:rPr>
          <w:rStyle w:val="ExerciseCodeChar"/>
          <w:lang w:val="en-US"/>
        </w:rPr>
        <w:tab/>
      </w:r>
      <w:r w:rsidRPr="008C7928">
        <w:rPr>
          <w:rStyle w:val="ExerciseCodeChar"/>
          <w:lang w:val="en-US"/>
        </w:rPr>
        <w:tab/>
        <w:t>// assign single quote</w:t>
      </w:r>
      <w:r w:rsidR="008C7928">
        <w:rPr>
          <w:lang w:val="en-US"/>
        </w:rPr>
        <w:br/>
      </w:r>
    </w:p>
    <w:p w:rsidR="005A2A8E" w:rsidRPr="001E1676" w:rsidRDefault="005A2A8E" w:rsidP="008C7928">
      <w:pPr>
        <w:pStyle w:val="ExerciseNum"/>
        <w:numPr>
          <w:ilvl w:val="0"/>
          <w:numId w:val="33"/>
        </w:numPr>
        <w:spacing w:before="0" w:after="0" w:line="256" w:lineRule="auto"/>
      </w:pPr>
      <w:r>
        <w:t>As a Unicode escape sequence</w:t>
      </w:r>
      <w:r w:rsidR="008C7928">
        <w:br/>
      </w:r>
      <w:r w:rsidR="008C7928">
        <w:br/>
      </w:r>
      <w:r w:rsidRPr="008C7928">
        <w:rPr>
          <w:rStyle w:val="ExerciseCodeChar"/>
        </w:rPr>
        <w:t xml:space="preserve">char c5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\u0041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;</w:t>
      </w:r>
      <w:r w:rsidRPr="008C7928">
        <w:rPr>
          <w:rStyle w:val="ExerciseCodeChar"/>
        </w:rPr>
        <w:tab/>
        <w:t xml:space="preserve">// assign </w:t>
      </w:r>
      <w:r w:rsidR="008D75D7">
        <w:rPr>
          <w:rStyle w:val="ExerciseCodeChar"/>
          <w:lang w:val="en-US"/>
        </w:rPr>
        <w:t>'</w:t>
      </w:r>
      <w:r w:rsidRPr="008C7928">
        <w:rPr>
          <w:rStyle w:val="ExerciseCodeChar"/>
        </w:rPr>
        <w:t>A</w:t>
      </w:r>
      <w:r w:rsidR="008D75D7">
        <w:rPr>
          <w:rStyle w:val="ExerciseCodeChar"/>
          <w:lang w:val="en-US"/>
        </w:rPr>
        <w:t>'</w:t>
      </w:r>
      <w:r w:rsidR="008C7928" w:rsidRPr="008C7928">
        <w:rPr>
          <w:rStyle w:val="ExerciseCodeChar"/>
        </w:rPr>
        <w:br/>
      </w:r>
      <w:r w:rsidRPr="008C7928">
        <w:rPr>
          <w:rStyle w:val="ExerciseCodeChar"/>
        </w:rPr>
        <w:t xml:space="preserve">char c6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\u007A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</w:rPr>
        <w:t>;</w:t>
      </w:r>
      <w:r w:rsidRPr="008C7928">
        <w:rPr>
          <w:rStyle w:val="ExerciseCodeChar"/>
        </w:rPr>
        <w:tab/>
        <w:t xml:space="preserve">// assign </w:t>
      </w:r>
      <w:r w:rsidR="008D75D7">
        <w:rPr>
          <w:rStyle w:val="ExerciseCodeChar"/>
          <w:lang w:val="en-US"/>
        </w:rPr>
        <w:t>'</w:t>
      </w:r>
      <w:r w:rsidRPr="008C7928">
        <w:rPr>
          <w:rStyle w:val="ExerciseCodeChar"/>
        </w:rPr>
        <w:t>z</w:t>
      </w:r>
      <w:r w:rsidR="008D75D7">
        <w:rPr>
          <w:rStyle w:val="ExerciseCodeChar"/>
          <w:lang w:val="en-US"/>
        </w:rPr>
        <w:t>'</w:t>
      </w:r>
      <w:r w:rsidR="008C7928">
        <w:br/>
      </w:r>
    </w:p>
    <w:p w:rsidR="005A2A8E" w:rsidRPr="00572F9F" w:rsidRDefault="005A2A8E" w:rsidP="008C7928">
      <w:pPr>
        <w:pStyle w:val="ExerciseNum"/>
        <w:numPr>
          <w:ilvl w:val="0"/>
          <w:numId w:val="33"/>
        </w:numPr>
        <w:spacing w:before="0" w:after="0" w:line="256" w:lineRule="auto"/>
      </w:pPr>
      <w:r>
        <w:t>As an octal escape sequence</w:t>
      </w:r>
      <w:r w:rsidR="008C7928">
        <w:br/>
      </w:r>
      <w:r w:rsidR="008C7928">
        <w:br/>
      </w:r>
      <w:r w:rsidRPr="008C7928">
        <w:rPr>
          <w:rStyle w:val="ExerciseCodeChar"/>
          <w:lang w:val="en-US"/>
        </w:rPr>
        <w:t xml:space="preserve">char c7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\</w:t>
      </w:r>
      <w:r w:rsidR="008D75D7">
        <w:rPr>
          <w:rStyle w:val="ExerciseCodeChar"/>
          <w:lang w:val="en-US"/>
        </w:rPr>
        <w:t>101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;</w:t>
      </w:r>
      <w:r w:rsidRPr="008C7928">
        <w:rPr>
          <w:rStyle w:val="ExerciseCodeChar"/>
          <w:lang w:val="en-US"/>
        </w:rPr>
        <w:tab/>
      </w:r>
      <w:r w:rsidRPr="008C7928">
        <w:rPr>
          <w:rStyle w:val="ExerciseCodeChar"/>
          <w:lang w:val="en-US"/>
        </w:rPr>
        <w:tab/>
        <w:t xml:space="preserve">// assign </w:t>
      </w:r>
      <w:r w:rsidR="008D75D7">
        <w:rPr>
          <w:rStyle w:val="ExerciseCodeChar"/>
          <w:lang w:val="en-US"/>
        </w:rPr>
        <w:t>'A'</w:t>
      </w:r>
      <w:r w:rsidR="008C7928" w:rsidRPr="008C7928">
        <w:rPr>
          <w:rStyle w:val="ExerciseCodeChar"/>
        </w:rPr>
        <w:br/>
      </w:r>
      <w:r w:rsidRPr="008C7928">
        <w:rPr>
          <w:rStyle w:val="ExerciseCodeChar"/>
          <w:lang w:val="en-US"/>
        </w:rPr>
        <w:t>char c</w:t>
      </w:r>
      <w:r w:rsidR="008C7928">
        <w:rPr>
          <w:rStyle w:val="ExerciseCodeChar"/>
          <w:lang w:val="en-US"/>
        </w:rPr>
        <w:t>8</w:t>
      </w:r>
      <w:r w:rsidRPr="008C7928">
        <w:rPr>
          <w:rStyle w:val="ExerciseCodeChar"/>
          <w:lang w:val="en-US"/>
        </w:rPr>
        <w:t xml:space="preserve"> = 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\</w:t>
      </w:r>
      <w:r w:rsidR="008D75D7">
        <w:rPr>
          <w:rStyle w:val="ExerciseCodeChar"/>
          <w:lang w:val="en-US"/>
        </w:rPr>
        <w:t>1</w:t>
      </w:r>
      <w:r w:rsidRPr="008C7928">
        <w:rPr>
          <w:rStyle w:val="ExerciseCodeChar"/>
          <w:lang w:val="en-US"/>
        </w:rPr>
        <w:t>4</w:t>
      </w:r>
      <w:r w:rsidR="008D75D7">
        <w:rPr>
          <w:rStyle w:val="ExerciseCodeChar"/>
          <w:lang w:val="en-US"/>
        </w:rPr>
        <w:t>1</w:t>
      </w:r>
      <w:r w:rsidR="008C7928">
        <w:rPr>
          <w:rStyle w:val="ExerciseCodeChar"/>
          <w:lang w:val="en-US"/>
        </w:rPr>
        <w:t>'</w:t>
      </w:r>
      <w:r w:rsidRPr="008C7928">
        <w:rPr>
          <w:rStyle w:val="ExerciseCodeChar"/>
          <w:lang w:val="en-US"/>
        </w:rPr>
        <w:t>;</w:t>
      </w:r>
      <w:r w:rsidRPr="008C7928">
        <w:rPr>
          <w:rStyle w:val="ExerciseCodeChar"/>
          <w:lang w:val="en-US"/>
        </w:rPr>
        <w:tab/>
      </w:r>
      <w:r w:rsidRPr="008C7928">
        <w:rPr>
          <w:rStyle w:val="ExerciseCodeChar"/>
          <w:lang w:val="en-US"/>
        </w:rPr>
        <w:tab/>
        <w:t xml:space="preserve">// assign </w:t>
      </w:r>
      <w:r w:rsidR="008D75D7">
        <w:rPr>
          <w:rStyle w:val="ExerciseCodeChar"/>
          <w:lang w:val="en-US"/>
        </w:rPr>
        <w:t>'a'</w:t>
      </w:r>
    </w:p>
    <w:p w:rsidR="005A2A8E" w:rsidRPr="00FB6CDC" w:rsidRDefault="005A2A8E" w:rsidP="005A2A8E">
      <w:pPr>
        <w:pStyle w:val="ExerciseNum"/>
        <w:numPr>
          <w:ilvl w:val="0"/>
          <w:numId w:val="0"/>
        </w:numPr>
        <w:spacing w:before="0" w:after="0"/>
        <w:ind w:left="1224"/>
      </w:pPr>
    </w:p>
    <w:p w:rsidR="005A2A8E" w:rsidRPr="001E1676" w:rsidRDefault="005A2A8E" w:rsidP="008D75D7">
      <w:pPr>
        <w:pStyle w:val="ExerciseNum"/>
      </w:pPr>
      <w:r w:rsidRPr="000854D6">
        <w:t>How do you represent a backslash (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\</w:t>
      </w:r>
      <w:r w:rsidRPr="000854D6">
        <w:t>) and a double quote (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"</w:t>
      </w:r>
      <w:r w:rsidRPr="000854D6">
        <w:t xml:space="preserve">) as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char</w:t>
      </w:r>
      <w:r w:rsidRPr="000854D6">
        <w:t xml:space="preserve"> literals in Java? Write code to declare two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char</w:t>
      </w:r>
      <w:r w:rsidRPr="000854D6">
        <w:t xml:space="preserve"> variables named </w:t>
      </w:r>
      <w:r w:rsidRPr="008D75D7">
        <w:rPr>
          <w:rStyle w:val="CodeInline"/>
          <w:rFonts w:eastAsia="Calibri"/>
        </w:rPr>
        <w:t>c1</w:t>
      </w:r>
      <w:r w:rsidRPr="000854D6">
        <w:t xml:space="preserve"> and </w:t>
      </w:r>
      <w:r w:rsidRPr="008D75D7">
        <w:rPr>
          <w:rStyle w:val="CodeInline"/>
          <w:rFonts w:eastAsia="Calibri"/>
        </w:rPr>
        <w:t>c2</w:t>
      </w:r>
      <w:r w:rsidRPr="000854D6">
        <w:t xml:space="preserve">. Assign a backslash character to </w:t>
      </w:r>
      <w:r w:rsidRPr="008D75D7">
        <w:rPr>
          <w:rStyle w:val="CodeInline"/>
          <w:rFonts w:eastAsia="Calibri"/>
        </w:rPr>
        <w:t>c1</w:t>
      </w:r>
      <w:r w:rsidRPr="000854D6">
        <w:t xml:space="preserve"> and a double quote character to </w:t>
      </w:r>
      <w:r w:rsidRPr="008D75D7">
        <w:rPr>
          <w:rStyle w:val="CodeInline"/>
          <w:rFonts w:eastAsia="Calibri"/>
        </w:rPr>
        <w:t>c2</w:t>
      </w:r>
      <w:r w:rsidRPr="000854D6">
        <w:t>.</w:t>
      </w:r>
    </w:p>
    <w:p w:rsidR="005A2A8E" w:rsidRDefault="005A2A8E" w:rsidP="008D75D7">
      <w:pPr>
        <w:pStyle w:val="Code"/>
      </w:pPr>
      <w:r>
        <w:t xml:space="preserve">char c1 = </w:t>
      </w:r>
      <w:r w:rsidR="008D75D7">
        <w:rPr>
          <w:lang w:val="en-US"/>
        </w:rPr>
        <w:t>'</w:t>
      </w:r>
      <w:r>
        <w:t>\\</w:t>
      </w:r>
      <w:r w:rsidR="008D75D7">
        <w:rPr>
          <w:lang w:val="en-US"/>
        </w:rPr>
        <w:t>'</w:t>
      </w:r>
      <w:r>
        <w:t>;</w:t>
      </w:r>
    </w:p>
    <w:p w:rsidR="005A2A8E" w:rsidRDefault="005A2A8E" w:rsidP="008D75D7">
      <w:pPr>
        <w:pStyle w:val="Code"/>
      </w:pPr>
      <w:r>
        <w:t xml:space="preserve">char c2 = </w:t>
      </w:r>
      <w:r w:rsidR="008D75D7">
        <w:rPr>
          <w:lang w:val="en-US"/>
        </w:rPr>
        <w:t>'</w:t>
      </w:r>
      <w:r>
        <w:t>\</w:t>
      </w:r>
      <w:r w:rsidR="008D75D7">
        <w:rPr>
          <w:lang w:val="en-US"/>
        </w:rPr>
        <w:t>"'</w:t>
      </w:r>
      <w:r>
        <w:t>;</w:t>
      </w:r>
    </w:p>
    <w:p w:rsidR="008D75D7" w:rsidRPr="000854D6" w:rsidRDefault="008D75D7" w:rsidP="008D75D7">
      <w:pPr>
        <w:pStyle w:val="Code"/>
      </w:pPr>
    </w:p>
    <w:p w:rsidR="005A2A8E" w:rsidRPr="001E1676" w:rsidRDefault="005A2A8E" w:rsidP="00392B71">
      <w:pPr>
        <w:pStyle w:val="ExerciseNum"/>
      </w:pPr>
      <w:r w:rsidRPr="000854D6">
        <w:lastRenderedPageBreak/>
        <w:t>What are 1's and 2's complements of binary numbers? Compute the 1's and 2's complements of the binary number 10111011.</w:t>
      </w:r>
    </w:p>
    <w:p w:rsidR="00D0229B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1’s complement is diminished radix complement</w:t>
      </w:r>
      <w:r w:rsidR="00D0229B">
        <w:rPr>
          <w:lang w:val="en-US"/>
        </w:rPr>
        <w:t xml:space="preserve">, </w:t>
      </w:r>
      <w:r w:rsidR="00D0229B">
        <w:t>1's complement of a binary number can be computed just by inverting the bits of the number, that is, by changing 1 to 0 and 0 to 1. For example, 1's complement of 10110 is 01001 and 1's complement of 0110001 is 1001110.</w:t>
      </w:r>
    </w:p>
    <w:p w:rsidR="005A2A8E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>2’s complement is radix complement of binary number system.</w:t>
      </w:r>
      <w:r w:rsidR="00D0229B">
        <w:rPr>
          <w:lang w:val="en-US"/>
        </w:rPr>
        <w:t xml:space="preserve"> </w:t>
      </w:r>
      <w:r w:rsidR="00D0229B">
        <w:t>2's complement of a binary number is obtained by adding 1 to its 1's complement. For example. 2's complement of 10110 is 01001 + 1, which is 01010.</w:t>
      </w:r>
    </w:p>
    <w:p w:rsidR="005A2A8E" w:rsidRDefault="005A2A8E" w:rsidP="005A2A8E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 xml:space="preserve">1’s complement of </w:t>
      </w:r>
      <w:r w:rsidRPr="000854D6">
        <w:rPr>
          <w:lang w:val="en-US"/>
        </w:rPr>
        <w:t>1011</w:t>
      </w:r>
      <w:r>
        <w:rPr>
          <w:lang w:val="en-US"/>
        </w:rPr>
        <w:t xml:space="preserve"> </w:t>
      </w:r>
      <w:r w:rsidRPr="000854D6">
        <w:rPr>
          <w:lang w:val="en-US"/>
        </w:rPr>
        <w:t>1011</w:t>
      </w:r>
      <w:r w:rsidR="00D0229B">
        <w:rPr>
          <w:lang w:val="en-US"/>
        </w:rPr>
        <w:t xml:space="preserve"> is</w:t>
      </w:r>
      <w:r>
        <w:rPr>
          <w:lang w:val="en-US"/>
        </w:rPr>
        <w:t xml:space="preserve"> </w:t>
      </w:r>
      <w:r w:rsidR="00D0229B">
        <w:rPr>
          <w:lang w:val="en-US"/>
        </w:rPr>
        <w:t>0</w:t>
      </w:r>
      <w:r>
        <w:rPr>
          <w:lang w:val="en-US"/>
        </w:rPr>
        <w:t>100 0100</w:t>
      </w:r>
      <w:r w:rsidR="00D0229B">
        <w:rPr>
          <w:lang w:val="en-US"/>
        </w:rPr>
        <w:t xml:space="preserve">. </w:t>
      </w:r>
      <w:r>
        <w:rPr>
          <w:lang w:val="en-US"/>
        </w:rPr>
        <w:t xml:space="preserve">2’s complement of </w:t>
      </w:r>
      <w:r w:rsidRPr="000854D6">
        <w:rPr>
          <w:lang w:val="en-US"/>
        </w:rPr>
        <w:t>1011</w:t>
      </w:r>
      <w:r>
        <w:rPr>
          <w:lang w:val="en-US"/>
        </w:rPr>
        <w:t xml:space="preserve"> </w:t>
      </w:r>
      <w:r w:rsidRPr="000854D6">
        <w:rPr>
          <w:lang w:val="en-US"/>
        </w:rPr>
        <w:t>1011</w:t>
      </w:r>
      <w:r>
        <w:rPr>
          <w:lang w:val="en-US"/>
        </w:rPr>
        <w:t xml:space="preserve"> </w:t>
      </w:r>
      <w:r w:rsidR="00D0229B">
        <w:rPr>
          <w:lang w:val="en-US"/>
        </w:rPr>
        <w:t>is</w:t>
      </w:r>
      <w:r>
        <w:rPr>
          <w:lang w:val="en-US"/>
        </w:rPr>
        <w:t xml:space="preserve"> </w:t>
      </w:r>
      <w:r w:rsidR="00D0229B">
        <w:rPr>
          <w:lang w:val="en-US"/>
        </w:rPr>
        <w:t>0</w:t>
      </w:r>
      <w:r>
        <w:rPr>
          <w:lang w:val="en-US"/>
        </w:rPr>
        <w:t>100 0101</w:t>
      </w:r>
      <w:r w:rsidR="00D0229B">
        <w:rPr>
          <w:lang w:val="en-US"/>
        </w:rPr>
        <w:t>.</w:t>
      </w:r>
    </w:p>
    <w:p w:rsidR="005A2A8E" w:rsidRDefault="005A2A8E" w:rsidP="00D0229B">
      <w:pPr>
        <w:pStyle w:val="ExerciseNum"/>
        <w:rPr>
          <w:rStyle w:val="CodeChar"/>
          <w:rFonts w:ascii="HelveticaNeue Condensed" w:hAnsi="HelveticaNeue Condensed"/>
          <w:sz w:val="20"/>
          <w:szCs w:val="20"/>
        </w:rPr>
      </w:pPr>
      <w:r w:rsidRPr="000854D6">
        <w:t>Why does the following line of comment in a Java program not compile? \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u000A</w:t>
      </w:r>
      <w:r w:rsidRPr="000854D6">
        <w:t xml:space="preserve"> is a Unicode code value for linefeed.</w:t>
      </w:r>
      <w:r w:rsidRPr="000854D6">
        <w:br/>
      </w:r>
      <w:r w:rsidRPr="000854D6">
        <w:rPr>
          <w:rStyle w:val="CodeChar"/>
          <w:rFonts w:ascii="HelveticaNeue Condensed" w:hAnsi="HelveticaNeue Condensed"/>
          <w:sz w:val="20"/>
          <w:szCs w:val="20"/>
        </w:rPr>
        <w:br/>
      </w:r>
      <w:r w:rsidRPr="00D0229B">
        <w:rPr>
          <w:rStyle w:val="ExerciseCodeChar"/>
          <w:rFonts w:eastAsia="Calibri"/>
        </w:rPr>
        <w:t>char c = '\u000A';</w:t>
      </w:r>
    </w:p>
    <w:p w:rsidR="005A2A8E" w:rsidRPr="00695035" w:rsidRDefault="005A2A8E" w:rsidP="00D0229B">
      <w:pPr>
        <w:pStyle w:val="ExerciseBody"/>
        <w:rPr>
          <w:rStyle w:val="CodeChar"/>
          <w:rFonts w:ascii="HelveticaNeue Condensed" w:hAnsi="HelveticaNeue Condensed"/>
          <w:sz w:val="20"/>
          <w:szCs w:val="20"/>
          <w:lang w:val="en-US"/>
        </w:rPr>
      </w:pPr>
      <w:r>
        <w:t>The Java compiler first converts every occurrence of a Unicode escape sequence to a Unicode character. The above snipped will split into two lines. Since a character literal cannot continue in two lines, a compile-time error is generated.</w:t>
      </w:r>
    </w:p>
    <w:p w:rsidR="005A2A8E" w:rsidRPr="001E1676" w:rsidRDefault="005A2A8E" w:rsidP="00D0229B">
      <w:pPr>
        <w:pStyle w:val="ExerciseNum"/>
      </w:pPr>
      <w:r w:rsidRPr="000854D6">
        <w:t xml:space="preserve">How many zeros are supported by </w:t>
      </w:r>
      <w:r w:rsidRPr="00D0229B">
        <w:rPr>
          <w:rStyle w:val="CodeInline"/>
          <w:rFonts w:eastAsia="Calibri"/>
        </w:rPr>
        <w:t>float</w:t>
      </w:r>
      <w:r w:rsidRPr="000854D6">
        <w:t xml:space="preserve"> and </w:t>
      </w:r>
      <w:r w:rsidRPr="00D0229B">
        <w:rPr>
          <w:rStyle w:val="CodeInline"/>
          <w:rFonts w:eastAsia="Calibri"/>
        </w:rPr>
        <w:t>double</w:t>
      </w:r>
      <w:r w:rsidRPr="000854D6">
        <w:t xml:space="preserve"> data types?</w:t>
      </w:r>
    </w:p>
    <w:p w:rsidR="005A2A8E" w:rsidRPr="00695035" w:rsidRDefault="00D0229B" w:rsidP="00D0229B">
      <w:pPr>
        <w:pStyle w:val="ExerciseBody"/>
      </w:pPr>
      <w:r>
        <w:t xml:space="preserve">The </w:t>
      </w:r>
      <w:r w:rsidR="005A2A8E" w:rsidRPr="00D0229B">
        <w:rPr>
          <w:rStyle w:val="CodeInline"/>
        </w:rPr>
        <w:t>float</w:t>
      </w:r>
      <w:r w:rsidR="005A2A8E">
        <w:t xml:space="preserve"> data type supports two zeros: +0.0F and -0.0F</w:t>
      </w:r>
      <w:r>
        <w:t xml:space="preserve">. The </w:t>
      </w:r>
      <w:r w:rsidR="005A2A8E" w:rsidRPr="00D0229B">
        <w:rPr>
          <w:rStyle w:val="CodeInline"/>
        </w:rPr>
        <w:t>double</w:t>
      </w:r>
      <w:r w:rsidR="005A2A8E">
        <w:t xml:space="preserve"> data type supports two zeros: +0.0 and -0.0</w:t>
      </w:r>
      <w:r>
        <w:t>.</w:t>
      </w:r>
    </w:p>
    <w:p w:rsidR="005A2A8E" w:rsidRPr="00FE305F" w:rsidRDefault="005A2A8E" w:rsidP="00D0229B">
      <w:pPr>
        <w:pStyle w:val="ExerciseNum"/>
      </w:pPr>
      <w:r w:rsidRPr="000854D6">
        <w:t xml:space="preserve">What is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? How many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s are supported by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float</w:t>
      </w:r>
      <w:r w:rsidRPr="000854D6">
        <w:t xml:space="preserve"> and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double</w:t>
      </w:r>
      <w:r w:rsidRPr="000854D6">
        <w:t xml:space="preserve"> types in Java? Differentiate between a quiet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 and a signaling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. What types of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s are supported by Java — quiet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 xml:space="preserve">s, signaling </w:t>
      </w:r>
      <w:r w:rsidRPr="000854D6">
        <w:rPr>
          <w:rStyle w:val="CodeInline"/>
          <w:rFonts w:ascii="HelveticaNeue Condensed" w:eastAsia="Calibri" w:hAnsi="HelveticaNeue Condensed"/>
          <w:sz w:val="20"/>
        </w:rPr>
        <w:t>NaN</w:t>
      </w:r>
      <w:r w:rsidRPr="000854D6">
        <w:t>, or both?</w:t>
      </w:r>
    </w:p>
    <w:p w:rsidR="005A2A8E" w:rsidRPr="000854D6" w:rsidRDefault="005A2A8E" w:rsidP="00D0229B">
      <w:pPr>
        <w:pStyle w:val="ExerciseBody"/>
      </w:pPr>
      <w:r>
        <w:t xml:space="preserve">Not-a-Number or NaN is a special value to represent </w:t>
      </w:r>
      <w:r w:rsidR="00D0229B">
        <w:rPr>
          <w:lang w:val="en-US"/>
        </w:rPr>
        <w:t xml:space="preserve">an </w:t>
      </w:r>
      <w:r>
        <w:t xml:space="preserve">indeterminate </w:t>
      </w:r>
      <w:r w:rsidR="00D0229B">
        <w:rPr>
          <w:lang w:val="en-US"/>
        </w:rPr>
        <w:t>result</w:t>
      </w:r>
      <w:r>
        <w:t xml:space="preserve"> such as dividing zero by zero.</w:t>
      </w:r>
      <w:r w:rsidR="00D0229B">
        <w:rPr>
          <w:lang w:val="en-US"/>
        </w:rPr>
        <w:t xml:space="preserve"> The </w:t>
      </w:r>
      <w:r w:rsidRPr="00D0229B">
        <w:rPr>
          <w:rStyle w:val="CodeInline"/>
        </w:rPr>
        <w:t>float</w:t>
      </w:r>
      <w:r>
        <w:t xml:space="preserve"> and </w:t>
      </w:r>
      <w:r w:rsidRPr="00D0229B">
        <w:rPr>
          <w:rStyle w:val="CodeInline"/>
        </w:rPr>
        <w:t>double</w:t>
      </w:r>
      <w:r>
        <w:t xml:space="preserve"> data type support one NaN each.</w:t>
      </w:r>
      <w:r w:rsidR="00D0229B">
        <w:rPr>
          <w:lang w:val="en-US"/>
        </w:rPr>
        <w:t xml:space="preserve"> </w:t>
      </w:r>
      <w:r>
        <w:t>Java supports quiet NaN.</w:t>
      </w:r>
    </w:p>
    <w:p w:rsidR="005A2A8E" w:rsidRPr="00FE305F" w:rsidRDefault="005A2A8E" w:rsidP="00D0229B">
      <w:pPr>
        <w:pStyle w:val="ExerciseNum"/>
      </w:pPr>
      <w:r w:rsidRPr="000854D6">
        <w:t>What are denormals or denormalized floating-point numbers?</w:t>
      </w:r>
    </w:p>
    <w:p w:rsidR="005A2A8E" w:rsidRPr="005F4ED8" w:rsidRDefault="00BF13C9" w:rsidP="00BF13C9">
      <w:pPr>
        <w:pStyle w:val="ExerciseBody"/>
        <w:rPr>
          <w:lang w:val="en-US"/>
        </w:rPr>
      </w:pPr>
      <w:r>
        <w:t xml:space="preserve">The floating-point numbers, which are not normalized, are called </w:t>
      </w:r>
      <w:r w:rsidRPr="00060FF8">
        <w:t>denormalized</w:t>
      </w:r>
      <w:r>
        <w:t xml:space="preserve"> floating-point numbers, </w:t>
      </w:r>
      <w:r w:rsidRPr="00060FF8">
        <w:t>denormal</w:t>
      </w:r>
      <w:r>
        <w:rPr>
          <w:lang w:val="en-US"/>
        </w:rPr>
        <w:t xml:space="preserve">s, </w:t>
      </w:r>
      <w:r w:rsidRPr="00596F8D">
        <w:t xml:space="preserve"> or </w:t>
      </w:r>
      <w:r w:rsidRPr="00060FF8">
        <w:t>subnormal</w:t>
      </w:r>
      <w:r>
        <w:rPr>
          <w:lang w:val="en-US"/>
        </w:rPr>
        <w:t>s</w:t>
      </w:r>
      <w:r>
        <w:fldChar w:fldCharType="begin"/>
      </w:r>
      <w:r>
        <w:instrText xml:space="preserve"> XE "</w:instrText>
      </w:r>
      <w:r w:rsidRPr="00346D65">
        <w:instrText>Binary number system:floating-point number:denormal/subnormal</w:instrText>
      </w:r>
      <w:r>
        <w:instrText xml:space="preserve">" </w:instrText>
      </w:r>
      <w:r>
        <w:fldChar w:fldCharType="end"/>
      </w:r>
      <w:r>
        <w:t xml:space="preserve">. </w:t>
      </w:r>
      <w:r w:rsidR="005A2A8E">
        <w:rPr>
          <w:lang w:val="en-US"/>
        </w:rPr>
        <w:t>Refer</w:t>
      </w:r>
      <w:r>
        <w:rPr>
          <w:lang w:val="en-US"/>
        </w:rPr>
        <w:t xml:space="preserve"> to the </w:t>
      </w:r>
      <w:r w:rsidRPr="00BF13C9">
        <w:rPr>
          <w:rStyle w:val="Emphasis"/>
        </w:rPr>
        <w:t>"</w:t>
      </w:r>
      <w:r w:rsidRPr="00BF13C9">
        <w:rPr>
          <w:rStyle w:val="Emphasis"/>
          <w:lang w:val="en-US"/>
        </w:rPr>
        <w:t>Binary Representation of Floating-Point Numbers</w:t>
      </w:r>
      <w:r w:rsidRPr="00BF13C9">
        <w:rPr>
          <w:rStyle w:val="Emphasis"/>
        </w:rPr>
        <w:t>"</w:t>
      </w:r>
      <w:r>
        <w:rPr>
          <w:lang w:val="en-US"/>
        </w:rPr>
        <w:t xml:space="preserve"> section in this chapter for more details on denormals.</w:t>
      </w:r>
    </w:p>
    <w:p w:rsidR="005A2A8E" w:rsidRPr="005F4ED8" w:rsidRDefault="005A2A8E" w:rsidP="00BF13C9">
      <w:pPr>
        <w:pStyle w:val="ExerciseNum"/>
      </w:pPr>
      <w:r w:rsidRPr="000854D6">
        <w:t xml:space="preserve">What </w:t>
      </w:r>
      <w:r>
        <w:t>a</w:t>
      </w:r>
      <w:r w:rsidRPr="000854D6">
        <w:t>re different rounding modes for floating-point numbers? What rounding modes are supported by Java?</w:t>
      </w:r>
    </w:p>
    <w:p w:rsidR="005A2A8E" w:rsidRDefault="005A2A8E" w:rsidP="00BF13C9">
      <w:pPr>
        <w:pStyle w:val="ExerciseBody"/>
      </w:pPr>
      <w:r w:rsidRPr="005F4ED8">
        <w:rPr>
          <w:lang w:val="en-US"/>
        </w:rPr>
        <w:lastRenderedPageBreak/>
        <w:t>There</w:t>
      </w:r>
      <w:r>
        <w:t xml:space="preserve"> are four rounding modes:</w:t>
      </w:r>
    </w:p>
    <w:p w:rsidR="005A2A8E" w:rsidRPr="005F4ED8" w:rsidRDefault="005A2A8E" w:rsidP="00BF13C9">
      <w:pPr>
        <w:pStyle w:val="Bullet"/>
      </w:pPr>
      <w:r w:rsidRPr="005F4ED8">
        <w:t>Round toward zero</w:t>
      </w:r>
    </w:p>
    <w:p w:rsidR="005A2A8E" w:rsidRPr="005F4ED8" w:rsidRDefault="005A2A8E" w:rsidP="00BF13C9">
      <w:pPr>
        <w:pStyle w:val="Bullet"/>
      </w:pPr>
      <w:r w:rsidRPr="005F4ED8">
        <w:t>Round toward positive infinity</w:t>
      </w:r>
    </w:p>
    <w:p w:rsidR="005A2A8E" w:rsidRPr="005F4ED8" w:rsidRDefault="005A2A8E" w:rsidP="00BF13C9">
      <w:pPr>
        <w:pStyle w:val="Bullet"/>
      </w:pPr>
      <w:r w:rsidRPr="005F4ED8">
        <w:t>Round toward negative infinity</w:t>
      </w:r>
    </w:p>
    <w:p w:rsidR="005A2A8E" w:rsidRPr="005F4ED8" w:rsidRDefault="005A2A8E" w:rsidP="00BF13C9">
      <w:pPr>
        <w:pStyle w:val="Bullet"/>
      </w:pPr>
      <w:r w:rsidRPr="005F4ED8">
        <w:t>Round toward nearest</w:t>
      </w:r>
    </w:p>
    <w:p w:rsidR="005A2A8E" w:rsidRPr="005F4ED8" w:rsidRDefault="005A2A8E" w:rsidP="00BF13C9">
      <w:pPr>
        <w:pStyle w:val="ExerciseBody"/>
        <w:rPr>
          <w:lang w:val="en-US"/>
        </w:rPr>
      </w:pPr>
      <w:r>
        <w:t xml:space="preserve">Java uses round toward nearest mode to round the inexact results and round towards zero </w:t>
      </w:r>
      <w:r>
        <w:rPr>
          <w:lang w:val="en-US"/>
        </w:rPr>
        <w:t>to</w:t>
      </w:r>
      <w:r>
        <w:t xml:space="preserve"> convert a floating value to an integer</w:t>
      </w:r>
      <w:r>
        <w:rPr>
          <w:lang w:val="en-US"/>
        </w:rPr>
        <w:t>.</w:t>
      </w:r>
    </w:p>
    <w:p w:rsidR="005A2A8E" w:rsidRPr="000854D6" w:rsidRDefault="005A2A8E" w:rsidP="00BF13C9">
      <w:pPr>
        <w:pStyle w:val="ExerciseNum"/>
      </w:pPr>
      <w:r w:rsidRPr="000854D6">
        <w:t>What are little-endian order and big-endian order? What endian-order does Java use to encode the multi-byte binary data in class files?</w:t>
      </w:r>
    </w:p>
    <w:p w:rsidR="005A2A8E" w:rsidRPr="00CD730C" w:rsidRDefault="005A2A8E" w:rsidP="00BF13C9">
      <w:pPr>
        <w:pStyle w:val="ExerciseBody"/>
        <w:rPr>
          <w:lang w:val="en-US"/>
        </w:rPr>
      </w:pPr>
      <w:r>
        <w:t>Computer memory is referenced by addresses that are positive integers.</w:t>
      </w:r>
      <w:r>
        <w:rPr>
          <w:lang w:val="en-US"/>
        </w:rPr>
        <w:t xml:space="preserve"> In little-endian order </w:t>
      </w:r>
      <w:r>
        <w:t xml:space="preserve">less significant byte comes before more significant byte in memory. </w:t>
      </w:r>
      <w:r>
        <w:rPr>
          <w:lang w:val="en-US"/>
        </w:rPr>
        <w:t>In big-endian order is reversed, most significant byte is stored first.</w:t>
      </w:r>
      <w:r w:rsidR="00BF13C9">
        <w:rPr>
          <w:lang w:val="en-US"/>
        </w:rPr>
        <w:t xml:space="preserve"> </w:t>
      </w:r>
      <w:r>
        <w:rPr>
          <w:lang w:val="en-US"/>
        </w:rPr>
        <w:t>Java uses big-endian order.</w:t>
      </w:r>
      <w:bookmarkStart w:id="5" w:name="_GoBack"/>
      <w:bookmarkEnd w:id="5"/>
    </w:p>
    <w:p w:rsidR="005A2A8E" w:rsidRPr="000854D6" w:rsidRDefault="005A2A8E" w:rsidP="005A2A8E">
      <w:pPr>
        <w:rPr>
          <w:rFonts w:ascii="HelveticaNeue Condensed" w:hAnsi="HelveticaNeue Condensed"/>
          <w:sz w:val="20"/>
          <w:szCs w:val="20"/>
        </w:rPr>
      </w:pPr>
    </w:p>
    <w:p w:rsidR="004D0151" w:rsidRPr="004D0151" w:rsidRDefault="004D0151" w:rsidP="005A2A8E">
      <w:pPr>
        <w:pStyle w:val="ExerciseBody"/>
      </w:pPr>
    </w:p>
    <w:sectPr w:rsidR="004D0151" w:rsidRPr="004D0151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446C" w:rsidRDefault="0015446C">
      <w:r>
        <w:separator/>
      </w:r>
    </w:p>
  </w:endnote>
  <w:endnote w:type="continuationSeparator" w:id="0">
    <w:p w:rsidR="0015446C" w:rsidRDefault="001544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" w:fontKey="{45D1C33A-09B6-4EE5-9447-6D566DA50141}"/>
    <w:embedBold r:id="rId2" w:fontKey="{18C47306-F557-480A-9ABF-B2DC09B8553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476C1E90-8223-4D00-84E4-7EA5772EAECB}"/>
    <w:embedBold r:id="rId4" w:fontKey="{4F08877E-3E26-4380-8ADB-0BD331012CC6}"/>
    <w:embedItalic r:id="rId5" w:fontKey="{57D98E5F-B7C1-42B8-B40B-5CE152942FEC}"/>
    <w:embedBoldItalic r:id="rId6" w:fontKey="{F79EF84A-5E35-401C-A58A-FE9F7AE6CFD9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10018209-FE77-4051-8596-25388E64BF46}"/>
    <w:embedBoldItalic r:id="rId8" w:fontKey="{34D3F794-BF24-4AF7-AE73-CC1F0F09A9F9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TheSansMonoConNormal">
    <w:altName w:val="Arial Narrow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4A2623A4-C68D-4B7C-9E38-0CF554142562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A274A90-A19A-4872-A5F7-E4BBC30C9E78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1" w:fontKey="{4409AAD3-95C2-484A-8B3C-9F78131F8C5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42F21EF0-7118-4238-8555-BB2D432EB0A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  <w:embedRegular r:id="rId13" w:fontKey="{EB3F90F9-E6CD-40CA-ACBB-D03BE9D9D78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771440" w:rsidRDefault="00771440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BF13C9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1440" w:rsidRPr="0069537B" w:rsidRDefault="00771440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BF13C9">
      <w:rPr>
        <w:rStyle w:val="PageNumber"/>
        <w:noProof/>
      </w:rPr>
      <w:t>5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446C" w:rsidRDefault="0015446C">
      <w:r>
        <w:separator/>
      </w:r>
    </w:p>
  </w:footnote>
  <w:footnote w:type="continuationSeparator" w:id="0">
    <w:p w:rsidR="0015446C" w:rsidRDefault="0015446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1440" w:rsidRPr="00B570C8" w:rsidRDefault="0077144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Module Dependency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1440" w:rsidRPr="00B570C8" w:rsidRDefault="00771440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4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Module Dependency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1440" w:rsidRDefault="00771440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5835DB47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 xml:space="preserve">C H A P T E </w:t>
    </w:r>
    <w:proofErr w:type="gramStart"/>
    <w:r>
      <w:t>R  4</w:t>
    </w:r>
    <w:proofErr w:type="gramEnd"/>
  </w:p>
  <w:p w:rsidR="00771440" w:rsidRPr="00B44665" w:rsidRDefault="00771440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771440" w:rsidRDefault="0077144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2A2316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50FC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7471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DD4D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664F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228C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CE6B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00F12"/>
    <w:multiLevelType w:val="hybridMultilevel"/>
    <w:tmpl w:val="A8DC72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4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504"/>
        </w:tabs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9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BF7FA8"/>
    <w:multiLevelType w:val="hybridMultilevel"/>
    <w:tmpl w:val="692E78E8"/>
    <w:lvl w:ilvl="0" w:tplc="04090001">
      <w:start w:val="1"/>
      <w:numFmt w:val="bullet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29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7"/>
  </w:num>
  <w:num w:numId="3">
    <w:abstractNumId w:val="28"/>
  </w:num>
  <w:num w:numId="4">
    <w:abstractNumId w:val="12"/>
  </w:num>
  <w:num w:numId="5">
    <w:abstractNumId w:val="18"/>
  </w:num>
  <w:num w:numId="6">
    <w:abstractNumId w:val="10"/>
  </w:num>
  <w:num w:numId="7">
    <w:abstractNumId w:val="15"/>
  </w:num>
  <w:num w:numId="8">
    <w:abstractNumId w:val="13"/>
  </w:num>
  <w:num w:numId="9">
    <w:abstractNumId w:val="25"/>
  </w:num>
  <w:num w:numId="10">
    <w:abstractNumId w:val="16"/>
  </w:num>
  <w:num w:numId="11">
    <w:abstractNumId w:val="23"/>
  </w:num>
  <w:num w:numId="12">
    <w:abstractNumId w:val="29"/>
  </w:num>
  <w:num w:numId="13">
    <w:abstractNumId w:val="30"/>
  </w:num>
  <w:num w:numId="14">
    <w:abstractNumId w:val="27"/>
  </w:num>
  <w:num w:numId="15">
    <w:abstractNumId w:val="14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2"/>
  </w:num>
  <w:num w:numId="24">
    <w:abstractNumId w:val="19"/>
  </w:num>
  <w:num w:numId="25">
    <w:abstractNumId w:val="11"/>
  </w:num>
  <w:num w:numId="26">
    <w:abstractNumId w:val="17"/>
  </w:num>
  <w:num w:numId="27">
    <w:abstractNumId w:val="9"/>
  </w:num>
  <w:num w:numId="28">
    <w:abstractNumId w:val="20"/>
  </w:num>
  <w:num w:numId="29">
    <w:abstractNumId w:val="26"/>
  </w:num>
  <w:num w:numId="30">
    <w:abstractNumId w:val="14"/>
  </w:num>
  <w:num w:numId="3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 w:numId="33">
    <w:abstractNumId w:val="2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spelling="clean" w:grammar="clean"/>
  <w:attachedTemplate r:id="rId1"/>
  <w:linkStyles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31E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A24"/>
    <w:rsid w:val="000161E2"/>
    <w:rsid w:val="000177C8"/>
    <w:rsid w:val="00020A40"/>
    <w:rsid w:val="0002165E"/>
    <w:rsid w:val="00021A6B"/>
    <w:rsid w:val="00023756"/>
    <w:rsid w:val="00023814"/>
    <w:rsid w:val="000239A1"/>
    <w:rsid w:val="00023EBE"/>
    <w:rsid w:val="00024AEF"/>
    <w:rsid w:val="000259EC"/>
    <w:rsid w:val="000266DC"/>
    <w:rsid w:val="00031178"/>
    <w:rsid w:val="000318FD"/>
    <w:rsid w:val="00031D66"/>
    <w:rsid w:val="000325C4"/>
    <w:rsid w:val="0003399C"/>
    <w:rsid w:val="00033AEB"/>
    <w:rsid w:val="000345ED"/>
    <w:rsid w:val="000345FB"/>
    <w:rsid w:val="00036740"/>
    <w:rsid w:val="00036AED"/>
    <w:rsid w:val="00037D73"/>
    <w:rsid w:val="00041B40"/>
    <w:rsid w:val="00042176"/>
    <w:rsid w:val="00043A29"/>
    <w:rsid w:val="00044623"/>
    <w:rsid w:val="00045222"/>
    <w:rsid w:val="00045A5D"/>
    <w:rsid w:val="00046ED7"/>
    <w:rsid w:val="00050F1D"/>
    <w:rsid w:val="00052571"/>
    <w:rsid w:val="00052A31"/>
    <w:rsid w:val="000534FB"/>
    <w:rsid w:val="00060FB5"/>
    <w:rsid w:val="00061BB2"/>
    <w:rsid w:val="00061D2C"/>
    <w:rsid w:val="00061F90"/>
    <w:rsid w:val="00064306"/>
    <w:rsid w:val="00064756"/>
    <w:rsid w:val="00064AA7"/>
    <w:rsid w:val="00071256"/>
    <w:rsid w:val="000767C5"/>
    <w:rsid w:val="000802C1"/>
    <w:rsid w:val="00082B8F"/>
    <w:rsid w:val="00082CED"/>
    <w:rsid w:val="00083262"/>
    <w:rsid w:val="00086D6D"/>
    <w:rsid w:val="00086F89"/>
    <w:rsid w:val="0009052F"/>
    <w:rsid w:val="000911BB"/>
    <w:rsid w:val="0009547A"/>
    <w:rsid w:val="00096521"/>
    <w:rsid w:val="000A0CCF"/>
    <w:rsid w:val="000A0F0B"/>
    <w:rsid w:val="000A0F96"/>
    <w:rsid w:val="000A16D2"/>
    <w:rsid w:val="000A1AFB"/>
    <w:rsid w:val="000A3B08"/>
    <w:rsid w:val="000A6731"/>
    <w:rsid w:val="000A6D4B"/>
    <w:rsid w:val="000B0E13"/>
    <w:rsid w:val="000B18A4"/>
    <w:rsid w:val="000B202B"/>
    <w:rsid w:val="000B20CA"/>
    <w:rsid w:val="000B2D0A"/>
    <w:rsid w:val="000B50EE"/>
    <w:rsid w:val="000B5475"/>
    <w:rsid w:val="000C0458"/>
    <w:rsid w:val="000C1144"/>
    <w:rsid w:val="000C21F1"/>
    <w:rsid w:val="000C24AF"/>
    <w:rsid w:val="000C3698"/>
    <w:rsid w:val="000C3E09"/>
    <w:rsid w:val="000C59CA"/>
    <w:rsid w:val="000C5FA8"/>
    <w:rsid w:val="000C662B"/>
    <w:rsid w:val="000C6696"/>
    <w:rsid w:val="000C6E91"/>
    <w:rsid w:val="000C74A9"/>
    <w:rsid w:val="000D2E1B"/>
    <w:rsid w:val="000D34F8"/>
    <w:rsid w:val="000D3D11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2A76"/>
    <w:rsid w:val="000F32AF"/>
    <w:rsid w:val="000F650E"/>
    <w:rsid w:val="00100B19"/>
    <w:rsid w:val="00101CD4"/>
    <w:rsid w:val="0010365F"/>
    <w:rsid w:val="00103F14"/>
    <w:rsid w:val="00104E86"/>
    <w:rsid w:val="00105033"/>
    <w:rsid w:val="001063EE"/>
    <w:rsid w:val="00106531"/>
    <w:rsid w:val="0010780F"/>
    <w:rsid w:val="00110A08"/>
    <w:rsid w:val="00111461"/>
    <w:rsid w:val="00111A42"/>
    <w:rsid w:val="00111CBD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74F"/>
    <w:rsid w:val="00126EB4"/>
    <w:rsid w:val="00130520"/>
    <w:rsid w:val="00130DCD"/>
    <w:rsid w:val="00130F30"/>
    <w:rsid w:val="00131513"/>
    <w:rsid w:val="00131826"/>
    <w:rsid w:val="001321AA"/>
    <w:rsid w:val="00132F1C"/>
    <w:rsid w:val="00134C68"/>
    <w:rsid w:val="00135785"/>
    <w:rsid w:val="0013691A"/>
    <w:rsid w:val="001403A4"/>
    <w:rsid w:val="00141BB3"/>
    <w:rsid w:val="00143798"/>
    <w:rsid w:val="00143BA6"/>
    <w:rsid w:val="001442B5"/>
    <w:rsid w:val="00145BB1"/>
    <w:rsid w:val="00146F31"/>
    <w:rsid w:val="001504F6"/>
    <w:rsid w:val="001508DE"/>
    <w:rsid w:val="00150B91"/>
    <w:rsid w:val="00150DAA"/>
    <w:rsid w:val="00151CD2"/>
    <w:rsid w:val="001521D7"/>
    <w:rsid w:val="00152648"/>
    <w:rsid w:val="0015446C"/>
    <w:rsid w:val="001550D3"/>
    <w:rsid w:val="00156D02"/>
    <w:rsid w:val="00160653"/>
    <w:rsid w:val="001623DA"/>
    <w:rsid w:val="00166548"/>
    <w:rsid w:val="00166C33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52D"/>
    <w:rsid w:val="00195810"/>
    <w:rsid w:val="00196E82"/>
    <w:rsid w:val="0019783E"/>
    <w:rsid w:val="00197A1D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57A5"/>
    <w:rsid w:val="001A57E0"/>
    <w:rsid w:val="001B0BF7"/>
    <w:rsid w:val="001B1D98"/>
    <w:rsid w:val="001B2458"/>
    <w:rsid w:val="001B4BB4"/>
    <w:rsid w:val="001B5784"/>
    <w:rsid w:val="001C0303"/>
    <w:rsid w:val="001C0C0A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51B9"/>
    <w:rsid w:val="002154E5"/>
    <w:rsid w:val="00216144"/>
    <w:rsid w:val="00216981"/>
    <w:rsid w:val="002213E2"/>
    <w:rsid w:val="00222109"/>
    <w:rsid w:val="002242CF"/>
    <w:rsid w:val="00224F1D"/>
    <w:rsid w:val="002252C4"/>
    <w:rsid w:val="00225BDC"/>
    <w:rsid w:val="00226774"/>
    <w:rsid w:val="002267EE"/>
    <w:rsid w:val="00226B8C"/>
    <w:rsid w:val="00226D92"/>
    <w:rsid w:val="0023066E"/>
    <w:rsid w:val="0023208D"/>
    <w:rsid w:val="002328CB"/>
    <w:rsid w:val="00233416"/>
    <w:rsid w:val="00235756"/>
    <w:rsid w:val="00235823"/>
    <w:rsid w:val="0023597C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497A"/>
    <w:rsid w:val="00245D21"/>
    <w:rsid w:val="0024733B"/>
    <w:rsid w:val="00247FCE"/>
    <w:rsid w:val="002504DD"/>
    <w:rsid w:val="00251955"/>
    <w:rsid w:val="00251F06"/>
    <w:rsid w:val="00253200"/>
    <w:rsid w:val="00253536"/>
    <w:rsid w:val="00253B76"/>
    <w:rsid w:val="00256940"/>
    <w:rsid w:val="00257290"/>
    <w:rsid w:val="00257DD8"/>
    <w:rsid w:val="002612C6"/>
    <w:rsid w:val="00261FDE"/>
    <w:rsid w:val="002620F5"/>
    <w:rsid w:val="00262C45"/>
    <w:rsid w:val="002630E7"/>
    <w:rsid w:val="00263F56"/>
    <w:rsid w:val="00264A56"/>
    <w:rsid w:val="00264AC3"/>
    <w:rsid w:val="002655CC"/>
    <w:rsid w:val="00266AEF"/>
    <w:rsid w:val="00267314"/>
    <w:rsid w:val="00267AA5"/>
    <w:rsid w:val="00270490"/>
    <w:rsid w:val="00270E64"/>
    <w:rsid w:val="00274A7C"/>
    <w:rsid w:val="00274CC5"/>
    <w:rsid w:val="00276249"/>
    <w:rsid w:val="002768D1"/>
    <w:rsid w:val="00280560"/>
    <w:rsid w:val="00281F46"/>
    <w:rsid w:val="0028311F"/>
    <w:rsid w:val="00283215"/>
    <w:rsid w:val="00286880"/>
    <w:rsid w:val="00287E86"/>
    <w:rsid w:val="00291480"/>
    <w:rsid w:val="00292F5D"/>
    <w:rsid w:val="00294500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30DB"/>
    <w:rsid w:val="002B5B04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C77C2"/>
    <w:rsid w:val="002D1119"/>
    <w:rsid w:val="002D4A6C"/>
    <w:rsid w:val="002D5BC1"/>
    <w:rsid w:val="002D631E"/>
    <w:rsid w:val="002D6C0A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0E7D"/>
    <w:rsid w:val="003038F1"/>
    <w:rsid w:val="003047BC"/>
    <w:rsid w:val="003112C8"/>
    <w:rsid w:val="003146F4"/>
    <w:rsid w:val="00314AE6"/>
    <w:rsid w:val="00315E06"/>
    <w:rsid w:val="00316754"/>
    <w:rsid w:val="003200C1"/>
    <w:rsid w:val="00320981"/>
    <w:rsid w:val="0032195F"/>
    <w:rsid w:val="0032198F"/>
    <w:rsid w:val="00325F28"/>
    <w:rsid w:val="00326612"/>
    <w:rsid w:val="003266E3"/>
    <w:rsid w:val="00327027"/>
    <w:rsid w:val="00327108"/>
    <w:rsid w:val="0033069A"/>
    <w:rsid w:val="00331C36"/>
    <w:rsid w:val="0033208D"/>
    <w:rsid w:val="00332FB0"/>
    <w:rsid w:val="00333269"/>
    <w:rsid w:val="00333600"/>
    <w:rsid w:val="0033381C"/>
    <w:rsid w:val="00333954"/>
    <w:rsid w:val="00335C2C"/>
    <w:rsid w:val="003377D4"/>
    <w:rsid w:val="0033797F"/>
    <w:rsid w:val="00340106"/>
    <w:rsid w:val="0034030C"/>
    <w:rsid w:val="00340A77"/>
    <w:rsid w:val="00341F87"/>
    <w:rsid w:val="003441C8"/>
    <w:rsid w:val="003456BA"/>
    <w:rsid w:val="003458C1"/>
    <w:rsid w:val="0034619B"/>
    <w:rsid w:val="003467C5"/>
    <w:rsid w:val="00346C2B"/>
    <w:rsid w:val="00347FFD"/>
    <w:rsid w:val="00354406"/>
    <w:rsid w:val="00362F56"/>
    <w:rsid w:val="00364665"/>
    <w:rsid w:val="003649C9"/>
    <w:rsid w:val="003656A8"/>
    <w:rsid w:val="003664EB"/>
    <w:rsid w:val="00371979"/>
    <w:rsid w:val="0037389B"/>
    <w:rsid w:val="00373B8A"/>
    <w:rsid w:val="00375C3C"/>
    <w:rsid w:val="00376E76"/>
    <w:rsid w:val="003772CD"/>
    <w:rsid w:val="003843C5"/>
    <w:rsid w:val="0038600A"/>
    <w:rsid w:val="003862DC"/>
    <w:rsid w:val="0038633E"/>
    <w:rsid w:val="0038668A"/>
    <w:rsid w:val="00386CDD"/>
    <w:rsid w:val="00392B2A"/>
    <w:rsid w:val="00392B71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B68B2"/>
    <w:rsid w:val="003C1934"/>
    <w:rsid w:val="003C3BB3"/>
    <w:rsid w:val="003C4A13"/>
    <w:rsid w:val="003C4EB0"/>
    <w:rsid w:val="003C5AA3"/>
    <w:rsid w:val="003C5E7F"/>
    <w:rsid w:val="003C700B"/>
    <w:rsid w:val="003C79BE"/>
    <w:rsid w:val="003D2445"/>
    <w:rsid w:val="003D3182"/>
    <w:rsid w:val="003D507F"/>
    <w:rsid w:val="003D6AFD"/>
    <w:rsid w:val="003E1910"/>
    <w:rsid w:val="003E1B62"/>
    <w:rsid w:val="003E41E5"/>
    <w:rsid w:val="003E4B28"/>
    <w:rsid w:val="003E4FE3"/>
    <w:rsid w:val="003E5B85"/>
    <w:rsid w:val="003E635C"/>
    <w:rsid w:val="003E7D6C"/>
    <w:rsid w:val="003E7D81"/>
    <w:rsid w:val="003F147C"/>
    <w:rsid w:val="003F2754"/>
    <w:rsid w:val="003F5B25"/>
    <w:rsid w:val="003F6F94"/>
    <w:rsid w:val="003F7FE9"/>
    <w:rsid w:val="00402A12"/>
    <w:rsid w:val="00403F63"/>
    <w:rsid w:val="00404202"/>
    <w:rsid w:val="00404F85"/>
    <w:rsid w:val="00405CCE"/>
    <w:rsid w:val="00406240"/>
    <w:rsid w:val="00407A4F"/>
    <w:rsid w:val="00410D2C"/>
    <w:rsid w:val="00413271"/>
    <w:rsid w:val="00416D55"/>
    <w:rsid w:val="00416D5B"/>
    <w:rsid w:val="004172BA"/>
    <w:rsid w:val="004211F2"/>
    <w:rsid w:val="00421D78"/>
    <w:rsid w:val="00423760"/>
    <w:rsid w:val="00424B01"/>
    <w:rsid w:val="00425638"/>
    <w:rsid w:val="004277F0"/>
    <w:rsid w:val="00427AE3"/>
    <w:rsid w:val="0043083A"/>
    <w:rsid w:val="00431AE6"/>
    <w:rsid w:val="004355B0"/>
    <w:rsid w:val="0043620B"/>
    <w:rsid w:val="004362E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1E7"/>
    <w:rsid w:val="004556C1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2AB9"/>
    <w:rsid w:val="004632CD"/>
    <w:rsid w:val="00463697"/>
    <w:rsid w:val="004639A7"/>
    <w:rsid w:val="004671E8"/>
    <w:rsid w:val="00467CAB"/>
    <w:rsid w:val="0047035C"/>
    <w:rsid w:val="00472538"/>
    <w:rsid w:val="0047409C"/>
    <w:rsid w:val="004740F9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3B9"/>
    <w:rsid w:val="00485A74"/>
    <w:rsid w:val="0048663D"/>
    <w:rsid w:val="00487A60"/>
    <w:rsid w:val="00490B49"/>
    <w:rsid w:val="0049158D"/>
    <w:rsid w:val="00491612"/>
    <w:rsid w:val="004940D0"/>
    <w:rsid w:val="004958B8"/>
    <w:rsid w:val="00496522"/>
    <w:rsid w:val="004A0C75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A97"/>
    <w:rsid w:val="004B4B63"/>
    <w:rsid w:val="004B5B88"/>
    <w:rsid w:val="004B614A"/>
    <w:rsid w:val="004B64A1"/>
    <w:rsid w:val="004B7305"/>
    <w:rsid w:val="004C0C48"/>
    <w:rsid w:val="004C1BDE"/>
    <w:rsid w:val="004C639F"/>
    <w:rsid w:val="004C6580"/>
    <w:rsid w:val="004D0151"/>
    <w:rsid w:val="004D0CBD"/>
    <w:rsid w:val="004D1789"/>
    <w:rsid w:val="004D2D77"/>
    <w:rsid w:val="004D3BF8"/>
    <w:rsid w:val="004D4E0A"/>
    <w:rsid w:val="004D63A6"/>
    <w:rsid w:val="004D6DD2"/>
    <w:rsid w:val="004E1A68"/>
    <w:rsid w:val="004E3158"/>
    <w:rsid w:val="004E3FFC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E99"/>
    <w:rsid w:val="00501F73"/>
    <w:rsid w:val="0050239F"/>
    <w:rsid w:val="00503BAE"/>
    <w:rsid w:val="00504441"/>
    <w:rsid w:val="00504C1F"/>
    <w:rsid w:val="00505501"/>
    <w:rsid w:val="00505B2C"/>
    <w:rsid w:val="0050680E"/>
    <w:rsid w:val="005111F4"/>
    <w:rsid w:val="00511FD5"/>
    <w:rsid w:val="00512D2F"/>
    <w:rsid w:val="00512E14"/>
    <w:rsid w:val="00517ED2"/>
    <w:rsid w:val="00520AA3"/>
    <w:rsid w:val="005211AB"/>
    <w:rsid w:val="00521A2D"/>
    <w:rsid w:val="00524637"/>
    <w:rsid w:val="00524A3B"/>
    <w:rsid w:val="00525918"/>
    <w:rsid w:val="00525B78"/>
    <w:rsid w:val="00525E89"/>
    <w:rsid w:val="00526564"/>
    <w:rsid w:val="0052743A"/>
    <w:rsid w:val="00531319"/>
    <w:rsid w:val="00532B20"/>
    <w:rsid w:val="005335E4"/>
    <w:rsid w:val="005339B5"/>
    <w:rsid w:val="005341CA"/>
    <w:rsid w:val="00534FBF"/>
    <w:rsid w:val="00535020"/>
    <w:rsid w:val="00535B92"/>
    <w:rsid w:val="00535EAD"/>
    <w:rsid w:val="0053605C"/>
    <w:rsid w:val="0053724D"/>
    <w:rsid w:val="00537531"/>
    <w:rsid w:val="005409CE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700B"/>
    <w:rsid w:val="0055773F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5A2C"/>
    <w:rsid w:val="00575C9A"/>
    <w:rsid w:val="00576DF0"/>
    <w:rsid w:val="00577A7F"/>
    <w:rsid w:val="005800E3"/>
    <w:rsid w:val="00580540"/>
    <w:rsid w:val="0058099F"/>
    <w:rsid w:val="00582081"/>
    <w:rsid w:val="005825EC"/>
    <w:rsid w:val="00583557"/>
    <w:rsid w:val="005856B4"/>
    <w:rsid w:val="005861CD"/>
    <w:rsid w:val="005862A4"/>
    <w:rsid w:val="00595A79"/>
    <w:rsid w:val="005A055B"/>
    <w:rsid w:val="005A1FD0"/>
    <w:rsid w:val="005A2A8E"/>
    <w:rsid w:val="005A6F05"/>
    <w:rsid w:val="005B300D"/>
    <w:rsid w:val="005B47F6"/>
    <w:rsid w:val="005B4DB3"/>
    <w:rsid w:val="005B714D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3D28"/>
    <w:rsid w:val="005E3D3E"/>
    <w:rsid w:val="005E4591"/>
    <w:rsid w:val="005E5CCE"/>
    <w:rsid w:val="005F107E"/>
    <w:rsid w:val="005F18F4"/>
    <w:rsid w:val="005F2464"/>
    <w:rsid w:val="005F2534"/>
    <w:rsid w:val="005F2EAE"/>
    <w:rsid w:val="005F5464"/>
    <w:rsid w:val="005F7F62"/>
    <w:rsid w:val="00600037"/>
    <w:rsid w:val="00601E02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2A1B"/>
    <w:rsid w:val="0062445A"/>
    <w:rsid w:val="006300D7"/>
    <w:rsid w:val="0063232A"/>
    <w:rsid w:val="00632B9E"/>
    <w:rsid w:val="00633035"/>
    <w:rsid w:val="00633225"/>
    <w:rsid w:val="006339A5"/>
    <w:rsid w:val="00634029"/>
    <w:rsid w:val="00634A52"/>
    <w:rsid w:val="006355C6"/>
    <w:rsid w:val="00636410"/>
    <w:rsid w:val="00636FE7"/>
    <w:rsid w:val="006401CD"/>
    <w:rsid w:val="00640817"/>
    <w:rsid w:val="006417A7"/>
    <w:rsid w:val="00642F07"/>
    <w:rsid w:val="006435CF"/>
    <w:rsid w:val="00646F09"/>
    <w:rsid w:val="0065233C"/>
    <w:rsid w:val="00652BB1"/>
    <w:rsid w:val="00654D37"/>
    <w:rsid w:val="00655908"/>
    <w:rsid w:val="00657A60"/>
    <w:rsid w:val="0066017D"/>
    <w:rsid w:val="0066098B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7658F"/>
    <w:rsid w:val="0068050F"/>
    <w:rsid w:val="00680CA1"/>
    <w:rsid w:val="00680EF7"/>
    <w:rsid w:val="00682DB8"/>
    <w:rsid w:val="0068314D"/>
    <w:rsid w:val="00683955"/>
    <w:rsid w:val="00684A46"/>
    <w:rsid w:val="00687351"/>
    <w:rsid w:val="00687D63"/>
    <w:rsid w:val="006940AA"/>
    <w:rsid w:val="006942DD"/>
    <w:rsid w:val="00694D3D"/>
    <w:rsid w:val="0069537B"/>
    <w:rsid w:val="006968ED"/>
    <w:rsid w:val="006977D4"/>
    <w:rsid w:val="006A1227"/>
    <w:rsid w:val="006A4B5F"/>
    <w:rsid w:val="006A5DEB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4383"/>
    <w:rsid w:val="006C490C"/>
    <w:rsid w:val="006C4BF3"/>
    <w:rsid w:val="006C6162"/>
    <w:rsid w:val="006C6578"/>
    <w:rsid w:val="006C7C1F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157A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5AFC"/>
    <w:rsid w:val="007315F0"/>
    <w:rsid w:val="0073383D"/>
    <w:rsid w:val="00733E5F"/>
    <w:rsid w:val="00734A57"/>
    <w:rsid w:val="00735B6A"/>
    <w:rsid w:val="00737623"/>
    <w:rsid w:val="00740D93"/>
    <w:rsid w:val="00740FD2"/>
    <w:rsid w:val="007413C3"/>
    <w:rsid w:val="007422CC"/>
    <w:rsid w:val="00743018"/>
    <w:rsid w:val="00743818"/>
    <w:rsid w:val="00743B07"/>
    <w:rsid w:val="00746246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1440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711"/>
    <w:rsid w:val="0078205D"/>
    <w:rsid w:val="00782496"/>
    <w:rsid w:val="00784799"/>
    <w:rsid w:val="00784D6F"/>
    <w:rsid w:val="00785488"/>
    <w:rsid w:val="00786A03"/>
    <w:rsid w:val="007872AA"/>
    <w:rsid w:val="00787AE6"/>
    <w:rsid w:val="00787C30"/>
    <w:rsid w:val="00787CFD"/>
    <w:rsid w:val="00791357"/>
    <w:rsid w:val="00791EDE"/>
    <w:rsid w:val="007923CF"/>
    <w:rsid w:val="00793F9E"/>
    <w:rsid w:val="0079426D"/>
    <w:rsid w:val="0079554B"/>
    <w:rsid w:val="00795795"/>
    <w:rsid w:val="007964ED"/>
    <w:rsid w:val="00796812"/>
    <w:rsid w:val="007A0F7B"/>
    <w:rsid w:val="007A1D5F"/>
    <w:rsid w:val="007A258E"/>
    <w:rsid w:val="007A3E69"/>
    <w:rsid w:val="007A7848"/>
    <w:rsid w:val="007B168F"/>
    <w:rsid w:val="007B1B33"/>
    <w:rsid w:val="007B412F"/>
    <w:rsid w:val="007B5258"/>
    <w:rsid w:val="007B59AF"/>
    <w:rsid w:val="007B6661"/>
    <w:rsid w:val="007B7156"/>
    <w:rsid w:val="007C0564"/>
    <w:rsid w:val="007C06A4"/>
    <w:rsid w:val="007C2EAA"/>
    <w:rsid w:val="007C42A2"/>
    <w:rsid w:val="007C66B7"/>
    <w:rsid w:val="007C78A7"/>
    <w:rsid w:val="007D0BC3"/>
    <w:rsid w:val="007D0D6D"/>
    <w:rsid w:val="007D20AC"/>
    <w:rsid w:val="007D252A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7EF"/>
    <w:rsid w:val="007F0CA0"/>
    <w:rsid w:val="007F3E5F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07B51"/>
    <w:rsid w:val="00811737"/>
    <w:rsid w:val="008121C1"/>
    <w:rsid w:val="0081408F"/>
    <w:rsid w:val="00815335"/>
    <w:rsid w:val="00815D99"/>
    <w:rsid w:val="00815FC9"/>
    <w:rsid w:val="00816C50"/>
    <w:rsid w:val="00817ABA"/>
    <w:rsid w:val="008203A5"/>
    <w:rsid w:val="00820879"/>
    <w:rsid w:val="00820F26"/>
    <w:rsid w:val="0082231E"/>
    <w:rsid w:val="00822AAD"/>
    <w:rsid w:val="00825B28"/>
    <w:rsid w:val="008268BF"/>
    <w:rsid w:val="00826A9C"/>
    <w:rsid w:val="00827AB3"/>
    <w:rsid w:val="008328AD"/>
    <w:rsid w:val="008332F7"/>
    <w:rsid w:val="00836373"/>
    <w:rsid w:val="008372FD"/>
    <w:rsid w:val="0083785D"/>
    <w:rsid w:val="0084033B"/>
    <w:rsid w:val="00840CCF"/>
    <w:rsid w:val="008426DE"/>
    <w:rsid w:val="008430A5"/>
    <w:rsid w:val="008433D8"/>
    <w:rsid w:val="008440EE"/>
    <w:rsid w:val="00844651"/>
    <w:rsid w:val="008455E9"/>
    <w:rsid w:val="00846DC2"/>
    <w:rsid w:val="008518C6"/>
    <w:rsid w:val="00851DE0"/>
    <w:rsid w:val="00852132"/>
    <w:rsid w:val="00855359"/>
    <w:rsid w:val="00857164"/>
    <w:rsid w:val="00857535"/>
    <w:rsid w:val="008578BA"/>
    <w:rsid w:val="008607FD"/>
    <w:rsid w:val="0086197B"/>
    <w:rsid w:val="00862E8C"/>
    <w:rsid w:val="00863031"/>
    <w:rsid w:val="00864010"/>
    <w:rsid w:val="008649B2"/>
    <w:rsid w:val="00870670"/>
    <w:rsid w:val="0087123C"/>
    <w:rsid w:val="008718BB"/>
    <w:rsid w:val="00871D19"/>
    <w:rsid w:val="00871F18"/>
    <w:rsid w:val="00872127"/>
    <w:rsid w:val="00872ADC"/>
    <w:rsid w:val="00872CB8"/>
    <w:rsid w:val="00877D25"/>
    <w:rsid w:val="00880459"/>
    <w:rsid w:val="00881E47"/>
    <w:rsid w:val="00883370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E6D"/>
    <w:rsid w:val="008C1563"/>
    <w:rsid w:val="008C1CE4"/>
    <w:rsid w:val="008C3800"/>
    <w:rsid w:val="008C56E7"/>
    <w:rsid w:val="008C72A4"/>
    <w:rsid w:val="008C7687"/>
    <w:rsid w:val="008C776A"/>
    <w:rsid w:val="008C7928"/>
    <w:rsid w:val="008D10E3"/>
    <w:rsid w:val="008D1877"/>
    <w:rsid w:val="008D206E"/>
    <w:rsid w:val="008D2B3E"/>
    <w:rsid w:val="008D453B"/>
    <w:rsid w:val="008D4691"/>
    <w:rsid w:val="008D521D"/>
    <w:rsid w:val="008D5C58"/>
    <w:rsid w:val="008D75D7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847"/>
    <w:rsid w:val="00902B03"/>
    <w:rsid w:val="009043A8"/>
    <w:rsid w:val="009049FA"/>
    <w:rsid w:val="00904BB0"/>
    <w:rsid w:val="00905BD3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50D6"/>
    <w:rsid w:val="00955EBF"/>
    <w:rsid w:val="00961751"/>
    <w:rsid w:val="009634A2"/>
    <w:rsid w:val="0096401C"/>
    <w:rsid w:val="0096431A"/>
    <w:rsid w:val="00966050"/>
    <w:rsid w:val="00966E2A"/>
    <w:rsid w:val="009670D3"/>
    <w:rsid w:val="009724A9"/>
    <w:rsid w:val="00972B79"/>
    <w:rsid w:val="00972D5C"/>
    <w:rsid w:val="0097354D"/>
    <w:rsid w:val="0097431C"/>
    <w:rsid w:val="009829F1"/>
    <w:rsid w:val="00982C29"/>
    <w:rsid w:val="00983017"/>
    <w:rsid w:val="00984691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7A12"/>
    <w:rsid w:val="009A0C00"/>
    <w:rsid w:val="009A3656"/>
    <w:rsid w:val="009A4879"/>
    <w:rsid w:val="009A4AF5"/>
    <w:rsid w:val="009A5443"/>
    <w:rsid w:val="009B00AB"/>
    <w:rsid w:val="009B094C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31BC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B6F"/>
    <w:rsid w:val="009F1956"/>
    <w:rsid w:val="009F789C"/>
    <w:rsid w:val="009F7A3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141D"/>
    <w:rsid w:val="00A217E3"/>
    <w:rsid w:val="00A21D10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B78"/>
    <w:rsid w:val="00A36E5D"/>
    <w:rsid w:val="00A3737B"/>
    <w:rsid w:val="00A413D7"/>
    <w:rsid w:val="00A43023"/>
    <w:rsid w:val="00A43417"/>
    <w:rsid w:val="00A44D2A"/>
    <w:rsid w:val="00A4678F"/>
    <w:rsid w:val="00A5023D"/>
    <w:rsid w:val="00A50BFC"/>
    <w:rsid w:val="00A511AB"/>
    <w:rsid w:val="00A5164C"/>
    <w:rsid w:val="00A51FD5"/>
    <w:rsid w:val="00A52E6C"/>
    <w:rsid w:val="00A539A6"/>
    <w:rsid w:val="00A53A3B"/>
    <w:rsid w:val="00A53D4B"/>
    <w:rsid w:val="00A544F2"/>
    <w:rsid w:val="00A55D6E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5652"/>
    <w:rsid w:val="00A77373"/>
    <w:rsid w:val="00A778B4"/>
    <w:rsid w:val="00A82F6A"/>
    <w:rsid w:val="00A84890"/>
    <w:rsid w:val="00A86C97"/>
    <w:rsid w:val="00A87228"/>
    <w:rsid w:val="00A90939"/>
    <w:rsid w:val="00A914B3"/>
    <w:rsid w:val="00A91F0B"/>
    <w:rsid w:val="00A921B5"/>
    <w:rsid w:val="00A9353D"/>
    <w:rsid w:val="00A97B5C"/>
    <w:rsid w:val="00AA1B3E"/>
    <w:rsid w:val="00AA2CCB"/>
    <w:rsid w:val="00AA3225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F4"/>
    <w:rsid w:val="00AB1351"/>
    <w:rsid w:val="00AB2A54"/>
    <w:rsid w:val="00AB2D62"/>
    <w:rsid w:val="00AB2E5E"/>
    <w:rsid w:val="00AB3062"/>
    <w:rsid w:val="00AB400A"/>
    <w:rsid w:val="00AB54BB"/>
    <w:rsid w:val="00AB5ED1"/>
    <w:rsid w:val="00AC0296"/>
    <w:rsid w:val="00AC069C"/>
    <w:rsid w:val="00AC0C07"/>
    <w:rsid w:val="00AC1727"/>
    <w:rsid w:val="00AC2116"/>
    <w:rsid w:val="00AC2311"/>
    <w:rsid w:val="00AC3F3A"/>
    <w:rsid w:val="00AC5430"/>
    <w:rsid w:val="00AC7100"/>
    <w:rsid w:val="00AC7BC6"/>
    <w:rsid w:val="00AD1DD8"/>
    <w:rsid w:val="00AD2849"/>
    <w:rsid w:val="00AD2CA4"/>
    <w:rsid w:val="00AD2D15"/>
    <w:rsid w:val="00AD2ECB"/>
    <w:rsid w:val="00AD3471"/>
    <w:rsid w:val="00AD3769"/>
    <w:rsid w:val="00AD48F0"/>
    <w:rsid w:val="00AD76DE"/>
    <w:rsid w:val="00AD7D5F"/>
    <w:rsid w:val="00AE04C3"/>
    <w:rsid w:val="00AE0FB5"/>
    <w:rsid w:val="00AE116E"/>
    <w:rsid w:val="00AE1D0F"/>
    <w:rsid w:val="00AE2E25"/>
    <w:rsid w:val="00AE4AF9"/>
    <w:rsid w:val="00AE7266"/>
    <w:rsid w:val="00AE7874"/>
    <w:rsid w:val="00AF0AE7"/>
    <w:rsid w:val="00AF0E23"/>
    <w:rsid w:val="00AF2BED"/>
    <w:rsid w:val="00AF2DA6"/>
    <w:rsid w:val="00AF36CF"/>
    <w:rsid w:val="00AF37DB"/>
    <w:rsid w:val="00AF3C7B"/>
    <w:rsid w:val="00B00546"/>
    <w:rsid w:val="00B01A3D"/>
    <w:rsid w:val="00B01E6E"/>
    <w:rsid w:val="00B032B1"/>
    <w:rsid w:val="00B04967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D8D"/>
    <w:rsid w:val="00B17266"/>
    <w:rsid w:val="00B179A0"/>
    <w:rsid w:val="00B17FE6"/>
    <w:rsid w:val="00B20D55"/>
    <w:rsid w:val="00B2159F"/>
    <w:rsid w:val="00B215DD"/>
    <w:rsid w:val="00B21D80"/>
    <w:rsid w:val="00B220A7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3080"/>
    <w:rsid w:val="00B45F18"/>
    <w:rsid w:val="00B46B90"/>
    <w:rsid w:val="00B47DF1"/>
    <w:rsid w:val="00B51370"/>
    <w:rsid w:val="00B52589"/>
    <w:rsid w:val="00B53076"/>
    <w:rsid w:val="00B5550F"/>
    <w:rsid w:val="00B5641B"/>
    <w:rsid w:val="00B570C8"/>
    <w:rsid w:val="00B578BA"/>
    <w:rsid w:val="00B61616"/>
    <w:rsid w:val="00B62231"/>
    <w:rsid w:val="00B623DD"/>
    <w:rsid w:val="00B63657"/>
    <w:rsid w:val="00B63D37"/>
    <w:rsid w:val="00B63E33"/>
    <w:rsid w:val="00B63FFE"/>
    <w:rsid w:val="00B65059"/>
    <w:rsid w:val="00B657FB"/>
    <w:rsid w:val="00B66E32"/>
    <w:rsid w:val="00B678F8"/>
    <w:rsid w:val="00B7137B"/>
    <w:rsid w:val="00B72B53"/>
    <w:rsid w:val="00B75485"/>
    <w:rsid w:val="00B75DF0"/>
    <w:rsid w:val="00B75EDD"/>
    <w:rsid w:val="00B77858"/>
    <w:rsid w:val="00B77AE0"/>
    <w:rsid w:val="00B77B07"/>
    <w:rsid w:val="00B80C5E"/>
    <w:rsid w:val="00B81173"/>
    <w:rsid w:val="00B811C7"/>
    <w:rsid w:val="00B81D92"/>
    <w:rsid w:val="00B8398B"/>
    <w:rsid w:val="00B83C19"/>
    <w:rsid w:val="00B843A0"/>
    <w:rsid w:val="00B876F4"/>
    <w:rsid w:val="00B8785E"/>
    <w:rsid w:val="00B90572"/>
    <w:rsid w:val="00B92412"/>
    <w:rsid w:val="00B925C9"/>
    <w:rsid w:val="00B93B6A"/>
    <w:rsid w:val="00B9462E"/>
    <w:rsid w:val="00B94B59"/>
    <w:rsid w:val="00B9594E"/>
    <w:rsid w:val="00B9595E"/>
    <w:rsid w:val="00B97190"/>
    <w:rsid w:val="00B97285"/>
    <w:rsid w:val="00BA0674"/>
    <w:rsid w:val="00BA0C6F"/>
    <w:rsid w:val="00BA366B"/>
    <w:rsid w:val="00BA7253"/>
    <w:rsid w:val="00BB01BF"/>
    <w:rsid w:val="00BB0A51"/>
    <w:rsid w:val="00BB0D54"/>
    <w:rsid w:val="00BB2F16"/>
    <w:rsid w:val="00BB3359"/>
    <w:rsid w:val="00BB3373"/>
    <w:rsid w:val="00BB4361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360A"/>
    <w:rsid w:val="00BD4889"/>
    <w:rsid w:val="00BD5585"/>
    <w:rsid w:val="00BD558F"/>
    <w:rsid w:val="00BD5C3C"/>
    <w:rsid w:val="00BD5DBB"/>
    <w:rsid w:val="00BD740F"/>
    <w:rsid w:val="00BE0A87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3C9"/>
    <w:rsid w:val="00BF1E23"/>
    <w:rsid w:val="00BF2A61"/>
    <w:rsid w:val="00BF32F9"/>
    <w:rsid w:val="00BF4761"/>
    <w:rsid w:val="00BF4D08"/>
    <w:rsid w:val="00BF531D"/>
    <w:rsid w:val="00BF5C9F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30FF"/>
    <w:rsid w:val="00C349DB"/>
    <w:rsid w:val="00C34C18"/>
    <w:rsid w:val="00C365BD"/>
    <w:rsid w:val="00C37C9A"/>
    <w:rsid w:val="00C40726"/>
    <w:rsid w:val="00C40754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30F0"/>
    <w:rsid w:val="00C63D1F"/>
    <w:rsid w:val="00C654A9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D0E"/>
    <w:rsid w:val="00C911EE"/>
    <w:rsid w:val="00C93615"/>
    <w:rsid w:val="00C94072"/>
    <w:rsid w:val="00C951D2"/>
    <w:rsid w:val="00C95619"/>
    <w:rsid w:val="00C95940"/>
    <w:rsid w:val="00C96771"/>
    <w:rsid w:val="00C96952"/>
    <w:rsid w:val="00C96D09"/>
    <w:rsid w:val="00CA0239"/>
    <w:rsid w:val="00CA05E1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763"/>
    <w:rsid w:val="00CB0A19"/>
    <w:rsid w:val="00CB0D65"/>
    <w:rsid w:val="00CB252D"/>
    <w:rsid w:val="00CB2DFC"/>
    <w:rsid w:val="00CB47A6"/>
    <w:rsid w:val="00CB491B"/>
    <w:rsid w:val="00CB5604"/>
    <w:rsid w:val="00CB596D"/>
    <w:rsid w:val="00CB5F5D"/>
    <w:rsid w:val="00CB6404"/>
    <w:rsid w:val="00CB75AB"/>
    <w:rsid w:val="00CC2E60"/>
    <w:rsid w:val="00CC40F8"/>
    <w:rsid w:val="00CC605E"/>
    <w:rsid w:val="00CC6EA0"/>
    <w:rsid w:val="00CC7BC5"/>
    <w:rsid w:val="00CD09B3"/>
    <w:rsid w:val="00CD220D"/>
    <w:rsid w:val="00CD27AD"/>
    <w:rsid w:val="00CD2FF9"/>
    <w:rsid w:val="00CD37A1"/>
    <w:rsid w:val="00CD3949"/>
    <w:rsid w:val="00CD3D00"/>
    <w:rsid w:val="00CD3EBE"/>
    <w:rsid w:val="00CD4B55"/>
    <w:rsid w:val="00CD6098"/>
    <w:rsid w:val="00CE0C1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4AA1"/>
    <w:rsid w:val="00CF6E07"/>
    <w:rsid w:val="00CF7A3D"/>
    <w:rsid w:val="00D00060"/>
    <w:rsid w:val="00D00EF5"/>
    <w:rsid w:val="00D0229B"/>
    <w:rsid w:val="00D040AD"/>
    <w:rsid w:val="00D054FE"/>
    <w:rsid w:val="00D071E5"/>
    <w:rsid w:val="00D10B51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7F25"/>
    <w:rsid w:val="00D44EF2"/>
    <w:rsid w:val="00D4657E"/>
    <w:rsid w:val="00D46D01"/>
    <w:rsid w:val="00D46E41"/>
    <w:rsid w:val="00D504E0"/>
    <w:rsid w:val="00D531AD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8DB"/>
    <w:rsid w:val="00D65B63"/>
    <w:rsid w:val="00D66A0A"/>
    <w:rsid w:val="00D74D68"/>
    <w:rsid w:val="00D74F8B"/>
    <w:rsid w:val="00D77159"/>
    <w:rsid w:val="00D80366"/>
    <w:rsid w:val="00D808E3"/>
    <w:rsid w:val="00D80D85"/>
    <w:rsid w:val="00D8159E"/>
    <w:rsid w:val="00D821E9"/>
    <w:rsid w:val="00D831FF"/>
    <w:rsid w:val="00D83D1F"/>
    <w:rsid w:val="00D847F8"/>
    <w:rsid w:val="00D84E02"/>
    <w:rsid w:val="00D8657E"/>
    <w:rsid w:val="00D86BD7"/>
    <w:rsid w:val="00D873CD"/>
    <w:rsid w:val="00D90FE9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D0212"/>
    <w:rsid w:val="00DD067B"/>
    <w:rsid w:val="00DD085E"/>
    <w:rsid w:val="00DD0BF4"/>
    <w:rsid w:val="00DD38CD"/>
    <w:rsid w:val="00DD4DAC"/>
    <w:rsid w:val="00DD5715"/>
    <w:rsid w:val="00DD6F2E"/>
    <w:rsid w:val="00DE04C2"/>
    <w:rsid w:val="00DE0540"/>
    <w:rsid w:val="00DE0C5E"/>
    <w:rsid w:val="00DE0E1E"/>
    <w:rsid w:val="00DE1660"/>
    <w:rsid w:val="00DE1788"/>
    <w:rsid w:val="00DE46DC"/>
    <w:rsid w:val="00DE503F"/>
    <w:rsid w:val="00DE5BAC"/>
    <w:rsid w:val="00DE658A"/>
    <w:rsid w:val="00DE7E54"/>
    <w:rsid w:val="00DF05C5"/>
    <w:rsid w:val="00DF376E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7FD"/>
    <w:rsid w:val="00E07023"/>
    <w:rsid w:val="00E07EAB"/>
    <w:rsid w:val="00E118F5"/>
    <w:rsid w:val="00E12A94"/>
    <w:rsid w:val="00E15A34"/>
    <w:rsid w:val="00E15B22"/>
    <w:rsid w:val="00E1629A"/>
    <w:rsid w:val="00E165B9"/>
    <w:rsid w:val="00E17AE0"/>
    <w:rsid w:val="00E20627"/>
    <w:rsid w:val="00E20E75"/>
    <w:rsid w:val="00E20EE8"/>
    <w:rsid w:val="00E2145B"/>
    <w:rsid w:val="00E223FA"/>
    <w:rsid w:val="00E23065"/>
    <w:rsid w:val="00E2362C"/>
    <w:rsid w:val="00E238E0"/>
    <w:rsid w:val="00E23DC9"/>
    <w:rsid w:val="00E2573B"/>
    <w:rsid w:val="00E25BA1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3C21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70B2F"/>
    <w:rsid w:val="00E711BB"/>
    <w:rsid w:val="00E72C09"/>
    <w:rsid w:val="00E73748"/>
    <w:rsid w:val="00E75C72"/>
    <w:rsid w:val="00E7633E"/>
    <w:rsid w:val="00E77615"/>
    <w:rsid w:val="00E7765B"/>
    <w:rsid w:val="00E8137B"/>
    <w:rsid w:val="00E82E47"/>
    <w:rsid w:val="00E8370C"/>
    <w:rsid w:val="00E8444B"/>
    <w:rsid w:val="00E85ECD"/>
    <w:rsid w:val="00E8629D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6608"/>
    <w:rsid w:val="00EA6A15"/>
    <w:rsid w:val="00EA6C6F"/>
    <w:rsid w:val="00EA70C7"/>
    <w:rsid w:val="00EA773B"/>
    <w:rsid w:val="00EB20FD"/>
    <w:rsid w:val="00EB2235"/>
    <w:rsid w:val="00EB33BE"/>
    <w:rsid w:val="00EB4485"/>
    <w:rsid w:val="00EB5209"/>
    <w:rsid w:val="00EB55F9"/>
    <w:rsid w:val="00EB564F"/>
    <w:rsid w:val="00EC0EEA"/>
    <w:rsid w:val="00EC2A38"/>
    <w:rsid w:val="00EC3F97"/>
    <w:rsid w:val="00EC45C7"/>
    <w:rsid w:val="00EC62B9"/>
    <w:rsid w:val="00EC6463"/>
    <w:rsid w:val="00EC7256"/>
    <w:rsid w:val="00ED0529"/>
    <w:rsid w:val="00ED076E"/>
    <w:rsid w:val="00ED0DC8"/>
    <w:rsid w:val="00ED3B3E"/>
    <w:rsid w:val="00ED5CA8"/>
    <w:rsid w:val="00ED5CB7"/>
    <w:rsid w:val="00ED75B5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44A"/>
    <w:rsid w:val="00EE559A"/>
    <w:rsid w:val="00EE70EB"/>
    <w:rsid w:val="00EE7B41"/>
    <w:rsid w:val="00EF176A"/>
    <w:rsid w:val="00EF295C"/>
    <w:rsid w:val="00EF5B8A"/>
    <w:rsid w:val="00EF5C4B"/>
    <w:rsid w:val="00EF7330"/>
    <w:rsid w:val="00F0170C"/>
    <w:rsid w:val="00F036DD"/>
    <w:rsid w:val="00F04219"/>
    <w:rsid w:val="00F074B0"/>
    <w:rsid w:val="00F10361"/>
    <w:rsid w:val="00F10B4C"/>
    <w:rsid w:val="00F10D26"/>
    <w:rsid w:val="00F10F14"/>
    <w:rsid w:val="00F128F9"/>
    <w:rsid w:val="00F14B8D"/>
    <w:rsid w:val="00F150A5"/>
    <w:rsid w:val="00F158BE"/>
    <w:rsid w:val="00F16AF8"/>
    <w:rsid w:val="00F203E8"/>
    <w:rsid w:val="00F21A1D"/>
    <w:rsid w:val="00F224C2"/>
    <w:rsid w:val="00F232E2"/>
    <w:rsid w:val="00F247F5"/>
    <w:rsid w:val="00F24AE0"/>
    <w:rsid w:val="00F265B4"/>
    <w:rsid w:val="00F26624"/>
    <w:rsid w:val="00F33689"/>
    <w:rsid w:val="00F35CDC"/>
    <w:rsid w:val="00F37775"/>
    <w:rsid w:val="00F3797D"/>
    <w:rsid w:val="00F428BA"/>
    <w:rsid w:val="00F456C6"/>
    <w:rsid w:val="00F46BAE"/>
    <w:rsid w:val="00F47F75"/>
    <w:rsid w:val="00F5058F"/>
    <w:rsid w:val="00F51822"/>
    <w:rsid w:val="00F53945"/>
    <w:rsid w:val="00F568F9"/>
    <w:rsid w:val="00F56FF5"/>
    <w:rsid w:val="00F57211"/>
    <w:rsid w:val="00F614E0"/>
    <w:rsid w:val="00F646EA"/>
    <w:rsid w:val="00F6588F"/>
    <w:rsid w:val="00F6746E"/>
    <w:rsid w:val="00F67746"/>
    <w:rsid w:val="00F70DCC"/>
    <w:rsid w:val="00F72416"/>
    <w:rsid w:val="00F7245A"/>
    <w:rsid w:val="00F73340"/>
    <w:rsid w:val="00F73C82"/>
    <w:rsid w:val="00F80650"/>
    <w:rsid w:val="00F84BE1"/>
    <w:rsid w:val="00F85CB6"/>
    <w:rsid w:val="00F90037"/>
    <w:rsid w:val="00F90C41"/>
    <w:rsid w:val="00F92BE0"/>
    <w:rsid w:val="00F9344C"/>
    <w:rsid w:val="00F93774"/>
    <w:rsid w:val="00F94D04"/>
    <w:rsid w:val="00F95DCE"/>
    <w:rsid w:val="00F95F95"/>
    <w:rsid w:val="00F96177"/>
    <w:rsid w:val="00F96D1E"/>
    <w:rsid w:val="00F97179"/>
    <w:rsid w:val="00F97180"/>
    <w:rsid w:val="00FA02AF"/>
    <w:rsid w:val="00FA18E5"/>
    <w:rsid w:val="00FA2C49"/>
    <w:rsid w:val="00FA33E7"/>
    <w:rsid w:val="00FA5FAA"/>
    <w:rsid w:val="00FA730B"/>
    <w:rsid w:val="00FB3145"/>
    <w:rsid w:val="00FB3450"/>
    <w:rsid w:val="00FB5E81"/>
    <w:rsid w:val="00FB6473"/>
    <w:rsid w:val="00FC084A"/>
    <w:rsid w:val="00FC4BFB"/>
    <w:rsid w:val="00FC5245"/>
    <w:rsid w:val="00FC5816"/>
    <w:rsid w:val="00FC648F"/>
    <w:rsid w:val="00FC69EC"/>
    <w:rsid w:val="00FC6B63"/>
    <w:rsid w:val="00FD0B6C"/>
    <w:rsid w:val="00FD1A0A"/>
    <w:rsid w:val="00FD343E"/>
    <w:rsid w:val="00FD40F5"/>
    <w:rsid w:val="00FD5693"/>
    <w:rsid w:val="00FD638A"/>
    <w:rsid w:val="00FD6FC7"/>
    <w:rsid w:val="00FE1963"/>
    <w:rsid w:val="00FE1A49"/>
    <w:rsid w:val="00FE311C"/>
    <w:rsid w:val="00FE39B0"/>
    <w:rsid w:val="00FE49D4"/>
    <w:rsid w:val="00FE62D7"/>
    <w:rsid w:val="00FE73F5"/>
    <w:rsid w:val="00FF00CA"/>
    <w:rsid w:val="00FF03E1"/>
    <w:rsid w:val="00FF1C4D"/>
    <w:rsid w:val="00FF2D63"/>
    <w:rsid w:val="00FF3CFF"/>
    <w:rsid w:val="00FF41E1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544BBB24-F102-47BE-A29D-454FCAF07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9" w:unhideWhenUsed="1" w:qFormat="1"/>
    <w:lsdException w:name="List Number" w:uiPriority="99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iPriority="99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2A8E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5A2A8E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5A2A8E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5A2A8E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5A2A8E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5A2A8E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5A2A8E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iPriority w:val="9"/>
    <w:unhideWhenUsed/>
    <w:qFormat/>
    <w:rsid w:val="005A2A8E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iPriority w:val="9"/>
    <w:unhideWhenUsed/>
    <w:qFormat/>
    <w:rsid w:val="005A2A8E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iPriority w:val="9"/>
    <w:unhideWhenUsed/>
    <w:qFormat/>
    <w:rsid w:val="005A2A8E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  <w:rsid w:val="005A2A8E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A2A8E"/>
  </w:style>
  <w:style w:type="character" w:customStyle="1" w:styleId="Heading1Char">
    <w:name w:val="Heading 1 Char"/>
    <w:link w:val="Heading1"/>
    <w:rsid w:val="005A2A8E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5A2A8E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5A2A8E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5A2A8E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5A2A8E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uiPriority w:val="9"/>
    <w:rsid w:val="005A2A8E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5A2A8E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5A2A8E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5A2A8E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5A2A8E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5A2A8E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5A2A8E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5A2A8E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5A2A8E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5A2A8E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5A2A8E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5A2A8E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5A2A8E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5A2A8E"/>
    <w:pPr>
      <w:ind w:left="1368"/>
    </w:pPr>
  </w:style>
  <w:style w:type="paragraph" w:customStyle="1" w:styleId="FMCopyrightTitle">
    <w:name w:val="FM Copyright Title"/>
    <w:basedOn w:val="FMCopyright"/>
    <w:rsid w:val="005A2A8E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5A2A8E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uiPriority w:val="99"/>
    <w:rsid w:val="005A2A8E"/>
    <w:pPr>
      <w:ind w:left="720" w:hanging="720"/>
    </w:pPr>
  </w:style>
  <w:style w:type="paragraph" w:styleId="Index2">
    <w:name w:val="index 2"/>
    <w:basedOn w:val="Normal"/>
    <w:next w:val="Normal"/>
    <w:uiPriority w:val="99"/>
    <w:rsid w:val="005A2A8E"/>
    <w:pPr>
      <w:ind w:left="720" w:hanging="432"/>
    </w:pPr>
  </w:style>
  <w:style w:type="paragraph" w:styleId="Index3">
    <w:name w:val="index 3"/>
    <w:basedOn w:val="Normal"/>
    <w:next w:val="Normal"/>
    <w:uiPriority w:val="99"/>
    <w:rsid w:val="005A2A8E"/>
    <w:pPr>
      <w:ind w:left="720" w:hanging="144"/>
    </w:pPr>
  </w:style>
  <w:style w:type="paragraph" w:customStyle="1" w:styleId="PartText">
    <w:name w:val="Part Text"/>
    <w:basedOn w:val="Normal"/>
    <w:next w:val="Normal"/>
    <w:rsid w:val="005A2A8E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5A2A8E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5A2A8E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5A2A8E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5A2A8E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5A2A8E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5A2A8E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5A2A8E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5A2A8E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5A2A8E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5A2A8E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5A2A8E"/>
    <w:rPr>
      <w:rFonts w:ascii="TheSansMonoConNormal" w:eastAsia="Calibri" w:hAnsi="TheSansMonoConNormal"/>
      <w:noProof/>
      <w:sz w:val="18"/>
      <w:szCs w:val="22"/>
    </w:rPr>
  </w:style>
  <w:style w:type="paragraph" w:customStyle="1" w:styleId="TableText">
    <w:name w:val="Table Text"/>
    <w:qFormat/>
    <w:rsid w:val="005A2A8E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5A2A8E"/>
    <w:pPr>
      <w:keepNext/>
      <w:spacing w:after="120"/>
    </w:pPr>
  </w:style>
  <w:style w:type="paragraph" w:customStyle="1" w:styleId="TableHead">
    <w:name w:val="Table Head"/>
    <w:next w:val="Normal"/>
    <w:rsid w:val="005A2A8E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5A2A8E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5A2A8E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5A2A8E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5A2A8E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5A2A8E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5A2A8E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5A2A8E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5A2A8E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5A2A8E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5A2A8E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5A2A8E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5A2A8E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5A2A8E"/>
    <w:pPr>
      <w:ind w:firstLine="576"/>
    </w:pPr>
  </w:style>
  <w:style w:type="paragraph" w:customStyle="1" w:styleId="Footnote">
    <w:name w:val="Footnote"/>
    <w:basedOn w:val="Normal"/>
    <w:rsid w:val="005A2A8E"/>
    <w:rPr>
      <w:sz w:val="19"/>
    </w:rPr>
  </w:style>
  <w:style w:type="paragraph" w:styleId="DocumentMap">
    <w:name w:val="Document Map"/>
    <w:basedOn w:val="Normal"/>
    <w:link w:val="DocumentMapChar"/>
    <w:uiPriority w:val="99"/>
    <w:semiHidden/>
    <w:rsid w:val="005A2A8E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5A2A8E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5A2A8E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5A2A8E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5A2A8E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uiPriority w:val="99"/>
    <w:rsid w:val="005A2A8E"/>
    <w:rPr>
      <w:color w:val="0000FF"/>
      <w:u w:val="single"/>
    </w:rPr>
  </w:style>
  <w:style w:type="paragraph" w:styleId="Footer">
    <w:name w:val="footer"/>
    <w:basedOn w:val="Normal"/>
    <w:link w:val="FooterChar"/>
    <w:rsid w:val="005A2A8E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5A2A8E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5A2A8E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5A2A8E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5A2A8E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5A2A8E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5A2A8E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5A2A8E"/>
    <w:rPr>
      <w:rFonts w:ascii="ZapfDingbats" w:hAnsi="ZapfDingbats"/>
      <w:color w:val="BFBFBF"/>
      <w:szCs w:val="24"/>
      <w:lang w:val="x-none" w:eastAsia="x-none"/>
    </w:rPr>
  </w:style>
  <w:style w:type="table" w:customStyle="1" w:styleId="TableList">
    <w:name w:val="Table List"/>
    <w:basedOn w:val="TableNormal"/>
    <w:rsid w:val="005A2A8E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5A2A8E"/>
  </w:style>
  <w:style w:type="paragraph" w:customStyle="1" w:styleId="SideBarSubhead">
    <w:name w:val="Side Bar Subhead"/>
    <w:basedOn w:val="Normal"/>
    <w:rsid w:val="005A2A8E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5A2A8E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5A2A8E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5A2A8E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5A2A8E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5A2A8E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5A2A8E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5A2A8E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5A2A8E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5A2A8E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5A2A8E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5A2A8E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5A2A8E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5A2A8E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5A2A8E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5A2A8E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5A2A8E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5A2A8E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5A2A8E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5A2A8E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5A2A8E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5A2A8E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5A2A8E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5A2A8E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5A2A8E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5A2A8E"/>
    <w:rPr>
      <w:rFonts w:ascii="Calibri" w:eastAsia="Calibri" w:hAnsi="Calibri"/>
      <w:sz w:val="22"/>
      <w:szCs w:val="22"/>
    </w:rPr>
  </w:style>
  <w:style w:type="paragraph" w:styleId="BodyTextFirstIndent2">
    <w:name w:val="Body Text First Indent 2"/>
    <w:basedOn w:val="BodyTextIndent"/>
    <w:link w:val="BodyTextFirstIndent2Char"/>
    <w:rsid w:val="005A2A8E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5A2A8E"/>
    <w:rPr>
      <w:rFonts w:ascii="Calibri" w:eastAsia="Calibri" w:hAnsi="Calibri"/>
      <w:sz w:val="22"/>
      <w:szCs w:val="22"/>
    </w:rPr>
  </w:style>
  <w:style w:type="character" w:customStyle="1" w:styleId="NoteTipCautionChar">
    <w:name w:val="Note/Tip/Caution Char"/>
    <w:link w:val="NoteTipCaution"/>
    <w:rsid w:val="005A2A8E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5A2A8E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5A2A8E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5A2A8E"/>
    <w:rPr>
      <w:rFonts w:ascii="Arial Narrow" w:eastAsia="Calibri" w:hAnsi="Arial Narrow"/>
      <w:b/>
      <w:sz w:val="22"/>
      <w:szCs w:val="18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5A2A8E"/>
    <w:rPr>
      <w:rFonts w:ascii="Arial Narrow" w:eastAsia="Calibri" w:hAnsi="Arial Narrow"/>
      <w:b/>
      <w:i/>
      <w:iCs/>
      <w:sz w:val="22"/>
      <w:szCs w:val="18"/>
      <w:lang w:val="x-none" w:eastAsia="x-none"/>
    </w:rPr>
  </w:style>
  <w:style w:type="paragraph" w:styleId="Header">
    <w:name w:val="header"/>
    <w:basedOn w:val="Normal"/>
    <w:link w:val="HeaderChar"/>
    <w:rsid w:val="005A2A8E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5A2A8E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iPriority w:val="99"/>
    <w:unhideWhenUsed/>
    <w:rsid w:val="005A2A8E"/>
    <w:pPr>
      <w:spacing w:before="20" w:line="480" w:lineRule="auto"/>
    </w:pPr>
    <w:rPr>
      <w:rFonts w:eastAsiaTheme="minorEastAsia" w:cstheme="minorBidi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uiPriority w:val="99"/>
    <w:rsid w:val="005A2A8E"/>
    <w:rPr>
      <w:rFonts w:ascii="Arial" w:eastAsiaTheme="minorEastAsia" w:hAnsi="Arial" w:cstheme="minorBidi"/>
      <w:szCs w:val="22"/>
      <w:lang w:val="x-none" w:eastAsia="x-none" w:bidi="hi-IN"/>
    </w:rPr>
  </w:style>
  <w:style w:type="paragraph" w:styleId="BodyText3">
    <w:name w:val="Body Text 3"/>
    <w:basedOn w:val="BodyText"/>
    <w:link w:val="BodyText3Char"/>
    <w:autoRedefine/>
    <w:uiPriority w:val="99"/>
    <w:unhideWhenUsed/>
    <w:rsid w:val="005A2A8E"/>
    <w:pPr>
      <w:spacing w:before="20"/>
    </w:pPr>
    <w:rPr>
      <w:rFonts w:eastAsiaTheme="minorEastAsia" w:cstheme="minorBidi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uiPriority w:val="99"/>
    <w:rsid w:val="005A2A8E"/>
    <w:rPr>
      <w:rFonts w:ascii="Arial" w:eastAsiaTheme="minorEastAsia" w:hAnsi="Arial" w:cstheme="minorBidi"/>
      <w:szCs w:val="14"/>
      <w:lang w:val="x-none" w:eastAsia="x-none" w:bidi="hi-IN"/>
    </w:rPr>
  </w:style>
  <w:style w:type="paragraph" w:styleId="ListBullet">
    <w:name w:val="List Bullet"/>
    <w:basedOn w:val="BodyText"/>
    <w:uiPriority w:val="99"/>
    <w:unhideWhenUsed/>
    <w:qFormat/>
    <w:rsid w:val="005A2A8E"/>
    <w:pPr>
      <w:spacing w:after="80"/>
      <w:ind w:left="357" w:hanging="357"/>
    </w:pPr>
    <w:rPr>
      <w:rFonts w:eastAsiaTheme="minorEastAsia" w:cstheme="minorBidi"/>
      <w:sz w:val="20"/>
      <w:lang w:bidi="hi-IN"/>
    </w:rPr>
  </w:style>
  <w:style w:type="paragraph" w:styleId="ListContinue">
    <w:name w:val="List Continue"/>
    <w:basedOn w:val="BodyText"/>
    <w:next w:val="BodyText"/>
    <w:uiPriority w:val="99"/>
    <w:unhideWhenUsed/>
    <w:rsid w:val="005A2A8E"/>
    <w:pPr>
      <w:spacing w:before="20"/>
      <w:ind w:left="357"/>
      <w:contextualSpacing/>
    </w:pPr>
    <w:rPr>
      <w:rFonts w:eastAsiaTheme="minorEastAsia" w:cstheme="minorBidi"/>
      <w:sz w:val="20"/>
      <w:lang w:bidi="hi-IN"/>
    </w:rPr>
  </w:style>
  <w:style w:type="character" w:styleId="Emphasis">
    <w:name w:val="Emphasis"/>
    <w:basedOn w:val="DefaultParagraphFont"/>
    <w:qFormat/>
    <w:rsid w:val="005A2A8E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A2A8E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5A2A8E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TOC2"/>
    <w:next w:val="BodyText"/>
    <w:uiPriority w:val="39"/>
    <w:unhideWhenUsed/>
    <w:rsid w:val="005A2A8E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iPriority w:val="39"/>
    <w:unhideWhenUsed/>
    <w:rsid w:val="005A2A8E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5A2A8E"/>
    <w:pPr>
      <w:numPr>
        <w:numId w:val="13"/>
      </w:numPr>
      <w:spacing w:before="20" w:after="240"/>
      <w:ind w:left="851" w:hanging="284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5A2A8E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 w:cstheme="minorBidi"/>
      <w:noProof/>
    </w:rPr>
  </w:style>
  <w:style w:type="paragraph" w:styleId="TOC5">
    <w:name w:val="toc 5"/>
    <w:basedOn w:val="Normal"/>
    <w:next w:val="TOC4"/>
    <w:uiPriority w:val="39"/>
    <w:unhideWhenUsed/>
    <w:rsid w:val="005A2A8E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rsid w:val="005A2A8E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Caption">
    <w:name w:val="caption"/>
    <w:basedOn w:val="BodyText"/>
    <w:next w:val="BodyText"/>
    <w:uiPriority w:val="35"/>
    <w:unhideWhenUsed/>
    <w:qFormat/>
    <w:rsid w:val="005A2A8E"/>
    <w:pPr>
      <w:keepNext/>
      <w:spacing w:before="20" w:after="200"/>
    </w:pPr>
    <w:rPr>
      <w:rFonts w:eastAsiaTheme="minorEastAsia" w:cstheme="minorBidi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5A2A8E"/>
    <w:tblPr/>
  </w:style>
  <w:style w:type="paragraph" w:styleId="Title">
    <w:name w:val="Title"/>
    <w:basedOn w:val="BodyText"/>
    <w:next w:val="BodyText"/>
    <w:link w:val="TitleChar"/>
    <w:qFormat/>
    <w:rsid w:val="005A2A8E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5A2A8E"/>
    <w:rPr>
      <w:rFonts w:ascii="Book Antiqua" w:eastAsia="Calibri" w:hAnsi="Book Antiqua"/>
      <w:b/>
      <w:kern w:val="28"/>
      <w:sz w:val="72"/>
      <w:szCs w:val="32"/>
      <w:lang w:val="x-none" w:eastAsia="x-none"/>
    </w:rPr>
  </w:style>
  <w:style w:type="paragraph" w:styleId="BlockText">
    <w:name w:val="Block Text"/>
    <w:basedOn w:val="Normal"/>
    <w:uiPriority w:val="99"/>
    <w:unhideWhenUsed/>
    <w:rsid w:val="005A2A8E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5A2A8E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5A2A8E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5A2A8E"/>
    <w:rPr>
      <w:b/>
      <w:bCs/>
    </w:rPr>
  </w:style>
  <w:style w:type="paragraph" w:styleId="NoSpacing">
    <w:name w:val="No Spacing"/>
    <w:uiPriority w:val="1"/>
    <w:qFormat/>
    <w:rsid w:val="005A2A8E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qFormat/>
    <w:rsid w:val="005A2A8E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rsid w:val="005A2A8E"/>
    <w:rPr>
      <w:rFonts w:ascii="Calibri" w:eastAsia="Calibri" w:hAnsi="Calibri"/>
      <w:b/>
      <w:bCs/>
      <w:i/>
      <w:iCs/>
      <w:sz w:val="22"/>
      <w:szCs w:val="22"/>
    </w:rPr>
  </w:style>
  <w:style w:type="character" w:styleId="SubtleEmphasis">
    <w:name w:val="Subtle Emphasis"/>
    <w:qFormat/>
    <w:rsid w:val="005A2A8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A2A8E"/>
    <w:rPr>
      <w:b/>
      <w:bCs/>
      <w:i/>
      <w:iCs/>
      <w:color w:val="auto"/>
    </w:rPr>
  </w:style>
  <w:style w:type="character" w:styleId="SubtleReference">
    <w:name w:val="Subtle Reference"/>
    <w:qFormat/>
    <w:rsid w:val="005A2A8E"/>
    <w:rPr>
      <w:smallCaps/>
    </w:rPr>
  </w:style>
  <w:style w:type="character" w:styleId="IntenseReference">
    <w:name w:val="Intense Reference"/>
    <w:qFormat/>
    <w:rsid w:val="005A2A8E"/>
    <w:rPr>
      <w:smallCaps/>
      <w:spacing w:val="5"/>
      <w:u w:val="single"/>
    </w:rPr>
  </w:style>
  <w:style w:type="character" w:styleId="BookTitle">
    <w:name w:val="Book Title"/>
    <w:qFormat/>
    <w:rsid w:val="005A2A8E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5A2A8E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uiPriority w:val="99"/>
    <w:rsid w:val="005A2A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5A2A8E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5A2A8E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5A2A8E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A2A8E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5A2A8E"/>
    <w:pPr>
      <w:jc w:val="center"/>
    </w:pPr>
    <w:rPr>
      <w:rFonts w:ascii="Utopia" w:eastAsiaTheme="minorEastAsia" w:hAnsi="Utopia" w:cstheme="minorBidi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5A2A8E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5A2A8E"/>
    <w:pPr>
      <w:spacing w:before="400" w:after="400"/>
      <w:ind w:left="284" w:right="284"/>
      <w:contextualSpacing/>
    </w:pPr>
    <w:rPr>
      <w:rFonts w:eastAsiaTheme="minorEastAsia" w:cstheme="minorBidi"/>
    </w:rPr>
  </w:style>
  <w:style w:type="character" w:customStyle="1" w:styleId="JavaNoteChar">
    <w:name w:val="Java Note Char"/>
    <w:basedOn w:val="BodyTextChar"/>
    <w:link w:val="JavaNote"/>
    <w:rsid w:val="005A2A8E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5A2A8E"/>
    <w:pPr>
      <w:spacing w:before="20" w:after="600"/>
    </w:pPr>
    <w:rPr>
      <w:rFonts w:eastAsiaTheme="minorEastAsia" w:cstheme="minorBidi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5A2A8E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iPriority w:val="99"/>
    <w:unhideWhenUsed/>
    <w:rsid w:val="005A2A8E"/>
  </w:style>
  <w:style w:type="paragraph" w:customStyle="1" w:styleId="TableHeading">
    <w:name w:val="Table Heading"/>
    <w:link w:val="TableHeadingChar"/>
    <w:qFormat/>
    <w:rsid w:val="005A2A8E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5A2A8E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5A2A8E"/>
    <w:pPr>
      <w:spacing w:before="40" w:after="40"/>
    </w:pPr>
    <w:rPr>
      <w:rFonts w:eastAsiaTheme="minorEastAsia" w:cstheme="minorBidi"/>
      <w:lang w:bidi="hi-IN"/>
    </w:rPr>
  </w:style>
  <w:style w:type="character" w:customStyle="1" w:styleId="TableBodyChar">
    <w:name w:val="Table Body Char"/>
    <w:basedOn w:val="BodyTextChar"/>
    <w:link w:val="TableBody"/>
    <w:rsid w:val="005A2A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5A2A8E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5A2A8E"/>
    <w:pPr>
      <w:spacing w:before="400" w:after="240"/>
    </w:pPr>
    <w:rPr>
      <w:rFonts w:eastAsiaTheme="minorEastAsia" w:cstheme="minorBidi"/>
      <w:lang w:bidi="hi-IN"/>
    </w:rPr>
  </w:style>
  <w:style w:type="paragraph" w:styleId="ListNumber">
    <w:name w:val="List Number"/>
    <w:aliases w:val="Jaav Book List Number"/>
    <w:basedOn w:val="BodyText"/>
    <w:next w:val="BodyText"/>
    <w:uiPriority w:val="99"/>
    <w:unhideWhenUsed/>
    <w:rsid w:val="005A2A8E"/>
    <w:pPr>
      <w:spacing w:before="20" w:after="400"/>
      <w:ind w:left="360" w:hanging="360"/>
      <w:contextualSpacing/>
    </w:pPr>
    <w:rPr>
      <w:rFonts w:eastAsiaTheme="minorEastAsia" w:cstheme="minorBidi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5A2A8E"/>
    <w:pPr>
      <w:spacing w:before="600"/>
    </w:pPr>
  </w:style>
  <w:style w:type="numbering" w:customStyle="1" w:styleId="JavaBookMultiLevelListStyle">
    <w:name w:val="Java Book MultiLevel List Style"/>
    <w:uiPriority w:val="99"/>
    <w:rsid w:val="005A2A8E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5A2A8E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5A2A8E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5A2A8E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5A2A8E"/>
    <w:rPr>
      <w:vanish/>
      <w:color w:val="FF0000"/>
    </w:rPr>
  </w:style>
  <w:style w:type="character" w:customStyle="1" w:styleId="Typewriter">
    <w:name w:val="Typewriter"/>
    <w:rsid w:val="005A2A8E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5A2A8E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5A2A8E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5A2A8E"/>
    <w:rPr>
      <w:vertAlign w:val="superscript"/>
    </w:rPr>
  </w:style>
  <w:style w:type="paragraph" w:styleId="NormalIndent">
    <w:name w:val="Normal Indent"/>
    <w:basedOn w:val="Normal"/>
    <w:rsid w:val="005A2A8E"/>
    <w:pPr>
      <w:ind w:left="720"/>
    </w:pPr>
  </w:style>
  <w:style w:type="paragraph" w:styleId="TOC7">
    <w:name w:val="toc 7"/>
    <w:basedOn w:val="Normal"/>
    <w:next w:val="Normal"/>
    <w:autoRedefine/>
    <w:uiPriority w:val="39"/>
    <w:rsid w:val="005A2A8E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5A2A8E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5A2A8E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FollowedHyperlink">
    <w:name w:val="FollowedHyperlink"/>
    <w:rsid w:val="005A2A8E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5A2A8E"/>
    <w:pPr>
      <w:ind w:left="400" w:hanging="400"/>
    </w:pPr>
  </w:style>
  <w:style w:type="paragraph" w:styleId="HTMLPreformatted">
    <w:name w:val="HTML Preformatted"/>
    <w:basedOn w:val="Normal"/>
    <w:link w:val="HTMLPreformattedChar"/>
    <w:uiPriority w:val="99"/>
    <w:rsid w:val="005A2A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2A8E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5A2A8E"/>
    <w:pPr>
      <w:ind w:left="800" w:hanging="200"/>
    </w:pPr>
  </w:style>
  <w:style w:type="paragraph" w:styleId="Index5">
    <w:name w:val="index 5"/>
    <w:basedOn w:val="Normal"/>
    <w:next w:val="Normal"/>
    <w:autoRedefine/>
    <w:rsid w:val="005A2A8E"/>
    <w:pPr>
      <w:ind w:left="1000" w:hanging="200"/>
    </w:pPr>
  </w:style>
  <w:style w:type="paragraph" w:styleId="Index6">
    <w:name w:val="index 6"/>
    <w:basedOn w:val="Normal"/>
    <w:next w:val="Normal"/>
    <w:autoRedefine/>
    <w:rsid w:val="005A2A8E"/>
    <w:pPr>
      <w:ind w:left="1200" w:hanging="200"/>
    </w:pPr>
  </w:style>
  <w:style w:type="paragraph" w:styleId="Index7">
    <w:name w:val="index 7"/>
    <w:basedOn w:val="Normal"/>
    <w:next w:val="Normal"/>
    <w:autoRedefine/>
    <w:rsid w:val="005A2A8E"/>
    <w:pPr>
      <w:ind w:left="1400" w:hanging="200"/>
    </w:pPr>
  </w:style>
  <w:style w:type="paragraph" w:styleId="Index8">
    <w:name w:val="index 8"/>
    <w:basedOn w:val="Normal"/>
    <w:next w:val="Normal"/>
    <w:autoRedefine/>
    <w:rsid w:val="005A2A8E"/>
    <w:pPr>
      <w:ind w:left="1600" w:hanging="200"/>
    </w:pPr>
  </w:style>
  <w:style w:type="paragraph" w:styleId="Index9">
    <w:name w:val="index 9"/>
    <w:basedOn w:val="Normal"/>
    <w:next w:val="Normal"/>
    <w:autoRedefine/>
    <w:rsid w:val="005A2A8E"/>
    <w:pPr>
      <w:ind w:left="1800" w:hanging="200"/>
    </w:pPr>
  </w:style>
  <w:style w:type="paragraph" w:styleId="IndexHeading">
    <w:name w:val="index heading"/>
    <w:basedOn w:val="Normal"/>
    <w:next w:val="Index1"/>
    <w:uiPriority w:val="99"/>
    <w:rsid w:val="005A2A8E"/>
  </w:style>
  <w:style w:type="character" w:styleId="HTMLCode">
    <w:name w:val="HTML Code"/>
    <w:uiPriority w:val="99"/>
    <w:rsid w:val="005A2A8E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uiPriority w:val="99"/>
    <w:rsid w:val="005A2A8E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5A2A8E"/>
  </w:style>
  <w:style w:type="character" w:customStyle="1" w:styleId="NoteHeadingChar">
    <w:name w:val="Note Heading Char"/>
    <w:basedOn w:val="DefaultParagraphFont"/>
    <w:link w:val="NoteHeading"/>
    <w:rsid w:val="005A2A8E"/>
    <w:rPr>
      <w:rFonts w:ascii="Calibri" w:eastAsia="Calibri" w:hAnsi="Calibri"/>
      <w:sz w:val="22"/>
      <w:szCs w:val="22"/>
    </w:rPr>
  </w:style>
  <w:style w:type="character" w:styleId="HTMLSample">
    <w:name w:val="HTML Sample"/>
    <w:rsid w:val="005A2A8E"/>
    <w:rPr>
      <w:rFonts w:ascii="Courier New" w:hAnsi="Courier New"/>
    </w:rPr>
  </w:style>
  <w:style w:type="paragraph" w:styleId="Revision">
    <w:name w:val="Revision"/>
    <w:hidden/>
    <w:uiPriority w:val="99"/>
    <w:semiHidden/>
    <w:rsid w:val="005A2A8E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A2A8E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5A2A8E"/>
    <w:pPr>
      <w:spacing w:before="20" w:after="240"/>
    </w:pPr>
    <w:rPr>
      <w:rFonts w:eastAsiaTheme="minorEastAsia" w:cstheme="minorBidi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5A2A8E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5A2A8E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5A2A8E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5A2A8E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5A2A8E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5A2A8E"/>
    <w:pPr>
      <w:ind w:left="360" w:hanging="360"/>
    </w:pPr>
  </w:style>
  <w:style w:type="paragraph" w:styleId="List2">
    <w:name w:val="List 2"/>
    <w:basedOn w:val="Normal"/>
    <w:rsid w:val="005A2A8E"/>
    <w:pPr>
      <w:ind w:left="720" w:hanging="360"/>
    </w:pPr>
  </w:style>
  <w:style w:type="paragraph" w:styleId="List3">
    <w:name w:val="List 3"/>
    <w:basedOn w:val="Normal"/>
    <w:rsid w:val="005A2A8E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5A2A8E"/>
  </w:style>
  <w:style w:type="character" w:customStyle="1" w:styleId="SalutationChar">
    <w:name w:val="Salutation Char"/>
    <w:basedOn w:val="DefaultParagraphFont"/>
    <w:link w:val="Salutation"/>
    <w:rsid w:val="005A2A8E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5A2A8E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5A2A8E"/>
  </w:style>
  <w:style w:type="paragraph" w:styleId="Signature">
    <w:name w:val="Signature"/>
    <w:basedOn w:val="Normal"/>
    <w:link w:val="SignatureChar"/>
    <w:rsid w:val="005A2A8E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5A2A8E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5A2A8E"/>
  </w:style>
  <w:style w:type="character" w:styleId="HTMLTypewriter">
    <w:name w:val="HTML Typewriter"/>
    <w:basedOn w:val="DefaultParagraphFont"/>
    <w:rsid w:val="005A2A8E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5A2A8E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5A2A8E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5A2A8E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5A2A8E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5A2A8E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5A2A8E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5A2A8E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5A2A8E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5A2A8E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5A2A8E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5A2A8E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5A2A8E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5A2A8E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5A2A8E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5A2A8E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5A2A8E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5A2A8E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5A2A8E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5A2A8E"/>
    <w:rPr>
      <w:color w:val="0000FF"/>
    </w:rPr>
  </w:style>
  <w:style w:type="character" w:customStyle="1" w:styleId="ci1">
    <w:name w:val="ci1"/>
    <w:basedOn w:val="DefaultParagraphFont"/>
    <w:rsid w:val="005A2A8E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5A2A8E"/>
    <w:rPr>
      <w:color w:val="990000"/>
    </w:rPr>
  </w:style>
  <w:style w:type="character" w:customStyle="1" w:styleId="ns1">
    <w:name w:val="ns1"/>
    <w:basedOn w:val="DefaultParagraphFont"/>
    <w:rsid w:val="005A2A8E"/>
    <w:rPr>
      <w:color w:val="FF0000"/>
    </w:rPr>
  </w:style>
  <w:style w:type="character" w:customStyle="1" w:styleId="bodycopy">
    <w:name w:val="bodycopy"/>
    <w:basedOn w:val="DefaultParagraphFont"/>
    <w:rsid w:val="005A2A8E"/>
  </w:style>
  <w:style w:type="character" w:customStyle="1" w:styleId="boldbodycopy">
    <w:name w:val="boldbodycopy"/>
    <w:basedOn w:val="DefaultParagraphFont"/>
    <w:rsid w:val="005A2A8E"/>
  </w:style>
  <w:style w:type="character" w:customStyle="1" w:styleId="cmbx-101">
    <w:name w:val="cmbx-101"/>
    <w:basedOn w:val="DefaultParagraphFont"/>
    <w:rsid w:val="005A2A8E"/>
    <w:rPr>
      <w:b/>
      <w:bCs/>
    </w:rPr>
  </w:style>
  <w:style w:type="paragraph" w:styleId="TOAHeading">
    <w:name w:val="toa heading"/>
    <w:basedOn w:val="Normal"/>
    <w:next w:val="Normal"/>
    <w:rsid w:val="005A2A8E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5A2A8E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5A2A8E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5A2A8E"/>
    <w:rPr>
      <w:color w:val="0000FF"/>
    </w:rPr>
  </w:style>
  <w:style w:type="paragraph" w:styleId="Date">
    <w:name w:val="Date"/>
    <w:basedOn w:val="Normal"/>
    <w:next w:val="Normal"/>
    <w:link w:val="DateChar"/>
    <w:rsid w:val="005A2A8E"/>
  </w:style>
  <w:style w:type="character" w:customStyle="1" w:styleId="DateChar">
    <w:name w:val="Date Char"/>
    <w:basedOn w:val="DefaultParagraphFont"/>
    <w:link w:val="Date"/>
    <w:rsid w:val="005A2A8E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iPriority w:val="99"/>
    <w:unhideWhenUsed/>
    <w:rsid w:val="005A2A8E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5A2A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5A2A8E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5A2A8E"/>
    <w:pPr>
      <w:tabs>
        <w:tab w:val="decimal" w:pos="360"/>
      </w:tabs>
    </w:pPr>
    <w:rPr>
      <w:rFonts w:asciiTheme="minorHAnsi" w:hAnsiTheme="minorHAnsi"/>
    </w:rPr>
  </w:style>
  <w:style w:type="table" w:styleId="MediumShading2-Accent5">
    <w:name w:val="Medium Shading 2 Accent 5"/>
    <w:basedOn w:val="TableNormal"/>
    <w:uiPriority w:val="64"/>
    <w:rsid w:val="005A2A8E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5A2A8E"/>
  </w:style>
  <w:style w:type="paragraph" w:styleId="BodyTextFirstIndent">
    <w:name w:val="Body Text First Indent"/>
    <w:basedOn w:val="BodyText"/>
    <w:link w:val="BodyTextFirstIndentChar"/>
    <w:autoRedefine/>
    <w:rsid w:val="005A2A8E"/>
    <w:pPr>
      <w:spacing w:before="20" w:after="240"/>
      <w:ind w:firstLine="216"/>
    </w:pPr>
    <w:rPr>
      <w:rFonts w:eastAsiaTheme="minorEastAsia" w:cstheme="minorBidi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5A2A8E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5A2A8E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5A2A8E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5A2A8E"/>
    <w:pPr>
      <w:numPr>
        <w:numId w:val="11"/>
      </w:numPr>
    </w:pPr>
  </w:style>
  <w:style w:type="numbering" w:customStyle="1" w:styleId="Style2">
    <w:name w:val="Style2"/>
    <w:uiPriority w:val="99"/>
    <w:rsid w:val="005A2A8E"/>
    <w:pPr>
      <w:numPr>
        <w:numId w:val="12"/>
      </w:numPr>
    </w:pPr>
  </w:style>
  <w:style w:type="character" w:customStyle="1" w:styleId="A11">
    <w:name w:val="A11"/>
    <w:uiPriority w:val="99"/>
    <w:rsid w:val="005A2A8E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5A2A8E"/>
    <w:pPr>
      <w:spacing w:before="20" w:after="240"/>
      <w:jc w:val="center"/>
    </w:pPr>
    <w:rPr>
      <w:rFonts w:eastAsiaTheme="minorEastAsia" w:cstheme="minorBidi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5A2A8E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5A2A8E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5A2A8E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5A2A8E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5A2A8E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5A2A8E"/>
    <w:pPr>
      <w:spacing w:after="240"/>
      <w:ind w:left="357" w:hanging="357"/>
    </w:pPr>
  </w:style>
  <w:style w:type="character" w:customStyle="1" w:styleId="BlackDingbat">
    <w:name w:val="Black Dingbat"/>
    <w:rsid w:val="005A2A8E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5A2A8E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5A2A8E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5A2A8E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5A2A8E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5A2A8E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5A2A8E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5A2A8E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5A2A8E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5A2A8E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5A2A8E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5A2A8E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5A2A8E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5A2A8E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5A2A8E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5A2A8E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5A2A8E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5A2A8E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5A2A8E"/>
  </w:style>
  <w:style w:type="character" w:customStyle="1" w:styleId="plusline1">
    <w:name w:val="plusline1"/>
    <w:basedOn w:val="DefaultParagraphFont"/>
    <w:rsid w:val="005A2A8E"/>
    <w:rPr>
      <w:color w:val="008000"/>
    </w:rPr>
  </w:style>
  <w:style w:type="character" w:styleId="CommentReference">
    <w:name w:val="annotation reference"/>
    <w:semiHidden/>
    <w:rsid w:val="0082231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82231E"/>
    <w:rPr>
      <w:rFonts w:ascii="Times" w:hAnsi="Times" w:cs="Vrinda"/>
      <w:sz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82231E"/>
    <w:rPr>
      <w:rFonts w:ascii="Times" w:eastAsiaTheme="minorHAnsi" w:hAnsi="Times" w:cs="Vrinda"/>
      <w:szCs w:val="22"/>
      <w:lang w:bidi="bn-IN"/>
    </w:rPr>
  </w:style>
  <w:style w:type="table" w:styleId="TableElegant">
    <w:name w:val="Table Elegant"/>
    <w:basedOn w:val="TableNormal"/>
    <w:rsid w:val="0082231E"/>
    <w:pPr>
      <w:spacing w:after="200" w:line="276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CommentSubject">
    <w:name w:val="annotation subject"/>
    <w:basedOn w:val="CommentText"/>
    <w:next w:val="CommentText"/>
    <w:link w:val="CommentSubjectChar"/>
    <w:rsid w:val="0082231E"/>
    <w:rPr>
      <w:rFonts w:asciiTheme="minorHAnsi" w:hAnsiTheme="minorHAnsi" w:cstheme="minorBidi"/>
      <w:b/>
      <w:bCs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82231E"/>
    <w:rPr>
      <w:rFonts w:asciiTheme="minorHAnsi" w:eastAsiaTheme="minorHAnsi" w:hAnsiTheme="minorHAnsi" w:cstheme="minorBidi"/>
      <w:b/>
      <w:bCs/>
      <w:szCs w:val="22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1B4796-614E-4B45-99F1-77661D679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3456</TotalTime>
  <Pages>6</Pages>
  <Words>1147</Words>
  <Characters>6542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7674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89</cp:revision>
  <cp:lastPrinted>2009-03-19T15:05:00Z</cp:lastPrinted>
  <dcterms:created xsi:type="dcterms:W3CDTF">2017-06-03T14:24:00Z</dcterms:created>
  <dcterms:modified xsi:type="dcterms:W3CDTF">2017-12-10T02:36:00Z</dcterms:modified>
</cp:coreProperties>
</file>