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9537B" w:rsidRDefault="00BE3D2D" w:rsidP="0069537B">
      <w:pPr>
        <w:pStyle w:val="ChapterTitle"/>
      </w:pPr>
      <w:r>
        <w:t>Enum Types</w:t>
      </w:r>
    </w:p>
    <w:p w:rsidR="008A6F49" w:rsidRDefault="008A6F49" w:rsidP="008A6F49">
      <w:pPr>
        <w:pStyle w:val="ExerciseHead"/>
      </w:pPr>
      <w:r>
        <w:t>Exercises</w:t>
      </w:r>
      <w:r w:rsidR="00587308">
        <w:t xml:space="preserve"> and solutions</w:t>
      </w:r>
    </w:p>
    <w:p w:rsidR="00587308" w:rsidRDefault="00587308" w:rsidP="00587308">
      <w:pPr>
        <w:pStyle w:val="ExerciseNum"/>
      </w:pPr>
      <w:r>
        <w:t>What are enum types in Java?</w:t>
      </w:r>
    </w:p>
    <w:p w:rsidR="00587308" w:rsidRPr="00587308" w:rsidRDefault="00587308" w:rsidP="00587308">
      <w:pPr>
        <w:pStyle w:val="ExerciseBody"/>
        <w:rPr>
          <w:b/>
        </w:rPr>
      </w:pPr>
      <w:r w:rsidRPr="00587308">
        <w:rPr>
          <w:b/>
        </w:rPr>
        <w:t>Answer:</w:t>
      </w:r>
    </w:p>
    <w:p w:rsidR="00587308" w:rsidRDefault="00587308" w:rsidP="00587308">
      <w:pPr>
        <w:pStyle w:val="ExerciseBody"/>
      </w:pPr>
      <w:r>
        <w:t xml:space="preserve">An </w:t>
      </w:r>
      <w:r w:rsidRPr="00EB7560">
        <w:t>enum</w:t>
      </w:r>
      <w:r>
        <w:t xml:space="preserve"> </w:t>
      </w:r>
      <w:r>
        <w:rPr>
          <w:lang w:val="en-US"/>
        </w:rPr>
        <w:t xml:space="preserve">or </w:t>
      </w:r>
      <w:r>
        <w:t xml:space="preserve">enumeration </w:t>
      </w:r>
      <w:r>
        <w:rPr>
          <w:lang w:val="en-US"/>
        </w:rPr>
        <w:t xml:space="preserve">or </w:t>
      </w:r>
      <w:r>
        <w:t xml:space="preserve">enumerated data type lets </w:t>
      </w:r>
      <w:r>
        <w:rPr>
          <w:lang w:val="en-US"/>
        </w:rPr>
        <w:t>user</w:t>
      </w:r>
      <w:r>
        <w:t xml:space="preserve"> create an ordered list of constants as a type</w:t>
      </w:r>
      <w:r>
        <w:rPr>
          <w:lang w:val="en-US"/>
        </w:rPr>
        <w:t>.</w:t>
      </w:r>
      <w:r>
        <w:t xml:space="preserve"> </w:t>
      </w:r>
      <w:r>
        <w:rPr>
          <w:lang w:val="en-US"/>
        </w:rPr>
        <w:t xml:space="preserve">It </w:t>
      </w:r>
      <w:r>
        <w:t>defines a new reference type in Java.</w:t>
      </w:r>
    </w:p>
    <w:p w:rsidR="00587308" w:rsidRDefault="00587308" w:rsidP="00587308">
      <w:pPr>
        <w:pStyle w:val="ExerciseNum"/>
        <w:ind w:right="0"/>
      </w:pPr>
      <w:r>
        <w:t>What is the superclass of all enums in Java?</w:t>
      </w:r>
    </w:p>
    <w:p w:rsidR="00587308" w:rsidRPr="00587308" w:rsidRDefault="00587308" w:rsidP="00587308">
      <w:pPr>
        <w:pStyle w:val="ExerciseBody"/>
        <w:rPr>
          <w:b/>
        </w:rPr>
      </w:pPr>
      <w:r w:rsidRPr="00587308">
        <w:rPr>
          <w:b/>
        </w:rPr>
        <w:t>Answer:</w:t>
      </w:r>
    </w:p>
    <w:p w:rsidR="00587308" w:rsidRDefault="00587308" w:rsidP="00587308">
      <w:pPr>
        <w:pStyle w:val="ExerciseBody"/>
      </w:pPr>
      <w:r>
        <w:t xml:space="preserve">Every enum type is implicitly inherited from the </w:t>
      </w:r>
      <w:r w:rsidRPr="00834694">
        <w:rPr>
          <w:rStyle w:val="CodeInline"/>
          <w:rFonts w:eastAsia="Calibri"/>
        </w:rPr>
        <w:t>java.lang.Enum</w:t>
      </w:r>
      <w:r>
        <w:t xml:space="preserve"> class</w:t>
      </w:r>
    </w:p>
    <w:p w:rsidR="00587308" w:rsidRDefault="00587308" w:rsidP="00587308">
      <w:pPr>
        <w:pStyle w:val="ExerciseNum"/>
        <w:ind w:right="0"/>
      </w:pPr>
      <w:r>
        <w:t>Can an enum in Java extend another enum?</w:t>
      </w:r>
    </w:p>
    <w:p w:rsidR="00587308" w:rsidRPr="00587308" w:rsidRDefault="00587308" w:rsidP="00587308">
      <w:pPr>
        <w:pStyle w:val="ExerciseBody"/>
        <w:rPr>
          <w:b/>
        </w:rPr>
      </w:pPr>
      <w:r w:rsidRPr="00587308">
        <w:rPr>
          <w:b/>
        </w:rPr>
        <w:t>Answer:</w:t>
      </w:r>
    </w:p>
    <w:p w:rsidR="00587308" w:rsidRPr="00A56FFF" w:rsidRDefault="00587308" w:rsidP="00587308">
      <w:pPr>
        <w:pStyle w:val="ExerciseBody"/>
      </w:pPr>
      <w:r>
        <w:t>No</w:t>
      </w:r>
    </w:p>
    <w:p w:rsidR="00587308" w:rsidRDefault="00587308" w:rsidP="00587308">
      <w:pPr>
        <w:pStyle w:val="ExerciseNum"/>
        <w:ind w:right="0"/>
      </w:pPr>
      <w:r>
        <w:t>Can an enum in Java implement one or more interfaces?</w:t>
      </w:r>
    </w:p>
    <w:p w:rsidR="00587308" w:rsidRPr="00587308" w:rsidRDefault="00587308" w:rsidP="00587308">
      <w:pPr>
        <w:pStyle w:val="ExerciseBody"/>
        <w:rPr>
          <w:b/>
        </w:rPr>
      </w:pPr>
      <w:r w:rsidRPr="00587308">
        <w:rPr>
          <w:b/>
        </w:rPr>
        <w:t>Answer:</w:t>
      </w:r>
    </w:p>
    <w:p w:rsidR="00587308" w:rsidRPr="00A56FFF" w:rsidRDefault="00587308" w:rsidP="00587308">
      <w:pPr>
        <w:pStyle w:val="ExerciseBody"/>
      </w:pPr>
      <w:r>
        <w:t>Yes</w:t>
      </w:r>
    </w:p>
    <w:p w:rsidR="00587308" w:rsidRPr="00587308" w:rsidRDefault="00587308" w:rsidP="00587308">
      <w:pPr>
        <w:pStyle w:val="ExerciseNum"/>
        <w:ind w:right="0"/>
        <w:rPr>
          <w:rStyle w:val="ExerciseCodeChar"/>
          <w:rFonts w:ascii="HelveticaNeue Condensed" w:hAnsi="HelveticaNeue Condensed"/>
          <w:noProof w:val="0"/>
          <w:sz w:val="20"/>
        </w:rPr>
      </w:pPr>
      <w:r>
        <w:t>Is the following enum declaration valid? If yes, how many enum constants does it declare?</w:t>
      </w:r>
      <w:r>
        <w:br/>
      </w:r>
      <w:r>
        <w:br/>
      </w:r>
      <w:r w:rsidRPr="008A6F49">
        <w:rPr>
          <w:rStyle w:val="ExerciseCodeChar"/>
        </w:rPr>
        <w:t>public enum Gender {</w:t>
      </w:r>
      <w:r w:rsidRPr="008A6F49">
        <w:rPr>
          <w:rStyle w:val="ExerciseCodeChar"/>
        </w:rPr>
        <w:br/>
        <w:t xml:space="preserve">   MALE, FEMALE, </w:t>
      </w:r>
      <w:r w:rsidRPr="008A6F49">
        <w:rPr>
          <w:rStyle w:val="ExerciseCodeChar"/>
        </w:rPr>
        <w:br/>
        <w:t>}</w:t>
      </w:r>
    </w:p>
    <w:p w:rsidR="00587308" w:rsidRPr="00587308" w:rsidRDefault="00587308" w:rsidP="00587308">
      <w:pPr>
        <w:pStyle w:val="ExerciseBody"/>
        <w:rPr>
          <w:b/>
        </w:rPr>
      </w:pPr>
      <w:r w:rsidRPr="00587308">
        <w:rPr>
          <w:b/>
        </w:rPr>
        <w:t>Answer:</w:t>
      </w:r>
    </w:p>
    <w:p w:rsidR="00587308" w:rsidRDefault="00587308" w:rsidP="00587308">
      <w:pPr>
        <w:pStyle w:val="ExerciseBody"/>
      </w:pPr>
      <w:r>
        <w:lastRenderedPageBreak/>
        <w:t xml:space="preserve">Yes. </w:t>
      </w:r>
      <w:r>
        <w:rPr>
          <w:lang w:val="en-US"/>
        </w:rPr>
        <w:t xml:space="preserve">The </w:t>
      </w:r>
      <w:r w:rsidRPr="00587308">
        <w:rPr>
          <w:rStyle w:val="CodeInline"/>
        </w:rPr>
        <w:t>Gender</w:t>
      </w:r>
      <w:r>
        <w:t xml:space="preserve"> enum declares two constants, </w:t>
      </w:r>
      <w:r w:rsidRPr="00587308">
        <w:rPr>
          <w:rStyle w:val="CodeInline"/>
        </w:rPr>
        <w:t>MALE</w:t>
      </w:r>
      <w:r>
        <w:t xml:space="preserve"> and </w:t>
      </w:r>
      <w:r w:rsidRPr="00587308">
        <w:rPr>
          <w:rStyle w:val="CodeInline"/>
        </w:rPr>
        <w:t>FEMALE</w:t>
      </w:r>
      <w:r>
        <w:t>.</w:t>
      </w:r>
    </w:p>
    <w:p w:rsidR="00587308" w:rsidRDefault="00587308" w:rsidP="00587308">
      <w:pPr>
        <w:pStyle w:val="ExerciseNum"/>
        <w:ind w:right="0"/>
      </w:pPr>
      <w:r>
        <w:t xml:space="preserve">Consider the following </w:t>
      </w:r>
      <w:r>
        <w:rPr>
          <w:lang w:val="en-US"/>
        </w:rPr>
        <w:t xml:space="preserve">declaration for an </w:t>
      </w:r>
      <w:r>
        <w:t xml:space="preserve">enum named </w:t>
      </w:r>
      <w:r w:rsidRPr="008A6F49">
        <w:rPr>
          <w:rStyle w:val="CodeInline"/>
          <w:rFonts w:eastAsia="Calibri"/>
        </w:rPr>
        <w:t>Day</w:t>
      </w:r>
      <w:r>
        <w:t>.</w:t>
      </w:r>
      <w:r>
        <w:br/>
      </w:r>
      <w:r>
        <w:br/>
      </w:r>
      <w:r w:rsidRPr="008A6F49">
        <w:rPr>
          <w:rStyle w:val="ExerciseCodeChar"/>
        </w:rPr>
        <w:t>public enum Day {</w:t>
      </w:r>
      <w:r w:rsidRPr="008A6F49">
        <w:rPr>
          <w:rStyle w:val="ExerciseCodeChar"/>
        </w:rPr>
        <w:br/>
      </w:r>
      <w:r w:rsidRPr="008A6F49">
        <w:rPr>
          <w:rStyle w:val="ExerciseCodeChar"/>
          <w:lang w:val="en-US"/>
        </w:rPr>
        <w:t xml:space="preserve">    </w:t>
      </w:r>
      <w:r w:rsidRPr="008A6F49">
        <w:rPr>
          <w:rStyle w:val="ExerciseCodeChar"/>
        </w:rPr>
        <w:t>MONDAY, TUESDAY, WEDNESDAY, THURSDAY, FRIDAY, SATURDAY, SUNDAY;</w:t>
      </w:r>
      <w:r w:rsidRPr="008A6F49">
        <w:rPr>
          <w:rStyle w:val="ExerciseCodeChar"/>
        </w:rPr>
        <w:br/>
        <w:t>}</w:t>
      </w:r>
      <w:r>
        <w:br/>
      </w:r>
      <w:r>
        <w:br/>
        <w:t xml:space="preserve">Given a string </w:t>
      </w:r>
      <w:r w:rsidRPr="008A6F49">
        <w:rPr>
          <w:rStyle w:val="CodeInline"/>
          <w:rFonts w:eastAsia="Calibri"/>
        </w:rPr>
        <w:t>"FRIDAY"</w:t>
      </w:r>
      <w:r>
        <w:t>, how will you look</w:t>
      </w:r>
      <w:r>
        <w:rPr>
          <w:lang w:val="en-US"/>
        </w:rPr>
        <w:t xml:space="preserve"> </w:t>
      </w:r>
      <w:r>
        <w:t xml:space="preserve">up the </w:t>
      </w:r>
      <w:r w:rsidRPr="008A6F49">
        <w:rPr>
          <w:rStyle w:val="CodeInline"/>
          <w:rFonts w:eastAsia="Calibri"/>
        </w:rPr>
        <w:t>Day.FRIDAY</w:t>
      </w:r>
      <w:r>
        <w:t xml:space="preserve"> enum constant?</w:t>
      </w:r>
    </w:p>
    <w:p w:rsidR="00587308" w:rsidRPr="00587308" w:rsidRDefault="00587308" w:rsidP="00587308">
      <w:pPr>
        <w:pStyle w:val="ExerciseBody"/>
        <w:rPr>
          <w:b/>
        </w:rPr>
      </w:pPr>
      <w:r w:rsidRPr="00587308">
        <w:rPr>
          <w:b/>
        </w:rPr>
        <w:t>Answer:</w:t>
      </w:r>
    </w:p>
    <w:p w:rsidR="00587308" w:rsidRDefault="00587308" w:rsidP="00587308">
      <w:pPr>
        <w:pStyle w:val="ExerciseCode"/>
      </w:pPr>
      <w:r>
        <w:t>Day friday = Day.valueOf(</w:t>
      </w:r>
      <w:r>
        <w:rPr>
          <w:lang w:val="en-US"/>
        </w:rPr>
        <w:t>"</w:t>
      </w:r>
      <w:r>
        <w:t>FRIDAY</w:t>
      </w:r>
      <w:r>
        <w:rPr>
          <w:lang w:val="en-US"/>
        </w:rPr>
        <w:t>"</w:t>
      </w:r>
      <w:r>
        <w:t>);</w:t>
      </w:r>
    </w:p>
    <w:p w:rsidR="00587308" w:rsidRDefault="00587308" w:rsidP="00587308">
      <w:pPr>
        <w:pStyle w:val="ExerciseNum"/>
        <w:ind w:right="0"/>
      </w:pPr>
      <w:r>
        <w:t xml:space="preserve">Consider the following </w:t>
      </w:r>
      <w:r w:rsidRPr="008A6F49">
        <w:rPr>
          <w:lang w:val="en-US"/>
        </w:rPr>
        <w:t xml:space="preserve">declaration for an </w:t>
      </w:r>
      <w:r>
        <w:t xml:space="preserve">enum named </w:t>
      </w:r>
      <w:r w:rsidRPr="008A6F49">
        <w:rPr>
          <w:rStyle w:val="CodeInline"/>
          <w:rFonts w:eastAsia="Calibri"/>
        </w:rPr>
        <w:t>Day</w:t>
      </w:r>
      <w:r>
        <w:t>.</w:t>
      </w:r>
      <w:r>
        <w:br/>
      </w:r>
      <w:r>
        <w:br/>
      </w:r>
      <w:r w:rsidRPr="008A6F49">
        <w:rPr>
          <w:rStyle w:val="ExerciseCodeChar"/>
        </w:rPr>
        <w:t>public enum Day {</w:t>
      </w:r>
      <w:r w:rsidRPr="008A6F49">
        <w:rPr>
          <w:rStyle w:val="ExerciseCodeChar"/>
        </w:rPr>
        <w:br/>
        <w:t xml:space="preserve">    MONDAY, TUESDAY, WEDNESDAY, THURSDAY, FRIDAY, SATURDAY, SUNDAY;</w:t>
      </w:r>
      <w:r w:rsidRPr="008A6F49">
        <w:rPr>
          <w:rStyle w:val="ExerciseCodeChar"/>
        </w:rPr>
        <w:br/>
        <w:t>}</w:t>
      </w:r>
      <w:r>
        <w:br/>
      </w:r>
      <w:r>
        <w:br/>
        <w:t>How will you look</w:t>
      </w:r>
      <w:r>
        <w:rPr>
          <w:lang w:val="en-US"/>
        </w:rPr>
        <w:t xml:space="preserve"> </w:t>
      </w:r>
      <w:r>
        <w:t xml:space="preserve">up the ordinal for </w:t>
      </w:r>
      <w:r w:rsidRPr="008A6F49">
        <w:rPr>
          <w:rStyle w:val="CodeInline"/>
          <w:rFonts w:eastAsia="Calibri"/>
        </w:rPr>
        <w:t>Day.SUNDAY</w:t>
      </w:r>
      <w:r>
        <w:t>?</w:t>
      </w:r>
    </w:p>
    <w:p w:rsidR="00587308" w:rsidRDefault="00587308" w:rsidP="00587308">
      <w:pPr>
        <w:pStyle w:val="ExerciseBody"/>
        <w:rPr>
          <w:b/>
        </w:rPr>
      </w:pPr>
      <w:r w:rsidRPr="00587308">
        <w:rPr>
          <w:b/>
        </w:rPr>
        <w:t>Answer:</w:t>
      </w:r>
    </w:p>
    <w:p w:rsidR="00587308" w:rsidRPr="00587308" w:rsidRDefault="00587308" w:rsidP="00587308">
      <w:pPr>
        <w:pStyle w:val="ExerciseCode"/>
      </w:pPr>
      <w:r w:rsidRPr="00587308">
        <w:t xml:space="preserve">int </w:t>
      </w:r>
      <w:r>
        <w:rPr>
          <w:lang w:val="en-US"/>
        </w:rPr>
        <w:t>sundayOrdinal</w:t>
      </w:r>
      <w:r w:rsidRPr="00587308">
        <w:t xml:space="preserve"> = Day.SUNDAY.ordinal();</w:t>
      </w:r>
    </w:p>
    <w:p w:rsidR="00587308" w:rsidRDefault="00587308" w:rsidP="00587308">
      <w:pPr>
        <w:pStyle w:val="ExerciseNum"/>
        <w:ind w:right="0"/>
      </w:pPr>
      <w:r>
        <w:t xml:space="preserve">Consider the following </w:t>
      </w:r>
      <w:r w:rsidRPr="008A6F49">
        <w:rPr>
          <w:lang w:val="en-US"/>
        </w:rPr>
        <w:t xml:space="preserve">declaration for an </w:t>
      </w:r>
      <w:r>
        <w:t xml:space="preserve">enum named </w:t>
      </w:r>
      <w:r w:rsidRPr="008A6F49">
        <w:rPr>
          <w:rStyle w:val="CodeInline"/>
          <w:rFonts w:eastAsia="Calibri"/>
        </w:rPr>
        <w:t>Day</w:t>
      </w:r>
      <w:r>
        <w:t>.</w:t>
      </w:r>
      <w:r>
        <w:br/>
      </w:r>
      <w:r>
        <w:br/>
      </w:r>
      <w:r w:rsidRPr="008A6F49">
        <w:rPr>
          <w:rStyle w:val="ExerciseCodeChar"/>
        </w:rPr>
        <w:t>public enum Day {</w:t>
      </w:r>
      <w:r w:rsidRPr="008A6F49">
        <w:rPr>
          <w:rStyle w:val="ExerciseCodeChar"/>
        </w:rPr>
        <w:br/>
        <w:t xml:space="preserve">    MONDAY, TUESDAY, WEDNESDAY, THURSDAY, FRIDAY, SATURDAY, SUNDAY;</w:t>
      </w:r>
      <w:r w:rsidRPr="008A6F49">
        <w:rPr>
          <w:rStyle w:val="ExerciseCodeChar"/>
        </w:rPr>
        <w:br/>
        <w:t>}</w:t>
      </w:r>
      <w:r w:rsidRPr="004F2671">
        <w:t xml:space="preserve"> </w:t>
      </w:r>
    </w:p>
    <w:p w:rsidR="00587308" w:rsidRDefault="00587308" w:rsidP="00587308">
      <w:pPr>
        <w:pStyle w:val="ExerciseNum"/>
        <w:numPr>
          <w:ilvl w:val="0"/>
          <w:numId w:val="0"/>
        </w:numPr>
        <w:ind w:left="360" w:right="0"/>
      </w:pPr>
      <w:r>
        <w:t xml:space="preserve">Complete the following snippet of code that will print the ordinal of </w:t>
      </w:r>
      <w:r w:rsidRPr="008A6F49">
        <w:rPr>
          <w:rStyle w:val="CodeInline"/>
          <w:rFonts w:eastAsia="Calibri"/>
        </w:rPr>
        <w:t>TUESDAY</w:t>
      </w:r>
      <w:r>
        <w:t xml:space="preserve"> from the </w:t>
      </w:r>
      <w:r w:rsidRPr="008A6F49">
        <w:rPr>
          <w:rStyle w:val="CodeInline"/>
          <w:rFonts w:eastAsia="Calibri"/>
        </w:rPr>
        <w:t>Day</w:t>
      </w:r>
      <w:r>
        <w:t xml:space="preserve"> enum. It should print 1.</w:t>
      </w:r>
      <w:r>
        <w:br/>
      </w:r>
      <w:r>
        <w:br/>
      </w:r>
      <w:r w:rsidRPr="008A6F49">
        <w:rPr>
          <w:rStyle w:val="ExerciseCodeChar"/>
        </w:rPr>
        <w:t>String dayName = "TUESDAY";</w:t>
      </w:r>
      <w:r w:rsidRPr="008A6F49">
        <w:rPr>
          <w:rStyle w:val="ExerciseCodeChar"/>
        </w:rPr>
        <w:br/>
        <w:t>int ordinal = /* Complete this statement. */;</w:t>
      </w:r>
      <w:r w:rsidRPr="008A6F49">
        <w:rPr>
          <w:rStyle w:val="ExerciseCodeChar"/>
        </w:rPr>
        <w:br/>
        <w:t>System.out.println(ordinal);</w:t>
      </w:r>
    </w:p>
    <w:p w:rsidR="00587308" w:rsidRPr="00587308" w:rsidRDefault="00587308" w:rsidP="00587308">
      <w:pPr>
        <w:pStyle w:val="ExerciseBody"/>
        <w:rPr>
          <w:b/>
        </w:rPr>
      </w:pPr>
      <w:r w:rsidRPr="00587308">
        <w:rPr>
          <w:b/>
        </w:rPr>
        <w:t>Solution:</w:t>
      </w:r>
    </w:p>
    <w:p w:rsidR="00587308" w:rsidRDefault="00587308" w:rsidP="00587308">
      <w:pPr>
        <w:pStyle w:val="ExerciseCode"/>
      </w:pPr>
      <w:r>
        <w:t>String dayName = "TUESDAY";</w:t>
      </w:r>
    </w:p>
    <w:p w:rsidR="00587308" w:rsidRDefault="00587308" w:rsidP="00587308">
      <w:pPr>
        <w:pStyle w:val="ExerciseCode"/>
      </w:pPr>
      <w:r>
        <w:t>int ordinal = Day.valueOf(dayName).ordinal();</w:t>
      </w:r>
    </w:p>
    <w:p w:rsidR="00587308" w:rsidRDefault="00587308" w:rsidP="00587308">
      <w:pPr>
        <w:pStyle w:val="ExerciseCode"/>
      </w:pPr>
      <w:r>
        <w:t>System.out.println(ordinal);</w:t>
      </w:r>
    </w:p>
    <w:p w:rsidR="00587308" w:rsidRDefault="00587308" w:rsidP="00587308">
      <w:pPr>
        <w:pStyle w:val="ExerciseNum"/>
        <w:ind w:right="0"/>
        <w:rPr>
          <w:lang w:val="en-US"/>
        </w:rPr>
      </w:pPr>
      <w:r>
        <w:lastRenderedPageBreak/>
        <w:t xml:space="preserve">Consider the following </w:t>
      </w:r>
      <w:r w:rsidRPr="008F0573">
        <w:rPr>
          <w:lang w:val="en-US"/>
        </w:rPr>
        <w:t xml:space="preserve">declaration for an </w:t>
      </w:r>
      <w:r>
        <w:t xml:space="preserve">enum named </w:t>
      </w:r>
      <w:r w:rsidRPr="008A6F49">
        <w:rPr>
          <w:rStyle w:val="CodeInline"/>
          <w:rFonts w:eastAsia="Calibri"/>
        </w:rPr>
        <w:t>Day</w:t>
      </w:r>
      <w:r>
        <w:t>.</w:t>
      </w:r>
      <w:r>
        <w:br/>
      </w:r>
      <w:r>
        <w:br/>
      </w:r>
      <w:r w:rsidRPr="008A6F49">
        <w:rPr>
          <w:rStyle w:val="ExerciseCodeChar"/>
        </w:rPr>
        <w:t>public enum Day {</w:t>
      </w:r>
      <w:r w:rsidRPr="008A6F49">
        <w:rPr>
          <w:rStyle w:val="ExerciseCodeChar"/>
        </w:rPr>
        <w:br/>
        <w:t xml:space="preserve">    MONDAY, TUESDAY, WEDNESDAY, THURSDAY, FRIDAY, SATURDAY, SUNDAY;</w:t>
      </w:r>
      <w:r w:rsidRPr="008A6F49">
        <w:rPr>
          <w:rStyle w:val="ExerciseCodeChar"/>
        </w:rPr>
        <w:br/>
        <w:t>}</w:t>
      </w:r>
      <w:r>
        <w:br/>
      </w:r>
      <w:r>
        <w:br/>
        <w:t xml:space="preserve">Use a for-each loop to print name of each day with its ordinal like </w:t>
      </w:r>
      <w:r w:rsidRPr="008A6F49">
        <w:rPr>
          <w:rStyle w:val="CodeInline"/>
          <w:rFonts w:eastAsia="Calibri"/>
        </w:rPr>
        <w:t>MONDAY(0)</w:t>
      </w:r>
      <w:r>
        <w:t xml:space="preserve">, </w:t>
      </w:r>
      <w:r w:rsidRPr="008A6F49">
        <w:rPr>
          <w:rStyle w:val="CodeInline"/>
          <w:rFonts w:eastAsia="Calibri"/>
        </w:rPr>
        <w:t>TUESDAY(1)</w:t>
      </w:r>
      <w:r>
        <w:t>, etc.</w:t>
      </w:r>
    </w:p>
    <w:p w:rsidR="00587308" w:rsidRPr="00587308" w:rsidRDefault="00587308" w:rsidP="00587308">
      <w:pPr>
        <w:pStyle w:val="ExerciseBody"/>
        <w:rPr>
          <w:b/>
        </w:rPr>
      </w:pPr>
      <w:r w:rsidRPr="00587308">
        <w:rPr>
          <w:b/>
        </w:rPr>
        <w:t>Solution:</w:t>
      </w:r>
    </w:p>
    <w:p w:rsidR="00587308" w:rsidRPr="008F0573" w:rsidRDefault="00587308" w:rsidP="00495488">
      <w:pPr>
        <w:pStyle w:val="ExerciseCode"/>
      </w:pPr>
      <w:r w:rsidRPr="008F0573">
        <w:t>for(Day day : Day.values()) {</w:t>
      </w:r>
    </w:p>
    <w:p w:rsidR="00587308" w:rsidRPr="008F0573" w:rsidRDefault="00587308" w:rsidP="00495488">
      <w:pPr>
        <w:pStyle w:val="ExerciseCode"/>
      </w:pPr>
      <w:r w:rsidRPr="008F0573">
        <w:t xml:space="preserve">    String name = day.name();</w:t>
      </w:r>
    </w:p>
    <w:p w:rsidR="00587308" w:rsidRPr="008F0573" w:rsidRDefault="00587308" w:rsidP="00495488">
      <w:pPr>
        <w:pStyle w:val="ExerciseCode"/>
      </w:pPr>
      <w:r w:rsidRPr="008F0573">
        <w:t xml:space="preserve">    int ordinal = day.ordinal();</w:t>
      </w:r>
    </w:p>
    <w:p w:rsidR="00587308" w:rsidRPr="008F0573" w:rsidRDefault="00587308" w:rsidP="00495488">
      <w:pPr>
        <w:pStyle w:val="ExerciseCode"/>
      </w:pPr>
      <w:r w:rsidRPr="008F0573">
        <w:t xml:space="preserve">    System.out.println(name + "(" + ordinal + ")");</w:t>
      </w:r>
    </w:p>
    <w:p w:rsidR="00587308" w:rsidRPr="008F0573" w:rsidRDefault="00587308" w:rsidP="00495488">
      <w:pPr>
        <w:pStyle w:val="ExerciseCode"/>
      </w:pPr>
      <w:r w:rsidRPr="008F0573">
        <w:t>}</w:t>
      </w:r>
    </w:p>
    <w:p w:rsidR="00587308" w:rsidRDefault="00587308" w:rsidP="00587308">
      <w:pPr>
        <w:pStyle w:val="ExerciseNum"/>
        <w:ind w:right="0"/>
      </w:pPr>
      <w:r>
        <w:t>Write the output for the following snippet of code.</w:t>
      </w:r>
      <w:r>
        <w:br/>
      </w:r>
      <w:r>
        <w:br/>
      </w:r>
      <w:r w:rsidRPr="00A84E51">
        <w:rPr>
          <w:rStyle w:val="ExerciseCodeChar"/>
        </w:rPr>
        <w:t>public enum Day {</w:t>
      </w:r>
      <w:r w:rsidRPr="00A84E51">
        <w:rPr>
          <w:rStyle w:val="ExerciseCodeChar"/>
        </w:rPr>
        <w:br/>
        <w:t xml:space="preserve">    MONDAY, TUESDAY, WEDNESDAY, THURSDAY, FRIDAY, SATURDAY, SUNDAY;</w:t>
      </w:r>
      <w:r w:rsidRPr="00A84E51">
        <w:rPr>
          <w:rStyle w:val="ExerciseCodeChar"/>
        </w:rPr>
        <w:br/>
        <w:t>}</w:t>
      </w:r>
      <w:r w:rsidRPr="00A84E51">
        <w:rPr>
          <w:rStyle w:val="ExerciseCodeChar"/>
        </w:rPr>
        <w:br/>
      </w:r>
      <w:r w:rsidRPr="00A84E51">
        <w:rPr>
          <w:rStyle w:val="ExerciseCodeChar"/>
        </w:rPr>
        <w:br/>
        <w:t>EnumSet&lt;Day&gt; es = EnumSet.range(Day.TUESDAY, Day.FRIDAY);</w:t>
      </w:r>
      <w:r w:rsidRPr="00A84E51">
        <w:rPr>
          <w:rStyle w:val="ExerciseCodeChar"/>
        </w:rPr>
        <w:br/>
        <w:t>for(Day d : es) {</w:t>
      </w:r>
      <w:r w:rsidRPr="00A84E51">
        <w:rPr>
          <w:rStyle w:val="ExerciseCodeChar"/>
        </w:rPr>
        <w:br/>
        <w:t xml:space="preserve">    System.out.printf("%s(%d)%n", d.name(), d.ordinal());</w:t>
      </w:r>
      <w:r w:rsidRPr="00A84E51">
        <w:rPr>
          <w:rStyle w:val="ExerciseCodeChar"/>
        </w:rPr>
        <w:br/>
        <w:t>}</w:t>
      </w:r>
    </w:p>
    <w:p w:rsidR="00587308" w:rsidRDefault="00495488" w:rsidP="00587308">
      <w:pPr>
        <w:pStyle w:val="ExerciseNum"/>
        <w:numPr>
          <w:ilvl w:val="0"/>
          <w:numId w:val="0"/>
        </w:numPr>
        <w:ind w:left="360" w:right="0"/>
        <w:rPr>
          <w:lang w:val="en-US"/>
        </w:rPr>
      </w:pPr>
      <w:r w:rsidRPr="00495488">
        <w:rPr>
          <w:rStyle w:val="ExerciseBodyChar"/>
          <w:b/>
        </w:rPr>
        <w:t>Answer:</w:t>
      </w:r>
    </w:p>
    <w:p w:rsidR="00587308" w:rsidRPr="00EC00AE" w:rsidRDefault="00587308" w:rsidP="00495488">
      <w:pPr>
        <w:pStyle w:val="Results"/>
      </w:pPr>
      <w:r w:rsidRPr="00EC00AE">
        <w:t>TUESDAY(1)</w:t>
      </w:r>
    </w:p>
    <w:p w:rsidR="00587308" w:rsidRPr="00EC00AE" w:rsidRDefault="00587308" w:rsidP="00495488">
      <w:pPr>
        <w:pStyle w:val="Results"/>
      </w:pPr>
      <w:r w:rsidRPr="00EC00AE">
        <w:t>WEDNESDAY(2)</w:t>
      </w:r>
    </w:p>
    <w:p w:rsidR="00587308" w:rsidRPr="00EC00AE" w:rsidRDefault="00587308" w:rsidP="00495488">
      <w:pPr>
        <w:pStyle w:val="Results"/>
      </w:pPr>
      <w:r w:rsidRPr="00EC00AE">
        <w:t>THURSDAY(3)</w:t>
      </w:r>
    </w:p>
    <w:p w:rsidR="00587308" w:rsidRPr="00EC00AE" w:rsidRDefault="00587308" w:rsidP="00495488">
      <w:pPr>
        <w:pStyle w:val="Results"/>
      </w:pPr>
      <w:r w:rsidRPr="00EC00AE">
        <w:t>FRIDAY(4)</w:t>
      </w:r>
    </w:p>
    <w:p w:rsidR="00587308" w:rsidRPr="004751A2" w:rsidRDefault="00587308" w:rsidP="00587308">
      <w:pPr>
        <w:pStyle w:val="ExerciseNum"/>
        <w:ind w:right="0"/>
        <w:rPr>
          <w:rStyle w:val="ExerciseCodeChar"/>
        </w:rPr>
      </w:pPr>
      <w:r>
        <w:t>Write the output for the following snippet of code.</w:t>
      </w:r>
      <w:r>
        <w:br/>
      </w:r>
      <w:r>
        <w:br/>
      </w:r>
      <w:r w:rsidRPr="00A84E51">
        <w:rPr>
          <w:rStyle w:val="ExerciseCodeChar"/>
        </w:rPr>
        <w:t>public enum Day {</w:t>
      </w:r>
      <w:r w:rsidRPr="00A84E51">
        <w:rPr>
          <w:rStyle w:val="ExerciseCodeChar"/>
        </w:rPr>
        <w:br/>
        <w:t xml:space="preserve">    MONDAY, TUESDAY, WEDNESDAY, THURSDAY, FRIDAY, SATURDAY, SUNDAY;</w:t>
      </w:r>
      <w:r w:rsidRPr="00A84E51">
        <w:rPr>
          <w:rStyle w:val="ExerciseCodeChar"/>
        </w:rPr>
        <w:br/>
        <w:t>}</w:t>
      </w:r>
      <w:r w:rsidRPr="00A84E51">
        <w:rPr>
          <w:rStyle w:val="ExerciseCodeChar"/>
        </w:rPr>
        <w:br/>
      </w:r>
      <w:r w:rsidRPr="00A84E51">
        <w:rPr>
          <w:rStyle w:val="ExerciseCodeChar"/>
        </w:rPr>
        <w:br/>
        <w:t>EnumSet&lt;Day&gt; es = EnumSet.complementOf(EnumSet.range(Day.TUESDAY, Day.FRIDAY));</w:t>
      </w:r>
      <w:r w:rsidRPr="00A84E51">
        <w:rPr>
          <w:rStyle w:val="ExerciseCodeChar"/>
        </w:rPr>
        <w:br/>
      </w:r>
      <w:r w:rsidRPr="00A84E51">
        <w:rPr>
          <w:rStyle w:val="ExerciseCodeChar"/>
        </w:rPr>
        <w:lastRenderedPageBreak/>
        <w:t>for(Day d : es) {</w:t>
      </w:r>
      <w:r w:rsidRPr="00A84E51">
        <w:rPr>
          <w:rStyle w:val="ExerciseCodeChar"/>
        </w:rPr>
        <w:br/>
        <w:t xml:space="preserve">    System.out.printf("%s(%d)%n", d.name(), d.ordinal());</w:t>
      </w:r>
      <w:r w:rsidRPr="00A84E51">
        <w:rPr>
          <w:rStyle w:val="ExerciseCodeChar"/>
        </w:rPr>
        <w:br/>
        <w:t>}</w:t>
      </w:r>
    </w:p>
    <w:p w:rsidR="00587308" w:rsidRPr="00495488" w:rsidRDefault="00495488" w:rsidP="00495488">
      <w:pPr>
        <w:pStyle w:val="ExerciseBody"/>
        <w:rPr>
          <w:b/>
        </w:rPr>
      </w:pPr>
      <w:r w:rsidRPr="00495488">
        <w:rPr>
          <w:b/>
        </w:rPr>
        <w:t>Answer:</w:t>
      </w:r>
    </w:p>
    <w:p w:rsidR="00587308" w:rsidRPr="004751A2" w:rsidRDefault="00587308" w:rsidP="00495488">
      <w:pPr>
        <w:pStyle w:val="Results"/>
      </w:pPr>
      <w:r w:rsidRPr="004751A2">
        <w:t>MONDAY(0)</w:t>
      </w:r>
    </w:p>
    <w:p w:rsidR="00587308" w:rsidRPr="004751A2" w:rsidRDefault="00587308" w:rsidP="00495488">
      <w:pPr>
        <w:pStyle w:val="Results"/>
      </w:pPr>
      <w:r w:rsidRPr="004751A2">
        <w:t>SATURDAY(5)</w:t>
      </w:r>
    </w:p>
    <w:p w:rsidR="00587308" w:rsidRPr="004751A2" w:rsidRDefault="00587308" w:rsidP="00495488">
      <w:pPr>
        <w:pStyle w:val="Results"/>
      </w:pPr>
      <w:r w:rsidRPr="004751A2">
        <w:t>SUNDAY(6)</w:t>
      </w:r>
    </w:p>
    <w:p w:rsidR="00587308" w:rsidRDefault="00587308" w:rsidP="00587308">
      <w:pPr>
        <w:pStyle w:val="ExerciseNum"/>
        <w:ind w:right="0"/>
      </w:pPr>
      <w:r>
        <w:t xml:space="preserve">Consider the following declaration for an enum named </w:t>
      </w:r>
      <w:r w:rsidRPr="00A84E51">
        <w:rPr>
          <w:rStyle w:val="CodeInline"/>
          <w:rFonts w:eastAsia="Calibri"/>
        </w:rPr>
        <w:t>Country</w:t>
      </w:r>
      <w:r>
        <w:t xml:space="preserve">. </w:t>
      </w:r>
      <w:r>
        <w:br/>
      </w:r>
      <w:r>
        <w:br/>
      </w:r>
      <w:r w:rsidRPr="00A84E51">
        <w:rPr>
          <w:rStyle w:val="ExerciseCodeChar"/>
        </w:rPr>
        <w:t>public enum Country {</w:t>
      </w:r>
      <w:r w:rsidRPr="00A84E51">
        <w:rPr>
          <w:rStyle w:val="ExerciseCodeChar"/>
        </w:rPr>
        <w:br/>
        <w:t xml:space="preserve">    BHUTAN("Bhutan", "BT"), </w:t>
      </w:r>
      <w:r w:rsidRPr="00A84E51">
        <w:rPr>
          <w:rStyle w:val="ExerciseCodeChar"/>
        </w:rPr>
        <w:br/>
        <w:t xml:space="preserve">    BRAZIL("Brazil", "BR"),  </w:t>
      </w:r>
      <w:r w:rsidRPr="00A84E51">
        <w:rPr>
          <w:rStyle w:val="ExerciseCodeChar"/>
        </w:rPr>
        <w:br/>
        <w:t xml:space="preserve">    FIJI("Fiji", "FJ"),</w:t>
      </w:r>
      <w:r w:rsidRPr="00A84E51">
        <w:rPr>
          <w:rStyle w:val="ExerciseCodeChar"/>
        </w:rPr>
        <w:br/>
        <w:t xml:space="preserve">    INDIA("India", "IN"),</w:t>
      </w:r>
      <w:r w:rsidRPr="00A84E51">
        <w:rPr>
          <w:rStyle w:val="ExerciseCodeChar"/>
        </w:rPr>
        <w:br/>
        <w:t xml:space="preserve">    SPAIN("Spain", "ES");</w:t>
      </w:r>
      <w:r w:rsidRPr="00A84E51">
        <w:rPr>
          <w:rStyle w:val="ExerciseCodeChar"/>
        </w:rPr>
        <w:br/>
      </w:r>
      <w:r w:rsidRPr="00A84E51">
        <w:rPr>
          <w:rStyle w:val="ExerciseCodeChar"/>
        </w:rPr>
        <w:br/>
        <w:t xml:space="preserve">    private final String fullName;</w:t>
      </w:r>
      <w:r w:rsidRPr="00A84E51">
        <w:rPr>
          <w:rStyle w:val="ExerciseCodeChar"/>
        </w:rPr>
        <w:br/>
        <w:t xml:space="preserve">    private final String isoName;</w:t>
      </w:r>
      <w:r>
        <w:rPr>
          <w:rStyle w:val="ExerciseCodeChar"/>
        </w:rPr>
        <w:br/>
      </w:r>
      <w:r w:rsidRPr="00A84E51">
        <w:rPr>
          <w:rStyle w:val="ExerciseCodeChar"/>
        </w:rPr>
        <w:br/>
      </w:r>
      <w:r w:rsidRPr="00A84E51">
        <w:rPr>
          <w:rStyle w:val="ExerciseCodeChar"/>
          <w:lang w:val="en-US"/>
        </w:rPr>
        <w:t xml:space="preserve">  </w:t>
      </w:r>
      <w:r w:rsidRPr="00A84E51">
        <w:rPr>
          <w:rStyle w:val="ExerciseCodeChar"/>
        </w:rPr>
        <w:t xml:space="preserve">  private Country(String fullName, String isoName) {</w:t>
      </w:r>
      <w:r w:rsidRPr="00A84E51">
        <w:rPr>
          <w:rStyle w:val="ExerciseCodeChar"/>
        </w:rPr>
        <w:br/>
        <w:t xml:space="preserve">       </w:t>
      </w:r>
      <w:r w:rsidRPr="00A84E51">
        <w:rPr>
          <w:rStyle w:val="ExerciseCodeChar"/>
          <w:lang w:val="en-US"/>
        </w:rPr>
        <w:t xml:space="preserve"> </w:t>
      </w:r>
      <w:r w:rsidRPr="00A84E51">
        <w:rPr>
          <w:rStyle w:val="ExerciseCodeChar"/>
        </w:rPr>
        <w:t>this.fullName = fullName;</w:t>
      </w:r>
      <w:r w:rsidRPr="00A84E51">
        <w:rPr>
          <w:rStyle w:val="ExerciseCodeChar"/>
        </w:rPr>
        <w:br/>
        <w:t xml:space="preserve">        this.isoName = isoName;</w:t>
      </w:r>
      <w:r w:rsidRPr="00A84E51">
        <w:rPr>
          <w:rStyle w:val="ExerciseCodeChar"/>
        </w:rPr>
        <w:br/>
      </w:r>
      <w:r>
        <w:rPr>
          <w:rStyle w:val="ExerciseCodeChar"/>
        </w:rPr>
        <w:t xml:space="preserve">    </w:t>
      </w:r>
      <w:r w:rsidRPr="00A84E51">
        <w:rPr>
          <w:rStyle w:val="ExerciseCodeChar"/>
        </w:rPr>
        <w:t>}</w:t>
      </w:r>
      <w:r w:rsidR="00495488">
        <w:rPr>
          <w:rStyle w:val="ExerciseCodeChar"/>
        </w:rPr>
        <w:br/>
      </w:r>
      <w:r w:rsidRPr="00A84E51">
        <w:rPr>
          <w:rStyle w:val="ExerciseCodeChar"/>
        </w:rPr>
        <w:br/>
        <w:t xml:space="preserve">    public String fullName() {</w:t>
      </w:r>
      <w:r w:rsidRPr="00A84E51">
        <w:rPr>
          <w:rStyle w:val="ExerciseCodeChar"/>
        </w:rPr>
        <w:br/>
        <w:t xml:space="preserve">        return this.fullName;</w:t>
      </w:r>
      <w:r w:rsidRPr="00A84E51">
        <w:rPr>
          <w:rStyle w:val="ExerciseCodeChar"/>
        </w:rPr>
        <w:br/>
        <w:t xml:space="preserve">    }</w:t>
      </w:r>
      <w:r w:rsidRPr="00A84E51">
        <w:rPr>
          <w:rStyle w:val="ExerciseCodeChar"/>
        </w:rPr>
        <w:br/>
      </w:r>
      <w:r w:rsidRPr="00A84E51">
        <w:rPr>
          <w:rStyle w:val="ExerciseCodeChar"/>
        </w:rPr>
        <w:br/>
        <w:t xml:space="preserve">    public String isoName() {</w:t>
      </w:r>
      <w:r w:rsidRPr="00A84E51">
        <w:rPr>
          <w:rStyle w:val="ExerciseCodeChar"/>
        </w:rPr>
        <w:br/>
        <w:t xml:space="preserve">        return this.isoName;</w:t>
      </w:r>
      <w:r w:rsidRPr="00A84E51">
        <w:rPr>
          <w:rStyle w:val="ExerciseCodeChar"/>
        </w:rPr>
        <w:br/>
        <w:t xml:space="preserve">    }</w:t>
      </w:r>
      <w:r w:rsidRPr="00A84E51">
        <w:rPr>
          <w:rStyle w:val="ExerciseCodeChar"/>
        </w:rPr>
        <w:br/>
      </w:r>
      <w:r w:rsidRPr="00A84E51">
        <w:rPr>
          <w:rStyle w:val="ExerciseCodeChar"/>
        </w:rPr>
        <w:br/>
      </w:r>
      <w:r>
        <w:rPr>
          <w:rStyle w:val="ExerciseCodeChar"/>
        </w:rPr>
        <w:t xml:space="preserve">    </w:t>
      </w:r>
      <w:r w:rsidRPr="00A84E51">
        <w:rPr>
          <w:rStyle w:val="ExerciseCodeChar"/>
        </w:rPr>
        <w:t>@Override</w:t>
      </w:r>
      <w:r w:rsidRPr="00A84E51">
        <w:rPr>
          <w:rStyle w:val="ExerciseCodeChar"/>
        </w:rPr>
        <w:br/>
        <w:t xml:space="preserve">    public String toString() {</w:t>
      </w:r>
      <w:r w:rsidRPr="00A84E51">
        <w:rPr>
          <w:rStyle w:val="ExerciseCodeChar"/>
        </w:rPr>
        <w:br/>
        <w:t xml:space="preserve">        return this.fullName;</w:t>
      </w:r>
      <w:r w:rsidRPr="00A84E51">
        <w:rPr>
          <w:rStyle w:val="ExerciseCodeChar"/>
        </w:rPr>
        <w:br/>
        <w:t xml:space="preserve">    }       </w:t>
      </w:r>
      <w:r>
        <w:rPr>
          <w:rStyle w:val="ExerciseCodeChar"/>
        </w:rPr>
        <w:br/>
      </w:r>
      <w:r w:rsidRPr="00A84E51">
        <w:rPr>
          <w:rStyle w:val="ExerciseCodeChar"/>
        </w:rPr>
        <w:t>}</w:t>
      </w:r>
      <w:r>
        <w:br/>
      </w:r>
      <w:r>
        <w:br/>
        <w:t>Write the output when the following snippet of code is executed:</w:t>
      </w:r>
      <w:r>
        <w:br/>
      </w:r>
      <w:r>
        <w:lastRenderedPageBreak/>
        <w:br/>
      </w:r>
      <w:r w:rsidRPr="00A84E51">
        <w:rPr>
          <w:rStyle w:val="ExerciseCodeChar"/>
        </w:rPr>
        <w:t>for(Country c : Country.values()) {</w:t>
      </w:r>
      <w:r w:rsidRPr="00A84E51">
        <w:rPr>
          <w:rStyle w:val="ExerciseCodeChar"/>
        </w:rPr>
        <w:br/>
        <w:t xml:space="preserve">    System.out.printf("%s[%d, %s, %s]%n", </w:t>
      </w:r>
      <w:r>
        <w:rPr>
          <w:rStyle w:val="ExerciseCodeChar"/>
        </w:rPr>
        <w:br/>
      </w:r>
      <w:r>
        <w:rPr>
          <w:rStyle w:val="ExerciseCodeChar"/>
          <w:lang w:val="en-US"/>
        </w:rPr>
        <w:t xml:space="preserve">          </w:t>
      </w:r>
      <w:r w:rsidRPr="00A84E51">
        <w:rPr>
          <w:rStyle w:val="ExerciseCodeChar"/>
        </w:rPr>
        <w:t>c.name(), c.ordinal(), c, c.isoName());</w:t>
      </w:r>
      <w:r w:rsidRPr="00A84E51">
        <w:rPr>
          <w:rStyle w:val="ExerciseCodeChar"/>
        </w:rPr>
        <w:br/>
        <w:t>}</w:t>
      </w:r>
    </w:p>
    <w:p w:rsidR="00587308" w:rsidRDefault="00495488" w:rsidP="00587308">
      <w:pPr>
        <w:pStyle w:val="ExerciseNum"/>
        <w:numPr>
          <w:ilvl w:val="0"/>
          <w:numId w:val="0"/>
        </w:numPr>
        <w:ind w:left="360" w:right="0"/>
        <w:rPr>
          <w:lang w:val="en-US"/>
        </w:rPr>
      </w:pPr>
      <w:r w:rsidRPr="00495488">
        <w:rPr>
          <w:rStyle w:val="ExerciseBodyChar"/>
          <w:b/>
        </w:rPr>
        <w:t>Answer:</w:t>
      </w:r>
      <w:r w:rsidR="00587308">
        <w:rPr>
          <w:lang w:val="en-US"/>
        </w:rPr>
        <w:t>:</w:t>
      </w:r>
    </w:p>
    <w:p w:rsidR="00587308" w:rsidRPr="004751A2" w:rsidRDefault="00587308" w:rsidP="00495488">
      <w:pPr>
        <w:pStyle w:val="Results"/>
      </w:pPr>
      <w:r w:rsidRPr="004751A2">
        <w:t>BHUTAN[0, Bhutan, BT]</w:t>
      </w:r>
    </w:p>
    <w:p w:rsidR="00587308" w:rsidRPr="004751A2" w:rsidRDefault="00587308" w:rsidP="00495488">
      <w:pPr>
        <w:pStyle w:val="Results"/>
      </w:pPr>
      <w:r w:rsidRPr="004751A2">
        <w:t>BRAZIL[1, Brazil, BR]</w:t>
      </w:r>
    </w:p>
    <w:p w:rsidR="00587308" w:rsidRPr="004751A2" w:rsidRDefault="00587308" w:rsidP="00495488">
      <w:pPr>
        <w:pStyle w:val="Results"/>
      </w:pPr>
      <w:r w:rsidRPr="004751A2">
        <w:t>FIJI[2, Fiji, FJ]</w:t>
      </w:r>
    </w:p>
    <w:p w:rsidR="00587308" w:rsidRPr="004751A2" w:rsidRDefault="00587308" w:rsidP="00495488">
      <w:pPr>
        <w:pStyle w:val="Results"/>
      </w:pPr>
      <w:r w:rsidRPr="004751A2">
        <w:t>INDIA[3, India, IN]</w:t>
      </w:r>
    </w:p>
    <w:p w:rsidR="00587308" w:rsidRPr="004751A2" w:rsidRDefault="00587308" w:rsidP="00495488">
      <w:pPr>
        <w:pStyle w:val="Results"/>
      </w:pPr>
      <w:r w:rsidRPr="004751A2">
        <w:t>SPAIN[4, Spain, ES]</w:t>
      </w:r>
    </w:p>
    <w:p w:rsidR="00587308" w:rsidRDefault="00587308" w:rsidP="00587308">
      <w:pPr>
        <w:pStyle w:val="ExerciseNum"/>
        <w:ind w:right="0"/>
      </w:pPr>
      <w:r>
        <w:t xml:space="preserve">Consider the following declaration for a </w:t>
      </w:r>
      <w:r w:rsidRPr="00A84E51">
        <w:rPr>
          <w:rStyle w:val="CodeInline"/>
          <w:rFonts w:eastAsia="Calibri"/>
        </w:rPr>
        <w:t>Gender</w:t>
      </w:r>
      <w:r>
        <w:t xml:space="preserve"> enum:</w:t>
      </w:r>
      <w:r>
        <w:br/>
      </w:r>
      <w:r>
        <w:br/>
      </w:r>
      <w:r w:rsidRPr="00A84E51">
        <w:rPr>
          <w:rStyle w:val="ExerciseCodeChar"/>
        </w:rPr>
        <w:t>public enum Gender {</w:t>
      </w:r>
      <w:r w:rsidRPr="00A84E51">
        <w:rPr>
          <w:rStyle w:val="ExerciseCodeChar"/>
        </w:rPr>
        <w:br/>
        <w:t xml:space="preserve">    MALE, FEMALE    </w:t>
      </w:r>
      <w:r w:rsidRPr="00A84E51">
        <w:rPr>
          <w:rStyle w:val="ExerciseCodeChar"/>
        </w:rPr>
        <w:br/>
        <w:t>}</w:t>
      </w:r>
      <w:r>
        <w:br/>
      </w:r>
      <w:r>
        <w:br/>
        <w:t xml:space="preserve">Modify the code for the </w:t>
      </w:r>
      <w:r w:rsidRPr="00BC4665">
        <w:rPr>
          <w:rStyle w:val="CodeInline"/>
          <w:rFonts w:eastAsia="Calibri"/>
        </w:rPr>
        <w:t>Gender</w:t>
      </w:r>
      <w:r>
        <w:t xml:space="preserve"> enum, so that the output of the following snipp</w:t>
      </w:r>
      <w:r w:rsidRPr="00BC4665">
        <w:rPr>
          <w:lang w:val="en-US"/>
        </w:rPr>
        <w:t>et</w:t>
      </w:r>
      <w:r>
        <w:t xml:space="preserve"> of code is as shown in the expected output section that follows the code. You are supposed to</w:t>
      </w:r>
      <w:r>
        <w:rPr>
          <w:lang w:val="en-US"/>
        </w:rPr>
        <w:t xml:space="preserve"> </w:t>
      </w:r>
      <w:r>
        <w:t>change</w:t>
      </w:r>
      <w:r>
        <w:rPr>
          <w:lang w:val="en-US"/>
        </w:rPr>
        <w:t xml:space="preserve"> the code for </w:t>
      </w:r>
      <w:r>
        <w:t xml:space="preserve">the </w:t>
      </w:r>
      <w:r w:rsidRPr="00BC4665">
        <w:rPr>
          <w:rStyle w:val="CodeInline"/>
          <w:rFonts w:eastAsia="Calibri"/>
        </w:rPr>
        <w:t>Gender</w:t>
      </w:r>
      <w:r>
        <w:t xml:space="preserve"> enum, not th</w:t>
      </w:r>
      <w:r w:rsidRPr="00BC4665">
        <w:rPr>
          <w:lang w:val="en-US"/>
        </w:rPr>
        <w:t>e</w:t>
      </w:r>
      <w:r>
        <w:t xml:space="preserve"> following snippet of code.</w:t>
      </w:r>
      <w:r>
        <w:br/>
      </w:r>
      <w:r>
        <w:br/>
      </w:r>
      <w:r w:rsidRPr="00A84E51">
        <w:rPr>
          <w:rStyle w:val="ExerciseCodeChar"/>
        </w:rPr>
        <w:t>for(Gender c : Gender.values()) {</w:t>
      </w:r>
      <w:r w:rsidRPr="00A84E51">
        <w:rPr>
          <w:rStyle w:val="ExerciseCodeChar"/>
        </w:rPr>
        <w:br/>
        <w:t xml:space="preserve">    System.out.printf("%s%n", c);</w:t>
      </w:r>
      <w:r w:rsidRPr="00A84E51">
        <w:rPr>
          <w:rStyle w:val="ExerciseCodeChar"/>
        </w:rPr>
        <w:br/>
        <w:t>}</w:t>
      </w:r>
      <w:r>
        <w:br/>
      </w:r>
      <w:r>
        <w:br/>
        <w:t>Expected output:</w:t>
      </w:r>
      <w:r>
        <w:br/>
      </w:r>
      <w:r w:rsidRPr="00BC4665">
        <w:rPr>
          <w:rStyle w:val="ExerciseCodeChar"/>
        </w:rPr>
        <w:t>male</w:t>
      </w:r>
      <w:r w:rsidRPr="00BC4665">
        <w:rPr>
          <w:rStyle w:val="ExerciseCodeChar"/>
        </w:rPr>
        <w:br/>
        <w:t>female</w:t>
      </w:r>
    </w:p>
    <w:p w:rsidR="00587308" w:rsidRPr="00495488" w:rsidRDefault="00587308" w:rsidP="00495488">
      <w:pPr>
        <w:pStyle w:val="ExerciseBody"/>
        <w:rPr>
          <w:b/>
        </w:rPr>
      </w:pPr>
      <w:r w:rsidRPr="00495488">
        <w:rPr>
          <w:b/>
        </w:rPr>
        <w:t>Solution:</w:t>
      </w:r>
    </w:p>
    <w:p w:rsidR="00B03BD9" w:rsidRDefault="00B03BD9" w:rsidP="00B03BD9">
      <w:pPr>
        <w:pStyle w:val="ExerciseCode"/>
      </w:pPr>
      <w:r>
        <w:t>public enum Gender {</w:t>
      </w:r>
    </w:p>
    <w:p w:rsidR="00B03BD9" w:rsidRDefault="00B03BD9" w:rsidP="00B03BD9">
      <w:pPr>
        <w:pStyle w:val="ExerciseCode"/>
      </w:pPr>
      <w:r>
        <w:t xml:space="preserve">    MALE, FEMALE;</w:t>
      </w:r>
    </w:p>
    <w:p w:rsidR="00B03BD9" w:rsidRDefault="00B03BD9" w:rsidP="00B03BD9">
      <w:pPr>
        <w:pStyle w:val="ExerciseCode"/>
      </w:pPr>
    </w:p>
    <w:p w:rsidR="00B03BD9" w:rsidRDefault="00B03BD9" w:rsidP="00B03BD9">
      <w:pPr>
        <w:pStyle w:val="ExerciseCode"/>
      </w:pPr>
      <w:r>
        <w:t xml:space="preserve">    @Override</w:t>
      </w:r>
    </w:p>
    <w:p w:rsidR="00B03BD9" w:rsidRDefault="00B03BD9" w:rsidP="00B03BD9">
      <w:pPr>
        <w:pStyle w:val="ExerciseCode"/>
      </w:pPr>
      <w:r>
        <w:t xml:space="preserve">    public String toString() {</w:t>
      </w:r>
    </w:p>
    <w:p w:rsidR="00B03BD9" w:rsidRDefault="00B03BD9" w:rsidP="00B03BD9">
      <w:pPr>
        <w:pStyle w:val="ExerciseCode"/>
      </w:pPr>
      <w:r>
        <w:lastRenderedPageBreak/>
        <w:t xml:space="preserve">        return this.name().toLowerCase();</w:t>
      </w:r>
    </w:p>
    <w:p w:rsidR="00B03BD9" w:rsidRDefault="00B03BD9" w:rsidP="00B03BD9">
      <w:pPr>
        <w:pStyle w:val="ExerciseCode"/>
      </w:pPr>
      <w:r>
        <w:t xml:space="preserve">    }</w:t>
      </w:r>
    </w:p>
    <w:p w:rsidR="00587308" w:rsidRPr="00CF613A" w:rsidRDefault="00B03BD9" w:rsidP="00B03BD9">
      <w:pPr>
        <w:pStyle w:val="ExerciseCode"/>
      </w:pPr>
      <w:r>
        <w:t>}</w:t>
      </w:r>
    </w:p>
    <w:p w:rsidR="00587308" w:rsidRPr="0090778C" w:rsidRDefault="00587308" w:rsidP="00587308">
      <w:pPr>
        <w:pStyle w:val="ExerciseNum"/>
        <w:ind w:right="0"/>
        <w:rPr>
          <w:rStyle w:val="ExerciseCodeChar"/>
        </w:rPr>
      </w:pPr>
      <w:r>
        <w:t xml:space="preserve">Suppose </w:t>
      </w:r>
      <w:r w:rsidRPr="00BC4665">
        <w:rPr>
          <w:rStyle w:val="CodeInline"/>
          <w:rFonts w:eastAsia="Calibri"/>
        </w:rPr>
        <w:t>Color</w:t>
      </w:r>
      <w:r>
        <w:t xml:space="preserve"> is an enum. Is the following declaration of a </w:t>
      </w:r>
      <w:r w:rsidRPr="00BC4665">
        <w:rPr>
          <w:rStyle w:val="CodeInline"/>
          <w:rFonts w:eastAsia="Calibri"/>
        </w:rPr>
        <w:t>MyFavColor</w:t>
      </w:r>
      <w:r>
        <w:t xml:space="preserve"> enum valid? If not, explain your answer.</w:t>
      </w:r>
      <w:r>
        <w:br/>
      </w:r>
      <w:r>
        <w:br/>
      </w:r>
      <w:r w:rsidRPr="00BC4665">
        <w:rPr>
          <w:rStyle w:val="ExerciseCodeChar"/>
        </w:rPr>
        <w:t>public enum MyFavColor extends Color {</w:t>
      </w:r>
      <w:r w:rsidRPr="00BC4665">
        <w:rPr>
          <w:rStyle w:val="ExerciseCodeChar"/>
        </w:rPr>
        <w:br/>
        <w:t xml:space="preserve">    WHITE, BLACK</w:t>
      </w:r>
      <w:r w:rsidRPr="00BC4665">
        <w:rPr>
          <w:rStyle w:val="ExerciseCodeChar"/>
        </w:rPr>
        <w:br/>
        <w:t>}</w:t>
      </w:r>
    </w:p>
    <w:p w:rsidR="00B03BD9" w:rsidRPr="00B03BD9" w:rsidRDefault="00B03BD9" w:rsidP="00B03BD9">
      <w:pPr>
        <w:pStyle w:val="ExerciseBody"/>
        <w:rPr>
          <w:b/>
        </w:rPr>
      </w:pPr>
      <w:r w:rsidRPr="00B03BD9">
        <w:rPr>
          <w:b/>
        </w:rPr>
        <w:t>Answer:</w:t>
      </w:r>
    </w:p>
    <w:p w:rsidR="00587308" w:rsidRPr="00DD63E1" w:rsidRDefault="00B03BD9" w:rsidP="00B03BD9">
      <w:pPr>
        <w:pStyle w:val="ExerciseBody"/>
        <w:rPr>
          <w:rFonts w:ascii="TheSansMonoConNormal" w:hAnsi="TheSansMonoConNormal"/>
          <w:noProof/>
          <w:sz w:val="18"/>
        </w:rPr>
      </w:pPr>
      <w:r>
        <w:t xml:space="preserve">The declaration for the </w:t>
      </w:r>
      <w:r w:rsidR="00587308" w:rsidRPr="00B03BD9">
        <w:rPr>
          <w:rStyle w:val="CodeInline"/>
        </w:rPr>
        <w:t>MyFavColor</w:t>
      </w:r>
      <w:r w:rsidR="00587308" w:rsidRPr="00DD63E1">
        <w:t xml:space="preserve"> </w:t>
      </w:r>
      <w:r>
        <w:t xml:space="preserve">enum </w:t>
      </w:r>
      <w:r w:rsidR="00587308" w:rsidRPr="00DD63E1">
        <w:t xml:space="preserve">is invalid. </w:t>
      </w:r>
      <w:r w:rsidR="00587308">
        <w:t xml:space="preserve">An enum cannot </w:t>
      </w:r>
      <w:r w:rsidR="00587308" w:rsidRPr="00DD63E1">
        <w:t>extend</w:t>
      </w:r>
      <w:r w:rsidR="00587308">
        <w:rPr>
          <w:rFonts w:ascii="TheSansMonoConNormal" w:hAnsi="TheSansMonoConNormal"/>
          <w:noProof/>
          <w:sz w:val="18"/>
        </w:rPr>
        <w:t xml:space="preserve"> </w:t>
      </w:r>
      <w:r w:rsidR="00587308" w:rsidRPr="00B03BD9">
        <w:t>another enum or class.</w:t>
      </w:r>
    </w:p>
    <w:p w:rsidR="00587308" w:rsidRPr="00347494" w:rsidRDefault="00587308" w:rsidP="00587308">
      <w:pPr>
        <w:pStyle w:val="ExerciseNum"/>
        <w:ind w:right="0"/>
        <w:rPr>
          <w:rStyle w:val="ExerciseCodeChar"/>
        </w:rPr>
      </w:pPr>
      <w:r>
        <w:rPr>
          <w:lang w:val="en-US"/>
        </w:rPr>
        <w:t>What will be the output when the following snippet of code is run?</w:t>
      </w:r>
      <w:r>
        <w:t xml:space="preserve"> </w:t>
      </w:r>
      <w:r>
        <w:br/>
      </w:r>
      <w:r>
        <w:br/>
      </w:r>
      <w:r w:rsidRPr="005664E3">
        <w:rPr>
          <w:rStyle w:val="ExerciseCodeChar"/>
        </w:rPr>
        <w:t>public enum Day {</w:t>
      </w:r>
      <w:r w:rsidRPr="005664E3">
        <w:rPr>
          <w:rStyle w:val="ExerciseCodeChar"/>
        </w:rPr>
        <w:br/>
        <w:t xml:space="preserve">    MONDAY, TUESDAY, WEDNESDAY, THURSDAY, FRIDAY, SATURDAY, SUNDAY;</w:t>
      </w:r>
      <w:r w:rsidRPr="005664E3">
        <w:rPr>
          <w:rStyle w:val="ExerciseCodeChar"/>
        </w:rPr>
        <w:br/>
        <w:t>}</w:t>
      </w:r>
      <w:r w:rsidRPr="005664E3">
        <w:rPr>
          <w:rStyle w:val="ExerciseCodeChar"/>
        </w:rPr>
        <w:br/>
      </w:r>
      <w:r w:rsidRPr="005664E3">
        <w:rPr>
          <w:rStyle w:val="ExerciseCodeChar"/>
        </w:rPr>
        <w:br/>
        <w:t>Day[] days = {Day.FRIDAY, Day.MONDAY, Day.WEDNESDAY};</w:t>
      </w:r>
      <w:r w:rsidRPr="005664E3">
        <w:rPr>
          <w:rStyle w:val="ExerciseCodeChar"/>
        </w:rPr>
        <w:br/>
        <w:t>System.out.println(Arrays.toString(days));</w:t>
      </w:r>
      <w:r w:rsidRPr="005664E3">
        <w:rPr>
          <w:rStyle w:val="ExerciseCodeChar"/>
        </w:rPr>
        <w:br/>
        <w:t>Arrays.sort(days);</w:t>
      </w:r>
      <w:r w:rsidRPr="005664E3">
        <w:rPr>
          <w:rStyle w:val="ExerciseCodeChar"/>
        </w:rPr>
        <w:br/>
        <w:t>System.out.println(Arrays.toString(days));</w:t>
      </w:r>
    </w:p>
    <w:p w:rsidR="00587308" w:rsidRPr="00B03BD9" w:rsidRDefault="00B03BD9" w:rsidP="00B03BD9">
      <w:pPr>
        <w:pStyle w:val="ExerciseBody"/>
        <w:rPr>
          <w:b/>
        </w:rPr>
      </w:pPr>
      <w:r w:rsidRPr="00B03BD9">
        <w:rPr>
          <w:b/>
        </w:rPr>
        <w:t>Answer:</w:t>
      </w:r>
    </w:p>
    <w:p w:rsidR="00587308" w:rsidRPr="00B03BD9" w:rsidRDefault="00587308" w:rsidP="00B03BD9">
      <w:pPr>
        <w:pStyle w:val="Results"/>
      </w:pPr>
      <w:r w:rsidRPr="00B03BD9">
        <w:t>[FRIDAY, MONDAY, WEDNESDAY]</w:t>
      </w:r>
    </w:p>
    <w:p w:rsidR="00587308" w:rsidRPr="00B03BD9" w:rsidRDefault="00587308" w:rsidP="00B03BD9">
      <w:pPr>
        <w:pStyle w:val="Results"/>
      </w:pPr>
      <w:r w:rsidRPr="00B03BD9">
        <w:t>[MONDAY, WEDNESDAY, FRIDAY]</w:t>
      </w:r>
    </w:p>
    <w:p w:rsidR="00587308" w:rsidRDefault="00587308" w:rsidP="00B03BD9">
      <w:pPr>
        <w:pStyle w:val="ExerciseNum"/>
      </w:pPr>
      <w:r w:rsidRPr="00B03BD9">
        <w:t>What will be the output of the following snippet of code?</w:t>
      </w:r>
      <w:r w:rsidRPr="00B03BD9">
        <w:br/>
      </w:r>
      <w:r w:rsidRPr="00347494">
        <w:rPr>
          <w:rStyle w:val="ExerciseCodeChar"/>
          <w:lang w:val="en-US"/>
        </w:rPr>
        <w:br/>
      </w:r>
      <w:r w:rsidRPr="00A84E51">
        <w:rPr>
          <w:rStyle w:val="ExerciseCodeChar"/>
        </w:rPr>
        <w:t>public enum Gender {</w:t>
      </w:r>
      <w:r>
        <w:rPr>
          <w:rStyle w:val="ExerciseCodeChar"/>
        </w:rPr>
        <w:br/>
        <w:t xml:space="preserve">    MALE, FEMALE</w:t>
      </w:r>
      <w:r w:rsidRPr="00347494">
        <w:rPr>
          <w:rStyle w:val="ExerciseCodeChar"/>
        </w:rPr>
        <w:br/>
        <w:t>}</w:t>
      </w:r>
      <w:r w:rsidRPr="00347494">
        <w:rPr>
          <w:rStyle w:val="ExerciseCodeChar"/>
        </w:rPr>
        <w:br/>
      </w:r>
      <w:r w:rsidRPr="00347494">
        <w:rPr>
          <w:rStyle w:val="ExerciseCodeChar"/>
        </w:rPr>
        <w:br/>
        <w:t>System.out.println(</w:t>
      </w:r>
      <w:r>
        <w:rPr>
          <w:rStyle w:val="ExerciseCodeChar"/>
          <w:lang w:val="en-US"/>
        </w:rPr>
        <w:t>Gender</w:t>
      </w:r>
      <w:r w:rsidRPr="00347494">
        <w:rPr>
          <w:rStyle w:val="ExerciseCodeChar"/>
        </w:rPr>
        <w:t>.</w:t>
      </w:r>
      <w:r>
        <w:rPr>
          <w:rStyle w:val="ExerciseCodeChar"/>
          <w:lang w:val="en-US"/>
        </w:rPr>
        <w:t xml:space="preserve">MALE </w:t>
      </w:r>
      <w:r w:rsidRPr="00347494">
        <w:rPr>
          <w:rStyle w:val="ExerciseCodeChar"/>
        </w:rPr>
        <w:t xml:space="preserve">== </w:t>
      </w:r>
      <w:r>
        <w:rPr>
          <w:rStyle w:val="ExerciseCodeChar"/>
          <w:lang w:val="en-US"/>
        </w:rPr>
        <w:t>Gender</w:t>
      </w:r>
      <w:r w:rsidRPr="00347494">
        <w:rPr>
          <w:rStyle w:val="ExerciseCodeChar"/>
        </w:rPr>
        <w:t>.</w:t>
      </w:r>
      <w:r>
        <w:rPr>
          <w:rStyle w:val="ExerciseCodeChar"/>
          <w:lang w:val="en-US"/>
        </w:rPr>
        <w:t>MALE</w:t>
      </w:r>
      <w:r w:rsidRPr="00347494">
        <w:rPr>
          <w:rStyle w:val="ExerciseCodeChar"/>
        </w:rPr>
        <w:t>);</w:t>
      </w:r>
      <w:r w:rsidRPr="00347494">
        <w:rPr>
          <w:rStyle w:val="ExerciseCodeChar"/>
        </w:rPr>
        <w:br/>
        <w:t>System.out.println(</w:t>
      </w:r>
      <w:r>
        <w:rPr>
          <w:rStyle w:val="ExerciseCodeChar"/>
          <w:lang w:val="en-US"/>
        </w:rPr>
        <w:t>Gender</w:t>
      </w:r>
      <w:r w:rsidRPr="00347494">
        <w:rPr>
          <w:rStyle w:val="ExerciseCodeChar"/>
        </w:rPr>
        <w:t>.</w:t>
      </w:r>
      <w:r>
        <w:rPr>
          <w:rStyle w:val="ExerciseCodeChar"/>
          <w:lang w:val="en-US"/>
        </w:rPr>
        <w:t>MALE</w:t>
      </w:r>
      <w:r w:rsidRPr="00347494">
        <w:rPr>
          <w:rStyle w:val="ExerciseCodeChar"/>
        </w:rPr>
        <w:t>.equals(</w:t>
      </w:r>
      <w:r>
        <w:rPr>
          <w:rStyle w:val="ExerciseCodeChar"/>
          <w:lang w:val="en-US"/>
        </w:rPr>
        <w:t>Gender</w:t>
      </w:r>
      <w:r w:rsidRPr="00347494">
        <w:rPr>
          <w:rStyle w:val="ExerciseCodeChar"/>
        </w:rPr>
        <w:t>.</w:t>
      </w:r>
      <w:r>
        <w:rPr>
          <w:rStyle w:val="ExerciseCodeChar"/>
          <w:lang w:val="en-US"/>
        </w:rPr>
        <w:t>MALE</w:t>
      </w:r>
      <w:r w:rsidRPr="00347494">
        <w:rPr>
          <w:rStyle w:val="ExerciseCodeChar"/>
        </w:rPr>
        <w:t>));</w:t>
      </w:r>
    </w:p>
    <w:p w:rsidR="00587308" w:rsidRPr="00B03BD9" w:rsidRDefault="00B03BD9" w:rsidP="00B03BD9">
      <w:pPr>
        <w:pStyle w:val="ExerciseBody"/>
        <w:rPr>
          <w:b/>
        </w:rPr>
      </w:pPr>
      <w:r w:rsidRPr="00B03BD9">
        <w:rPr>
          <w:b/>
        </w:rPr>
        <w:t>Answer:</w:t>
      </w:r>
    </w:p>
    <w:p w:rsidR="00587308" w:rsidRDefault="00587308" w:rsidP="00B03BD9">
      <w:pPr>
        <w:pStyle w:val="Results"/>
      </w:pPr>
      <w:r>
        <w:lastRenderedPageBreak/>
        <w:t>true</w:t>
      </w:r>
      <w:bookmarkStart w:id="0" w:name="_GoBack"/>
      <w:bookmarkEnd w:id="0"/>
    </w:p>
    <w:p w:rsidR="00587308" w:rsidRPr="00587308" w:rsidRDefault="00587308" w:rsidP="00B03BD9">
      <w:pPr>
        <w:pStyle w:val="Results"/>
      </w:pPr>
      <w:r>
        <w:t>true</w:t>
      </w:r>
    </w:p>
    <w:sectPr w:rsidR="00587308" w:rsidRPr="00587308" w:rsidSect="00DF4963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pgSz w:w="10800" w:h="13320" w:code="1"/>
      <w:pgMar w:top="547" w:right="1080" w:bottom="547" w:left="1080" w:header="547" w:footer="547" w:gutter="0"/>
      <w:cols w:space="296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53A74" w:rsidRDefault="00653A74">
      <w:r>
        <w:separator/>
      </w:r>
    </w:p>
  </w:endnote>
  <w:endnote w:type="continuationSeparator" w:id="0">
    <w:p w:rsidR="00653A74" w:rsidRDefault="00653A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1" w:fontKey="{77DEE802-0255-4EEF-9BAC-1F618ADA2693}"/>
    <w:embedBold r:id="rId2" w:fontKey="{77B32271-E2A0-4BC0-9D0B-DFA3D4A82A6C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33EAB4B6-1777-4D35-8B0D-8C27A77736AF}"/>
    <w:embedBold r:id="rId4" w:fontKey="{C788CEBE-6EE9-4BE9-BFAB-84ECADCE3D5A}"/>
    <w:embedItalic r:id="rId5" w:fontKey="{5C9BDDA9-FB36-490C-ADC2-59F8288562F2}"/>
    <w:embedBoldItalic r:id="rId6" w:fontKey="{28941547-C00E-4F4D-9AB6-0C27AF3D3EC1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Utopia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7" w:fontKey="{8C2F4D37-CB07-4F97-ACB0-F0F18692EC36}"/>
    <w:embedBoldItalic r:id="rId8" w:fontKey="{24BA0BF8-1A6B-4E25-819B-CDAF1DC66103}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TheSansMonoConBlack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TheSansMonoConNormal">
    <w:altName w:val="Gadug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Utopia Bold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HelveticaNeue Condense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9" w:fontKey="{506449BB-848A-48D4-9BAE-0CC1C35846F0}"/>
  </w:font>
  <w:font w:name="HelveticaNeue MediumExt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AC439490-A219-401A-9D73-CEDF8F4B3967}"/>
  </w:font>
  <w:font w:name="ZapfDingbats">
    <w:altName w:val="Calibri"/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Helvetica 65 Mediu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  <w:embedRegular r:id="rId11" w:fontKey="{6D3CD340-B815-4C76-BDCE-98A7B85ACF19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2" w:fontKey="{F8D4F1D7-9EC9-4DE4-B4B5-A14533494E9F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Minion Pro">
    <w:altName w:val="Minion Pro"/>
    <w:charset w:val="00"/>
    <w:family w:val="auto"/>
    <w:pitch w:val="variable"/>
    <w:sig w:usb0="60000287" w:usb1="00000001" w:usb2="00000000" w:usb3="00000000" w:csb0="0000019F" w:csb1="00000000"/>
  </w:font>
  <w:font w:name="Vrinda">
    <w:panose1 w:val="00000400000000000000"/>
    <w:charset w:val="01"/>
    <w:family w:val="roman"/>
    <w:notTrueType/>
    <w:pitch w:val="variable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3" w:fontKey="{598CD995-ABCC-4102-A869-F8B707E5CC91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19821580"/>
      <w:docPartObj>
        <w:docPartGallery w:val="Page Numbers (Bottom of Page)"/>
        <w:docPartUnique/>
      </w:docPartObj>
    </w:sdtPr>
    <w:sdtEndPr/>
    <w:sdtContent>
      <w:p w:rsidR="008A6F49" w:rsidRDefault="008A6F49" w:rsidP="00AA43FB">
        <w:pPr>
          <w:pStyle w:val="Footer"/>
        </w:pPr>
        <w:r w:rsidRPr="0069537B">
          <w:rPr>
            <w:rStyle w:val="PageNumber"/>
          </w:rPr>
          <w:fldChar w:fldCharType="begin"/>
        </w:r>
        <w:r w:rsidRPr="0069537B">
          <w:rPr>
            <w:rStyle w:val="PageNumber"/>
          </w:rPr>
          <w:instrText xml:space="preserve"> PAGE   \* MERGEFORMAT </w:instrText>
        </w:r>
        <w:r w:rsidRPr="0069537B">
          <w:rPr>
            <w:rStyle w:val="PageNumber"/>
          </w:rPr>
          <w:fldChar w:fldCharType="separate"/>
        </w:r>
        <w:r w:rsidR="003E7B28">
          <w:rPr>
            <w:rStyle w:val="PageNumber"/>
            <w:noProof/>
          </w:rPr>
          <w:t>6</w:t>
        </w:r>
        <w:r w:rsidRPr="0069537B">
          <w:rPr>
            <w:rStyle w:val="PageNumber"/>
          </w:rPr>
          <w:fldChar w:fldCharType="end"/>
        </w:r>
        <w:r>
          <w:tab/>
        </w:r>
        <w:r>
          <w:tab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A6F49" w:rsidRPr="0069537B" w:rsidRDefault="008A6F49" w:rsidP="0069537B">
    <w:pPr>
      <w:pStyle w:val="Footer"/>
      <w:rPr>
        <w:lang w:val="en-US"/>
      </w:rPr>
    </w:pPr>
    <w:r>
      <w:rPr>
        <w:rStyle w:val="PageNumber"/>
        <w:lang w:val="en-US"/>
      </w:rPr>
      <w:tab/>
    </w:r>
    <w:r>
      <w:rPr>
        <w:rStyle w:val="PageNumber"/>
        <w:lang w:val="en-US"/>
      </w:rPr>
      <w:tab/>
    </w:r>
    <w:r w:rsidRPr="00222F70">
      <w:rPr>
        <w:rStyle w:val="PageNumber"/>
      </w:rPr>
      <w:fldChar w:fldCharType="begin"/>
    </w:r>
    <w:r w:rsidRPr="00222F70">
      <w:rPr>
        <w:rStyle w:val="PageNumber"/>
      </w:rPr>
      <w:instrText xml:space="preserve"> PAGE   \* MERGEFORMAT </w:instrText>
    </w:r>
    <w:r w:rsidRPr="00222F70">
      <w:rPr>
        <w:rStyle w:val="PageNumber"/>
      </w:rPr>
      <w:fldChar w:fldCharType="separate"/>
    </w:r>
    <w:r w:rsidR="003E7B28">
      <w:rPr>
        <w:rStyle w:val="PageNumber"/>
        <w:noProof/>
      </w:rPr>
      <w:t>7</w:t>
    </w:r>
    <w:r w:rsidRPr="00222F70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53A74" w:rsidRDefault="00653A74">
      <w:r>
        <w:separator/>
      </w:r>
    </w:p>
  </w:footnote>
  <w:footnote w:type="continuationSeparator" w:id="0">
    <w:p w:rsidR="00653A74" w:rsidRDefault="00653A7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A6F49" w:rsidRPr="00B570C8" w:rsidRDefault="008A6F49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>
      <w:rPr>
        <w:lang w:val="en-US"/>
      </w:rPr>
      <w:t>4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>
      <w:rPr>
        <w:lang w:val="en-US"/>
      </w:rPr>
      <w:t>Module Dependency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A6F49" w:rsidRPr="00B570C8" w:rsidRDefault="008A6F49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>
      <w:rPr>
        <w:lang w:val="en-US"/>
      </w:rPr>
      <w:t>4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>
      <w:rPr>
        <w:lang w:val="en-US"/>
      </w:rPr>
      <w:t>Module Dependency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A6F49" w:rsidRDefault="008A6F49" w:rsidP="0069537B">
    <w:pPr>
      <w:pStyle w:val="ChapterNumb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F4B23DE" wp14:editId="20ABCE5F">
              <wp:simplePos x="0" y="0"/>
              <wp:positionH relativeFrom="column">
                <wp:posOffset>-2075180</wp:posOffset>
              </wp:positionH>
              <wp:positionV relativeFrom="paragraph">
                <wp:posOffset>-2176145</wp:posOffset>
              </wp:positionV>
              <wp:extent cx="7574280" cy="3826510"/>
              <wp:effectExtent l="10795" t="5080" r="6350" b="6985"/>
              <wp:wrapNone/>
              <wp:docPr id="46" name="Rounded Rectangle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74280" cy="3826510"/>
                      </a:xfrm>
                      <a:prstGeom prst="roundRect">
                        <a:avLst>
                          <a:gd name="adj" fmla="val 16667"/>
                        </a:avLst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D8D8D8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>
          <w:pict>
            <v:roundrect w14:anchorId="0A78F5DB" id="Rounded Rectangle 46" o:spid="_x0000_s1026" style="position:absolute;margin-left:-163.4pt;margin-top:-171.35pt;width:596.4pt;height:301.3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" filled="f" fillcolor="#d8d8d8"/>
          </w:pict>
        </mc:Fallback>
      </mc:AlternateContent>
    </w:r>
    <w:r>
      <w:t>C H A P T E R  22</w:t>
    </w:r>
  </w:p>
  <w:p w:rsidR="008A6F49" w:rsidRPr="00B44665" w:rsidRDefault="008A6F49" w:rsidP="0069537B">
    <w:pPr>
      <w:rPr>
        <w:rFonts w:ascii="Wingdings" w:hAnsi="Wingdings"/>
        <w:sz w:val="28"/>
        <w:szCs w:val="28"/>
      </w:rPr>
    </w:pP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</w:p>
  <w:p w:rsidR="008A6F49" w:rsidRDefault="008A6F49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D2A2316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350FC2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867471F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DD4DD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E664F3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228CF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0CE6BE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5F879AB"/>
    <w:multiLevelType w:val="multilevel"/>
    <w:tmpl w:val="BB44A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0E7CFD"/>
    <w:multiLevelType w:val="multilevel"/>
    <w:tmpl w:val="39A27BCE"/>
    <w:styleLink w:val="TableBullet"/>
    <w:lvl w:ilvl="0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568" w:hanging="284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852" w:hanging="284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136" w:hanging="284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420" w:hanging="284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704" w:hanging="28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556" w:hanging="284"/>
      </w:pPr>
      <w:rPr>
        <w:rFonts w:hint="default"/>
      </w:rPr>
    </w:lvl>
  </w:abstractNum>
  <w:abstractNum w:abstractNumId="12" w15:restartNumberingAfterBreak="0">
    <w:nsid w:val="370D39AE"/>
    <w:multiLevelType w:val="hybridMultilevel"/>
    <w:tmpl w:val="F4C8507E"/>
    <w:lvl w:ilvl="0" w:tplc="7B1C5656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3A936702"/>
    <w:multiLevelType w:val="hybridMultilevel"/>
    <w:tmpl w:val="6E9E27F2"/>
    <w:lvl w:ilvl="0" w:tplc="F94443AC">
      <w:start w:val="1"/>
      <w:numFmt w:val="lowerLetter"/>
      <w:pStyle w:val="NumSubList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C10E05"/>
    <w:multiLevelType w:val="multilevel"/>
    <w:tmpl w:val="C13CA800"/>
    <w:styleLink w:val="MultiLevelStyleWithNoChapterNumbers"/>
    <w:lvl w:ilvl="0">
      <w:start w:val="1"/>
      <w:numFmt w:val="none"/>
      <w:suff w:val="nothing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3F0C5E31"/>
    <w:multiLevelType w:val="multilevel"/>
    <w:tmpl w:val="90520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576"/>
        </w:tabs>
        <w:ind w:left="57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96"/>
        </w:tabs>
        <w:ind w:left="129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16"/>
        </w:tabs>
        <w:ind w:left="201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2736"/>
        </w:tabs>
        <w:ind w:left="273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56"/>
        </w:tabs>
        <w:ind w:left="345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176"/>
        </w:tabs>
        <w:ind w:left="417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4896"/>
        </w:tabs>
        <w:ind w:left="489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616"/>
        </w:tabs>
        <w:ind w:left="5616" w:hanging="180"/>
      </w:pPr>
    </w:lvl>
  </w:abstractNum>
  <w:abstractNum w:abstractNumId="17" w15:restartNumberingAfterBreak="0">
    <w:nsid w:val="4F890B6E"/>
    <w:multiLevelType w:val="hybridMultilevel"/>
    <w:tmpl w:val="6B38D9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3593E90"/>
    <w:multiLevelType w:val="hybridMultilevel"/>
    <w:tmpl w:val="3A261BF8"/>
    <w:lvl w:ilvl="0" w:tplc="15863894">
      <w:start w:val="1"/>
      <w:numFmt w:val="lowerLetter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161E79"/>
    <w:multiLevelType w:val="hybridMultilevel"/>
    <w:tmpl w:val="71D444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AAA714B"/>
    <w:multiLevelType w:val="multilevel"/>
    <w:tmpl w:val="4196794C"/>
    <w:styleLink w:val="Style1"/>
    <w:lvl w:ilvl="0">
      <w:start w:val="1"/>
      <w:numFmt w:val="upperLetter"/>
      <w:lvlText w:val="Appendix 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1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5E3E3CD8"/>
    <w:multiLevelType w:val="multilevel"/>
    <w:tmpl w:val="B6D6AE8A"/>
    <w:styleLink w:val="JavaBookMultiLevelListStyle"/>
    <w:lvl w:ilvl="0">
      <w:start w:val="1"/>
      <w:numFmt w:val="decimal"/>
      <w:suff w:val="space"/>
      <w:lvlText w:val="Chapter %1."/>
      <w:lvlJc w:val="left"/>
      <w:pPr>
        <w:ind w:left="0" w:firstLine="0"/>
      </w:pPr>
      <w:rPr>
        <w:rFonts w:ascii="Book Antiqua" w:hAnsi="Book Antiqua"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3" w15:restartNumberingAfterBreak="0">
    <w:nsid w:val="620775CB"/>
    <w:multiLevelType w:val="hybridMultilevel"/>
    <w:tmpl w:val="97E237D0"/>
    <w:lvl w:ilvl="0" w:tplc="DC4626F2">
      <w:start w:val="1"/>
      <w:numFmt w:val="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53028AD"/>
    <w:multiLevelType w:val="hybridMultilevel"/>
    <w:tmpl w:val="11C02FF6"/>
    <w:lvl w:ilvl="0" w:tplc="50AA16C4">
      <w:start w:val="1"/>
      <w:numFmt w:val="decimal"/>
      <w:pStyle w:val="JavaBookNumberList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abstractNum w:abstractNumId="26" w15:restartNumberingAfterBreak="0">
    <w:nsid w:val="7BAB193E"/>
    <w:multiLevelType w:val="multilevel"/>
    <w:tmpl w:val="AF78FD22"/>
    <w:styleLink w:val="Style2"/>
    <w:lvl w:ilvl="0">
      <w:start w:val="1"/>
      <w:numFmt w:val="upperLetter"/>
      <w:suff w:val="space"/>
      <w:lvlText w:val="Appendix 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7" w15:restartNumberingAfterBreak="0">
    <w:nsid w:val="7F3C6E1E"/>
    <w:multiLevelType w:val="hybridMultilevel"/>
    <w:tmpl w:val="7EE6D3FC"/>
    <w:lvl w:ilvl="0" w:tplc="FABEF916">
      <w:start w:val="1"/>
      <w:numFmt w:val="bullet"/>
      <w:pStyle w:val="ListParagraph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7"/>
  </w:num>
  <w:num w:numId="3">
    <w:abstractNumId w:val="25"/>
  </w:num>
  <w:num w:numId="4">
    <w:abstractNumId w:val="10"/>
  </w:num>
  <w:num w:numId="5">
    <w:abstractNumId w:val="16"/>
  </w:num>
  <w:num w:numId="6">
    <w:abstractNumId w:val="8"/>
  </w:num>
  <w:num w:numId="7">
    <w:abstractNumId w:val="13"/>
  </w:num>
  <w:num w:numId="8">
    <w:abstractNumId w:val="11"/>
  </w:num>
  <w:num w:numId="9">
    <w:abstractNumId w:val="22"/>
  </w:num>
  <w:num w:numId="10">
    <w:abstractNumId w:val="14"/>
  </w:num>
  <w:num w:numId="11">
    <w:abstractNumId w:val="20"/>
  </w:num>
  <w:num w:numId="12">
    <w:abstractNumId w:val="26"/>
  </w:num>
  <w:num w:numId="13">
    <w:abstractNumId w:val="27"/>
  </w:num>
  <w:num w:numId="14">
    <w:abstractNumId w:val="24"/>
  </w:num>
  <w:num w:numId="15">
    <w:abstractNumId w:val="12"/>
    <w:lvlOverride w:ilvl="0">
      <w:startOverride w:val="1"/>
    </w:lvlOverride>
  </w:num>
  <w:num w:numId="16">
    <w:abstractNumId w:val="6"/>
  </w:num>
  <w:num w:numId="17">
    <w:abstractNumId w:val="5"/>
  </w:num>
  <w:num w:numId="18">
    <w:abstractNumId w:val="4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19"/>
  </w:num>
  <w:num w:numId="24">
    <w:abstractNumId w:val="17"/>
  </w:num>
  <w:num w:numId="25">
    <w:abstractNumId w:val="9"/>
  </w:num>
  <w:num w:numId="26">
    <w:abstractNumId w:val="15"/>
  </w:num>
  <w:num w:numId="27">
    <w:abstractNumId w:val="18"/>
  </w:num>
  <w:num w:numId="28">
    <w:abstractNumId w:val="23"/>
  </w:num>
  <w:num w:numId="29">
    <w:abstractNumId w:val="1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embedTrueTypeFonts/>
  <w:proofState w:spelling="clean" w:grammar="clean"/>
  <w:attachedTemplate r:id="rId1"/>
  <w:linkStyles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3D2D"/>
    <w:rsid w:val="00000356"/>
    <w:rsid w:val="0000085B"/>
    <w:rsid w:val="00001A31"/>
    <w:rsid w:val="00002570"/>
    <w:rsid w:val="00003962"/>
    <w:rsid w:val="00003F2B"/>
    <w:rsid w:val="00005944"/>
    <w:rsid w:val="00005973"/>
    <w:rsid w:val="00006CCC"/>
    <w:rsid w:val="00006EC0"/>
    <w:rsid w:val="000075CA"/>
    <w:rsid w:val="00007C63"/>
    <w:rsid w:val="00010427"/>
    <w:rsid w:val="00011461"/>
    <w:rsid w:val="00011846"/>
    <w:rsid w:val="00011D30"/>
    <w:rsid w:val="00012205"/>
    <w:rsid w:val="00012674"/>
    <w:rsid w:val="00013A51"/>
    <w:rsid w:val="00013C3D"/>
    <w:rsid w:val="0001506D"/>
    <w:rsid w:val="0001549F"/>
    <w:rsid w:val="00015A24"/>
    <w:rsid w:val="000161E2"/>
    <w:rsid w:val="000177C8"/>
    <w:rsid w:val="00020A40"/>
    <w:rsid w:val="00021A6B"/>
    <w:rsid w:val="00023756"/>
    <w:rsid w:val="00023814"/>
    <w:rsid w:val="000239A1"/>
    <w:rsid w:val="00023EBE"/>
    <w:rsid w:val="00024AEF"/>
    <w:rsid w:val="000259EC"/>
    <w:rsid w:val="000266DC"/>
    <w:rsid w:val="00031178"/>
    <w:rsid w:val="000318FD"/>
    <w:rsid w:val="00031D66"/>
    <w:rsid w:val="000325C4"/>
    <w:rsid w:val="0003399C"/>
    <w:rsid w:val="00033AEB"/>
    <w:rsid w:val="000345ED"/>
    <w:rsid w:val="000345FB"/>
    <w:rsid w:val="00036AED"/>
    <w:rsid w:val="00037D73"/>
    <w:rsid w:val="00041B40"/>
    <w:rsid w:val="00042176"/>
    <w:rsid w:val="00043A29"/>
    <w:rsid w:val="00044623"/>
    <w:rsid w:val="00045222"/>
    <w:rsid w:val="00045A5D"/>
    <w:rsid w:val="00050F1D"/>
    <w:rsid w:val="00052A31"/>
    <w:rsid w:val="000534FB"/>
    <w:rsid w:val="00060FB5"/>
    <w:rsid w:val="00061BB2"/>
    <w:rsid w:val="00061D2C"/>
    <w:rsid w:val="00064306"/>
    <w:rsid w:val="00064756"/>
    <w:rsid w:val="00064AA7"/>
    <w:rsid w:val="000802C1"/>
    <w:rsid w:val="00082B8F"/>
    <w:rsid w:val="00082CED"/>
    <w:rsid w:val="00083262"/>
    <w:rsid w:val="00086D6D"/>
    <w:rsid w:val="00086F89"/>
    <w:rsid w:val="0009052F"/>
    <w:rsid w:val="000911BB"/>
    <w:rsid w:val="0009547A"/>
    <w:rsid w:val="00096521"/>
    <w:rsid w:val="000A0CCF"/>
    <w:rsid w:val="000A0F0B"/>
    <w:rsid w:val="000A0F96"/>
    <w:rsid w:val="000A1AFB"/>
    <w:rsid w:val="000A3B08"/>
    <w:rsid w:val="000A6731"/>
    <w:rsid w:val="000A6D4B"/>
    <w:rsid w:val="000B0E13"/>
    <w:rsid w:val="000B18A4"/>
    <w:rsid w:val="000B202B"/>
    <w:rsid w:val="000B20CA"/>
    <w:rsid w:val="000B2D0A"/>
    <w:rsid w:val="000B50EE"/>
    <w:rsid w:val="000B5475"/>
    <w:rsid w:val="000C0458"/>
    <w:rsid w:val="000C21F1"/>
    <w:rsid w:val="000C24AF"/>
    <w:rsid w:val="000C3698"/>
    <w:rsid w:val="000C3E09"/>
    <w:rsid w:val="000C59CA"/>
    <w:rsid w:val="000C5FA8"/>
    <w:rsid w:val="000C662B"/>
    <w:rsid w:val="000C6696"/>
    <w:rsid w:val="000C6E91"/>
    <w:rsid w:val="000C74A9"/>
    <w:rsid w:val="000C78C7"/>
    <w:rsid w:val="000D2E1B"/>
    <w:rsid w:val="000D34F8"/>
    <w:rsid w:val="000D5E2C"/>
    <w:rsid w:val="000D620C"/>
    <w:rsid w:val="000D6617"/>
    <w:rsid w:val="000E1762"/>
    <w:rsid w:val="000E1D25"/>
    <w:rsid w:val="000E3A99"/>
    <w:rsid w:val="000E4F4A"/>
    <w:rsid w:val="000E67E7"/>
    <w:rsid w:val="000E785A"/>
    <w:rsid w:val="000F007D"/>
    <w:rsid w:val="000F2A76"/>
    <w:rsid w:val="000F32AF"/>
    <w:rsid w:val="00100B19"/>
    <w:rsid w:val="00101CD4"/>
    <w:rsid w:val="0010365F"/>
    <w:rsid w:val="00103F14"/>
    <w:rsid w:val="00104E86"/>
    <w:rsid w:val="001063EE"/>
    <w:rsid w:val="00106531"/>
    <w:rsid w:val="0010780F"/>
    <w:rsid w:val="00110A08"/>
    <w:rsid w:val="00111461"/>
    <w:rsid w:val="00111A42"/>
    <w:rsid w:val="0011337C"/>
    <w:rsid w:val="00114845"/>
    <w:rsid w:val="00116926"/>
    <w:rsid w:val="001176CB"/>
    <w:rsid w:val="00117768"/>
    <w:rsid w:val="0012022F"/>
    <w:rsid w:val="001208AB"/>
    <w:rsid w:val="00120EC2"/>
    <w:rsid w:val="00122796"/>
    <w:rsid w:val="00122AAD"/>
    <w:rsid w:val="0012387C"/>
    <w:rsid w:val="00124875"/>
    <w:rsid w:val="00125CC5"/>
    <w:rsid w:val="00126EB4"/>
    <w:rsid w:val="00130520"/>
    <w:rsid w:val="00130DCD"/>
    <w:rsid w:val="00130F30"/>
    <w:rsid w:val="00131513"/>
    <w:rsid w:val="00131826"/>
    <w:rsid w:val="001321AA"/>
    <w:rsid w:val="00134C68"/>
    <w:rsid w:val="00135785"/>
    <w:rsid w:val="0013691A"/>
    <w:rsid w:val="001403A4"/>
    <w:rsid w:val="00141BB3"/>
    <w:rsid w:val="00143798"/>
    <w:rsid w:val="00143BA6"/>
    <w:rsid w:val="001442B5"/>
    <w:rsid w:val="00145BB1"/>
    <w:rsid w:val="001504F6"/>
    <w:rsid w:val="001508DE"/>
    <w:rsid w:val="00150B91"/>
    <w:rsid w:val="00150DAA"/>
    <w:rsid w:val="001521D7"/>
    <w:rsid w:val="00152648"/>
    <w:rsid w:val="001550D3"/>
    <w:rsid w:val="00160653"/>
    <w:rsid w:val="001623DA"/>
    <w:rsid w:val="00166548"/>
    <w:rsid w:val="00166C33"/>
    <w:rsid w:val="00170DA6"/>
    <w:rsid w:val="00173535"/>
    <w:rsid w:val="00173994"/>
    <w:rsid w:val="00173C8B"/>
    <w:rsid w:val="00173D0B"/>
    <w:rsid w:val="001749F0"/>
    <w:rsid w:val="00174D21"/>
    <w:rsid w:val="00174FD7"/>
    <w:rsid w:val="00175E26"/>
    <w:rsid w:val="00175E97"/>
    <w:rsid w:val="00176D77"/>
    <w:rsid w:val="001770CD"/>
    <w:rsid w:val="0017725E"/>
    <w:rsid w:val="0017785E"/>
    <w:rsid w:val="00177B3B"/>
    <w:rsid w:val="00182D98"/>
    <w:rsid w:val="001844A4"/>
    <w:rsid w:val="00184D83"/>
    <w:rsid w:val="00185B31"/>
    <w:rsid w:val="0018669B"/>
    <w:rsid w:val="00186BAF"/>
    <w:rsid w:val="00186BEC"/>
    <w:rsid w:val="00187933"/>
    <w:rsid w:val="00192A76"/>
    <w:rsid w:val="00192A8B"/>
    <w:rsid w:val="00192F92"/>
    <w:rsid w:val="0019452D"/>
    <w:rsid w:val="00195810"/>
    <w:rsid w:val="00196E82"/>
    <w:rsid w:val="0019783E"/>
    <w:rsid w:val="001A0327"/>
    <w:rsid w:val="001A03A8"/>
    <w:rsid w:val="001A05D6"/>
    <w:rsid w:val="001A072C"/>
    <w:rsid w:val="001A084E"/>
    <w:rsid w:val="001A17DC"/>
    <w:rsid w:val="001A1E25"/>
    <w:rsid w:val="001A2312"/>
    <w:rsid w:val="001A2DD2"/>
    <w:rsid w:val="001A57A5"/>
    <w:rsid w:val="001A57E0"/>
    <w:rsid w:val="001B0BF7"/>
    <w:rsid w:val="001B1D98"/>
    <w:rsid w:val="001B2458"/>
    <w:rsid w:val="001B4BB4"/>
    <w:rsid w:val="001B5784"/>
    <w:rsid w:val="001C0303"/>
    <w:rsid w:val="001C0C0A"/>
    <w:rsid w:val="001C314C"/>
    <w:rsid w:val="001C3BE5"/>
    <w:rsid w:val="001C3EF7"/>
    <w:rsid w:val="001C4A76"/>
    <w:rsid w:val="001C5451"/>
    <w:rsid w:val="001C57DA"/>
    <w:rsid w:val="001C64A5"/>
    <w:rsid w:val="001C6521"/>
    <w:rsid w:val="001C6C88"/>
    <w:rsid w:val="001D12E2"/>
    <w:rsid w:val="001D184F"/>
    <w:rsid w:val="001D36D3"/>
    <w:rsid w:val="001D37CE"/>
    <w:rsid w:val="001D3CF5"/>
    <w:rsid w:val="001D4B3F"/>
    <w:rsid w:val="001D4DF3"/>
    <w:rsid w:val="001D7D5B"/>
    <w:rsid w:val="001D7FFC"/>
    <w:rsid w:val="001E1337"/>
    <w:rsid w:val="001E13D9"/>
    <w:rsid w:val="001E1727"/>
    <w:rsid w:val="001E317E"/>
    <w:rsid w:val="001E3592"/>
    <w:rsid w:val="001E4425"/>
    <w:rsid w:val="001E561E"/>
    <w:rsid w:val="001E636A"/>
    <w:rsid w:val="001E70D3"/>
    <w:rsid w:val="001F0E09"/>
    <w:rsid w:val="001F3912"/>
    <w:rsid w:val="001F39E4"/>
    <w:rsid w:val="001F4061"/>
    <w:rsid w:val="001F4B5D"/>
    <w:rsid w:val="001F5CF6"/>
    <w:rsid w:val="001F73F9"/>
    <w:rsid w:val="002000F3"/>
    <w:rsid w:val="00201A02"/>
    <w:rsid w:val="00201D9A"/>
    <w:rsid w:val="00203F38"/>
    <w:rsid w:val="0020588C"/>
    <w:rsid w:val="002058F5"/>
    <w:rsid w:val="002066C0"/>
    <w:rsid w:val="00207493"/>
    <w:rsid w:val="00210E62"/>
    <w:rsid w:val="002151B9"/>
    <w:rsid w:val="00216144"/>
    <w:rsid w:val="00216981"/>
    <w:rsid w:val="002213E2"/>
    <w:rsid w:val="00222109"/>
    <w:rsid w:val="002242CF"/>
    <w:rsid w:val="00224F1D"/>
    <w:rsid w:val="002252C4"/>
    <w:rsid w:val="00226774"/>
    <w:rsid w:val="002267EE"/>
    <w:rsid w:val="00226D92"/>
    <w:rsid w:val="0023066E"/>
    <w:rsid w:val="0023208D"/>
    <w:rsid w:val="002328CB"/>
    <w:rsid w:val="00233416"/>
    <w:rsid w:val="00235756"/>
    <w:rsid w:val="00235823"/>
    <w:rsid w:val="0023597C"/>
    <w:rsid w:val="002403EA"/>
    <w:rsid w:val="002409A2"/>
    <w:rsid w:val="00240D6B"/>
    <w:rsid w:val="00240F96"/>
    <w:rsid w:val="002419E0"/>
    <w:rsid w:val="002425C8"/>
    <w:rsid w:val="002428D3"/>
    <w:rsid w:val="0024356E"/>
    <w:rsid w:val="00243E16"/>
    <w:rsid w:val="0024497A"/>
    <w:rsid w:val="00245D21"/>
    <w:rsid w:val="0024733B"/>
    <w:rsid w:val="00247FCE"/>
    <w:rsid w:val="002504DD"/>
    <w:rsid w:val="00251F06"/>
    <w:rsid w:val="00253200"/>
    <w:rsid w:val="00253536"/>
    <w:rsid w:val="00253B76"/>
    <w:rsid w:val="002548D9"/>
    <w:rsid w:val="00256940"/>
    <w:rsid w:val="00257290"/>
    <w:rsid w:val="00257DD8"/>
    <w:rsid w:val="002612C6"/>
    <w:rsid w:val="00261FDE"/>
    <w:rsid w:val="002620F5"/>
    <w:rsid w:val="00262C45"/>
    <w:rsid w:val="002630E7"/>
    <w:rsid w:val="00263F56"/>
    <w:rsid w:val="00264A56"/>
    <w:rsid w:val="00264AC3"/>
    <w:rsid w:val="002655CC"/>
    <w:rsid w:val="00266AEF"/>
    <w:rsid w:val="00267314"/>
    <w:rsid w:val="00267AA5"/>
    <w:rsid w:val="00270490"/>
    <w:rsid w:val="00274CC5"/>
    <w:rsid w:val="00276249"/>
    <w:rsid w:val="002768D1"/>
    <w:rsid w:val="00280560"/>
    <w:rsid w:val="00281F46"/>
    <w:rsid w:val="0028311F"/>
    <w:rsid w:val="00283215"/>
    <w:rsid w:val="00286880"/>
    <w:rsid w:val="00287E86"/>
    <w:rsid w:val="00291480"/>
    <w:rsid w:val="00292F5D"/>
    <w:rsid w:val="00294559"/>
    <w:rsid w:val="002945EA"/>
    <w:rsid w:val="00295966"/>
    <w:rsid w:val="002972EC"/>
    <w:rsid w:val="00297C33"/>
    <w:rsid w:val="00297E79"/>
    <w:rsid w:val="002A08FA"/>
    <w:rsid w:val="002A2369"/>
    <w:rsid w:val="002A2819"/>
    <w:rsid w:val="002A290A"/>
    <w:rsid w:val="002A3080"/>
    <w:rsid w:val="002A337D"/>
    <w:rsid w:val="002A62E3"/>
    <w:rsid w:val="002A731E"/>
    <w:rsid w:val="002B30DB"/>
    <w:rsid w:val="002B5B04"/>
    <w:rsid w:val="002C0C17"/>
    <w:rsid w:val="002C1AA4"/>
    <w:rsid w:val="002C2B5B"/>
    <w:rsid w:val="002C3463"/>
    <w:rsid w:val="002C3EE6"/>
    <w:rsid w:val="002C4740"/>
    <w:rsid w:val="002C4DC1"/>
    <w:rsid w:val="002C52FA"/>
    <w:rsid w:val="002C54C2"/>
    <w:rsid w:val="002C55CF"/>
    <w:rsid w:val="002C70EB"/>
    <w:rsid w:val="002D1119"/>
    <w:rsid w:val="002D4A6C"/>
    <w:rsid w:val="002D5BC1"/>
    <w:rsid w:val="002D631E"/>
    <w:rsid w:val="002E0E82"/>
    <w:rsid w:val="002E1850"/>
    <w:rsid w:val="002E2F8C"/>
    <w:rsid w:val="002E31D4"/>
    <w:rsid w:val="002E3EC2"/>
    <w:rsid w:val="002E431D"/>
    <w:rsid w:val="002E66FE"/>
    <w:rsid w:val="002E71DB"/>
    <w:rsid w:val="002E753B"/>
    <w:rsid w:val="002F101E"/>
    <w:rsid w:val="002F104F"/>
    <w:rsid w:val="002F4A5B"/>
    <w:rsid w:val="002F52EF"/>
    <w:rsid w:val="002F5EC7"/>
    <w:rsid w:val="002F699D"/>
    <w:rsid w:val="002F69D4"/>
    <w:rsid w:val="002F6AB2"/>
    <w:rsid w:val="0030003E"/>
    <w:rsid w:val="0030021E"/>
    <w:rsid w:val="003009E7"/>
    <w:rsid w:val="003038F1"/>
    <w:rsid w:val="003047BC"/>
    <w:rsid w:val="003112C8"/>
    <w:rsid w:val="003146F4"/>
    <w:rsid w:val="00314AE6"/>
    <w:rsid w:val="00315490"/>
    <w:rsid w:val="00315E06"/>
    <w:rsid w:val="00316754"/>
    <w:rsid w:val="003200C1"/>
    <w:rsid w:val="00320981"/>
    <w:rsid w:val="0032195F"/>
    <w:rsid w:val="0032198F"/>
    <w:rsid w:val="00325F28"/>
    <w:rsid w:val="00326612"/>
    <w:rsid w:val="003266E3"/>
    <w:rsid w:val="00327027"/>
    <w:rsid w:val="00327108"/>
    <w:rsid w:val="0033069A"/>
    <w:rsid w:val="00331C36"/>
    <w:rsid w:val="0033208D"/>
    <w:rsid w:val="00332FB0"/>
    <w:rsid w:val="00333269"/>
    <w:rsid w:val="00333600"/>
    <w:rsid w:val="0033381C"/>
    <w:rsid w:val="00333954"/>
    <w:rsid w:val="003377D4"/>
    <w:rsid w:val="0033797F"/>
    <w:rsid w:val="00340106"/>
    <w:rsid w:val="0034030C"/>
    <w:rsid w:val="00341F87"/>
    <w:rsid w:val="003441C8"/>
    <w:rsid w:val="003456BA"/>
    <w:rsid w:val="003458C1"/>
    <w:rsid w:val="0034619B"/>
    <w:rsid w:val="003467C5"/>
    <w:rsid w:val="00346C2B"/>
    <w:rsid w:val="00347494"/>
    <w:rsid w:val="00347FFD"/>
    <w:rsid w:val="00354406"/>
    <w:rsid w:val="00362F56"/>
    <w:rsid w:val="00364665"/>
    <w:rsid w:val="003649C9"/>
    <w:rsid w:val="003656A8"/>
    <w:rsid w:val="003664EB"/>
    <w:rsid w:val="00371979"/>
    <w:rsid w:val="0037389B"/>
    <w:rsid w:val="00373B8A"/>
    <w:rsid w:val="00375C3C"/>
    <w:rsid w:val="00376E76"/>
    <w:rsid w:val="003772CD"/>
    <w:rsid w:val="003843C5"/>
    <w:rsid w:val="0038600A"/>
    <w:rsid w:val="003862DC"/>
    <w:rsid w:val="0038668A"/>
    <w:rsid w:val="00386CDD"/>
    <w:rsid w:val="00392B2A"/>
    <w:rsid w:val="00394D84"/>
    <w:rsid w:val="00395002"/>
    <w:rsid w:val="00395577"/>
    <w:rsid w:val="0039662C"/>
    <w:rsid w:val="00396AD7"/>
    <w:rsid w:val="00396CAF"/>
    <w:rsid w:val="00397826"/>
    <w:rsid w:val="00397A83"/>
    <w:rsid w:val="00397C8D"/>
    <w:rsid w:val="00397CE8"/>
    <w:rsid w:val="003A2CB0"/>
    <w:rsid w:val="003A3887"/>
    <w:rsid w:val="003A49F4"/>
    <w:rsid w:val="003A55D5"/>
    <w:rsid w:val="003A7043"/>
    <w:rsid w:val="003A7DD3"/>
    <w:rsid w:val="003B1FFC"/>
    <w:rsid w:val="003B21A2"/>
    <w:rsid w:val="003B2E9A"/>
    <w:rsid w:val="003B39AA"/>
    <w:rsid w:val="003B43C1"/>
    <w:rsid w:val="003B44EB"/>
    <w:rsid w:val="003C1934"/>
    <w:rsid w:val="003C4A13"/>
    <w:rsid w:val="003C5AA3"/>
    <w:rsid w:val="003C5E7F"/>
    <w:rsid w:val="003C700B"/>
    <w:rsid w:val="003D2445"/>
    <w:rsid w:val="003D3182"/>
    <w:rsid w:val="003D507F"/>
    <w:rsid w:val="003D6AFD"/>
    <w:rsid w:val="003E1910"/>
    <w:rsid w:val="003E1B62"/>
    <w:rsid w:val="003E41E5"/>
    <w:rsid w:val="003E4B28"/>
    <w:rsid w:val="003E4FE3"/>
    <w:rsid w:val="003E5B85"/>
    <w:rsid w:val="003E635C"/>
    <w:rsid w:val="003E7B28"/>
    <w:rsid w:val="003E7D6C"/>
    <w:rsid w:val="003E7D81"/>
    <w:rsid w:val="003F147C"/>
    <w:rsid w:val="003F2754"/>
    <w:rsid w:val="003F5B25"/>
    <w:rsid w:val="003F6F94"/>
    <w:rsid w:val="003F7FE9"/>
    <w:rsid w:val="00402A12"/>
    <w:rsid w:val="00403F63"/>
    <w:rsid w:val="00404202"/>
    <w:rsid w:val="00404F85"/>
    <w:rsid w:val="00405CCE"/>
    <w:rsid w:val="00406240"/>
    <w:rsid w:val="00407A4F"/>
    <w:rsid w:val="00410D2C"/>
    <w:rsid w:val="00413271"/>
    <w:rsid w:val="00416D5B"/>
    <w:rsid w:val="004172BA"/>
    <w:rsid w:val="004211F2"/>
    <w:rsid w:val="00421D78"/>
    <w:rsid w:val="00423760"/>
    <w:rsid w:val="00424B01"/>
    <w:rsid w:val="00425638"/>
    <w:rsid w:val="004277F0"/>
    <w:rsid w:val="00427AE3"/>
    <w:rsid w:val="0043083A"/>
    <w:rsid w:val="00431AE6"/>
    <w:rsid w:val="004355B0"/>
    <w:rsid w:val="0043620B"/>
    <w:rsid w:val="004362EC"/>
    <w:rsid w:val="00442822"/>
    <w:rsid w:val="00443636"/>
    <w:rsid w:val="00443B77"/>
    <w:rsid w:val="00443D93"/>
    <w:rsid w:val="0044656B"/>
    <w:rsid w:val="0044693F"/>
    <w:rsid w:val="00446E3D"/>
    <w:rsid w:val="004472EE"/>
    <w:rsid w:val="004479EB"/>
    <w:rsid w:val="00454AE7"/>
    <w:rsid w:val="00455930"/>
    <w:rsid w:val="00455FF8"/>
    <w:rsid w:val="00457123"/>
    <w:rsid w:val="0045774D"/>
    <w:rsid w:val="004578C0"/>
    <w:rsid w:val="00457BFD"/>
    <w:rsid w:val="00460161"/>
    <w:rsid w:val="0046039E"/>
    <w:rsid w:val="00460710"/>
    <w:rsid w:val="00462AB9"/>
    <w:rsid w:val="004632CD"/>
    <w:rsid w:val="00463697"/>
    <w:rsid w:val="00467CAB"/>
    <w:rsid w:val="0047035C"/>
    <w:rsid w:val="00472538"/>
    <w:rsid w:val="0047409C"/>
    <w:rsid w:val="004740F9"/>
    <w:rsid w:val="00476566"/>
    <w:rsid w:val="00476D38"/>
    <w:rsid w:val="00476F3F"/>
    <w:rsid w:val="004775A6"/>
    <w:rsid w:val="0048129C"/>
    <w:rsid w:val="004812A4"/>
    <w:rsid w:val="004815AF"/>
    <w:rsid w:val="00482030"/>
    <w:rsid w:val="00482FE8"/>
    <w:rsid w:val="004833B9"/>
    <w:rsid w:val="00485A74"/>
    <w:rsid w:val="0048663D"/>
    <w:rsid w:val="00487A60"/>
    <w:rsid w:val="00490B49"/>
    <w:rsid w:val="0049158D"/>
    <w:rsid w:val="00491612"/>
    <w:rsid w:val="004940D0"/>
    <w:rsid w:val="00495488"/>
    <w:rsid w:val="004958B8"/>
    <w:rsid w:val="00496522"/>
    <w:rsid w:val="004A0C75"/>
    <w:rsid w:val="004A3D15"/>
    <w:rsid w:val="004A4650"/>
    <w:rsid w:val="004A5621"/>
    <w:rsid w:val="004A5BF8"/>
    <w:rsid w:val="004A6112"/>
    <w:rsid w:val="004A7381"/>
    <w:rsid w:val="004A73A7"/>
    <w:rsid w:val="004A73DB"/>
    <w:rsid w:val="004B0E48"/>
    <w:rsid w:val="004B1EAE"/>
    <w:rsid w:val="004B3C4D"/>
    <w:rsid w:val="004B4991"/>
    <w:rsid w:val="004B49C8"/>
    <w:rsid w:val="004B4B63"/>
    <w:rsid w:val="004B5B88"/>
    <w:rsid w:val="004B614A"/>
    <w:rsid w:val="004B64A1"/>
    <w:rsid w:val="004B7305"/>
    <w:rsid w:val="004C0C48"/>
    <w:rsid w:val="004C1BDE"/>
    <w:rsid w:val="004C639F"/>
    <w:rsid w:val="004C6580"/>
    <w:rsid w:val="004D0CBD"/>
    <w:rsid w:val="004D1789"/>
    <w:rsid w:val="004D2D77"/>
    <w:rsid w:val="004D3BF8"/>
    <w:rsid w:val="004D4E0A"/>
    <w:rsid w:val="004D63A6"/>
    <w:rsid w:val="004D6DD2"/>
    <w:rsid w:val="004E1A68"/>
    <w:rsid w:val="004E3158"/>
    <w:rsid w:val="004E4C5C"/>
    <w:rsid w:val="004E4CE5"/>
    <w:rsid w:val="004E5CBB"/>
    <w:rsid w:val="004E650E"/>
    <w:rsid w:val="004E7275"/>
    <w:rsid w:val="004F0801"/>
    <w:rsid w:val="004F2DBD"/>
    <w:rsid w:val="004F2EB5"/>
    <w:rsid w:val="004F380A"/>
    <w:rsid w:val="004F3E98"/>
    <w:rsid w:val="004F70F2"/>
    <w:rsid w:val="00500E7E"/>
    <w:rsid w:val="00501098"/>
    <w:rsid w:val="005014AC"/>
    <w:rsid w:val="00501E99"/>
    <w:rsid w:val="00501F73"/>
    <w:rsid w:val="0050239F"/>
    <w:rsid w:val="00503BAE"/>
    <w:rsid w:val="00504441"/>
    <w:rsid w:val="00504C1F"/>
    <w:rsid w:val="00505501"/>
    <w:rsid w:val="00505B2C"/>
    <w:rsid w:val="0050680E"/>
    <w:rsid w:val="005111F4"/>
    <w:rsid w:val="00511FD5"/>
    <w:rsid w:val="00512D2F"/>
    <w:rsid w:val="00512E14"/>
    <w:rsid w:val="00517ED2"/>
    <w:rsid w:val="005203E5"/>
    <w:rsid w:val="00520AA3"/>
    <w:rsid w:val="005211AB"/>
    <w:rsid w:val="00521A2D"/>
    <w:rsid w:val="00524637"/>
    <w:rsid w:val="00524A3B"/>
    <w:rsid w:val="00525918"/>
    <w:rsid w:val="00525E89"/>
    <w:rsid w:val="00526564"/>
    <w:rsid w:val="0052743A"/>
    <w:rsid w:val="00531319"/>
    <w:rsid w:val="00532B20"/>
    <w:rsid w:val="005335E4"/>
    <w:rsid w:val="005339B5"/>
    <w:rsid w:val="005341CA"/>
    <w:rsid w:val="00534FBF"/>
    <w:rsid w:val="00535020"/>
    <w:rsid w:val="00535B92"/>
    <w:rsid w:val="00535EAD"/>
    <w:rsid w:val="0053605C"/>
    <w:rsid w:val="0053724D"/>
    <w:rsid w:val="00537531"/>
    <w:rsid w:val="005409CE"/>
    <w:rsid w:val="005434A5"/>
    <w:rsid w:val="00544D61"/>
    <w:rsid w:val="005459C5"/>
    <w:rsid w:val="00546287"/>
    <w:rsid w:val="00546FAE"/>
    <w:rsid w:val="00550937"/>
    <w:rsid w:val="00552476"/>
    <w:rsid w:val="00553A64"/>
    <w:rsid w:val="00555135"/>
    <w:rsid w:val="0055627C"/>
    <w:rsid w:val="0055700B"/>
    <w:rsid w:val="00557B2B"/>
    <w:rsid w:val="00562744"/>
    <w:rsid w:val="005631DC"/>
    <w:rsid w:val="005664E3"/>
    <w:rsid w:val="00566F48"/>
    <w:rsid w:val="00566F68"/>
    <w:rsid w:val="0056795B"/>
    <w:rsid w:val="00570213"/>
    <w:rsid w:val="00570574"/>
    <w:rsid w:val="0057064B"/>
    <w:rsid w:val="0057079B"/>
    <w:rsid w:val="00571A1B"/>
    <w:rsid w:val="00572C68"/>
    <w:rsid w:val="00575A2C"/>
    <w:rsid w:val="00575C9A"/>
    <w:rsid w:val="005761C7"/>
    <w:rsid w:val="00576DF0"/>
    <w:rsid w:val="00577A7F"/>
    <w:rsid w:val="005800E3"/>
    <w:rsid w:val="00580540"/>
    <w:rsid w:val="0058099F"/>
    <w:rsid w:val="00582081"/>
    <w:rsid w:val="005825EC"/>
    <w:rsid w:val="00583557"/>
    <w:rsid w:val="005856B4"/>
    <w:rsid w:val="005862A4"/>
    <w:rsid w:val="00587308"/>
    <w:rsid w:val="00595A79"/>
    <w:rsid w:val="005A055B"/>
    <w:rsid w:val="005A1FD0"/>
    <w:rsid w:val="005A6F05"/>
    <w:rsid w:val="005B300D"/>
    <w:rsid w:val="005B47F6"/>
    <w:rsid w:val="005B714D"/>
    <w:rsid w:val="005C35C4"/>
    <w:rsid w:val="005C40BF"/>
    <w:rsid w:val="005C443D"/>
    <w:rsid w:val="005C44BB"/>
    <w:rsid w:val="005D14F5"/>
    <w:rsid w:val="005D375D"/>
    <w:rsid w:val="005D3C01"/>
    <w:rsid w:val="005D500D"/>
    <w:rsid w:val="005D5C62"/>
    <w:rsid w:val="005E0152"/>
    <w:rsid w:val="005E0656"/>
    <w:rsid w:val="005E22AF"/>
    <w:rsid w:val="005E3D28"/>
    <w:rsid w:val="005E4591"/>
    <w:rsid w:val="005E5CCE"/>
    <w:rsid w:val="005F107E"/>
    <w:rsid w:val="005F18F4"/>
    <w:rsid w:val="005F2464"/>
    <w:rsid w:val="005F2534"/>
    <w:rsid w:val="005F2EAE"/>
    <w:rsid w:val="005F5464"/>
    <w:rsid w:val="005F7F62"/>
    <w:rsid w:val="00600037"/>
    <w:rsid w:val="00601E02"/>
    <w:rsid w:val="00606A22"/>
    <w:rsid w:val="00606ED2"/>
    <w:rsid w:val="006110B2"/>
    <w:rsid w:val="00611638"/>
    <w:rsid w:val="00613914"/>
    <w:rsid w:val="00614C83"/>
    <w:rsid w:val="00614E9C"/>
    <w:rsid w:val="006150A4"/>
    <w:rsid w:val="00615E04"/>
    <w:rsid w:val="00617587"/>
    <w:rsid w:val="00617E8D"/>
    <w:rsid w:val="00620030"/>
    <w:rsid w:val="00620892"/>
    <w:rsid w:val="0062169E"/>
    <w:rsid w:val="00622A1B"/>
    <w:rsid w:val="0062445A"/>
    <w:rsid w:val="006300D7"/>
    <w:rsid w:val="0063232A"/>
    <w:rsid w:val="00632B9E"/>
    <w:rsid w:val="00632E9B"/>
    <w:rsid w:val="00633035"/>
    <w:rsid w:val="00633225"/>
    <w:rsid w:val="006339A5"/>
    <w:rsid w:val="00634029"/>
    <w:rsid w:val="006355C6"/>
    <w:rsid w:val="00636410"/>
    <w:rsid w:val="00636FE7"/>
    <w:rsid w:val="006401CD"/>
    <w:rsid w:val="00640817"/>
    <w:rsid w:val="00642F07"/>
    <w:rsid w:val="006435CF"/>
    <w:rsid w:val="00646F09"/>
    <w:rsid w:val="006514F7"/>
    <w:rsid w:val="0065233C"/>
    <w:rsid w:val="00652BB1"/>
    <w:rsid w:val="00653A74"/>
    <w:rsid w:val="00654D37"/>
    <w:rsid w:val="00655908"/>
    <w:rsid w:val="00657A60"/>
    <w:rsid w:val="0066017D"/>
    <w:rsid w:val="00661F33"/>
    <w:rsid w:val="00662E8D"/>
    <w:rsid w:val="006667BE"/>
    <w:rsid w:val="0066742C"/>
    <w:rsid w:val="00670125"/>
    <w:rsid w:val="0067172E"/>
    <w:rsid w:val="00672261"/>
    <w:rsid w:val="0067287E"/>
    <w:rsid w:val="00672BDB"/>
    <w:rsid w:val="00675C0E"/>
    <w:rsid w:val="0068050F"/>
    <w:rsid w:val="00680CA1"/>
    <w:rsid w:val="00680EF7"/>
    <w:rsid w:val="00682DB8"/>
    <w:rsid w:val="0068314D"/>
    <w:rsid w:val="00683955"/>
    <w:rsid w:val="00684A46"/>
    <w:rsid w:val="00687351"/>
    <w:rsid w:val="00687D63"/>
    <w:rsid w:val="006940AA"/>
    <w:rsid w:val="006942DD"/>
    <w:rsid w:val="00694D3D"/>
    <w:rsid w:val="0069537B"/>
    <w:rsid w:val="006968ED"/>
    <w:rsid w:val="006977D4"/>
    <w:rsid w:val="006A1227"/>
    <w:rsid w:val="006A4B5F"/>
    <w:rsid w:val="006B038A"/>
    <w:rsid w:val="006B076E"/>
    <w:rsid w:val="006B2177"/>
    <w:rsid w:val="006B2252"/>
    <w:rsid w:val="006B36C4"/>
    <w:rsid w:val="006B4841"/>
    <w:rsid w:val="006B5972"/>
    <w:rsid w:val="006B785B"/>
    <w:rsid w:val="006C17B1"/>
    <w:rsid w:val="006C4383"/>
    <w:rsid w:val="006C490C"/>
    <w:rsid w:val="006C4BF3"/>
    <w:rsid w:val="006C6162"/>
    <w:rsid w:val="006C6578"/>
    <w:rsid w:val="006C7C1F"/>
    <w:rsid w:val="006D0A31"/>
    <w:rsid w:val="006D154D"/>
    <w:rsid w:val="006D16E6"/>
    <w:rsid w:val="006D351B"/>
    <w:rsid w:val="006D360C"/>
    <w:rsid w:val="006D776F"/>
    <w:rsid w:val="006E0EEC"/>
    <w:rsid w:val="006E0F50"/>
    <w:rsid w:val="006E1BE6"/>
    <w:rsid w:val="006E4798"/>
    <w:rsid w:val="006E5ECB"/>
    <w:rsid w:val="006E6176"/>
    <w:rsid w:val="006E63F5"/>
    <w:rsid w:val="006E7B43"/>
    <w:rsid w:val="006F082A"/>
    <w:rsid w:val="006F0B3D"/>
    <w:rsid w:val="006F2A37"/>
    <w:rsid w:val="006F2BE8"/>
    <w:rsid w:val="006F2CCB"/>
    <w:rsid w:val="006F4454"/>
    <w:rsid w:val="006F4541"/>
    <w:rsid w:val="006F47DB"/>
    <w:rsid w:val="006F66A5"/>
    <w:rsid w:val="006F7A11"/>
    <w:rsid w:val="007008F2"/>
    <w:rsid w:val="0070157A"/>
    <w:rsid w:val="007020D2"/>
    <w:rsid w:val="00702EE9"/>
    <w:rsid w:val="007032C6"/>
    <w:rsid w:val="007040B8"/>
    <w:rsid w:val="007048E8"/>
    <w:rsid w:val="00705734"/>
    <w:rsid w:val="0070612F"/>
    <w:rsid w:val="00706E79"/>
    <w:rsid w:val="00707978"/>
    <w:rsid w:val="00710053"/>
    <w:rsid w:val="0071093D"/>
    <w:rsid w:val="00711209"/>
    <w:rsid w:val="00712A90"/>
    <w:rsid w:val="00713351"/>
    <w:rsid w:val="0071368B"/>
    <w:rsid w:val="0071479C"/>
    <w:rsid w:val="0072182A"/>
    <w:rsid w:val="007228DB"/>
    <w:rsid w:val="00722D66"/>
    <w:rsid w:val="00725AFC"/>
    <w:rsid w:val="007315F0"/>
    <w:rsid w:val="0073383D"/>
    <w:rsid w:val="00733E5F"/>
    <w:rsid w:val="00734A57"/>
    <w:rsid w:val="00735B6A"/>
    <w:rsid w:val="00737623"/>
    <w:rsid w:val="00740FD2"/>
    <w:rsid w:val="007413C3"/>
    <w:rsid w:val="007422CC"/>
    <w:rsid w:val="00743018"/>
    <w:rsid w:val="00743818"/>
    <w:rsid w:val="00743B07"/>
    <w:rsid w:val="00746246"/>
    <w:rsid w:val="00750B64"/>
    <w:rsid w:val="007511C5"/>
    <w:rsid w:val="00751A8C"/>
    <w:rsid w:val="00751D62"/>
    <w:rsid w:val="00752C9E"/>
    <w:rsid w:val="00752CD1"/>
    <w:rsid w:val="007550CE"/>
    <w:rsid w:val="0075627A"/>
    <w:rsid w:val="0075694A"/>
    <w:rsid w:val="00756DF5"/>
    <w:rsid w:val="00757C78"/>
    <w:rsid w:val="0076090C"/>
    <w:rsid w:val="00761097"/>
    <w:rsid w:val="00762C22"/>
    <w:rsid w:val="007630AD"/>
    <w:rsid w:val="00763D64"/>
    <w:rsid w:val="00764633"/>
    <w:rsid w:val="00765265"/>
    <w:rsid w:val="0076530C"/>
    <w:rsid w:val="007673D9"/>
    <w:rsid w:val="007710CE"/>
    <w:rsid w:val="00771182"/>
    <w:rsid w:val="00772688"/>
    <w:rsid w:val="007727D8"/>
    <w:rsid w:val="00773E24"/>
    <w:rsid w:val="00774B66"/>
    <w:rsid w:val="00774C04"/>
    <w:rsid w:val="00774F26"/>
    <w:rsid w:val="00775392"/>
    <w:rsid w:val="007757E7"/>
    <w:rsid w:val="007768FB"/>
    <w:rsid w:val="0078024F"/>
    <w:rsid w:val="00781711"/>
    <w:rsid w:val="0078205D"/>
    <w:rsid w:val="00782496"/>
    <w:rsid w:val="00784799"/>
    <w:rsid w:val="00784D6F"/>
    <w:rsid w:val="00785488"/>
    <w:rsid w:val="00786A03"/>
    <w:rsid w:val="007872AA"/>
    <w:rsid w:val="00787AE6"/>
    <w:rsid w:val="00787C30"/>
    <w:rsid w:val="00787CFD"/>
    <w:rsid w:val="00791357"/>
    <w:rsid w:val="00791EDE"/>
    <w:rsid w:val="007923CF"/>
    <w:rsid w:val="00793F9E"/>
    <w:rsid w:val="0079426D"/>
    <w:rsid w:val="0079554B"/>
    <w:rsid w:val="00795795"/>
    <w:rsid w:val="007964ED"/>
    <w:rsid w:val="00796812"/>
    <w:rsid w:val="007A0F7B"/>
    <w:rsid w:val="007A1D5F"/>
    <w:rsid w:val="007A258E"/>
    <w:rsid w:val="007A3E69"/>
    <w:rsid w:val="007B168F"/>
    <w:rsid w:val="007B1B33"/>
    <w:rsid w:val="007B412F"/>
    <w:rsid w:val="007B5258"/>
    <w:rsid w:val="007B59AF"/>
    <w:rsid w:val="007B6661"/>
    <w:rsid w:val="007B7156"/>
    <w:rsid w:val="007C0564"/>
    <w:rsid w:val="007C06A4"/>
    <w:rsid w:val="007C26F4"/>
    <w:rsid w:val="007C66B7"/>
    <w:rsid w:val="007C78A7"/>
    <w:rsid w:val="007D0BC3"/>
    <w:rsid w:val="007D0D6D"/>
    <w:rsid w:val="007D20AC"/>
    <w:rsid w:val="007D252A"/>
    <w:rsid w:val="007D2B10"/>
    <w:rsid w:val="007D5F08"/>
    <w:rsid w:val="007E04E3"/>
    <w:rsid w:val="007E051E"/>
    <w:rsid w:val="007E1EFC"/>
    <w:rsid w:val="007E22B0"/>
    <w:rsid w:val="007E2359"/>
    <w:rsid w:val="007E4C34"/>
    <w:rsid w:val="007E529F"/>
    <w:rsid w:val="007E5956"/>
    <w:rsid w:val="007E5ED6"/>
    <w:rsid w:val="007E666D"/>
    <w:rsid w:val="007F07EF"/>
    <w:rsid w:val="007F0CA0"/>
    <w:rsid w:val="007F3E5F"/>
    <w:rsid w:val="007F5FAE"/>
    <w:rsid w:val="007F791A"/>
    <w:rsid w:val="008005A2"/>
    <w:rsid w:val="0080064E"/>
    <w:rsid w:val="00801326"/>
    <w:rsid w:val="00802C07"/>
    <w:rsid w:val="00803173"/>
    <w:rsid w:val="008045E5"/>
    <w:rsid w:val="0080579A"/>
    <w:rsid w:val="0080701A"/>
    <w:rsid w:val="008074D7"/>
    <w:rsid w:val="0080780C"/>
    <w:rsid w:val="00811737"/>
    <w:rsid w:val="008121C1"/>
    <w:rsid w:val="0081408F"/>
    <w:rsid w:val="00815335"/>
    <w:rsid w:val="00815D99"/>
    <w:rsid w:val="00815FC9"/>
    <w:rsid w:val="00816C50"/>
    <w:rsid w:val="00817ABA"/>
    <w:rsid w:val="008203A5"/>
    <w:rsid w:val="00820879"/>
    <w:rsid w:val="00820F26"/>
    <w:rsid w:val="00822AAD"/>
    <w:rsid w:val="00825B28"/>
    <w:rsid w:val="008268BF"/>
    <w:rsid w:val="00826A9C"/>
    <w:rsid w:val="00827AB3"/>
    <w:rsid w:val="008332F7"/>
    <w:rsid w:val="00836373"/>
    <w:rsid w:val="008372FD"/>
    <w:rsid w:val="0083785D"/>
    <w:rsid w:val="0084033B"/>
    <w:rsid w:val="00840CCF"/>
    <w:rsid w:val="008426DE"/>
    <w:rsid w:val="008430A5"/>
    <w:rsid w:val="008433D8"/>
    <w:rsid w:val="008440EE"/>
    <w:rsid w:val="00844651"/>
    <w:rsid w:val="008455E9"/>
    <w:rsid w:val="00846DC2"/>
    <w:rsid w:val="008518C6"/>
    <w:rsid w:val="00851DE0"/>
    <w:rsid w:val="00852132"/>
    <w:rsid w:val="00855359"/>
    <w:rsid w:val="00857164"/>
    <w:rsid w:val="00857535"/>
    <w:rsid w:val="008607FD"/>
    <w:rsid w:val="0086197B"/>
    <w:rsid w:val="00862E8C"/>
    <w:rsid w:val="00863031"/>
    <w:rsid w:val="00864010"/>
    <w:rsid w:val="008649B2"/>
    <w:rsid w:val="00870670"/>
    <w:rsid w:val="00871D19"/>
    <w:rsid w:val="00871F18"/>
    <w:rsid w:val="00872127"/>
    <w:rsid w:val="00872ADC"/>
    <w:rsid w:val="00872CB8"/>
    <w:rsid w:val="00877D25"/>
    <w:rsid w:val="00880459"/>
    <w:rsid w:val="00881E47"/>
    <w:rsid w:val="008837E2"/>
    <w:rsid w:val="00886615"/>
    <w:rsid w:val="008915C0"/>
    <w:rsid w:val="00892FC6"/>
    <w:rsid w:val="008936F3"/>
    <w:rsid w:val="00894713"/>
    <w:rsid w:val="00894821"/>
    <w:rsid w:val="008950C6"/>
    <w:rsid w:val="008A019E"/>
    <w:rsid w:val="008A0899"/>
    <w:rsid w:val="008A1E76"/>
    <w:rsid w:val="008A1EC2"/>
    <w:rsid w:val="008A22B4"/>
    <w:rsid w:val="008A2EED"/>
    <w:rsid w:val="008A5609"/>
    <w:rsid w:val="008A6F49"/>
    <w:rsid w:val="008A7258"/>
    <w:rsid w:val="008A7449"/>
    <w:rsid w:val="008A78BA"/>
    <w:rsid w:val="008B0638"/>
    <w:rsid w:val="008B2760"/>
    <w:rsid w:val="008B2A5E"/>
    <w:rsid w:val="008B3822"/>
    <w:rsid w:val="008B566B"/>
    <w:rsid w:val="008B62F7"/>
    <w:rsid w:val="008B6B19"/>
    <w:rsid w:val="008B6EE0"/>
    <w:rsid w:val="008B7FE5"/>
    <w:rsid w:val="008C0E6D"/>
    <w:rsid w:val="008C1563"/>
    <w:rsid w:val="008C1CE4"/>
    <w:rsid w:val="008C3800"/>
    <w:rsid w:val="008C56E7"/>
    <w:rsid w:val="008C72A4"/>
    <w:rsid w:val="008C7687"/>
    <w:rsid w:val="008C776A"/>
    <w:rsid w:val="008D10E3"/>
    <w:rsid w:val="008D1877"/>
    <w:rsid w:val="008D2B3E"/>
    <w:rsid w:val="008D453B"/>
    <w:rsid w:val="008D4691"/>
    <w:rsid w:val="008D521D"/>
    <w:rsid w:val="008D5C58"/>
    <w:rsid w:val="008E382E"/>
    <w:rsid w:val="008E429D"/>
    <w:rsid w:val="008E467B"/>
    <w:rsid w:val="008E4B94"/>
    <w:rsid w:val="008E51A5"/>
    <w:rsid w:val="008E653C"/>
    <w:rsid w:val="008E7E0A"/>
    <w:rsid w:val="008E7F9D"/>
    <w:rsid w:val="008F0544"/>
    <w:rsid w:val="008F06DC"/>
    <w:rsid w:val="008F0C52"/>
    <w:rsid w:val="008F13C3"/>
    <w:rsid w:val="008F182A"/>
    <w:rsid w:val="008F1A20"/>
    <w:rsid w:val="008F3FA1"/>
    <w:rsid w:val="008F4B32"/>
    <w:rsid w:val="008F4DB3"/>
    <w:rsid w:val="008F4FDF"/>
    <w:rsid w:val="008F600D"/>
    <w:rsid w:val="008F7178"/>
    <w:rsid w:val="008F7382"/>
    <w:rsid w:val="00901BB6"/>
    <w:rsid w:val="00902422"/>
    <w:rsid w:val="00902B03"/>
    <w:rsid w:val="009043A8"/>
    <w:rsid w:val="009049FA"/>
    <w:rsid w:val="00904BB0"/>
    <w:rsid w:val="00905BD3"/>
    <w:rsid w:val="0090778C"/>
    <w:rsid w:val="00911C61"/>
    <w:rsid w:val="00912474"/>
    <w:rsid w:val="0091346B"/>
    <w:rsid w:val="00913BD6"/>
    <w:rsid w:val="0091457F"/>
    <w:rsid w:val="009147AA"/>
    <w:rsid w:val="009170DE"/>
    <w:rsid w:val="00917CB0"/>
    <w:rsid w:val="00920825"/>
    <w:rsid w:val="00920874"/>
    <w:rsid w:val="00922882"/>
    <w:rsid w:val="009232FF"/>
    <w:rsid w:val="00923EF4"/>
    <w:rsid w:val="0093035B"/>
    <w:rsid w:val="00930B2A"/>
    <w:rsid w:val="00930EE0"/>
    <w:rsid w:val="00930FCA"/>
    <w:rsid w:val="00931925"/>
    <w:rsid w:val="0093218D"/>
    <w:rsid w:val="009345AF"/>
    <w:rsid w:val="00934699"/>
    <w:rsid w:val="00935E46"/>
    <w:rsid w:val="00935FDF"/>
    <w:rsid w:val="009433C3"/>
    <w:rsid w:val="00943495"/>
    <w:rsid w:val="009448E5"/>
    <w:rsid w:val="00945E1D"/>
    <w:rsid w:val="00947247"/>
    <w:rsid w:val="00947E2B"/>
    <w:rsid w:val="00951054"/>
    <w:rsid w:val="00951263"/>
    <w:rsid w:val="009537A3"/>
    <w:rsid w:val="00954CDA"/>
    <w:rsid w:val="009550D6"/>
    <w:rsid w:val="00955EBF"/>
    <w:rsid w:val="00961751"/>
    <w:rsid w:val="009634A2"/>
    <w:rsid w:val="0096401C"/>
    <w:rsid w:val="0096431A"/>
    <w:rsid w:val="00966050"/>
    <w:rsid w:val="00966E2A"/>
    <w:rsid w:val="009670D3"/>
    <w:rsid w:val="009724A9"/>
    <w:rsid w:val="00972B79"/>
    <w:rsid w:val="00972D5C"/>
    <w:rsid w:val="0097354D"/>
    <w:rsid w:val="0097431C"/>
    <w:rsid w:val="00976D9E"/>
    <w:rsid w:val="009829F1"/>
    <w:rsid w:val="00982C29"/>
    <w:rsid w:val="00983017"/>
    <w:rsid w:val="00984691"/>
    <w:rsid w:val="00985C7D"/>
    <w:rsid w:val="009867BD"/>
    <w:rsid w:val="00986B4C"/>
    <w:rsid w:val="00986D4B"/>
    <w:rsid w:val="00986E76"/>
    <w:rsid w:val="00986F0E"/>
    <w:rsid w:val="00987970"/>
    <w:rsid w:val="009902DD"/>
    <w:rsid w:val="00992913"/>
    <w:rsid w:val="009935D7"/>
    <w:rsid w:val="009940F2"/>
    <w:rsid w:val="00994841"/>
    <w:rsid w:val="00997A12"/>
    <w:rsid w:val="009A0C00"/>
    <w:rsid w:val="009A3656"/>
    <w:rsid w:val="009A4879"/>
    <w:rsid w:val="009A4AF5"/>
    <w:rsid w:val="009A5443"/>
    <w:rsid w:val="009B00AB"/>
    <w:rsid w:val="009B094C"/>
    <w:rsid w:val="009B2239"/>
    <w:rsid w:val="009B28C2"/>
    <w:rsid w:val="009B390E"/>
    <w:rsid w:val="009B4DE1"/>
    <w:rsid w:val="009B4FCB"/>
    <w:rsid w:val="009B518D"/>
    <w:rsid w:val="009B5561"/>
    <w:rsid w:val="009B6C81"/>
    <w:rsid w:val="009C0FF6"/>
    <w:rsid w:val="009C1586"/>
    <w:rsid w:val="009C1FE1"/>
    <w:rsid w:val="009C4493"/>
    <w:rsid w:val="009C4AF0"/>
    <w:rsid w:val="009C5680"/>
    <w:rsid w:val="009C5C45"/>
    <w:rsid w:val="009D0233"/>
    <w:rsid w:val="009D04EF"/>
    <w:rsid w:val="009D0DB3"/>
    <w:rsid w:val="009D174C"/>
    <w:rsid w:val="009D5D97"/>
    <w:rsid w:val="009D6CC9"/>
    <w:rsid w:val="009D73EE"/>
    <w:rsid w:val="009E14C2"/>
    <w:rsid w:val="009E161B"/>
    <w:rsid w:val="009E19BF"/>
    <w:rsid w:val="009E1D46"/>
    <w:rsid w:val="009E2B6F"/>
    <w:rsid w:val="009F1956"/>
    <w:rsid w:val="009F6EBD"/>
    <w:rsid w:val="009F789C"/>
    <w:rsid w:val="009F7A39"/>
    <w:rsid w:val="00A012BB"/>
    <w:rsid w:val="00A02070"/>
    <w:rsid w:val="00A02644"/>
    <w:rsid w:val="00A0272F"/>
    <w:rsid w:val="00A0309F"/>
    <w:rsid w:val="00A05111"/>
    <w:rsid w:val="00A053AA"/>
    <w:rsid w:val="00A05A33"/>
    <w:rsid w:val="00A06DA0"/>
    <w:rsid w:val="00A06DF9"/>
    <w:rsid w:val="00A072C0"/>
    <w:rsid w:val="00A10ADC"/>
    <w:rsid w:val="00A1353A"/>
    <w:rsid w:val="00A157E3"/>
    <w:rsid w:val="00A165AC"/>
    <w:rsid w:val="00A16795"/>
    <w:rsid w:val="00A16881"/>
    <w:rsid w:val="00A170C2"/>
    <w:rsid w:val="00A1759E"/>
    <w:rsid w:val="00A17F16"/>
    <w:rsid w:val="00A2141D"/>
    <w:rsid w:val="00A217E3"/>
    <w:rsid w:val="00A22926"/>
    <w:rsid w:val="00A245D7"/>
    <w:rsid w:val="00A251C4"/>
    <w:rsid w:val="00A25560"/>
    <w:rsid w:val="00A255C2"/>
    <w:rsid w:val="00A2578A"/>
    <w:rsid w:val="00A2592C"/>
    <w:rsid w:val="00A261DE"/>
    <w:rsid w:val="00A26FA8"/>
    <w:rsid w:val="00A312CE"/>
    <w:rsid w:val="00A3131F"/>
    <w:rsid w:val="00A31574"/>
    <w:rsid w:val="00A32DF7"/>
    <w:rsid w:val="00A340F4"/>
    <w:rsid w:val="00A36E5D"/>
    <w:rsid w:val="00A3737B"/>
    <w:rsid w:val="00A413D7"/>
    <w:rsid w:val="00A43023"/>
    <w:rsid w:val="00A43417"/>
    <w:rsid w:val="00A43FB4"/>
    <w:rsid w:val="00A44D2A"/>
    <w:rsid w:val="00A5023D"/>
    <w:rsid w:val="00A50BFC"/>
    <w:rsid w:val="00A511AB"/>
    <w:rsid w:val="00A5164C"/>
    <w:rsid w:val="00A51FD5"/>
    <w:rsid w:val="00A53A3B"/>
    <w:rsid w:val="00A53D4B"/>
    <w:rsid w:val="00A544F2"/>
    <w:rsid w:val="00A55D6E"/>
    <w:rsid w:val="00A576B0"/>
    <w:rsid w:val="00A57799"/>
    <w:rsid w:val="00A57B51"/>
    <w:rsid w:val="00A611A1"/>
    <w:rsid w:val="00A61B3D"/>
    <w:rsid w:val="00A642AC"/>
    <w:rsid w:val="00A6708A"/>
    <w:rsid w:val="00A710E8"/>
    <w:rsid w:val="00A7151D"/>
    <w:rsid w:val="00A7161C"/>
    <w:rsid w:val="00A724E1"/>
    <w:rsid w:val="00A725EC"/>
    <w:rsid w:val="00A739DF"/>
    <w:rsid w:val="00A74087"/>
    <w:rsid w:val="00A75652"/>
    <w:rsid w:val="00A77373"/>
    <w:rsid w:val="00A778B4"/>
    <w:rsid w:val="00A82F6A"/>
    <w:rsid w:val="00A84890"/>
    <w:rsid w:val="00A84E51"/>
    <w:rsid w:val="00A86C97"/>
    <w:rsid w:val="00A87228"/>
    <w:rsid w:val="00A914B3"/>
    <w:rsid w:val="00A91F0B"/>
    <w:rsid w:val="00A921B5"/>
    <w:rsid w:val="00A9353D"/>
    <w:rsid w:val="00A97B5C"/>
    <w:rsid w:val="00AA1B3E"/>
    <w:rsid w:val="00AA2CCB"/>
    <w:rsid w:val="00AA3225"/>
    <w:rsid w:val="00AA39B0"/>
    <w:rsid w:val="00AA43FB"/>
    <w:rsid w:val="00AA53B4"/>
    <w:rsid w:val="00AA59AC"/>
    <w:rsid w:val="00AA5FB8"/>
    <w:rsid w:val="00AA6047"/>
    <w:rsid w:val="00AA72CC"/>
    <w:rsid w:val="00AA7385"/>
    <w:rsid w:val="00AA7BBB"/>
    <w:rsid w:val="00AA7DD1"/>
    <w:rsid w:val="00AB10F4"/>
    <w:rsid w:val="00AB1351"/>
    <w:rsid w:val="00AB2A54"/>
    <w:rsid w:val="00AB2D62"/>
    <w:rsid w:val="00AB2E5E"/>
    <w:rsid w:val="00AB3062"/>
    <w:rsid w:val="00AB54BB"/>
    <w:rsid w:val="00AB5ED1"/>
    <w:rsid w:val="00AC069C"/>
    <w:rsid w:val="00AC0C07"/>
    <w:rsid w:val="00AC1727"/>
    <w:rsid w:val="00AC2116"/>
    <w:rsid w:val="00AC2311"/>
    <w:rsid w:val="00AC3F3A"/>
    <w:rsid w:val="00AC5430"/>
    <w:rsid w:val="00AC7100"/>
    <w:rsid w:val="00AC7BC6"/>
    <w:rsid w:val="00AD1DD8"/>
    <w:rsid w:val="00AD2849"/>
    <w:rsid w:val="00AD2D15"/>
    <w:rsid w:val="00AD2ECB"/>
    <w:rsid w:val="00AD3471"/>
    <w:rsid w:val="00AD3769"/>
    <w:rsid w:val="00AD48F0"/>
    <w:rsid w:val="00AD76DE"/>
    <w:rsid w:val="00AD7D5F"/>
    <w:rsid w:val="00AE04C3"/>
    <w:rsid w:val="00AE0FB5"/>
    <w:rsid w:val="00AE116E"/>
    <w:rsid w:val="00AE1D0F"/>
    <w:rsid w:val="00AE2E25"/>
    <w:rsid w:val="00AE7266"/>
    <w:rsid w:val="00AE7874"/>
    <w:rsid w:val="00AF0AE7"/>
    <w:rsid w:val="00AF0E23"/>
    <w:rsid w:val="00AF2BED"/>
    <w:rsid w:val="00AF2DA6"/>
    <w:rsid w:val="00AF36CF"/>
    <w:rsid w:val="00AF37DB"/>
    <w:rsid w:val="00B00546"/>
    <w:rsid w:val="00B00D0C"/>
    <w:rsid w:val="00B01A3D"/>
    <w:rsid w:val="00B01E6E"/>
    <w:rsid w:val="00B032B1"/>
    <w:rsid w:val="00B03BD9"/>
    <w:rsid w:val="00B04967"/>
    <w:rsid w:val="00B06F2C"/>
    <w:rsid w:val="00B0752E"/>
    <w:rsid w:val="00B07ACE"/>
    <w:rsid w:val="00B10061"/>
    <w:rsid w:val="00B10189"/>
    <w:rsid w:val="00B116CC"/>
    <w:rsid w:val="00B13E98"/>
    <w:rsid w:val="00B14DA7"/>
    <w:rsid w:val="00B14E66"/>
    <w:rsid w:val="00B1572F"/>
    <w:rsid w:val="00B15B00"/>
    <w:rsid w:val="00B16D8D"/>
    <w:rsid w:val="00B17266"/>
    <w:rsid w:val="00B179A0"/>
    <w:rsid w:val="00B17FE6"/>
    <w:rsid w:val="00B20D55"/>
    <w:rsid w:val="00B2159F"/>
    <w:rsid w:val="00B215DD"/>
    <w:rsid w:val="00B21D80"/>
    <w:rsid w:val="00B220A7"/>
    <w:rsid w:val="00B2523B"/>
    <w:rsid w:val="00B2573B"/>
    <w:rsid w:val="00B25C0F"/>
    <w:rsid w:val="00B263F9"/>
    <w:rsid w:val="00B2679D"/>
    <w:rsid w:val="00B27894"/>
    <w:rsid w:val="00B30324"/>
    <w:rsid w:val="00B3039C"/>
    <w:rsid w:val="00B30875"/>
    <w:rsid w:val="00B30B8A"/>
    <w:rsid w:val="00B31C60"/>
    <w:rsid w:val="00B32E58"/>
    <w:rsid w:val="00B33183"/>
    <w:rsid w:val="00B3338D"/>
    <w:rsid w:val="00B34F38"/>
    <w:rsid w:val="00B35089"/>
    <w:rsid w:val="00B358BF"/>
    <w:rsid w:val="00B37AD3"/>
    <w:rsid w:val="00B40625"/>
    <w:rsid w:val="00B4094F"/>
    <w:rsid w:val="00B45F18"/>
    <w:rsid w:val="00B46B90"/>
    <w:rsid w:val="00B47DF1"/>
    <w:rsid w:val="00B51370"/>
    <w:rsid w:val="00B52589"/>
    <w:rsid w:val="00B53076"/>
    <w:rsid w:val="00B5550F"/>
    <w:rsid w:val="00B5641B"/>
    <w:rsid w:val="00B570C8"/>
    <w:rsid w:val="00B578BA"/>
    <w:rsid w:val="00B61616"/>
    <w:rsid w:val="00B62231"/>
    <w:rsid w:val="00B623DD"/>
    <w:rsid w:val="00B63657"/>
    <w:rsid w:val="00B63D37"/>
    <w:rsid w:val="00B63E33"/>
    <w:rsid w:val="00B63FFE"/>
    <w:rsid w:val="00B65059"/>
    <w:rsid w:val="00B657FB"/>
    <w:rsid w:val="00B66E32"/>
    <w:rsid w:val="00B678F8"/>
    <w:rsid w:val="00B7137B"/>
    <w:rsid w:val="00B72B53"/>
    <w:rsid w:val="00B75485"/>
    <w:rsid w:val="00B75DF0"/>
    <w:rsid w:val="00B75EDD"/>
    <w:rsid w:val="00B77858"/>
    <w:rsid w:val="00B77AE0"/>
    <w:rsid w:val="00B77B07"/>
    <w:rsid w:val="00B80C5E"/>
    <w:rsid w:val="00B81173"/>
    <w:rsid w:val="00B811C7"/>
    <w:rsid w:val="00B81D92"/>
    <w:rsid w:val="00B8398B"/>
    <w:rsid w:val="00B843A0"/>
    <w:rsid w:val="00B876F4"/>
    <w:rsid w:val="00B90572"/>
    <w:rsid w:val="00B92412"/>
    <w:rsid w:val="00B925C9"/>
    <w:rsid w:val="00B93B6A"/>
    <w:rsid w:val="00B9462E"/>
    <w:rsid w:val="00B94B59"/>
    <w:rsid w:val="00B9594E"/>
    <w:rsid w:val="00B9595E"/>
    <w:rsid w:val="00B97190"/>
    <w:rsid w:val="00B97285"/>
    <w:rsid w:val="00BA0674"/>
    <w:rsid w:val="00BA0C6F"/>
    <w:rsid w:val="00BA366B"/>
    <w:rsid w:val="00BA7253"/>
    <w:rsid w:val="00BB01BF"/>
    <w:rsid w:val="00BB0A51"/>
    <w:rsid w:val="00BB0D54"/>
    <w:rsid w:val="00BB2F16"/>
    <w:rsid w:val="00BB3359"/>
    <w:rsid w:val="00BB3373"/>
    <w:rsid w:val="00BB45F8"/>
    <w:rsid w:val="00BB69D9"/>
    <w:rsid w:val="00BB6C29"/>
    <w:rsid w:val="00BB6E39"/>
    <w:rsid w:val="00BB7048"/>
    <w:rsid w:val="00BB7808"/>
    <w:rsid w:val="00BC06CB"/>
    <w:rsid w:val="00BC144E"/>
    <w:rsid w:val="00BC16D2"/>
    <w:rsid w:val="00BC4331"/>
    <w:rsid w:val="00BC4665"/>
    <w:rsid w:val="00BC5060"/>
    <w:rsid w:val="00BC5AD8"/>
    <w:rsid w:val="00BC6DE3"/>
    <w:rsid w:val="00BC7060"/>
    <w:rsid w:val="00BC76CC"/>
    <w:rsid w:val="00BD201C"/>
    <w:rsid w:val="00BD26D6"/>
    <w:rsid w:val="00BD360A"/>
    <w:rsid w:val="00BD4889"/>
    <w:rsid w:val="00BD5585"/>
    <w:rsid w:val="00BD558F"/>
    <w:rsid w:val="00BD5C3C"/>
    <w:rsid w:val="00BD5DBB"/>
    <w:rsid w:val="00BD740F"/>
    <w:rsid w:val="00BE0D5D"/>
    <w:rsid w:val="00BE219D"/>
    <w:rsid w:val="00BE297C"/>
    <w:rsid w:val="00BE3335"/>
    <w:rsid w:val="00BE38DD"/>
    <w:rsid w:val="00BE3D2D"/>
    <w:rsid w:val="00BE48C0"/>
    <w:rsid w:val="00BE549C"/>
    <w:rsid w:val="00BE6352"/>
    <w:rsid w:val="00BE6E74"/>
    <w:rsid w:val="00BF1E23"/>
    <w:rsid w:val="00BF2A61"/>
    <w:rsid w:val="00BF32F9"/>
    <w:rsid w:val="00BF4761"/>
    <w:rsid w:val="00BF4D08"/>
    <w:rsid w:val="00BF531D"/>
    <w:rsid w:val="00BF5C9F"/>
    <w:rsid w:val="00BF7001"/>
    <w:rsid w:val="00C00B0E"/>
    <w:rsid w:val="00C0170D"/>
    <w:rsid w:val="00C02CDA"/>
    <w:rsid w:val="00C02DC5"/>
    <w:rsid w:val="00C04309"/>
    <w:rsid w:val="00C06436"/>
    <w:rsid w:val="00C10FAD"/>
    <w:rsid w:val="00C151CE"/>
    <w:rsid w:val="00C1561C"/>
    <w:rsid w:val="00C20438"/>
    <w:rsid w:val="00C20B89"/>
    <w:rsid w:val="00C2235D"/>
    <w:rsid w:val="00C23A79"/>
    <w:rsid w:val="00C258E7"/>
    <w:rsid w:val="00C27504"/>
    <w:rsid w:val="00C27DC2"/>
    <w:rsid w:val="00C27F2A"/>
    <w:rsid w:val="00C312F3"/>
    <w:rsid w:val="00C31855"/>
    <w:rsid w:val="00C330FF"/>
    <w:rsid w:val="00C349DB"/>
    <w:rsid w:val="00C365BD"/>
    <w:rsid w:val="00C37C9A"/>
    <w:rsid w:val="00C40726"/>
    <w:rsid w:val="00C40754"/>
    <w:rsid w:val="00C41518"/>
    <w:rsid w:val="00C4186C"/>
    <w:rsid w:val="00C419E4"/>
    <w:rsid w:val="00C42BE8"/>
    <w:rsid w:val="00C43F16"/>
    <w:rsid w:val="00C441C9"/>
    <w:rsid w:val="00C44E67"/>
    <w:rsid w:val="00C456A1"/>
    <w:rsid w:val="00C45D07"/>
    <w:rsid w:val="00C47A19"/>
    <w:rsid w:val="00C50D5A"/>
    <w:rsid w:val="00C5159F"/>
    <w:rsid w:val="00C52124"/>
    <w:rsid w:val="00C52C7D"/>
    <w:rsid w:val="00C533F0"/>
    <w:rsid w:val="00C53BD8"/>
    <w:rsid w:val="00C54496"/>
    <w:rsid w:val="00C55D22"/>
    <w:rsid w:val="00C57234"/>
    <w:rsid w:val="00C61150"/>
    <w:rsid w:val="00C630F0"/>
    <w:rsid w:val="00C63D1F"/>
    <w:rsid w:val="00C654A9"/>
    <w:rsid w:val="00C66F93"/>
    <w:rsid w:val="00C67CB0"/>
    <w:rsid w:val="00C7168B"/>
    <w:rsid w:val="00C71AA5"/>
    <w:rsid w:val="00C71F4F"/>
    <w:rsid w:val="00C73297"/>
    <w:rsid w:val="00C7374E"/>
    <w:rsid w:val="00C74C2E"/>
    <w:rsid w:val="00C75BD1"/>
    <w:rsid w:val="00C7622B"/>
    <w:rsid w:val="00C7732B"/>
    <w:rsid w:val="00C81424"/>
    <w:rsid w:val="00C81D7B"/>
    <w:rsid w:val="00C85A69"/>
    <w:rsid w:val="00C90D0E"/>
    <w:rsid w:val="00C911EE"/>
    <w:rsid w:val="00C93615"/>
    <w:rsid w:val="00C94072"/>
    <w:rsid w:val="00C951D2"/>
    <w:rsid w:val="00C95940"/>
    <w:rsid w:val="00C96771"/>
    <w:rsid w:val="00C96952"/>
    <w:rsid w:val="00C96D09"/>
    <w:rsid w:val="00CA0239"/>
    <w:rsid w:val="00CA05E1"/>
    <w:rsid w:val="00CA23EE"/>
    <w:rsid w:val="00CA2D3D"/>
    <w:rsid w:val="00CA3DCC"/>
    <w:rsid w:val="00CA4649"/>
    <w:rsid w:val="00CA4AFB"/>
    <w:rsid w:val="00CA5961"/>
    <w:rsid w:val="00CA5C8E"/>
    <w:rsid w:val="00CA5D06"/>
    <w:rsid w:val="00CA60FB"/>
    <w:rsid w:val="00CA62EC"/>
    <w:rsid w:val="00CA6C46"/>
    <w:rsid w:val="00CA7763"/>
    <w:rsid w:val="00CB0A19"/>
    <w:rsid w:val="00CB0D65"/>
    <w:rsid w:val="00CB252D"/>
    <w:rsid w:val="00CB2DFC"/>
    <w:rsid w:val="00CB47A6"/>
    <w:rsid w:val="00CB491B"/>
    <w:rsid w:val="00CB5604"/>
    <w:rsid w:val="00CB5F5D"/>
    <w:rsid w:val="00CB6404"/>
    <w:rsid w:val="00CB75AB"/>
    <w:rsid w:val="00CC2E60"/>
    <w:rsid w:val="00CC40F8"/>
    <w:rsid w:val="00CC605E"/>
    <w:rsid w:val="00CC6EA0"/>
    <w:rsid w:val="00CC7BC5"/>
    <w:rsid w:val="00CD220D"/>
    <w:rsid w:val="00CD27AD"/>
    <w:rsid w:val="00CD2FF9"/>
    <w:rsid w:val="00CD37A1"/>
    <w:rsid w:val="00CD3949"/>
    <w:rsid w:val="00CD3D00"/>
    <w:rsid w:val="00CD3EBE"/>
    <w:rsid w:val="00CD4B55"/>
    <w:rsid w:val="00CD6098"/>
    <w:rsid w:val="00CE1B89"/>
    <w:rsid w:val="00CE234C"/>
    <w:rsid w:val="00CE2806"/>
    <w:rsid w:val="00CE28C2"/>
    <w:rsid w:val="00CE2B95"/>
    <w:rsid w:val="00CE448C"/>
    <w:rsid w:val="00CE5131"/>
    <w:rsid w:val="00CE7BF4"/>
    <w:rsid w:val="00CF0AB2"/>
    <w:rsid w:val="00CF2379"/>
    <w:rsid w:val="00CF2453"/>
    <w:rsid w:val="00CF2B18"/>
    <w:rsid w:val="00CF4AA1"/>
    <w:rsid w:val="00CF6E07"/>
    <w:rsid w:val="00CF7A3D"/>
    <w:rsid w:val="00D00060"/>
    <w:rsid w:val="00D00EF5"/>
    <w:rsid w:val="00D040AD"/>
    <w:rsid w:val="00D054FE"/>
    <w:rsid w:val="00D071E5"/>
    <w:rsid w:val="00D1171D"/>
    <w:rsid w:val="00D11F66"/>
    <w:rsid w:val="00D12D77"/>
    <w:rsid w:val="00D1427B"/>
    <w:rsid w:val="00D149E6"/>
    <w:rsid w:val="00D15246"/>
    <w:rsid w:val="00D159F8"/>
    <w:rsid w:val="00D1669C"/>
    <w:rsid w:val="00D21C32"/>
    <w:rsid w:val="00D21FA0"/>
    <w:rsid w:val="00D265F1"/>
    <w:rsid w:val="00D3330D"/>
    <w:rsid w:val="00D3390C"/>
    <w:rsid w:val="00D37F25"/>
    <w:rsid w:val="00D44EF2"/>
    <w:rsid w:val="00D4657E"/>
    <w:rsid w:val="00D46D01"/>
    <w:rsid w:val="00D46E41"/>
    <w:rsid w:val="00D504E0"/>
    <w:rsid w:val="00D531AD"/>
    <w:rsid w:val="00D53EFA"/>
    <w:rsid w:val="00D55831"/>
    <w:rsid w:val="00D55EDE"/>
    <w:rsid w:val="00D56D66"/>
    <w:rsid w:val="00D57E64"/>
    <w:rsid w:val="00D60B7D"/>
    <w:rsid w:val="00D61AE0"/>
    <w:rsid w:val="00D63207"/>
    <w:rsid w:val="00D63908"/>
    <w:rsid w:val="00D63971"/>
    <w:rsid w:val="00D63B54"/>
    <w:rsid w:val="00D63BC0"/>
    <w:rsid w:val="00D64B48"/>
    <w:rsid w:val="00D64F74"/>
    <w:rsid w:val="00D65121"/>
    <w:rsid w:val="00D658DB"/>
    <w:rsid w:val="00D65B63"/>
    <w:rsid w:val="00D66A0A"/>
    <w:rsid w:val="00D74D68"/>
    <w:rsid w:val="00D74F8B"/>
    <w:rsid w:val="00D77159"/>
    <w:rsid w:val="00D80366"/>
    <w:rsid w:val="00D80D85"/>
    <w:rsid w:val="00D8159E"/>
    <w:rsid w:val="00D821E9"/>
    <w:rsid w:val="00D831FF"/>
    <w:rsid w:val="00D83D1F"/>
    <w:rsid w:val="00D847F8"/>
    <w:rsid w:val="00D84E02"/>
    <w:rsid w:val="00D8657E"/>
    <w:rsid w:val="00D86BD7"/>
    <w:rsid w:val="00D873CD"/>
    <w:rsid w:val="00D90FE9"/>
    <w:rsid w:val="00D951E7"/>
    <w:rsid w:val="00D97206"/>
    <w:rsid w:val="00D975C2"/>
    <w:rsid w:val="00DA2157"/>
    <w:rsid w:val="00DA3968"/>
    <w:rsid w:val="00DA3B9F"/>
    <w:rsid w:val="00DA53DA"/>
    <w:rsid w:val="00DA55D1"/>
    <w:rsid w:val="00DA5B3A"/>
    <w:rsid w:val="00DA6D51"/>
    <w:rsid w:val="00DA72FE"/>
    <w:rsid w:val="00DB186D"/>
    <w:rsid w:val="00DB1B03"/>
    <w:rsid w:val="00DB1CC1"/>
    <w:rsid w:val="00DB2AAE"/>
    <w:rsid w:val="00DB404F"/>
    <w:rsid w:val="00DB53F6"/>
    <w:rsid w:val="00DB5AD2"/>
    <w:rsid w:val="00DB7C89"/>
    <w:rsid w:val="00DC0F6A"/>
    <w:rsid w:val="00DC18E8"/>
    <w:rsid w:val="00DC1C55"/>
    <w:rsid w:val="00DC27A3"/>
    <w:rsid w:val="00DC49B5"/>
    <w:rsid w:val="00DC5146"/>
    <w:rsid w:val="00DC5C03"/>
    <w:rsid w:val="00DC66C2"/>
    <w:rsid w:val="00DC6B76"/>
    <w:rsid w:val="00DC6BD0"/>
    <w:rsid w:val="00DC6F56"/>
    <w:rsid w:val="00DD0212"/>
    <w:rsid w:val="00DD067B"/>
    <w:rsid w:val="00DD085E"/>
    <w:rsid w:val="00DD0BF4"/>
    <w:rsid w:val="00DD38CD"/>
    <w:rsid w:val="00DD4DAC"/>
    <w:rsid w:val="00DD5715"/>
    <w:rsid w:val="00DD6F2E"/>
    <w:rsid w:val="00DE04C2"/>
    <w:rsid w:val="00DE0540"/>
    <w:rsid w:val="00DE0C5E"/>
    <w:rsid w:val="00DE1788"/>
    <w:rsid w:val="00DE46DC"/>
    <w:rsid w:val="00DE503F"/>
    <w:rsid w:val="00DE5BAC"/>
    <w:rsid w:val="00DE658A"/>
    <w:rsid w:val="00DE7E54"/>
    <w:rsid w:val="00DF00B0"/>
    <w:rsid w:val="00DF05C5"/>
    <w:rsid w:val="00DF3AB3"/>
    <w:rsid w:val="00DF4963"/>
    <w:rsid w:val="00DF5243"/>
    <w:rsid w:val="00DF66CE"/>
    <w:rsid w:val="00DF6F39"/>
    <w:rsid w:val="00DF758C"/>
    <w:rsid w:val="00E00186"/>
    <w:rsid w:val="00E00CDB"/>
    <w:rsid w:val="00E023C9"/>
    <w:rsid w:val="00E057FD"/>
    <w:rsid w:val="00E07023"/>
    <w:rsid w:val="00E118F5"/>
    <w:rsid w:val="00E12A94"/>
    <w:rsid w:val="00E15B22"/>
    <w:rsid w:val="00E1629A"/>
    <w:rsid w:val="00E165B9"/>
    <w:rsid w:val="00E17AE0"/>
    <w:rsid w:val="00E20E75"/>
    <w:rsid w:val="00E20EE8"/>
    <w:rsid w:val="00E2145B"/>
    <w:rsid w:val="00E223FA"/>
    <w:rsid w:val="00E23065"/>
    <w:rsid w:val="00E2362C"/>
    <w:rsid w:val="00E238E0"/>
    <w:rsid w:val="00E23DC9"/>
    <w:rsid w:val="00E25BA1"/>
    <w:rsid w:val="00E3010E"/>
    <w:rsid w:val="00E33868"/>
    <w:rsid w:val="00E349C4"/>
    <w:rsid w:val="00E3592E"/>
    <w:rsid w:val="00E41B58"/>
    <w:rsid w:val="00E423F5"/>
    <w:rsid w:val="00E42641"/>
    <w:rsid w:val="00E429C2"/>
    <w:rsid w:val="00E434D9"/>
    <w:rsid w:val="00E43ADC"/>
    <w:rsid w:val="00E4435F"/>
    <w:rsid w:val="00E44D85"/>
    <w:rsid w:val="00E468FC"/>
    <w:rsid w:val="00E470BB"/>
    <w:rsid w:val="00E50540"/>
    <w:rsid w:val="00E5119A"/>
    <w:rsid w:val="00E51C31"/>
    <w:rsid w:val="00E5352A"/>
    <w:rsid w:val="00E54184"/>
    <w:rsid w:val="00E55003"/>
    <w:rsid w:val="00E55CF7"/>
    <w:rsid w:val="00E70B2F"/>
    <w:rsid w:val="00E711BB"/>
    <w:rsid w:val="00E72C09"/>
    <w:rsid w:val="00E73748"/>
    <w:rsid w:val="00E75C72"/>
    <w:rsid w:val="00E7633E"/>
    <w:rsid w:val="00E77615"/>
    <w:rsid w:val="00E7765B"/>
    <w:rsid w:val="00E8137B"/>
    <w:rsid w:val="00E82E47"/>
    <w:rsid w:val="00E8370C"/>
    <w:rsid w:val="00E8444B"/>
    <w:rsid w:val="00E86A02"/>
    <w:rsid w:val="00E90298"/>
    <w:rsid w:val="00E90C32"/>
    <w:rsid w:val="00E9164C"/>
    <w:rsid w:val="00E918EF"/>
    <w:rsid w:val="00E958AA"/>
    <w:rsid w:val="00E96373"/>
    <w:rsid w:val="00E97353"/>
    <w:rsid w:val="00E979F1"/>
    <w:rsid w:val="00EA077F"/>
    <w:rsid w:val="00EA0902"/>
    <w:rsid w:val="00EA0B9A"/>
    <w:rsid w:val="00EA0D0A"/>
    <w:rsid w:val="00EA1F3F"/>
    <w:rsid w:val="00EA3885"/>
    <w:rsid w:val="00EA6608"/>
    <w:rsid w:val="00EA6A15"/>
    <w:rsid w:val="00EA6C6F"/>
    <w:rsid w:val="00EA70C7"/>
    <w:rsid w:val="00EA773B"/>
    <w:rsid w:val="00EB2235"/>
    <w:rsid w:val="00EB33BE"/>
    <w:rsid w:val="00EB4485"/>
    <w:rsid w:val="00EB5209"/>
    <w:rsid w:val="00EB55F9"/>
    <w:rsid w:val="00EB564F"/>
    <w:rsid w:val="00EC0EEA"/>
    <w:rsid w:val="00EC2A38"/>
    <w:rsid w:val="00EC3F97"/>
    <w:rsid w:val="00EC45C7"/>
    <w:rsid w:val="00EC62B9"/>
    <w:rsid w:val="00EC7256"/>
    <w:rsid w:val="00ED0529"/>
    <w:rsid w:val="00ED076E"/>
    <w:rsid w:val="00ED0DC8"/>
    <w:rsid w:val="00ED3B3E"/>
    <w:rsid w:val="00ED5CA8"/>
    <w:rsid w:val="00ED5CB7"/>
    <w:rsid w:val="00ED75B5"/>
    <w:rsid w:val="00ED7B4E"/>
    <w:rsid w:val="00EE0405"/>
    <w:rsid w:val="00EE0A2F"/>
    <w:rsid w:val="00EE1522"/>
    <w:rsid w:val="00EE1669"/>
    <w:rsid w:val="00EE29FC"/>
    <w:rsid w:val="00EE2A9F"/>
    <w:rsid w:val="00EE32F2"/>
    <w:rsid w:val="00EE3E33"/>
    <w:rsid w:val="00EE559A"/>
    <w:rsid w:val="00EE70EB"/>
    <w:rsid w:val="00EE7B41"/>
    <w:rsid w:val="00EF295C"/>
    <w:rsid w:val="00EF5B8A"/>
    <w:rsid w:val="00EF5C4B"/>
    <w:rsid w:val="00EF7330"/>
    <w:rsid w:val="00F0170C"/>
    <w:rsid w:val="00F036DD"/>
    <w:rsid w:val="00F04219"/>
    <w:rsid w:val="00F074B0"/>
    <w:rsid w:val="00F10361"/>
    <w:rsid w:val="00F10B4C"/>
    <w:rsid w:val="00F10F14"/>
    <w:rsid w:val="00F128F9"/>
    <w:rsid w:val="00F14B8D"/>
    <w:rsid w:val="00F150A5"/>
    <w:rsid w:val="00F158BE"/>
    <w:rsid w:val="00F16AF8"/>
    <w:rsid w:val="00F203E8"/>
    <w:rsid w:val="00F21A1D"/>
    <w:rsid w:val="00F224C2"/>
    <w:rsid w:val="00F232E2"/>
    <w:rsid w:val="00F247F5"/>
    <w:rsid w:val="00F265B4"/>
    <w:rsid w:val="00F26624"/>
    <w:rsid w:val="00F33689"/>
    <w:rsid w:val="00F37775"/>
    <w:rsid w:val="00F3797D"/>
    <w:rsid w:val="00F456C6"/>
    <w:rsid w:val="00F46BAE"/>
    <w:rsid w:val="00F47F75"/>
    <w:rsid w:val="00F5058F"/>
    <w:rsid w:val="00F51822"/>
    <w:rsid w:val="00F53945"/>
    <w:rsid w:val="00F568F9"/>
    <w:rsid w:val="00F56FF5"/>
    <w:rsid w:val="00F57211"/>
    <w:rsid w:val="00F646EA"/>
    <w:rsid w:val="00F6588F"/>
    <w:rsid w:val="00F6746E"/>
    <w:rsid w:val="00F67746"/>
    <w:rsid w:val="00F70DCC"/>
    <w:rsid w:val="00F72416"/>
    <w:rsid w:val="00F7245A"/>
    <w:rsid w:val="00F73340"/>
    <w:rsid w:val="00F73C82"/>
    <w:rsid w:val="00F80650"/>
    <w:rsid w:val="00F84BE1"/>
    <w:rsid w:val="00F85CB6"/>
    <w:rsid w:val="00F90037"/>
    <w:rsid w:val="00F90C41"/>
    <w:rsid w:val="00F92BE0"/>
    <w:rsid w:val="00F9344C"/>
    <w:rsid w:val="00F93774"/>
    <w:rsid w:val="00F94D04"/>
    <w:rsid w:val="00F95F95"/>
    <w:rsid w:val="00F96177"/>
    <w:rsid w:val="00F97179"/>
    <w:rsid w:val="00FA02AF"/>
    <w:rsid w:val="00FA18E5"/>
    <w:rsid w:val="00FA2C49"/>
    <w:rsid w:val="00FA33E7"/>
    <w:rsid w:val="00FA5FAA"/>
    <w:rsid w:val="00FB3145"/>
    <w:rsid w:val="00FB3450"/>
    <w:rsid w:val="00FB5E81"/>
    <w:rsid w:val="00FB6473"/>
    <w:rsid w:val="00FC084A"/>
    <w:rsid w:val="00FC4BFB"/>
    <w:rsid w:val="00FC5245"/>
    <w:rsid w:val="00FC5816"/>
    <w:rsid w:val="00FC648F"/>
    <w:rsid w:val="00FC69EC"/>
    <w:rsid w:val="00FC6B63"/>
    <w:rsid w:val="00FD0B6C"/>
    <w:rsid w:val="00FD1A0A"/>
    <w:rsid w:val="00FD343E"/>
    <w:rsid w:val="00FD40F5"/>
    <w:rsid w:val="00FD5693"/>
    <w:rsid w:val="00FD638A"/>
    <w:rsid w:val="00FE1A49"/>
    <w:rsid w:val="00FE311C"/>
    <w:rsid w:val="00FE39B0"/>
    <w:rsid w:val="00FE49D4"/>
    <w:rsid w:val="00FE54E3"/>
    <w:rsid w:val="00FE62D7"/>
    <w:rsid w:val="00FE73F5"/>
    <w:rsid w:val="00FF00CA"/>
    <w:rsid w:val="00FF03E1"/>
    <w:rsid w:val="00FF1C4D"/>
    <w:rsid w:val="00FF2D63"/>
    <w:rsid w:val="00FF3CFF"/>
    <w:rsid w:val="00FF41E1"/>
    <w:rsid w:val="00FF49F3"/>
    <w:rsid w:val="00FF6DBA"/>
    <w:rsid w:val="00FF7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BCB8B2C0-DB15-4BE5-AFB7-3B09DEB53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nhideWhenUsed="1"/>
    <w:lsdException w:name="footer" w:semiHidden="1" w:unhideWhenUsed="1"/>
    <w:lsdException w:name="index heading" w:semiHidden="1" w:uiPriority="99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99" w:unhideWhenUsed="1" w:qFormat="1"/>
    <w:lsdException w:name="List Number" w:uiPriority="99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99" w:unhideWhenUsed="1" w:qFormat="1"/>
    <w:lsdException w:name="Body Text Indent" w:semiHidden="1" w:unhideWhenUsed="1"/>
    <w:lsdException w:name="List Continue" w:semiHidden="1" w:uiPriority="99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nhideWhenUsed="1"/>
    <w:lsdException w:name="Body Text Indent 3" w:semiHidden="1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iPriority="99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uiPriority="21" w:qFormat="1"/>
    <w:lsdException w:name="Subtle Reference" w:qFormat="1"/>
    <w:lsdException w:name="Intense Reference" w:qFormat="1"/>
    <w:lsdException w:name="Book Title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87308"/>
    <w:pPr>
      <w:spacing w:after="200" w:line="276" w:lineRule="auto"/>
    </w:pPr>
    <w:rPr>
      <w:rFonts w:ascii="Calibri" w:eastAsia="Calibri" w:hAnsi="Calibr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587308"/>
    <w:pPr>
      <w:keepNext/>
      <w:spacing w:before="360" w:after="120" w:line="240" w:lineRule="auto"/>
      <w:contextualSpacing/>
      <w:outlineLvl w:val="0"/>
    </w:pPr>
    <w:rPr>
      <w:rFonts w:ascii="Arial" w:hAnsi="Arial"/>
      <w:b/>
      <w:sz w:val="34"/>
      <w:szCs w:val="36"/>
      <w:lang w:val="x-none" w:eastAsia="x-none"/>
    </w:rPr>
  </w:style>
  <w:style w:type="paragraph" w:styleId="Heading2">
    <w:name w:val="heading 2"/>
    <w:basedOn w:val="Normal"/>
    <w:next w:val="Normal"/>
    <w:link w:val="Heading2Char"/>
    <w:qFormat/>
    <w:rsid w:val="00587308"/>
    <w:pPr>
      <w:keepNext/>
      <w:spacing w:before="360" w:after="120" w:line="240" w:lineRule="auto"/>
      <w:contextualSpacing/>
      <w:outlineLvl w:val="1"/>
    </w:pPr>
    <w:rPr>
      <w:rFonts w:ascii="Arial" w:hAnsi="Arial"/>
      <w:b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qFormat/>
    <w:rsid w:val="00587308"/>
    <w:pPr>
      <w:keepNext/>
      <w:spacing w:before="360" w:after="120" w:line="240" w:lineRule="auto"/>
      <w:contextualSpacing/>
      <w:outlineLvl w:val="2"/>
    </w:pPr>
    <w:rPr>
      <w:rFonts w:ascii="Arial" w:hAnsi="Arial"/>
      <w:b/>
      <w:szCs w:val="28"/>
      <w:lang w:val="x-none" w:eastAsia="x-none"/>
    </w:rPr>
  </w:style>
  <w:style w:type="paragraph" w:styleId="Heading4">
    <w:name w:val="heading 4"/>
    <w:basedOn w:val="Normal"/>
    <w:next w:val="Normal"/>
    <w:link w:val="Heading4Char"/>
    <w:qFormat/>
    <w:rsid w:val="00587308"/>
    <w:pPr>
      <w:keepNext/>
      <w:spacing w:before="360" w:after="120" w:line="240" w:lineRule="auto"/>
      <w:contextualSpacing/>
      <w:outlineLvl w:val="3"/>
    </w:pPr>
    <w:rPr>
      <w:rFonts w:ascii="Utopia" w:hAnsi="Utopia"/>
      <w:b/>
      <w:spacing w:val="-6"/>
      <w:szCs w:val="24"/>
      <w:lang w:val="x-none" w:eastAsia="x-none"/>
    </w:rPr>
  </w:style>
  <w:style w:type="paragraph" w:styleId="Heading5">
    <w:name w:val="heading 5"/>
    <w:basedOn w:val="Normal"/>
    <w:next w:val="Normal"/>
    <w:link w:val="Heading5Char"/>
    <w:qFormat/>
    <w:rsid w:val="00587308"/>
    <w:pPr>
      <w:spacing w:before="360" w:after="240" w:line="240" w:lineRule="auto"/>
      <w:outlineLvl w:val="4"/>
    </w:pPr>
    <w:rPr>
      <w:rFonts w:ascii="Arial Narrow" w:hAnsi="Arial Narrow"/>
      <w:b/>
      <w:lang w:val="x-none" w:eastAsia="x-none"/>
    </w:rPr>
  </w:style>
  <w:style w:type="paragraph" w:styleId="Heading6">
    <w:name w:val="heading 6"/>
    <w:basedOn w:val="Normal"/>
    <w:next w:val="Normal"/>
    <w:link w:val="Heading6Char"/>
    <w:uiPriority w:val="9"/>
    <w:qFormat/>
    <w:rsid w:val="00587308"/>
    <w:pPr>
      <w:spacing w:before="240" w:after="60"/>
      <w:outlineLvl w:val="5"/>
    </w:pPr>
    <w:rPr>
      <w:rFonts w:eastAsia="PMingLiU"/>
      <w:b/>
      <w:bCs/>
      <w:lang w:val="x-none" w:eastAsia="x-none"/>
    </w:rPr>
  </w:style>
  <w:style w:type="paragraph" w:styleId="Heading7">
    <w:name w:val="heading 7"/>
    <w:basedOn w:val="Heading6"/>
    <w:next w:val="BodyText"/>
    <w:link w:val="Heading7Char"/>
    <w:uiPriority w:val="9"/>
    <w:unhideWhenUsed/>
    <w:qFormat/>
    <w:rsid w:val="00587308"/>
    <w:pPr>
      <w:numPr>
        <w:ilvl w:val="6"/>
      </w:numPr>
      <w:spacing w:before="360" w:after="240"/>
      <w:outlineLvl w:val="6"/>
    </w:pPr>
    <w:rPr>
      <w:rFonts w:ascii="Arial Narrow" w:eastAsia="Calibri" w:hAnsi="Arial Narrow"/>
      <w:bCs w:val="0"/>
    </w:rPr>
  </w:style>
  <w:style w:type="paragraph" w:styleId="Heading8">
    <w:name w:val="heading 8"/>
    <w:basedOn w:val="Heading7"/>
    <w:next w:val="BodyText"/>
    <w:link w:val="Heading8Char"/>
    <w:uiPriority w:val="9"/>
    <w:unhideWhenUsed/>
    <w:qFormat/>
    <w:rsid w:val="00587308"/>
    <w:pPr>
      <w:numPr>
        <w:ilvl w:val="7"/>
      </w:numPr>
      <w:outlineLvl w:val="7"/>
    </w:pPr>
    <w:rPr>
      <w:szCs w:val="18"/>
    </w:rPr>
  </w:style>
  <w:style w:type="paragraph" w:styleId="Heading9">
    <w:name w:val="heading 9"/>
    <w:basedOn w:val="Heading8"/>
    <w:next w:val="BodyText"/>
    <w:link w:val="Heading9Char"/>
    <w:uiPriority w:val="9"/>
    <w:unhideWhenUsed/>
    <w:qFormat/>
    <w:rsid w:val="00587308"/>
    <w:pPr>
      <w:numPr>
        <w:ilvl w:val="8"/>
      </w:numPr>
      <w:outlineLvl w:val="8"/>
    </w:pPr>
    <w:rPr>
      <w:i/>
      <w:iCs/>
    </w:rPr>
  </w:style>
  <w:style w:type="character" w:default="1" w:styleId="DefaultParagraphFont">
    <w:name w:val="Default Paragraph Font"/>
    <w:uiPriority w:val="1"/>
    <w:unhideWhenUsed/>
    <w:rsid w:val="00587308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587308"/>
  </w:style>
  <w:style w:type="character" w:customStyle="1" w:styleId="Heading1Char">
    <w:name w:val="Heading 1 Char"/>
    <w:link w:val="Heading1"/>
    <w:rsid w:val="00587308"/>
    <w:rPr>
      <w:rFonts w:ascii="Arial" w:eastAsia="Calibri" w:hAnsi="Arial"/>
      <w:b/>
      <w:sz w:val="34"/>
      <w:szCs w:val="36"/>
      <w:lang w:val="x-none" w:eastAsia="x-none"/>
    </w:rPr>
  </w:style>
  <w:style w:type="character" w:customStyle="1" w:styleId="Heading2Char">
    <w:name w:val="Heading 2 Char"/>
    <w:link w:val="Heading2"/>
    <w:rsid w:val="00587308"/>
    <w:rPr>
      <w:rFonts w:ascii="Arial" w:eastAsia="Calibri" w:hAnsi="Arial"/>
      <w:b/>
      <w:sz w:val="28"/>
      <w:szCs w:val="28"/>
      <w:lang w:val="x-none" w:eastAsia="x-none"/>
    </w:rPr>
  </w:style>
  <w:style w:type="character" w:customStyle="1" w:styleId="Heading3Char">
    <w:name w:val="Heading 3 Char"/>
    <w:link w:val="Heading3"/>
    <w:rsid w:val="00587308"/>
    <w:rPr>
      <w:rFonts w:ascii="Arial" w:eastAsia="Calibri" w:hAnsi="Arial"/>
      <w:b/>
      <w:sz w:val="22"/>
      <w:szCs w:val="28"/>
      <w:lang w:val="x-none" w:eastAsia="x-none"/>
    </w:rPr>
  </w:style>
  <w:style w:type="character" w:customStyle="1" w:styleId="Heading4Char">
    <w:name w:val="Heading 4 Char"/>
    <w:link w:val="Heading4"/>
    <w:rsid w:val="00587308"/>
    <w:rPr>
      <w:rFonts w:ascii="Utopia" w:eastAsia="Calibri" w:hAnsi="Utopia"/>
      <w:b/>
      <w:spacing w:val="-6"/>
      <w:sz w:val="22"/>
      <w:szCs w:val="24"/>
      <w:lang w:val="x-none" w:eastAsia="x-none"/>
    </w:rPr>
  </w:style>
  <w:style w:type="character" w:customStyle="1" w:styleId="Heading5Char">
    <w:name w:val="Heading 5 Char"/>
    <w:link w:val="Heading5"/>
    <w:rsid w:val="00587308"/>
    <w:rPr>
      <w:rFonts w:ascii="Arial Narrow" w:eastAsia="Calibri" w:hAnsi="Arial Narrow"/>
      <w:b/>
      <w:sz w:val="22"/>
      <w:szCs w:val="22"/>
      <w:lang w:val="x-none" w:eastAsia="x-none"/>
    </w:rPr>
  </w:style>
  <w:style w:type="character" w:customStyle="1" w:styleId="Heading6Char">
    <w:name w:val="Heading 6 Char"/>
    <w:link w:val="Heading6"/>
    <w:uiPriority w:val="9"/>
    <w:rsid w:val="00587308"/>
    <w:rPr>
      <w:rFonts w:ascii="Calibri" w:eastAsia="PMingLiU" w:hAnsi="Calibri"/>
      <w:b/>
      <w:bCs/>
      <w:sz w:val="22"/>
      <w:szCs w:val="22"/>
      <w:lang w:val="x-none" w:eastAsia="x-none"/>
    </w:rPr>
  </w:style>
  <w:style w:type="paragraph" w:styleId="BodyText">
    <w:name w:val="Body Text"/>
    <w:basedOn w:val="Normal"/>
    <w:link w:val="BodyTextChar"/>
    <w:uiPriority w:val="99"/>
    <w:qFormat/>
    <w:rsid w:val="00587308"/>
    <w:pPr>
      <w:autoSpaceDE w:val="0"/>
      <w:autoSpaceDN w:val="0"/>
      <w:spacing w:after="120" w:line="240" w:lineRule="exact"/>
      <w:jc w:val="both"/>
    </w:pPr>
    <w:rPr>
      <w:rFonts w:ascii="Arial" w:hAnsi="Arial"/>
      <w:sz w:val="18"/>
      <w:lang w:val="x-none" w:eastAsia="x-none"/>
    </w:rPr>
  </w:style>
  <w:style w:type="character" w:customStyle="1" w:styleId="BodyTextChar">
    <w:name w:val="Body Text Char"/>
    <w:link w:val="BodyText"/>
    <w:uiPriority w:val="99"/>
    <w:rsid w:val="00587308"/>
    <w:rPr>
      <w:rFonts w:ascii="Arial" w:eastAsia="Calibri" w:hAnsi="Arial"/>
      <w:sz w:val="18"/>
      <w:szCs w:val="22"/>
      <w:lang w:val="x-none" w:eastAsia="x-none"/>
    </w:rPr>
  </w:style>
  <w:style w:type="paragraph" w:customStyle="1" w:styleId="Bullet">
    <w:name w:val="Bullet"/>
    <w:basedOn w:val="Normal"/>
    <w:rsid w:val="00587308"/>
    <w:pPr>
      <w:keepLines/>
      <w:numPr>
        <w:numId w:val="4"/>
      </w:numPr>
      <w:spacing w:before="120" w:after="120" w:line="240" w:lineRule="auto"/>
      <w:ind w:right="864"/>
    </w:pPr>
    <w:rPr>
      <w:rFonts w:ascii="Utopia" w:hAnsi="Utopia"/>
      <w:sz w:val="18"/>
    </w:rPr>
  </w:style>
  <w:style w:type="character" w:customStyle="1" w:styleId="CodeBold">
    <w:name w:val="Code Bold"/>
    <w:rsid w:val="00587308"/>
    <w:rPr>
      <w:rFonts w:ascii="TheSansMonoConBlack" w:hAnsi="TheSansMonoConBlack"/>
      <w:b/>
      <w:sz w:val="18"/>
    </w:rPr>
  </w:style>
  <w:style w:type="paragraph" w:customStyle="1" w:styleId="ChapterNumber">
    <w:name w:val="Chapter Number"/>
    <w:next w:val="Normal"/>
    <w:autoRedefine/>
    <w:qFormat/>
    <w:rsid w:val="00587308"/>
    <w:pPr>
      <w:keepNext/>
      <w:spacing w:after="240"/>
    </w:pPr>
    <w:rPr>
      <w:rFonts w:ascii="Arial" w:hAnsi="Arial"/>
      <w:b/>
      <w:caps/>
      <w:sz w:val="28"/>
      <w:szCs w:val="28"/>
    </w:rPr>
  </w:style>
  <w:style w:type="paragraph" w:customStyle="1" w:styleId="ChapterTitle">
    <w:name w:val="Chapter Title"/>
    <w:next w:val="Normal"/>
    <w:rsid w:val="00587308"/>
    <w:pPr>
      <w:spacing w:before="240" w:after="1200"/>
    </w:pPr>
    <w:rPr>
      <w:rFonts w:ascii="Arial Narrow" w:hAnsi="Arial Narrow"/>
      <w:b/>
      <w:sz w:val="60"/>
      <w:szCs w:val="48"/>
    </w:rPr>
  </w:style>
  <w:style w:type="paragraph" w:customStyle="1" w:styleId="FigureCaption">
    <w:name w:val="Figure Caption"/>
    <w:next w:val="Normal"/>
    <w:qFormat/>
    <w:rsid w:val="00587308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18"/>
    </w:rPr>
  </w:style>
  <w:style w:type="paragraph" w:customStyle="1" w:styleId="CodeCaption">
    <w:name w:val="Code Caption"/>
    <w:basedOn w:val="Normal"/>
    <w:next w:val="Normal"/>
    <w:link w:val="CodeCaptionChar"/>
    <w:qFormat/>
    <w:rsid w:val="00587308"/>
    <w:pPr>
      <w:tabs>
        <w:tab w:val="left" w:pos="576"/>
      </w:tabs>
      <w:spacing w:before="460"/>
      <w:contextualSpacing/>
    </w:pPr>
    <w:rPr>
      <w:rFonts w:ascii="Utopia" w:eastAsia="Times New Roman" w:hAnsi="Utopia"/>
      <w:i/>
      <w:noProof/>
      <w:sz w:val="18"/>
      <w:szCs w:val="20"/>
      <w:lang w:val="x-none" w:eastAsia="x-none"/>
    </w:rPr>
  </w:style>
  <w:style w:type="paragraph" w:customStyle="1" w:styleId="Code">
    <w:name w:val="Code"/>
    <w:basedOn w:val="Normal"/>
    <w:link w:val="CodeChar"/>
    <w:qFormat/>
    <w:rsid w:val="00587308"/>
    <w:pPr>
      <w:spacing w:before="120" w:after="120" w:line="240" w:lineRule="auto"/>
      <w:contextualSpacing/>
    </w:pPr>
    <w:rPr>
      <w:rFonts w:ascii="TheSansMonoConNormal" w:hAnsi="TheSansMonoConNormal"/>
      <w:noProof/>
      <w:sz w:val="18"/>
      <w:lang w:val="x-none" w:eastAsia="x-none"/>
    </w:rPr>
  </w:style>
  <w:style w:type="character" w:customStyle="1" w:styleId="CodeChar">
    <w:name w:val="Code Char"/>
    <w:link w:val="Code"/>
    <w:rsid w:val="00587308"/>
    <w:rPr>
      <w:rFonts w:ascii="TheSansMonoConNormal" w:eastAsia="Calibri" w:hAnsi="TheSansMonoConNormal"/>
      <w:noProof/>
      <w:sz w:val="18"/>
      <w:szCs w:val="22"/>
      <w:lang w:val="x-none" w:eastAsia="x-none"/>
    </w:rPr>
  </w:style>
  <w:style w:type="character" w:customStyle="1" w:styleId="CodeCaptionChar">
    <w:name w:val="Code Caption Char"/>
    <w:link w:val="CodeCaption"/>
    <w:rsid w:val="00587308"/>
    <w:rPr>
      <w:rFonts w:ascii="Utopia" w:hAnsi="Utopia"/>
      <w:i/>
      <w:noProof/>
      <w:sz w:val="18"/>
      <w:lang w:val="x-none" w:eastAsia="x-none"/>
    </w:rPr>
  </w:style>
  <w:style w:type="paragraph" w:customStyle="1" w:styleId="NumSubList">
    <w:name w:val="Num Sub List"/>
    <w:basedOn w:val="Normal"/>
    <w:rsid w:val="00587308"/>
    <w:pPr>
      <w:numPr>
        <w:numId w:val="7"/>
      </w:numPr>
      <w:tabs>
        <w:tab w:val="left" w:pos="216"/>
        <w:tab w:val="left" w:pos="720"/>
      </w:tabs>
      <w:spacing w:before="120" w:after="120" w:line="240" w:lineRule="auto"/>
      <w:ind w:right="1440"/>
      <w:jc w:val="both"/>
    </w:pPr>
    <w:rPr>
      <w:rFonts w:ascii="Utopia" w:hAnsi="Utopia"/>
      <w:sz w:val="18"/>
    </w:rPr>
  </w:style>
  <w:style w:type="paragraph" w:customStyle="1" w:styleId="BulletSubList">
    <w:name w:val="Bullet Sub List"/>
    <w:basedOn w:val="Bullet"/>
    <w:next w:val="Normal"/>
    <w:rsid w:val="00587308"/>
    <w:pPr>
      <w:ind w:left="1368"/>
    </w:pPr>
  </w:style>
  <w:style w:type="paragraph" w:customStyle="1" w:styleId="FMCopyrightTitle">
    <w:name w:val="FM Copyright Title"/>
    <w:basedOn w:val="FMCopyright"/>
    <w:rsid w:val="00587308"/>
    <w:pPr>
      <w:spacing w:before="100" w:after="100"/>
    </w:pPr>
    <w:rPr>
      <w:rFonts w:ascii="Utopia Bold" w:hAnsi="Utopia Bold"/>
      <w:sz w:val="19"/>
    </w:rPr>
  </w:style>
  <w:style w:type="paragraph" w:customStyle="1" w:styleId="FMCopyright">
    <w:name w:val="FM Copyright"/>
    <w:link w:val="FMCopyrightChar"/>
    <w:rsid w:val="00587308"/>
    <w:pPr>
      <w:spacing w:before="120" w:after="120"/>
      <w:jc w:val="both"/>
    </w:pPr>
    <w:rPr>
      <w:rFonts w:ascii="Utopia" w:hAnsi="Utopia"/>
      <w:sz w:val="16"/>
    </w:rPr>
  </w:style>
  <w:style w:type="paragraph" w:styleId="Index1">
    <w:name w:val="index 1"/>
    <w:basedOn w:val="Normal"/>
    <w:next w:val="Normal"/>
    <w:uiPriority w:val="99"/>
    <w:rsid w:val="00587308"/>
    <w:pPr>
      <w:ind w:left="720" w:hanging="720"/>
    </w:pPr>
  </w:style>
  <w:style w:type="paragraph" w:styleId="Index2">
    <w:name w:val="index 2"/>
    <w:basedOn w:val="Normal"/>
    <w:next w:val="Normal"/>
    <w:uiPriority w:val="99"/>
    <w:rsid w:val="00587308"/>
    <w:pPr>
      <w:ind w:left="720" w:hanging="432"/>
    </w:pPr>
  </w:style>
  <w:style w:type="paragraph" w:styleId="Index3">
    <w:name w:val="index 3"/>
    <w:basedOn w:val="Normal"/>
    <w:next w:val="Normal"/>
    <w:uiPriority w:val="99"/>
    <w:rsid w:val="00587308"/>
    <w:pPr>
      <w:ind w:left="720" w:hanging="144"/>
    </w:pPr>
  </w:style>
  <w:style w:type="paragraph" w:customStyle="1" w:styleId="PartText">
    <w:name w:val="Part Text"/>
    <w:basedOn w:val="Normal"/>
    <w:next w:val="Normal"/>
    <w:rsid w:val="00587308"/>
    <w:pPr>
      <w:spacing w:after="0" w:line="240" w:lineRule="auto"/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Normal"/>
    <w:next w:val="Normal"/>
    <w:link w:val="PartNumberChar"/>
    <w:autoRedefine/>
    <w:qFormat/>
    <w:rsid w:val="00587308"/>
    <w:pPr>
      <w:spacing w:before="600" w:after="240" w:line="240" w:lineRule="auto"/>
      <w:contextualSpacing/>
    </w:pPr>
    <w:rPr>
      <w:rFonts w:ascii="Arial" w:hAnsi="Arial"/>
      <w:b/>
      <w:caps/>
      <w:sz w:val="52"/>
      <w:szCs w:val="28"/>
    </w:rPr>
  </w:style>
  <w:style w:type="paragraph" w:customStyle="1" w:styleId="PartTitle">
    <w:name w:val="Part Title"/>
    <w:basedOn w:val="Normal"/>
    <w:next w:val="Normal"/>
    <w:link w:val="PartTitleChar"/>
    <w:autoRedefine/>
    <w:qFormat/>
    <w:rsid w:val="00587308"/>
    <w:pPr>
      <w:spacing w:before="600" w:after="1200" w:line="240" w:lineRule="auto"/>
      <w:contextualSpacing/>
    </w:pPr>
    <w:rPr>
      <w:rFonts w:ascii="Arial" w:hAnsi="Arial"/>
      <w:b/>
      <w:sz w:val="64"/>
      <w:szCs w:val="48"/>
    </w:rPr>
  </w:style>
  <w:style w:type="paragraph" w:styleId="Quote">
    <w:name w:val="Quote"/>
    <w:basedOn w:val="Normal"/>
    <w:next w:val="BodyText"/>
    <w:link w:val="QuoteChar"/>
    <w:qFormat/>
    <w:rsid w:val="00587308"/>
    <w:pPr>
      <w:tabs>
        <w:tab w:val="left" w:pos="346"/>
      </w:tabs>
      <w:spacing w:before="560" w:after="360"/>
      <w:ind w:left="432" w:right="432"/>
      <w:contextualSpacing/>
      <w:jc w:val="both"/>
    </w:pPr>
    <w:rPr>
      <w:rFonts w:ascii="Utopia" w:eastAsia="Times New Roman" w:hAnsi="Utopia"/>
      <w:i/>
      <w:iCs/>
      <w:sz w:val="20"/>
      <w:szCs w:val="20"/>
      <w:lang w:val="x-none" w:eastAsia="x-none"/>
    </w:rPr>
  </w:style>
  <w:style w:type="character" w:customStyle="1" w:styleId="QuoteChar">
    <w:name w:val="Quote Char"/>
    <w:link w:val="Quote"/>
    <w:rsid w:val="00587308"/>
    <w:rPr>
      <w:rFonts w:ascii="Utopia" w:hAnsi="Utopia"/>
      <w:i/>
      <w:iCs/>
      <w:lang w:val="x-none" w:eastAsia="x-none"/>
    </w:rPr>
  </w:style>
  <w:style w:type="paragraph" w:customStyle="1" w:styleId="Results">
    <w:name w:val="Results"/>
    <w:basedOn w:val="Normal"/>
    <w:rsid w:val="00587308"/>
    <w:pPr>
      <w:pBdr>
        <w:top w:val="single" w:sz="18" w:space="5" w:color="999999"/>
        <w:bottom w:val="single" w:sz="18" w:space="5" w:color="999999"/>
      </w:pBdr>
      <w:spacing w:before="240" w:after="240"/>
      <w:ind w:left="144" w:right="144"/>
    </w:pPr>
    <w:rPr>
      <w:rFonts w:ascii="TheSansMonoConNormal" w:hAnsi="TheSansMonoConNormal"/>
      <w:noProof/>
      <w:sz w:val="18"/>
    </w:rPr>
  </w:style>
  <w:style w:type="paragraph" w:customStyle="1" w:styleId="ExerciseNumList">
    <w:name w:val="Exercise Num List"/>
    <w:basedOn w:val="ExerciseBody"/>
    <w:rsid w:val="00587308"/>
    <w:pPr>
      <w:tabs>
        <w:tab w:val="num" w:pos="360"/>
      </w:tabs>
      <w:ind w:left="360" w:hanging="360"/>
    </w:pPr>
  </w:style>
  <w:style w:type="paragraph" w:customStyle="1" w:styleId="ExerciseBody">
    <w:name w:val="Exercise Body"/>
    <w:basedOn w:val="Normal"/>
    <w:link w:val="ExerciseBodyChar"/>
    <w:qFormat/>
    <w:rsid w:val="00587308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BodyChar">
    <w:name w:val="Exercise Body Char"/>
    <w:link w:val="ExerciseBody"/>
    <w:rsid w:val="00587308"/>
    <w:rPr>
      <w:rFonts w:ascii="HelveticaNeue Condensed" w:hAnsi="HelveticaNeue Condensed"/>
      <w:lang w:val="x-none" w:eastAsia="x-none"/>
    </w:rPr>
  </w:style>
  <w:style w:type="paragraph" w:customStyle="1" w:styleId="ExerciseBullet">
    <w:name w:val="Exercise Bullet"/>
    <w:basedOn w:val="Normal"/>
    <w:rsid w:val="00587308"/>
    <w:pPr>
      <w:framePr w:wrap="notBeside" w:vAnchor="text" w:hAnchor="text" w:y="1"/>
      <w:numPr>
        <w:numId w:val="2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SBCode">
    <w:name w:val="SB Code"/>
    <w:basedOn w:val="Normal"/>
    <w:link w:val="SBCodeChar"/>
    <w:qFormat/>
    <w:rsid w:val="00587308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SBCodeChar">
    <w:name w:val="SB Code Char"/>
    <w:basedOn w:val="DefaultParagraphFont"/>
    <w:link w:val="SBCode"/>
    <w:rsid w:val="00587308"/>
    <w:rPr>
      <w:rFonts w:ascii="TheSansMonoConNormal" w:eastAsia="Calibri" w:hAnsi="TheSansMonoConNormal"/>
      <w:noProof/>
      <w:sz w:val="18"/>
      <w:szCs w:val="22"/>
    </w:rPr>
  </w:style>
  <w:style w:type="paragraph" w:customStyle="1" w:styleId="TableText">
    <w:name w:val="Table Text"/>
    <w:qFormat/>
    <w:rsid w:val="00587308"/>
    <w:pPr>
      <w:spacing w:before="120" w:after="120"/>
      <w:contextualSpacing/>
    </w:pPr>
    <w:rPr>
      <w:rFonts w:ascii="Utopia" w:hAnsi="Utopia"/>
      <w:sz w:val="18"/>
    </w:rPr>
  </w:style>
  <w:style w:type="paragraph" w:customStyle="1" w:styleId="TableCaption">
    <w:name w:val="Table Caption"/>
    <w:basedOn w:val="FigureCaption"/>
    <w:next w:val="Normal"/>
    <w:qFormat/>
    <w:rsid w:val="00587308"/>
    <w:pPr>
      <w:keepNext/>
      <w:spacing w:after="120"/>
    </w:pPr>
  </w:style>
  <w:style w:type="paragraph" w:customStyle="1" w:styleId="TableHead">
    <w:name w:val="Table Head"/>
    <w:next w:val="Normal"/>
    <w:rsid w:val="00587308"/>
    <w:pPr>
      <w:keepNext/>
      <w:spacing w:before="60" w:after="60" w:line="240" w:lineRule="exact"/>
      <w:ind w:left="720" w:hanging="720"/>
    </w:pPr>
    <w:rPr>
      <w:rFonts w:ascii="Arial Narrow" w:hAnsi="Arial Narrow"/>
      <w:b/>
    </w:rPr>
  </w:style>
  <w:style w:type="paragraph" w:customStyle="1" w:styleId="TableFootnote">
    <w:name w:val="Table Footnote"/>
    <w:basedOn w:val="Normal"/>
    <w:next w:val="Normal"/>
    <w:rsid w:val="00587308"/>
    <w:pPr>
      <w:spacing w:before="60" w:after="240"/>
      <w:contextualSpacing/>
    </w:pPr>
    <w:rPr>
      <w:rFonts w:ascii="Utopia" w:hAnsi="Utopia"/>
      <w:i/>
      <w:sz w:val="18"/>
    </w:rPr>
  </w:style>
  <w:style w:type="table" w:styleId="TableGrid">
    <w:name w:val="Table Grid"/>
    <w:aliases w:val="Java Table Grid"/>
    <w:basedOn w:val="TableNormal"/>
    <w:rsid w:val="00587308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587308"/>
    <w:pPr>
      <w:numPr>
        <w:numId w:val="0"/>
      </w:numPr>
      <w:ind w:left="864"/>
    </w:pPr>
  </w:style>
  <w:style w:type="paragraph" w:customStyle="1" w:styleId="NumList">
    <w:name w:val="Num List"/>
    <w:basedOn w:val="Normal"/>
    <w:rsid w:val="00587308"/>
    <w:pPr>
      <w:keepLines/>
      <w:numPr>
        <w:numId w:val="15"/>
      </w:numPr>
      <w:spacing w:before="120"/>
      <w:ind w:right="1152"/>
    </w:pPr>
    <w:rPr>
      <w:rFonts w:ascii="Utopia" w:hAnsi="Utopia"/>
      <w:sz w:val="18"/>
    </w:rPr>
  </w:style>
  <w:style w:type="paragraph" w:customStyle="1" w:styleId="QuoteSource">
    <w:name w:val="Quote Source"/>
    <w:basedOn w:val="Quote"/>
    <w:next w:val="Normal"/>
    <w:qFormat/>
    <w:rsid w:val="00587308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587308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BookTitle1">
    <w:name w:val="Book Title1"/>
    <w:basedOn w:val="Normal"/>
    <w:rsid w:val="00587308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587308"/>
    <w:pPr>
      <w:spacing w:after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Author">
    <w:name w:val="FM Author"/>
    <w:basedOn w:val="Normal"/>
    <w:link w:val="FMAuthorChar"/>
    <w:rsid w:val="00587308"/>
    <w:pPr>
      <w:spacing w:after="120" w:line="240" w:lineRule="auto"/>
    </w:pPr>
    <w:rPr>
      <w:rFonts w:ascii="HelveticaNeue MediumExt" w:hAnsi="HelveticaNeue MediumExt"/>
      <w:sz w:val="32"/>
      <w:szCs w:val="24"/>
      <w:lang w:val="x-none" w:eastAsia="x-none"/>
    </w:rPr>
  </w:style>
  <w:style w:type="paragraph" w:customStyle="1" w:styleId="BookSubtitle">
    <w:name w:val="Book Subtitle"/>
    <w:basedOn w:val="BookTitle1"/>
    <w:rsid w:val="00587308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587308"/>
    <w:pPr>
      <w:contextualSpacing/>
    </w:pPr>
    <w:rPr>
      <w:rFonts w:ascii="Utopia" w:hAnsi="Utopia"/>
      <w:sz w:val="18"/>
    </w:rPr>
  </w:style>
  <w:style w:type="paragraph" w:customStyle="1" w:styleId="FMDedication">
    <w:name w:val="FM Dedication"/>
    <w:basedOn w:val="Normal"/>
    <w:rsid w:val="00587308"/>
    <w:pPr>
      <w:spacing w:before="600" w:after="600" w:line="240" w:lineRule="auto"/>
      <w:jc w:val="center"/>
    </w:pPr>
    <w:rPr>
      <w:rFonts w:ascii="Utopia" w:hAnsi="Utopia"/>
      <w:i/>
      <w:sz w:val="20"/>
    </w:rPr>
  </w:style>
  <w:style w:type="paragraph" w:customStyle="1" w:styleId="FMTextCont">
    <w:name w:val="FM Text Cont"/>
    <w:basedOn w:val="FMText"/>
    <w:rsid w:val="00587308"/>
    <w:pPr>
      <w:ind w:firstLine="576"/>
    </w:pPr>
  </w:style>
  <w:style w:type="paragraph" w:customStyle="1" w:styleId="Footnote">
    <w:name w:val="Footnote"/>
    <w:basedOn w:val="Normal"/>
    <w:rsid w:val="00587308"/>
    <w:rPr>
      <w:sz w:val="19"/>
    </w:rPr>
  </w:style>
  <w:style w:type="paragraph" w:styleId="DocumentMap">
    <w:name w:val="Document Map"/>
    <w:basedOn w:val="Normal"/>
    <w:link w:val="DocumentMapChar"/>
    <w:uiPriority w:val="99"/>
    <w:semiHidden/>
    <w:rsid w:val="00587308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587308"/>
    <w:pPr>
      <w:spacing w:before="120"/>
      <w:ind w:left="288" w:right="288"/>
      <w:contextualSpacing/>
    </w:pPr>
    <w:rPr>
      <w:rFonts w:ascii="TheSansMonoConNormal" w:eastAsia="Times New Roman" w:hAnsi="TheSansMonoConNormal"/>
      <w:noProof/>
      <w:sz w:val="18"/>
      <w:szCs w:val="20"/>
      <w:lang w:val="x-none" w:eastAsia="x-none"/>
    </w:rPr>
  </w:style>
  <w:style w:type="character" w:customStyle="1" w:styleId="ExerciseCodeChar">
    <w:name w:val="Exercise Code Char"/>
    <w:link w:val="ExerciseCode"/>
    <w:rsid w:val="00587308"/>
    <w:rPr>
      <w:rFonts w:ascii="TheSansMonoConNormal" w:hAnsi="TheSansMonoConNormal"/>
      <w:noProof/>
      <w:sz w:val="18"/>
      <w:lang w:val="x-none" w:eastAsia="x-none"/>
    </w:rPr>
  </w:style>
  <w:style w:type="paragraph" w:customStyle="1" w:styleId="ExerciseSubhead">
    <w:name w:val="Exercise Subhead"/>
    <w:basedOn w:val="Normal"/>
    <w:rsid w:val="00587308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BodyTextCont">
    <w:name w:val="Body Text Cont"/>
    <w:basedOn w:val="Normal"/>
    <w:rsid w:val="00587308"/>
    <w:pPr>
      <w:suppressAutoHyphens/>
      <w:spacing w:after="0"/>
      <w:ind w:firstLine="720"/>
    </w:pPr>
    <w:rPr>
      <w:rFonts w:ascii="Utopia" w:hAnsi="Utopia"/>
      <w:sz w:val="18"/>
    </w:rPr>
  </w:style>
  <w:style w:type="character" w:styleId="Hyperlink">
    <w:name w:val="Hyperlink"/>
    <w:uiPriority w:val="99"/>
    <w:rsid w:val="00587308"/>
    <w:rPr>
      <w:color w:val="0000FF"/>
      <w:u w:val="single"/>
    </w:rPr>
  </w:style>
  <w:style w:type="paragraph" w:styleId="Footer">
    <w:name w:val="footer"/>
    <w:basedOn w:val="Normal"/>
    <w:link w:val="FooterChar"/>
    <w:rsid w:val="00587308"/>
    <w:pPr>
      <w:tabs>
        <w:tab w:val="center" w:pos="4320"/>
        <w:tab w:val="right" w:pos="8640"/>
      </w:tabs>
      <w:spacing w:before="360" w:after="240"/>
    </w:pPr>
    <w:rPr>
      <w:rFonts w:ascii="Utopia" w:hAnsi="Utopia"/>
      <w:lang w:val="x-none" w:eastAsia="x-none"/>
    </w:rPr>
  </w:style>
  <w:style w:type="paragraph" w:customStyle="1" w:styleId="NoteTipCaution">
    <w:name w:val="Note/Tip/Caution"/>
    <w:basedOn w:val="Normal"/>
    <w:next w:val="Normal"/>
    <w:link w:val="NoteTipCautionChar"/>
    <w:rsid w:val="00587308"/>
    <w:pPr>
      <w:pBdr>
        <w:top w:val="single" w:sz="4" w:space="10" w:color="auto"/>
        <w:bottom w:val="single" w:sz="4" w:space="10" w:color="auto"/>
      </w:pBdr>
      <w:spacing w:before="360" w:after="360" w:line="280" w:lineRule="exact"/>
      <w:ind w:left="144" w:right="144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paragraph" w:customStyle="1" w:styleId="BodyTextFirst">
    <w:name w:val="Body Text First"/>
    <w:basedOn w:val="BodyText"/>
    <w:next w:val="BodyTextCont"/>
    <w:link w:val="BodyTextFirstChar"/>
    <w:rsid w:val="00587308"/>
    <w:pPr>
      <w:spacing w:before="120" w:after="0" w:line="240" w:lineRule="auto"/>
    </w:pPr>
    <w:rPr>
      <w:rFonts w:ascii="Utopia" w:hAnsi="Utopia"/>
    </w:rPr>
  </w:style>
  <w:style w:type="character" w:customStyle="1" w:styleId="BodyTextFirstChar">
    <w:name w:val="Body Text First Char"/>
    <w:link w:val="BodyTextFirst"/>
    <w:rsid w:val="00587308"/>
    <w:rPr>
      <w:rFonts w:ascii="Utopia" w:eastAsia="Calibri" w:hAnsi="Utopia"/>
      <w:sz w:val="18"/>
      <w:szCs w:val="22"/>
      <w:lang w:val="x-none" w:eastAsia="x-none"/>
    </w:rPr>
  </w:style>
  <w:style w:type="character" w:customStyle="1" w:styleId="CodeInline">
    <w:name w:val="Code Inline"/>
    <w:rsid w:val="00587308"/>
    <w:rPr>
      <w:rFonts w:ascii="TheSansMonoConNormal" w:hAnsi="TheSansMonoConNormal"/>
      <w:color w:val="auto"/>
      <w:sz w:val="18"/>
      <w:bdr w:val="none" w:sz="0" w:space="0" w:color="auto"/>
      <w:shd w:val="clear" w:color="auto" w:fill="auto"/>
    </w:rPr>
  </w:style>
  <w:style w:type="paragraph" w:customStyle="1" w:styleId="TableTextLast">
    <w:name w:val="Table Text Last"/>
    <w:basedOn w:val="TableText"/>
    <w:next w:val="BodyText"/>
    <w:rsid w:val="00587308"/>
    <w:pPr>
      <w:pBdr>
        <w:bottom w:val="dotted" w:sz="4" w:space="3" w:color="auto"/>
      </w:pBdr>
      <w:spacing w:after="240"/>
    </w:pPr>
    <w:rPr>
      <w:rFonts w:ascii="Times New Roman" w:hAnsi="Times New Roman"/>
    </w:rPr>
  </w:style>
  <w:style w:type="paragraph" w:customStyle="1" w:styleId="Dingbat">
    <w:name w:val="Dingbat"/>
    <w:basedOn w:val="NoteTipCaution"/>
    <w:link w:val="DingbatCharChar"/>
    <w:rsid w:val="00587308"/>
    <w:rPr>
      <w:rFonts w:ascii="ZapfDingbats" w:hAnsi="ZapfDingbats"/>
      <w:color w:val="BFBFBF"/>
      <w:szCs w:val="24"/>
    </w:rPr>
  </w:style>
  <w:style w:type="character" w:customStyle="1" w:styleId="DingbatCharChar">
    <w:name w:val="Dingbat Char Char"/>
    <w:basedOn w:val="DefaultParagraphFont"/>
    <w:link w:val="Dingbat"/>
    <w:rsid w:val="00587308"/>
    <w:rPr>
      <w:rFonts w:ascii="ZapfDingbats" w:hAnsi="ZapfDingbats"/>
      <w:color w:val="BFBFBF"/>
      <w:szCs w:val="24"/>
      <w:lang w:val="x-none" w:eastAsia="x-none"/>
    </w:rPr>
  </w:style>
  <w:style w:type="table" w:customStyle="1" w:styleId="TableList">
    <w:name w:val="Table List"/>
    <w:basedOn w:val="TableNormal"/>
    <w:rsid w:val="00587308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587308"/>
  </w:style>
  <w:style w:type="paragraph" w:customStyle="1" w:styleId="SideBarSubhead">
    <w:name w:val="Side Bar Subhead"/>
    <w:basedOn w:val="Normal"/>
    <w:rsid w:val="00587308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587308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BodyChar">
    <w:name w:val="Side Bar Body Char"/>
    <w:link w:val="SideBarBody"/>
    <w:rsid w:val="00587308"/>
    <w:rPr>
      <w:rFonts w:ascii="HelveticaNeue Condensed" w:hAnsi="HelveticaNeue Condensed"/>
      <w:lang w:val="x-none" w:eastAsia="x-none"/>
    </w:rPr>
  </w:style>
  <w:style w:type="paragraph" w:customStyle="1" w:styleId="ExerciseLast">
    <w:name w:val="Exercise Last"/>
    <w:basedOn w:val="Normal"/>
    <w:link w:val="ExerciseLastChar"/>
    <w:qFormat/>
    <w:rsid w:val="00587308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LastChar">
    <w:name w:val="Exercise Last Char"/>
    <w:link w:val="ExerciseLast"/>
    <w:rsid w:val="00587308"/>
    <w:rPr>
      <w:rFonts w:ascii="HelveticaNeue Condensed" w:hAnsi="HelveticaNeue Condensed"/>
      <w:lang w:val="x-none" w:eastAsia="x-none"/>
    </w:rPr>
  </w:style>
  <w:style w:type="paragraph" w:customStyle="1" w:styleId="SideBarLast">
    <w:name w:val="Side Bar Last"/>
    <w:basedOn w:val="Normal"/>
    <w:link w:val="SideBarLastChar"/>
    <w:qFormat/>
    <w:rsid w:val="00587308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LastChar">
    <w:name w:val="Side Bar Last Char"/>
    <w:link w:val="SideBarLast"/>
    <w:rsid w:val="00587308"/>
    <w:rPr>
      <w:rFonts w:ascii="HelveticaNeue Condensed" w:hAnsi="HelveticaNeue Condensed"/>
      <w:lang w:val="x-none" w:eastAsia="x-none"/>
    </w:rPr>
  </w:style>
  <w:style w:type="paragraph" w:customStyle="1" w:styleId="SideBarBullet">
    <w:name w:val="Side Bar Bullet"/>
    <w:basedOn w:val="Normal"/>
    <w:rsid w:val="00587308"/>
    <w:pPr>
      <w:framePr w:wrap="notBeside" w:vAnchor="text" w:hAnchor="text" w:y="1"/>
      <w:numPr>
        <w:numId w:val="3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ExerciseNum">
    <w:name w:val="Exercise Num"/>
    <w:basedOn w:val="Normal"/>
    <w:link w:val="ExerciseNumChar"/>
    <w:qFormat/>
    <w:rsid w:val="00587308"/>
    <w:pPr>
      <w:numPr>
        <w:numId w:val="5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NumChar">
    <w:name w:val="Exercise Num Char"/>
    <w:link w:val="ExerciseNum"/>
    <w:rsid w:val="00587308"/>
    <w:rPr>
      <w:rFonts w:ascii="HelveticaNeue Condensed" w:hAnsi="HelveticaNeue Condensed"/>
      <w:lang w:val="x-none" w:eastAsia="x-none"/>
    </w:rPr>
  </w:style>
  <w:style w:type="paragraph" w:customStyle="1" w:styleId="SideBarNum">
    <w:name w:val="Side Bar Num"/>
    <w:basedOn w:val="Normal"/>
    <w:link w:val="SideBarNumChar"/>
    <w:qFormat/>
    <w:rsid w:val="00587308"/>
    <w:pPr>
      <w:numPr>
        <w:numId w:val="6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NumChar">
    <w:name w:val="Side Bar Num Char"/>
    <w:link w:val="SideBarNum"/>
    <w:rsid w:val="00587308"/>
    <w:rPr>
      <w:rFonts w:ascii="HelveticaNeue Condensed" w:hAnsi="HelveticaNeue Condensed"/>
      <w:lang w:val="x-none" w:eastAsia="x-none"/>
    </w:rPr>
  </w:style>
  <w:style w:type="paragraph" w:customStyle="1" w:styleId="SideBarHead">
    <w:name w:val="Side Bar Head"/>
    <w:basedOn w:val="Normal"/>
    <w:next w:val="Normal"/>
    <w:rsid w:val="00587308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587308"/>
    <w:pPr>
      <w:tabs>
        <w:tab w:val="center" w:pos="4680"/>
        <w:tab w:val="right" w:pos="9360"/>
      </w:tabs>
      <w:spacing w:before="240" w:after="480" w:line="276" w:lineRule="auto"/>
    </w:pPr>
    <w:rPr>
      <w:rFonts w:ascii="Utopia" w:hAnsi="Utopia"/>
    </w:rPr>
  </w:style>
  <w:style w:type="paragraph" w:customStyle="1" w:styleId="FMBookTitle">
    <w:name w:val="FM Book Title"/>
    <w:basedOn w:val="Normal"/>
    <w:rsid w:val="00587308"/>
    <w:pPr>
      <w:spacing w:before="2600" w:after="0" w:line="240" w:lineRule="auto"/>
      <w:jc w:val="center"/>
    </w:pPr>
    <w:rPr>
      <w:rFonts w:ascii="Helvetica 65 Medium" w:hAnsi="Helvetica 65 Medium"/>
      <w:spacing w:val="-20"/>
      <w:sz w:val="60"/>
      <w:szCs w:val="48"/>
    </w:rPr>
  </w:style>
  <w:style w:type="paragraph" w:customStyle="1" w:styleId="FMEdition">
    <w:name w:val="FM Edition"/>
    <w:basedOn w:val="Normal"/>
    <w:link w:val="FMEditionChar"/>
    <w:rsid w:val="00587308"/>
    <w:pPr>
      <w:spacing w:before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CopyrightCredits">
    <w:name w:val="FM Copyright Credits"/>
    <w:basedOn w:val="Normal"/>
    <w:rsid w:val="00587308"/>
    <w:pPr>
      <w:spacing w:before="240" w:after="0"/>
      <w:ind w:left="648" w:hanging="288"/>
      <w:contextualSpacing/>
    </w:pPr>
    <w:rPr>
      <w:rFonts w:ascii="Utopia" w:hAnsi="Utopia"/>
      <w:sz w:val="18"/>
    </w:rPr>
  </w:style>
  <w:style w:type="paragraph" w:customStyle="1" w:styleId="FMCopyrightCreditsLast">
    <w:name w:val="FM Copyright Credits Last"/>
    <w:basedOn w:val="FMCopyrightCredits"/>
    <w:next w:val="FMCopyright"/>
    <w:rsid w:val="00587308"/>
    <w:pPr>
      <w:spacing w:before="0" w:after="240"/>
    </w:pPr>
  </w:style>
  <w:style w:type="paragraph" w:customStyle="1" w:styleId="FMHead">
    <w:name w:val="FM Head"/>
    <w:basedOn w:val="Normal"/>
    <w:next w:val="Normal"/>
    <w:link w:val="FMHeadChar"/>
    <w:rsid w:val="00587308"/>
    <w:pPr>
      <w:spacing w:before="960" w:after="1200" w:line="240" w:lineRule="auto"/>
      <w:contextualSpacing/>
    </w:pPr>
    <w:rPr>
      <w:rFonts w:ascii="Arial Narrow" w:hAnsi="Arial Narrow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rsid w:val="00587308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587308"/>
    <w:pPr>
      <w:tabs>
        <w:tab w:val="right" w:leader="dot" w:pos="8626"/>
      </w:tabs>
      <w:spacing w:after="95"/>
      <w:ind w:left="475"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rsid w:val="00587308"/>
    <w:pPr>
      <w:spacing w:before="120" w:after="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rsid w:val="00587308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rsid w:val="00587308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rsid w:val="00587308"/>
    <w:pPr>
      <w:ind w:left="360"/>
    </w:pPr>
  </w:style>
  <w:style w:type="character" w:customStyle="1" w:styleId="BodyTextIndentChar">
    <w:name w:val="Body Text Indent Char"/>
    <w:basedOn w:val="DefaultParagraphFont"/>
    <w:link w:val="BodyTextIndent"/>
    <w:rsid w:val="00587308"/>
    <w:rPr>
      <w:rFonts w:ascii="Calibri" w:eastAsia="Calibri" w:hAnsi="Calibri"/>
      <w:sz w:val="22"/>
      <w:szCs w:val="22"/>
    </w:rPr>
  </w:style>
  <w:style w:type="paragraph" w:styleId="BodyTextFirstIndent2">
    <w:name w:val="Body Text First Indent 2"/>
    <w:basedOn w:val="BodyTextIndent"/>
    <w:link w:val="BodyTextFirstIndent2Char"/>
    <w:rsid w:val="00587308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587308"/>
    <w:rPr>
      <w:rFonts w:ascii="Calibri" w:eastAsia="Calibri" w:hAnsi="Calibri"/>
      <w:sz w:val="22"/>
      <w:szCs w:val="22"/>
    </w:rPr>
  </w:style>
  <w:style w:type="character" w:customStyle="1" w:styleId="NoteTipCautionChar">
    <w:name w:val="Note/Tip/Caution Char"/>
    <w:link w:val="NoteTipCaution"/>
    <w:rsid w:val="00587308"/>
    <w:rPr>
      <w:rFonts w:ascii="HelveticaNeue Condensed" w:hAnsi="HelveticaNeue Condensed"/>
      <w:lang w:val="x-none" w:eastAsia="x-none"/>
    </w:rPr>
  </w:style>
  <w:style w:type="character" w:customStyle="1" w:styleId="FooterChar">
    <w:name w:val="Footer Char"/>
    <w:link w:val="Footer"/>
    <w:rsid w:val="00587308"/>
    <w:rPr>
      <w:rFonts w:ascii="Utopia" w:eastAsia="Calibri" w:hAnsi="Utopia"/>
      <w:sz w:val="22"/>
      <w:szCs w:val="22"/>
      <w:lang w:val="x-none" w:eastAsia="x-none"/>
    </w:rPr>
  </w:style>
  <w:style w:type="character" w:customStyle="1" w:styleId="Heading7Char">
    <w:name w:val="Heading 7 Char"/>
    <w:basedOn w:val="DefaultParagraphFont"/>
    <w:link w:val="Heading7"/>
    <w:uiPriority w:val="9"/>
    <w:rsid w:val="00587308"/>
    <w:rPr>
      <w:rFonts w:ascii="Arial Narrow" w:eastAsia="Calibri" w:hAnsi="Arial Narrow"/>
      <w:b/>
      <w:sz w:val="22"/>
      <w:szCs w:val="22"/>
      <w:lang w:val="x-none" w:eastAsia="x-none"/>
    </w:rPr>
  </w:style>
  <w:style w:type="character" w:customStyle="1" w:styleId="Heading8Char">
    <w:name w:val="Heading 8 Char"/>
    <w:basedOn w:val="DefaultParagraphFont"/>
    <w:link w:val="Heading8"/>
    <w:uiPriority w:val="9"/>
    <w:rsid w:val="00587308"/>
    <w:rPr>
      <w:rFonts w:ascii="Arial Narrow" w:eastAsia="Calibri" w:hAnsi="Arial Narrow"/>
      <w:b/>
      <w:sz w:val="22"/>
      <w:szCs w:val="18"/>
      <w:lang w:val="x-none" w:eastAsia="x-none"/>
    </w:rPr>
  </w:style>
  <w:style w:type="character" w:customStyle="1" w:styleId="Heading9Char">
    <w:name w:val="Heading 9 Char"/>
    <w:basedOn w:val="DefaultParagraphFont"/>
    <w:link w:val="Heading9"/>
    <w:uiPriority w:val="9"/>
    <w:rsid w:val="00587308"/>
    <w:rPr>
      <w:rFonts w:ascii="Arial Narrow" w:eastAsia="Calibri" w:hAnsi="Arial Narrow"/>
      <w:b/>
      <w:i/>
      <w:iCs/>
      <w:sz w:val="22"/>
      <w:szCs w:val="18"/>
      <w:lang w:val="x-none" w:eastAsia="x-none"/>
    </w:rPr>
  </w:style>
  <w:style w:type="paragraph" w:styleId="Header">
    <w:name w:val="header"/>
    <w:basedOn w:val="Normal"/>
    <w:link w:val="HeaderChar"/>
    <w:rsid w:val="00587308"/>
    <w:pPr>
      <w:tabs>
        <w:tab w:val="center" w:pos="4680"/>
        <w:tab w:val="right" w:pos="9360"/>
      </w:tabs>
      <w:spacing w:after="360" w:line="240" w:lineRule="auto"/>
    </w:pPr>
    <w:rPr>
      <w:rFonts w:ascii="HelveticaNeue Condensed" w:hAnsi="HelveticaNeue Condensed"/>
      <w:b/>
      <w:sz w:val="18"/>
      <w:lang w:val="x-none" w:eastAsia="x-none"/>
    </w:rPr>
  </w:style>
  <w:style w:type="character" w:customStyle="1" w:styleId="HeaderChar">
    <w:name w:val="Header Char"/>
    <w:link w:val="Header"/>
    <w:rsid w:val="00587308"/>
    <w:rPr>
      <w:rFonts w:ascii="HelveticaNeue Condensed" w:eastAsia="Calibri" w:hAnsi="HelveticaNeue Condensed"/>
      <w:b/>
      <w:sz w:val="18"/>
      <w:szCs w:val="22"/>
      <w:lang w:val="x-none" w:eastAsia="x-none"/>
    </w:rPr>
  </w:style>
  <w:style w:type="paragraph" w:styleId="BodyText2">
    <w:name w:val="Body Text 2"/>
    <w:basedOn w:val="BodyText"/>
    <w:link w:val="BodyText2Char"/>
    <w:autoRedefine/>
    <w:uiPriority w:val="99"/>
    <w:unhideWhenUsed/>
    <w:rsid w:val="00587308"/>
    <w:pPr>
      <w:spacing w:before="20" w:line="480" w:lineRule="auto"/>
    </w:pPr>
    <w:rPr>
      <w:rFonts w:eastAsiaTheme="minorEastAsia" w:cstheme="minorBidi"/>
      <w:sz w:val="20"/>
      <w:lang w:bidi="hi-IN"/>
    </w:rPr>
  </w:style>
  <w:style w:type="character" w:customStyle="1" w:styleId="BodyText2Char">
    <w:name w:val="Body Text 2 Char"/>
    <w:basedOn w:val="DefaultParagraphFont"/>
    <w:link w:val="BodyText2"/>
    <w:uiPriority w:val="99"/>
    <w:rsid w:val="00587308"/>
    <w:rPr>
      <w:rFonts w:ascii="Arial" w:eastAsiaTheme="minorEastAsia" w:hAnsi="Arial" w:cstheme="minorBidi"/>
      <w:szCs w:val="22"/>
      <w:lang w:val="x-none" w:eastAsia="x-none" w:bidi="hi-IN"/>
    </w:rPr>
  </w:style>
  <w:style w:type="paragraph" w:styleId="BodyText3">
    <w:name w:val="Body Text 3"/>
    <w:basedOn w:val="BodyText"/>
    <w:link w:val="BodyText3Char"/>
    <w:autoRedefine/>
    <w:uiPriority w:val="99"/>
    <w:unhideWhenUsed/>
    <w:rsid w:val="00587308"/>
    <w:pPr>
      <w:spacing w:before="20"/>
    </w:pPr>
    <w:rPr>
      <w:rFonts w:eastAsiaTheme="minorEastAsia" w:cstheme="minorBidi"/>
      <w:sz w:val="20"/>
      <w:szCs w:val="14"/>
      <w:lang w:bidi="hi-IN"/>
    </w:rPr>
  </w:style>
  <w:style w:type="character" w:customStyle="1" w:styleId="BodyText3Char">
    <w:name w:val="Body Text 3 Char"/>
    <w:basedOn w:val="DefaultParagraphFont"/>
    <w:link w:val="BodyText3"/>
    <w:uiPriority w:val="99"/>
    <w:rsid w:val="00587308"/>
    <w:rPr>
      <w:rFonts w:ascii="Arial" w:eastAsiaTheme="minorEastAsia" w:hAnsi="Arial" w:cstheme="minorBidi"/>
      <w:szCs w:val="14"/>
      <w:lang w:val="x-none" w:eastAsia="x-none" w:bidi="hi-IN"/>
    </w:rPr>
  </w:style>
  <w:style w:type="paragraph" w:styleId="ListBullet">
    <w:name w:val="List Bullet"/>
    <w:basedOn w:val="BodyText"/>
    <w:uiPriority w:val="99"/>
    <w:unhideWhenUsed/>
    <w:qFormat/>
    <w:rsid w:val="00587308"/>
    <w:pPr>
      <w:spacing w:after="80"/>
      <w:ind w:left="357" w:hanging="357"/>
    </w:pPr>
    <w:rPr>
      <w:rFonts w:eastAsiaTheme="minorEastAsia" w:cstheme="minorBidi"/>
      <w:sz w:val="20"/>
      <w:lang w:bidi="hi-IN"/>
    </w:rPr>
  </w:style>
  <w:style w:type="paragraph" w:styleId="ListContinue">
    <w:name w:val="List Continue"/>
    <w:basedOn w:val="BodyText"/>
    <w:next w:val="BodyText"/>
    <w:uiPriority w:val="99"/>
    <w:unhideWhenUsed/>
    <w:rsid w:val="00587308"/>
    <w:pPr>
      <w:spacing w:before="20"/>
      <w:ind w:left="357"/>
      <w:contextualSpacing/>
    </w:pPr>
    <w:rPr>
      <w:rFonts w:eastAsiaTheme="minorEastAsia" w:cstheme="minorBidi"/>
      <w:sz w:val="20"/>
      <w:lang w:bidi="hi-IN"/>
    </w:rPr>
  </w:style>
  <w:style w:type="character" w:styleId="Emphasis">
    <w:name w:val="Emphasis"/>
    <w:basedOn w:val="DefaultParagraphFont"/>
    <w:qFormat/>
    <w:rsid w:val="00587308"/>
    <w:rPr>
      <w:i/>
      <w:iCs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87308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uiPriority w:val="39"/>
    <w:rsid w:val="00587308"/>
    <w:pPr>
      <w:spacing w:after="0"/>
      <w:ind w:left="22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TOC2"/>
    <w:next w:val="BodyText"/>
    <w:uiPriority w:val="39"/>
    <w:unhideWhenUsed/>
    <w:rsid w:val="00587308"/>
    <w:pPr>
      <w:ind w:left="440"/>
    </w:pPr>
    <w:rPr>
      <w:i/>
      <w:iCs/>
      <w:smallCaps w:val="0"/>
    </w:rPr>
  </w:style>
  <w:style w:type="paragraph" w:styleId="TOC4">
    <w:name w:val="toc 4"/>
    <w:basedOn w:val="TOC3"/>
    <w:next w:val="BodyText"/>
    <w:uiPriority w:val="39"/>
    <w:unhideWhenUsed/>
    <w:rsid w:val="00587308"/>
    <w:pPr>
      <w:ind w:left="660"/>
    </w:pPr>
    <w:rPr>
      <w:i w:val="0"/>
      <w:iCs w:val="0"/>
      <w:sz w:val="18"/>
      <w:szCs w:val="18"/>
    </w:rPr>
  </w:style>
  <w:style w:type="paragraph" w:styleId="ListParagraph">
    <w:name w:val="List Paragraph"/>
    <w:basedOn w:val="BodyText"/>
    <w:uiPriority w:val="34"/>
    <w:qFormat/>
    <w:rsid w:val="00587308"/>
    <w:pPr>
      <w:numPr>
        <w:numId w:val="13"/>
      </w:numPr>
      <w:spacing w:before="20" w:after="240"/>
      <w:ind w:left="851" w:hanging="284"/>
      <w:contextualSpacing/>
    </w:pPr>
    <w:rPr>
      <w:rFonts w:eastAsiaTheme="minorEastAsia" w:cstheme="minorBidi"/>
      <w:sz w:val="20"/>
      <w:szCs w:val="18"/>
      <w:lang w:bidi="hi-IN"/>
    </w:rPr>
  </w:style>
  <w:style w:type="paragraph" w:customStyle="1" w:styleId="JavaCode">
    <w:name w:val="Java Code"/>
    <w:basedOn w:val="BodyText"/>
    <w:link w:val="JavaCodeChar"/>
    <w:qFormat/>
    <w:rsid w:val="00587308"/>
    <w:pPr>
      <w:tabs>
        <w:tab w:val="left" w:pos="374"/>
        <w:tab w:val="left" w:pos="754"/>
        <w:tab w:val="left" w:pos="1123"/>
        <w:tab w:val="left" w:pos="1497"/>
        <w:tab w:val="left" w:pos="1871"/>
        <w:tab w:val="left" w:pos="2245"/>
        <w:tab w:val="left" w:pos="2620"/>
      </w:tabs>
      <w:spacing w:before="20" w:after="300"/>
      <w:contextualSpacing/>
    </w:pPr>
    <w:rPr>
      <w:rFonts w:ascii="TheSansMonoConNormal" w:eastAsiaTheme="minorEastAsia" w:hAnsi="TheSansMonoConNormal" w:cstheme="minorBidi"/>
      <w:noProof/>
    </w:rPr>
  </w:style>
  <w:style w:type="paragraph" w:styleId="TOC5">
    <w:name w:val="toc 5"/>
    <w:basedOn w:val="Normal"/>
    <w:next w:val="TOC4"/>
    <w:uiPriority w:val="39"/>
    <w:unhideWhenUsed/>
    <w:rsid w:val="00587308"/>
    <w:pPr>
      <w:spacing w:after="0"/>
      <w:ind w:left="88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uiPriority w:val="39"/>
    <w:unhideWhenUsed/>
    <w:rsid w:val="00587308"/>
    <w:pPr>
      <w:spacing w:after="0"/>
      <w:ind w:left="1100"/>
    </w:pPr>
    <w:rPr>
      <w:rFonts w:asciiTheme="minorHAnsi" w:hAnsiTheme="minorHAnsi"/>
      <w:sz w:val="18"/>
      <w:szCs w:val="18"/>
    </w:rPr>
  </w:style>
  <w:style w:type="paragraph" w:styleId="Caption">
    <w:name w:val="caption"/>
    <w:basedOn w:val="BodyText"/>
    <w:next w:val="BodyText"/>
    <w:uiPriority w:val="35"/>
    <w:unhideWhenUsed/>
    <w:qFormat/>
    <w:rsid w:val="00587308"/>
    <w:pPr>
      <w:keepNext/>
      <w:spacing w:before="20" w:after="200"/>
    </w:pPr>
    <w:rPr>
      <w:rFonts w:eastAsiaTheme="minorEastAsia" w:cstheme="minorBidi"/>
      <w:bCs/>
      <w:i/>
      <w:szCs w:val="16"/>
      <w:lang w:bidi="hi-IN"/>
    </w:rPr>
  </w:style>
  <w:style w:type="table" w:customStyle="1" w:styleId="JavaBookTable">
    <w:name w:val="Java Book Table"/>
    <w:basedOn w:val="TableGrid"/>
    <w:uiPriority w:val="99"/>
    <w:rsid w:val="00587308"/>
    <w:tblPr/>
  </w:style>
  <w:style w:type="paragraph" w:styleId="Title">
    <w:name w:val="Title"/>
    <w:basedOn w:val="BodyText"/>
    <w:next w:val="BodyText"/>
    <w:link w:val="TitleChar"/>
    <w:qFormat/>
    <w:rsid w:val="00587308"/>
    <w:pPr>
      <w:spacing w:before="960" w:after="320"/>
      <w:jc w:val="center"/>
      <w:outlineLvl w:val="0"/>
    </w:pPr>
    <w:rPr>
      <w:rFonts w:ascii="Book Antiqua" w:hAnsi="Book Antiqua"/>
      <w:b/>
      <w:kern w:val="28"/>
      <w:sz w:val="72"/>
      <w:szCs w:val="32"/>
    </w:rPr>
  </w:style>
  <w:style w:type="character" w:customStyle="1" w:styleId="TitleChar">
    <w:name w:val="Title Char"/>
    <w:basedOn w:val="DefaultParagraphFont"/>
    <w:link w:val="Title"/>
    <w:rsid w:val="00587308"/>
    <w:rPr>
      <w:rFonts w:ascii="Book Antiqua" w:eastAsia="Calibri" w:hAnsi="Book Antiqua"/>
      <w:b/>
      <w:kern w:val="28"/>
      <w:sz w:val="72"/>
      <w:szCs w:val="32"/>
      <w:lang w:val="x-none" w:eastAsia="x-none"/>
    </w:rPr>
  </w:style>
  <w:style w:type="paragraph" w:styleId="BlockText">
    <w:name w:val="Block Text"/>
    <w:basedOn w:val="Normal"/>
    <w:uiPriority w:val="99"/>
    <w:unhideWhenUsed/>
    <w:rsid w:val="00587308"/>
    <w:rPr>
      <w:rFonts w:ascii="Courier New" w:hAnsi="Courier New"/>
      <w:iCs/>
      <w:szCs w:val="18"/>
    </w:rPr>
  </w:style>
  <w:style w:type="paragraph" w:styleId="Subtitle">
    <w:name w:val="Subtitle"/>
    <w:basedOn w:val="Normal"/>
    <w:next w:val="Normal"/>
    <w:link w:val="SubtitleChar"/>
    <w:qFormat/>
    <w:rsid w:val="00587308"/>
    <w:pPr>
      <w:spacing w:after="60"/>
      <w:jc w:val="center"/>
      <w:outlineLvl w:val="1"/>
    </w:pPr>
    <w:rPr>
      <w:rFonts w:ascii="Cambria" w:hAnsi="Cambria"/>
      <w:szCs w:val="24"/>
    </w:rPr>
  </w:style>
  <w:style w:type="character" w:customStyle="1" w:styleId="SubtitleChar">
    <w:name w:val="Subtitle Char"/>
    <w:basedOn w:val="DefaultParagraphFont"/>
    <w:link w:val="Subtitle"/>
    <w:rsid w:val="00587308"/>
    <w:rPr>
      <w:rFonts w:ascii="Cambria" w:eastAsia="Calibri" w:hAnsi="Cambria"/>
      <w:sz w:val="22"/>
      <w:szCs w:val="24"/>
    </w:rPr>
  </w:style>
  <w:style w:type="character" w:styleId="Strong">
    <w:name w:val="Strong"/>
    <w:basedOn w:val="DefaultParagraphFont"/>
    <w:uiPriority w:val="22"/>
    <w:qFormat/>
    <w:rsid w:val="00587308"/>
    <w:rPr>
      <w:b/>
      <w:bCs/>
    </w:rPr>
  </w:style>
  <w:style w:type="paragraph" w:styleId="NoSpacing">
    <w:name w:val="No Spacing"/>
    <w:uiPriority w:val="1"/>
    <w:qFormat/>
    <w:rsid w:val="00587308"/>
    <w:rPr>
      <w:rFonts w:ascii="Calibri" w:eastAsia="Calibri" w:hAnsi="Calibri"/>
      <w:sz w:val="22"/>
      <w:szCs w:val="22"/>
    </w:rPr>
  </w:style>
  <w:style w:type="paragraph" w:styleId="IntenseQuote">
    <w:name w:val="Intense Quote"/>
    <w:basedOn w:val="Normal"/>
    <w:next w:val="Normal"/>
    <w:link w:val="IntenseQuoteChar"/>
    <w:qFormat/>
    <w:rsid w:val="00587308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rsid w:val="00587308"/>
    <w:rPr>
      <w:rFonts w:ascii="Calibri" w:eastAsia="Calibri" w:hAnsi="Calibri"/>
      <w:b/>
      <w:bCs/>
      <w:i/>
      <w:iCs/>
      <w:sz w:val="22"/>
      <w:szCs w:val="22"/>
    </w:rPr>
  </w:style>
  <w:style w:type="character" w:styleId="SubtleEmphasis">
    <w:name w:val="Subtle Emphasis"/>
    <w:qFormat/>
    <w:rsid w:val="00587308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587308"/>
    <w:rPr>
      <w:b/>
      <w:bCs/>
      <w:i/>
      <w:iCs/>
      <w:color w:val="auto"/>
    </w:rPr>
  </w:style>
  <w:style w:type="character" w:styleId="SubtleReference">
    <w:name w:val="Subtle Reference"/>
    <w:qFormat/>
    <w:rsid w:val="00587308"/>
    <w:rPr>
      <w:smallCaps/>
    </w:rPr>
  </w:style>
  <w:style w:type="character" w:styleId="IntenseReference">
    <w:name w:val="Intense Reference"/>
    <w:qFormat/>
    <w:rsid w:val="00587308"/>
    <w:rPr>
      <w:smallCaps/>
      <w:spacing w:val="5"/>
      <w:u w:val="single"/>
    </w:rPr>
  </w:style>
  <w:style w:type="character" w:styleId="BookTitle">
    <w:name w:val="Book Title"/>
    <w:qFormat/>
    <w:rsid w:val="00587308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rsid w:val="00587308"/>
    <w:pPr>
      <w:keepNext w:val="0"/>
      <w:spacing w:before="480" w:after="0" w:line="276" w:lineRule="auto"/>
      <w:outlineLvl w:val="9"/>
    </w:pPr>
    <w:rPr>
      <w:rFonts w:ascii="Cambria" w:hAnsi="Cambria"/>
      <w:b w:val="0"/>
      <w:bCs/>
      <w:szCs w:val="28"/>
    </w:rPr>
  </w:style>
  <w:style w:type="paragraph" w:styleId="BalloonText">
    <w:name w:val="Balloon Text"/>
    <w:basedOn w:val="Normal"/>
    <w:link w:val="BalloonTextChar"/>
    <w:uiPriority w:val="99"/>
    <w:rsid w:val="005873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587308"/>
    <w:rPr>
      <w:rFonts w:ascii="Tahoma" w:eastAsia="Calibri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587308"/>
    <w:pPr>
      <w:spacing w:before="100" w:beforeAutospacing="1" w:after="100" w:afterAutospacing="1"/>
    </w:pPr>
    <w:rPr>
      <w:szCs w:val="24"/>
    </w:rPr>
  </w:style>
  <w:style w:type="paragraph" w:styleId="PlainText">
    <w:name w:val="Plain Text"/>
    <w:basedOn w:val="Normal"/>
    <w:link w:val="PlainTextChar"/>
    <w:uiPriority w:val="99"/>
    <w:unhideWhenUsed/>
    <w:rsid w:val="00587308"/>
    <w:rPr>
      <w:rFonts w:ascii="Consolas" w:eastAsiaTheme="minorHAnsi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587308"/>
    <w:rPr>
      <w:rFonts w:ascii="Consolas" w:eastAsiaTheme="minorHAnsi" w:hAnsi="Consolas"/>
      <w:sz w:val="21"/>
      <w:szCs w:val="21"/>
    </w:rPr>
  </w:style>
  <w:style w:type="paragraph" w:customStyle="1" w:styleId="FigureText">
    <w:name w:val="Figure Text"/>
    <w:basedOn w:val="BodyText"/>
    <w:qFormat/>
    <w:rsid w:val="00587308"/>
    <w:pPr>
      <w:jc w:val="center"/>
    </w:pPr>
    <w:rPr>
      <w:rFonts w:ascii="Utopia" w:eastAsiaTheme="minorEastAsia" w:hAnsi="Utopia" w:cstheme="minorBidi"/>
      <w:color w:val="000000" w:themeColor="text1"/>
      <w:sz w:val="16"/>
      <w:lang w:bidi="hi-IN"/>
    </w:rPr>
  </w:style>
  <w:style w:type="character" w:customStyle="1" w:styleId="JavaCodeChar">
    <w:name w:val="Java Code Char"/>
    <w:basedOn w:val="BodyTextChar"/>
    <w:link w:val="JavaCode"/>
    <w:rsid w:val="00587308"/>
    <w:rPr>
      <w:rFonts w:ascii="TheSansMonoConNormal" w:eastAsiaTheme="minorEastAsia" w:hAnsi="TheSansMonoConNormal" w:cstheme="minorBidi"/>
      <w:noProof/>
      <w:sz w:val="18"/>
      <w:szCs w:val="22"/>
      <w:lang w:val="x-none" w:eastAsia="x-none"/>
    </w:rPr>
  </w:style>
  <w:style w:type="paragraph" w:customStyle="1" w:styleId="JavaNote">
    <w:name w:val="Java Note"/>
    <w:basedOn w:val="BodyText"/>
    <w:next w:val="BodyText"/>
    <w:link w:val="JavaNoteChar"/>
    <w:qFormat/>
    <w:rsid w:val="00587308"/>
    <w:pPr>
      <w:spacing w:before="400" w:after="400"/>
      <w:ind w:left="284" w:right="284"/>
      <w:contextualSpacing/>
    </w:pPr>
    <w:rPr>
      <w:rFonts w:eastAsiaTheme="minorEastAsia" w:cstheme="minorBidi"/>
    </w:rPr>
  </w:style>
  <w:style w:type="character" w:customStyle="1" w:styleId="JavaNoteChar">
    <w:name w:val="Java Note Char"/>
    <w:basedOn w:val="BodyTextChar"/>
    <w:link w:val="JavaNote"/>
    <w:rsid w:val="00587308"/>
    <w:rPr>
      <w:rFonts w:ascii="Arial" w:eastAsiaTheme="minorEastAsia" w:hAnsi="Arial" w:cstheme="minorBidi"/>
      <w:sz w:val="18"/>
      <w:szCs w:val="22"/>
      <w:lang w:val="x-none" w:eastAsia="x-none"/>
    </w:rPr>
  </w:style>
  <w:style w:type="paragraph" w:customStyle="1" w:styleId="JavaPicture">
    <w:name w:val="Java Picture"/>
    <w:basedOn w:val="BodyText"/>
    <w:next w:val="BodyText"/>
    <w:link w:val="JavaPictureChar"/>
    <w:qFormat/>
    <w:rsid w:val="00587308"/>
    <w:pPr>
      <w:spacing w:before="20" w:after="600"/>
    </w:pPr>
    <w:rPr>
      <w:rFonts w:eastAsiaTheme="minorEastAsia" w:cstheme="minorBidi"/>
      <w:sz w:val="16"/>
      <w:lang w:bidi="hi-IN"/>
    </w:rPr>
  </w:style>
  <w:style w:type="character" w:customStyle="1" w:styleId="JavaPictureChar">
    <w:name w:val="Java Picture Char"/>
    <w:basedOn w:val="BodyTextChar"/>
    <w:link w:val="JavaPicture"/>
    <w:rsid w:val="00587308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character" w:styleId="LineNumber">
    <w:name w:val="line number"/>
    <w:basedOn w:val="DefaultParagraphFont"/>
    <w:uiPriority w:val="99"/>
    <w:unhideWhenUsed/>
    <w:rsid w:val="00587308"/>
  </w:style>
  <w:style w:type="paragraph" w:customStyle="1" w:styleId="TableHeading">
    <w:name w:val="Table Heading"/>
    <w:link w:val="TableHeadingChar"/>
    <w:qFormat/>
    <w:rsid w:val="00587308"/>
    <w:pPr>
      <w:keepNext/>
      <w:spacing w:before="80" w:after="80"/>
      <w:jc w:val="center"/>
    </w:pPr>
    <w:rPr>
      <w:rFonts w:ascii="Book Antiqua" w:eastAsiaTheme="minorEastAsia" w:hAnsi="Book Antiqua" w:cstheme="minorBidi"/>
      <w:b/>
      <w:lang w:bidi="hi-IN"/>
    </w:rPr>
  </w:style>
  <w:style w:type="character" w:customStyle="1" w:styleId="TableHeadingChar">
    <w:name w:val="Table Heading Char"/>
    <w:basedOn w:val="DefaultParagraphFont"/>
    <w:link w:val="TableHeading"/>
    <w:rsid w:val="00587308"/>
    <w:rPr>
      <w:rFonts w:ascii="Book Antiqua" w:eastAsiaTheme="minorEastAsia" w:hAnsi="Book Antiqua" w:cstheme="minorBidi"/>
      <w:b/>
      <w:lang w:bidi="hi-IN"/>
    </w:rPr>
  </w:style>
  <w:style w:type="paragraph" w:customStyle="1" w:styleId="TableBody">
    <w:name w:val="Table Body"/>
    <w:basedOn w:val="BodyText"/>
    <w:link w:val="TableBodyChar"/>
    <w:qFormat/>
    <w:rsid w:val="00587308"/>
    <w:pPr>
      <w:spacing w:before="40" w:after="40"/>
    </w:pPr>
    <w:rPr>
      <w:rFonts w:eastAsiaTheme="minorEastAsia" w:cstheme="minorBidi"/>
      <w:lang w:bidi="hi-IN"/>
    </w:rPr>
  </w:style>
  <w:style w:type="character" w:customStyle="1" w:styleId="TableBodyChar">
    <w:name w:val="Table Body Char"/>
    <w:basedOn w:val="BodyTextChar"/>
    <w:link w:val="TableBody"/>
    <w:rsid w:val="00587308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numbering" w:customStyle="1" w:styleId="TableBullet">
    <w:name w:val="Table Bullet"/>
    <w:basedOn w:val="NoList"/>
    <w:uiPriority w:val="99"/>
    <w:rsid w:val="00587308"/>
    <w:pPr>
      <w:numPr>
        <w:numId w:val="8"/>
      </w:numPr>
    </w:pPr>
  </w:style>
  <w:style w:type="paragraph" w:customStyle="1" w:styleId="BodyTextAfterTable">
    <w:name w:val="Body Text After Table"/>
    <w:basedOn w:val="BodyText"/>
    <w:next w:val="BodyText"/>
    <w:link w:val="BodyTextAfterTableChar"/>
    <w:qFormat/>
    <w:rsid w:val="00587308"/>
    <w:pPr>
      <w:spacing w:before="400" w:after="240"/>
    </w:pPr>
    <w:rPr>
      <w:rFonts w:eastAsiaTheme="minorEastAsia" w:cstheme="minorBidi"/>
      <w:lang w:bidi="hi-IN"/>
    </w:rPr>
  </w:style>
  <w:style w:type="paragraph" w:styleId="ListNumber">
    <w:name w:val="List Number"/>
    <w:aliases w:val="Jaav Book List Number"/>
    <w:basedOn w:val="BodyText"/>
    <w:next w:val="BodyText"/>
    <w:uiPriority w:val="99"/>
    <w:unhideWhenUsed/>
    <w:rsid w:val="00587308"/>
    <w:pPr>
      <w:spacing w:before="20" w:after="400"/>
      <w:ind w:left="360" w:hanging="360"/>
      <w:contextualSpacing/>
    </w:pPr>
    <w:rPr>
      <w:rFonts w:eastAsiaTheme="minorEastAsia" w:cstheme="minorBidi"/>
      <w:sz w:val="20"/>
      <w:szCs w:val="18"/>
      <w:lang w:bidi="hi-IN"/>
    </w:rPr>
  </w:style>
  <w:style w:type="paragraph" w:customStyle="1" w:styleId="CaptionAfterTable">
    <w:name w:val="Caption After Table"/>
    <w:basedOn w:val="Caption"/>
    <w:next w:val="BodyText"/>
    <w:qFormat/>
    <w:rsid w:val="00587308"/>
    <w:pPr>
      <w:spacing w:before="600"/>
    </w:pPr>
  </w:style>
  <w:style w:type="numbering" w:customStyle="1" w:styleId="JavaBookMultiLevelListStyle">
    <w:name w:val="Java Book MultiLevel List Style"/>
    <w:uiPriority w:val="99"/>
    <w:rsid w:val="00587308"/>
    <w:pPr>
      <w:numPr>
        <w:numId w:val="9"/>
      </w:numPr>
    </w:pPr>
  </w:style>
  <w:style w:type="paragraph" w:customStyle="1" w:styleId="JavaComment">
    <w:name w:val="Java Comment"/>
    <w:basedOn w:val="JavaCode"/>
    <w:next w:val="JavaCode"/>
    <w:link w:val="JavaCommentChar"/>
    <w:qFormat/>
    <w:rsid w:val="00587308"/>
    <w:pPr>
      <w:spacing w:before="100"/>
    </w:pPr>
    <w:rPr>
      <w:color w:val="0000FF"/>
    </w:rPr>
  </w:style>
  <w:style w:type="character" w:customStyle="1" w:styleId="JavaCommentChar">
    <w:name w:val="Java Comment Char"/>
    <w:basedOn w:val="JavaCodeChar"/>
    <w:link w:val="JavaComment"/>
    <w:rsid w:val="00587308"/>
    <w:rPr>
      <w:rFonts w:ascii="TheSansMonoConNormal" w:eastAsiaTheme="minorEastAsia" w:hAnsi="TheSansMonoConNormal" w:cstheme="minorBidi"/>
      <w:noProof/>
      <w:color w:val="0000FF"/>
      <w:sz w:val="18"/>
      <w:szCs w:val="22"/>
      <w:lang w:val="x-none" w:eastAsia="x-none"/>
    </w:rPr>
  </w:style>
  <w:style w:type="paragraph" w:customStyle="1" w:styleId="H1">
    <w:name w:val="H1"/>
    <w:basedOn w:val="Normal"/>
    <w:next w:val="Normal"/>
    <w:autoRedefine/>
    <w:rsid w:val="00587308"/>
    <w:pPr>
      <w:keepNext/>
      <w:spacing w:before="100" w:after="100"/>
      <w:outlineLvl w:val="1"/>
    </w:pPr>
    <w:rPr>
      <w:b/>
      <w:snapToGrid w:val="0"/>
      <w:kern w:val="36"/>
    </w:rPr>
  </w:style>
  <w:style w:type="character" w:customStyle="1" w:styleId="HTMLMarkup">
    <w:name w:val="HTML Markup"/>
    <w:rsid w:val="00587308"/>
    <w:rPr>
      <w:vanish/>
      <w:color w:val="FF0000"/>
    </w:rPr>
  </w:style>
  <w:style w:type="character" w:customStyle="1" w:styleId="Typewriter">
    <w:name w:val="Typewriter"/>
    <w:rsid w:val="00587308"/>
    <w:rPr>
      <w:rFonts w:ascii="Courier New" w:hAnsi="Courier New"/>
      <w:sz w:val="20"/>
    </w:rPr>
  </w:style>
  <w:style w:type="paragraph" w:styleId="FootnoteText">
    <w:name w:val="footnote text"/>
    <w:basedOn w:val="Normal"/>
    <w:link w:val="FootnoteTextChar"/>
    <w:autoRedefine/>
    <w:rsid w:val="00587308"/>
    <w:rPr>
      <w:sz w:val="18"/>
    </w:rPr>
  </w:style>
  <w:style w:type="character" w:customStyle="1" w:styleId="FootnoteTextChar">
    <w:name w:val="Footnote Text Char"/>
    <w:basedOn w:val="DefaultParagraphFont"/>
    <w:link w:val="FootnoteText"/>
    <w:rsid w:val="00587308"/>
    <w:rPr>
      <w:rFonts w:ascii="Calibri" w:eastAsia="Calibri" w:hAnsi="Calibri"/>
      <w:sz w:val="18"/>
      <w:szCs w:val="22"/>
    </w:rPr>
  </w:style>
  <w:style w:type="character" w:styleId="FootnoteReference">
    <w:name w:val="footnote reference"/>
    <w:rsid w:val="00587308"/>
    <w:rPr>
      <w:vertAlign w:val="superscript"/>
    </w:rPr>
  </w:style>
  <w:style w:type="paragraph" w:styleId="NormalIndent">
    <w:name w:val="Normal Indent"/>
    <w:basedOn w:val="Normal"/>
    <w:rsid w:val="00587308"/>
    <w:pPr>
      <w:ind w:left="720"/>
    </w:pPr>
  </w:style>
  <w:style w:type="paragraph" w:styleId="TOC7">
    <w:name w:val="toc 7"/>
    <w:basedOn w:val="Normal"/>
    <w:next w:val="Normal"/>
    <w:autoRedefine/>
    <w:uiPriority w:val="39"/>
    <w:rsid w:val="00587308"/>
    <w:pPr>
      <w:spacing w:after="0"/>
      <w:ind w:left="132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587308"/>
    <w:pPr>
      <w:spacing w:after="0"/>
      <w:ind w:left="154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587308"/>
    <w:pPr>
      <w:spacing w:after="0"/>
      <w:ind w:left="1760"/>
    </w:pPr>
    <w:rPr>
      <w:rFonts w:asciiTheme="minorHAnsi" w:hAnsiTheme="minorHAnsi"/>
      <w:sz w:val="18"/>
      <w:szCs w:val="18"/>
    </w:rPr>
  </w:style>
  <w:style w:type="character" w:styleId="FollowedHyperlink">
    <w:name w:val="FollowedHyperlink"/>
    <w:rsid w:val="00587308"/>
    <w:rPr>
      <w:color w:val="800080"/>
      <w:u w:val="single"/>
    </w:rPr>
  </w:style>
  <w:style w:type="paragraph" w:styleId="TableofFigures">
    <w:name w:val="table of figures"/>
    <w:basedOn w:val="Normal"/>
    <w:next w:val="Normal"/>
    <w:rsid w:val="00587308"/>
    <w:pPr>
      <w:ind w:left="400" w:hanging="400"/>
    </w:pPr>
  </w:style>
  <w:style w:type="paragraph" w:styleId="HTMLPreformatted">
    <w:name w:val="HTML Preformatted"/>
    <w:basedOn w:val="Normal"/>
    <w:link w:val="HTMLPreformattedChar"/>
    <w:uiPriority w:val="99"/>
    <w:rsid w:val="005873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87308"/>
    <w:rPr>
      <w:rFonts w:ascii="Courier New" w:eastAsia="Courier New" w:hAnsi="Courier New" w:cs="Courier New"/>
      <w:sz w:val="22"/>
      <w:szCs w:val="22"/>
    </w:rPr>
  </w:style>
  <w:style w:type="paragraph" w:styleId="Index4">
    <w:name w:val="index 4"/>
    <w:basedOn w:val="Normal"/>
    <w:next w:val="Normal"/>
    <w:autoRedefine/>
    <w:rsid w:val="00587308"/>
    <w:pPr>
      <w:ind w:left="800" w:hanging="200"/>
    </w:pPr>
  </w:style>
  <w:style w:type="paragraph" w:styleId="Index5">
    <w:name w:val="index 5"/>
    <w:basedOn w:val="Normal"/>
    <w:next w:val="Normal"/>
    <w:autoRedefine/>
    <w:rsid w:val="00587308"/>
    <w:pPr>
      <w:ind w:left="1000" w:hanging="200"/>
    </w:pPr>
  </w:style>
  <w:style w:type="paragraph" w:styleId="Index6">
    <w:name w:val="index 6"/>
    <w:basedOn w:val="Normal"/>
    <w:next w:val="Normal"/>
    <w:autoRedefine/>
    <w:rsid w:val="00587308"/>
    <w:pPr>
      <w:ind w:left="1200" w:hanging="200"/>
    </w:pPr>
  </w:style>
  <w:style w:type="paragraph" w:styleId="Index7">
    <w:name w:val="index 7"/>
    <w:basedOn w:val="Normal"/>
    <w:next w:val="Normal"/>
    <w:autoRedefine/>
    <w:rsid w:val="00587308"/>
    <w:pPr>
      <w:ind w:left="1400" w:hanging="200"/>
    </w:pPr>
  </w:style>
  <w:style w:type="paragraph" w:styleId="Index8">
    <w:name w:val="index 8"/>
    <w:basedOn w:val="Normal"/>
    <w:next w:val="Normal"/>
    <w:autoRedefine/>
    <w:rsid w:val="00587308"/>
    <w:pPr>
      <w:ind w:left="1600" w:hanging="200"/>
    </w:pPr>
  </w:style>
  <w:style w:type="paragraph" w:styleId="Index9">
    <w:name w:val="index 9"/>
    <w:basedOn w:val="Normal"/>
    <w:next w:val="Normal"/>
    <w:autoRedefine/>
    <w:rsid w:val="00587308"/>
    <w:pPr>
      <w:ind w:left="1800" w:hanging="200"/>
    </w:pPr>
  </w:style>
  <w:style w:type="paragraph" w:styleId="IndexHeading">
    <w:name w:val="index heading"/>
    <w:basedOn w:val="Normal"/>
    <w:next w:val="Index1"/>
    <w:uiPriority w:val="99"/>
    <w:rsid w:val="00587308"/>
  </w:style>
  <w:style w:type="character" w:styleId="HTMLCode">
    <w:name w:val="HTML Code"/>
    <w:uiPriority w:val="99"/>
    <w:rsid w:val="00587308"/>
    <w:rPr>
      <w:rFonts w:ascii="Courier New" w:eastAsia="Courier New" w:hAnsi="Courier New" w:cs="Courier New"/>
      <w:sz w:val="20"/>
      <w:szCs w:val="20"/>
    </w:rPr>
  </w:style>
  <w:style w:type="character" w:styleId="HTMLCite">
    <w:name w:val="HTML Cite"/>
    <w:uiPriority w:val="99"/>
    <w:rsid w:val="00587308"/>
    <w:rPr>
      <w:i/>
      <w:iCs/>
    </w:rPr>
  </w:style>
  <w:style w:type="paragraph" w:styleId="NoteHeading">
    <w:name w:val="Note Heading"/>
    <w:basedOn w:val="Normal"/>
    <w:next w:val="Normal"/>
    <w:link w:val="NoteHeadingChar"/>
    <w:rsid w:val="00587308"/>
  </w:style>
  <w:style w:type="character" w:customStyle="1" w:styleId="NoteHeadingChar">
    <w:name w:val="Note Heading Char"/>
    <w:basedOn w:val="DefaultParagraphFont"/>
    <w:link w:val="NoteHeading"/>
    <w:rsid w:val="00587308"/>
    <w:rPr>
      <w:rFonts w:ascii="Calibri" w:eastAsia="Calibri" w:hAnsi="Calibri"/>
      <w:sz w:val="22"/>
      <w:szCs w:val="22"/>
    </w:rPr>
  </w:style>
  <w:style w:type="character" w:styleId="HTMLSample">
    <w:name w:val="HTML Sample"/>
    <w:rsid w:val="00587308"/>
    <w:rPr>
      <w:rFonts w:ascii="Courier New" w:hAnsi="Courier New"/>
    </w:rPr>
  </w:style>
  <w:style w:type="paragraph" w:styleId="Revision">
    <w:name w:val="Revision"/>
    <w:hidden/>
    <w:uiPriority w:val="99"/>
    <w:semiHidden/>
    <w:rsid w:val="00587308"/>
    <w:rPr>
      <w:rFonts w:ascii="Calibri" w:eastAsia="Calibri" w:hAnsi="Calibri"/>
      <w:sz w:val="22"/>
      <w:szCs w:val="22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87308"/>
    <w:rPr>
      <w:rFonts w:ascii="Tahoma" w:eastAsia="Calibri" w:hAnsi="Tahoma" w:cs="Tahoma"/>
      <w:sz w:val="22"/>
      <w:szCs w:val="22"/>
      <w:shd w:val="clear" w:color="auto" w:fill="000080"/>
    </w:rPr>
  </w:style>
  <w:style w:type="paragraph" w:customStyle="1" w:styleId="javacopyrightspage">
    <w:name w:val="java_copyrights_page"/>
    <w:basedOn w:val="BodyText"/>
    <w:link w:val="javacopyrightspageChar"/>
    <w:qFormat/>
    <w:rsid w:val="00587308"/>
    <w:pPr>
      <w:spacing w:before="20" w:after="240"/>
    </w:pPr>
    <w:rPr>
      <w:rFonts w:eastAsiaTheme="minorEastAsia" w:cstheme="minorBidi"/>
      <w:sz w:val="16"/>
      <w:lang w:bidi="hi-IN"/>
    </w:rPr>
  </w:style>
  <w:style w:type="character" w:customStyle="1" w:styleId="javacopyrightspageChar">
    <w:name w:val="java_copyrights_page Char"/>
    <w:basedOn w:val="BodyTextChar"/>
    <w:link w:val="javacopyrightspage"/>
    <w:rsid w:val="00587308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paragraph" w:styleId="Bibliography">
    <w:name w:val="Bibliography"/>
    <w:basedOn w:val="Normal"/>
    <w:next w:val="Normal"/>
    <w:uiPriority w:val="37"/>
    <w:unhideWhenUsed/>
    <w:rsid w:val="00587308"/>
    <w:pPr>
      <w:spacing w:after="160"/>
    </w:pPr>
    <w:rPr>
      <w:szCs w:val="18"/>
    </w:rPr>
  </w:style>
  <w:style w:type="numbering" w:customStyle="1" w:styleId="MultiLevelStyleWithNoChapterNumbers">
    <w:name w:val="MultiLevelStyleWithNoChapterNumbers"/>
    <w:uiPriority w:val="99"/>
    <w:rsid w:val="00587308"/>
    <w:pPr>
      <w:numPr>
        <w:numId w:val="10"/>
      </w:numPr>
    </w:pPr>
  </w:style>
  <w:style w:type="paragraph" w:styleId="BodyTextIndent2">
    <w:name w:val="Body Text Indent 2"/>
    <w:basedOn w:val="Normal"/>
    <w:link w:val="BodyTextIndent2Char"/>
    <w:rsid w:val="00587308"/>
    <w:pPr>
      <w:pBdr>
        <w:top w:val="single" w:sz="4" w:space="1" w:color="auto"/>
        <w:left w:val="single" w:sz="4" w:space="18" w:color="auto"/>
        <w:bottom w:val="single" w:sz="4" w:space="1" w:color="auto"/>
        <w:right w:val="single" w:sz="4" w:space="4" w:color="auto"/>
      </w:pBdr>
      <w:ind w:left="360"/>
    </w:pPr>
  </w:style>
  <w:style w:type="character" w:customStyle="1" w:styleId="BodyTextIndent2Char">
    <w:name w:val="Body Text Indent 2 Char"/>
    <w:basedOn w:val="DefaultParagraphFont"/>
    <w:link w:val="BodyTextIndent2"/>
    <w:rsid w:val="00587308"/>
    <w:rPr>
      <w:rFonts w:ascii="Calibri" w:eastAsia="Calibri" w:hAnsi="Calibri"/>
      <w:sz w:val="22"/>
      <w:szCs w:val="22"/>
    </w:rPr>
  </w:style>
  <w:style w:type="paragraph" w:styleId="List">
    <w:name w:val="List"/>
    <w:basedOn w:val="Normal"/>
    <w:rsid w:val="00587308"/>
    <w:pPr>
      <w:ind w:left="360" w:hanging="360"/>
    </w:pPr>
  </w:style>
  <w:style w:type="paragraph" w:styleId="List2">
    <w:name w:val="List 2"/>
    <w:basedOn w:val="Normal"/>
    <w:rsid w:val="00587308"/>
    <w:pPr>
      <w:ind w:left="720" w:hanging="360"/>
    </w:pPr>
  </w:style>
  <w:style w:type="paragraph" w:styleId="List3">
    <w:name w:val="List 3"/>
    <w:basedOn w:val="Normal"/>
    <w:rsid w:val="00587308"/>
    <w:pPr>
      <w:ind w:left="1080" w:hanging="360"/>
    </w:pPr>
  </w:style>
  <w:style w:type="paragraph" w:styleId="Salutation">
    <w:name w:val="Salutation"/>
    <w:basedOn w:val="Normal"/>
    <w:next w:val="Normal"/>
    <w:link w:val="SalutationChar"/>
    <w:rsid w:val="00587308"/>
  </w:style>
  <w:style w:type="character" w:customStyle="1" w:styleId="SalutationChar">
    <w:name w:val="Salutation Char"/>
    <w:basedOn w:val="DefaultParagraphFont"/>
    <w:link w:val="Salutation"/>
    <w:rsid w:val="00587308"/>
    <w:rPr>
      <w:rFonts w:ascii="Calibri" w:eastAsia="Calibri" w:hAnsi="Calibri"/>
      <w:sz w:val="22"/>
      <w:szCs w:val="22"/>
    </w:rPr>
  </w:style>
  <w:style w:type="paragraph" w:styleId="ListBullet2">
    <w:name w:val="List Bullet 2"/>
    <w:basedOn w:val="Normal"/>
    <w:autoRedefine/>
    <w:rsid w:val="00587308"/>
    <w:pPr>
      <w:tabs>
        <w:tab w:val="num" w:pos="720"/>
      </w:tabs>
      <w:ind w:left="720" w:hanging="360"/>
    </w:pPr>
  </w:style>
  <w:style w:type="paragraph" w:customStyle="1" w:styleId="SubjectLine">
    <w:name w:val="Subject Line"/>
    <w:basedOn w:val="Normal"/>
    <w:rsid w:val="00587308"/>
  </w:style>
  <w:style w:type="paragraph" w:styleId="Signature">
    <w:name w:val="Signature"/>
    <w:basedOn w:val="Normal"/>
    <w:link w:val="SignatureChar"/>
    <w:rsid w:val="00587308"/>
    <w:pPr>
      <w:ind w:left="4320"/>
    </w:pPr>
  </w:style>
  <w:style w:type="character" w:customStyle="1" w:styleId="SignatureChar">
    <w:name w:val="Signature Char"/>
    <w:basedOn w:val="DefaultParagraphFont"/>
    <w:link w:val="Signature"/>
    <w:rsid w:val="00587308"/>
    <w:rPr>
      <w:rFonts w:ascii="Calibri" w:eastAsia="Calibri" w:hAnsi="Calibri"/>
      <w:sz w:val="22"/>
      <w:szCs w:val="22"/>
    </w:rPr>
  </w:style>
  <w:style w:type="paragraph" w:customStyle="1" w:styleId="PPLine">
    <w:name w:val="PP Line"/>
    <w:basedOn w:val="Signature"/>
    <w:rsid w:val="00587308"/>
  </w:style>
  <w:style w:type="character" w:styleId="HTMLTypewriter">
    <w:name w:val="HTML Typewriter"/>
    <w:basedOn w:val="DefaultParagraphFont"/>
    <w:rsid w:val="00587308"/>
    <w:rPr>
      <w:rFonts w:ascii="Arial Unicode MS" w:eastAsia="Arial Unicode MS" w:hAnsi="Arial Unicode MS" w:cs="Arial Unicode MS"/>
      <w:sz w:val="20"/>
      <w:szCs w:val="20"/>
    </w:rPr>
  </w:style>
  <w:style w:type="paragraph" w:styleId="BodyTextIndent3">
    <w:name w:val="Body Text Indent 3"/>
    <w:basedOn w:val="Normal"/>
    <w:link w:val="BodyTextIndent3Char"/>
    <w:rsid w:val="00587308"/>
    <w:pPr>
      <w:ind w:left="360" w:firstLine="360"/>
    </w:pPr>
  </w:style>
  <w:style w:type="character" w:customStyle="1" w:styleId="BodyTextIndent3Char">
    <w:name w:val="Body Text Indent 3 Char"/>
    <w:basedOn w:val="DefaultParagraphFont"/>
    <w:link w:val="BodyTextIndent3"/>
    <w:rsid w:val="00587308"/>
    <w:rPr>
      <w:rFonts w:ascii="Calibri" w:eastAsia="Calibri" w:hAnsi="Calibri"/>
      <w:sz w:val="22"/>
      <w:szCs w:val="22"/>
    </w:rPr>
  </w:style>
  <w:style w:type="character" w:customStyle="1" w:styleId="atitle1">
    <w:name w:val="atitle1"/>
    <w:basedOn w:val="DefaultParagraphFont"/>
    <w:rsid w:val="00587308"/>
    <w:rPr>
      <w:rFonts w:ascii="Arial" w:hAnsi="Arial" w:cs="Arial" w:hint="default"/>
      <w:b/>
      <w:bCs/>
      <w:sz w:val="38"/>
      <w:szCs w:val="38"/>
    </w:rPr>
  </w:style>
  <w:style w:type="character" w:customStyle="1" w:styleId="smalltitle1">
    <w:name w:val="smalltitle1"/>
    <w:basedOn w:val="DefaultParagraphFont"/>
    <w:rsid w:val="00587308"/>
    <w:rPr>
      <w:rFonts w:ascii="Arial" w:hAnsi="Arial" w:cs="Arial" w:hint="default"/>
      <w:b/>
      <w:bCs/>
      <w:i w:val="0"/>
      <w:iCs w:val="0"/>
      <w:sz w:val="23"/>
      <w:szCs w:val="23"/>
    </w:rPr>
  </w:style>
  <w:style w:type="paragraph" w:customStyle="1" w:styleId="b">
    <w:name w:val="b"/>
    <w:basedOn w:val="Normal"/>
    <w:rsid w:val="00587308"/>
    <w:pPr>
      <w:spacing w:before="100" w:beforeAutospacing="1" w:after="100" w:afterAutospacing="1"/>
    </w:pPr>
    <w:rPr>
      <w:rFonts w:ascii="Courier New" w:hAnsi="Courier New" w:cs="Courier New"/>
      <w:b/>
      <w:bCs/>
      <w:color w:val="FF0000"/>
      <w:szCs w:val="24"/>
    </w:rPr>
  </w:style>
  <w:style w:type="paragraph" w:customStyle="1" w:styleId="e">
    <w:name w:val="e"/>
    <w:basedOn w:val="Normal"/>
    <w:rsid w:val="00587308"/>
    <w:pPr>
      <w:spacing w:before="100" w:beforeAutospacing="1" w:after="100" w:afterAutospacing="1"/>
      <w:ind w:left="240" w:right="240" w:hanging="240"/>
    </w:pPr>
    <w:rPr>
      <w:szCs w:val="24"/>
    </w:rPr>
  </w:style>
  <w:style w:type="paragraph" w:customStyle="1" w:styleId="t">
    <w:name w:val="t"/>
    <w:basedOn w:val="Normal"/>
    <w:rsid w:val="00587308"/>
    <w:pPr>
      <w:spacing w:before="100" w:beforeAutospacing="1" w:after="100" w:afterAutospacing="1"/>
    </w:pPr>
    <w:rPr>
      <w:color w:val="990000"/>
      <w:szCs w:val="24"/>
    </w:rPr>
  </w:style>
  <w:style w:type="paragraph" w:customStyle="1" w:styleId="xt">
    <w:name w:val="xt"/>
    <w:basedOn w:val="Normal"/>
    <w:rsid w:val="00587308"/>
    <w:pPr>
      <w:spacing w:before="100" w:beforeAutospacing="1" w:after="100" w:afterAutospacing="1"/>
    </w:pPr>
    <w:rPr>
      <w:color w:val="990099"/>
      <w:szCs w:val="24"/>
    </w:rPr>
  </w:style>
  <w:style w:type="paragraph" w:customStyle="1" w:styleId="ns">
    <w:name w:val="ns"/>
    <w:basedOn w:val="Normal"/>
    <w:rsid w:val="00587308"/>
    <w:pPr>
      <w:spacing w:before="100" w:beforeAutospacing="1" w:after="100" w:afterAutospacing="1"/>
    </w:pPr>
    <w:rPr>
      <w:color w:val="FF0000"/>
      <w:szCs w:val="24"/>
    </w:rPr>
  </w:style>
  <w:style w:type="paragraph" w:customStyle="1" w:styleId="dt">
    <w:name w:val="dt"/>
    <w:basedOn w:val="Normal"/>
    <w:rsid w:val="00587308"/>
    <w:pPr>
      <w:spacing w:before="100" w:beforeAutospacing="1" w:after="100" w:afterAutospacing="1"/>
    </w:pPr>
    <w:rPr>
      <w:color w:val="008000"/>
      <w:szCs w:val="24"/>
    </w:rPr>
  </w:style>
  <w:style w:type="paragraph" w:customStyle="1" w:styleId="tx">
    <w:name w:val="tx"/>
    <w:basedOn w:val="Normal"/>
    <w:rsid w:val="00587308"/>
    <w:pPr>
      <w:spacing w:before="100" w:beforeAutospacing="1" w:after="100" w:afterAutospacing="1"/>
    </w:pPr>
    <w:rPr>
      <w:b/>
      <w:bCs/>
      <w:szCs w:val="24"/>
    </w:rPr>
  </w:style>
  <w:style w:type="paragraph" w:customStyle="1" w:styleId="db">
    <w:name w:val="db"/>
    <w:basedOn w:val="Normal"/>
    <w:rsid w:val="00587308"/>
    <w:pPr>
      <w:pBdr>
        <w:left w:val="single" w:sz="6" w:space="4" w:color="CCCCCC"/>
      </w:pBdr>
      <w:ind w:left="240"/>
    </w:pPr>
    <w:rPr>
      <w:rFonts w:ascii="Courier" w:hAnsi="Courier"/>
      <w:szCs w:val="24"/>
    </w:rPr>
  </w:style>
  <w:style w:type="paragraph" w:customStyle="1" w:styleId="di">
    <w:name w:val="di"/>
    <w:basedOn w:val="Normal"/>
    <w:rsid w:val="00587308"/>
    <w:pPr>
      <w:spacing w:before="100" w:beforeAutospacing="1" w:after="100" w:afterAutospacing="1"/>
    </w:pPr>
    <w:rPr>
      <w:rFonts w:ascii="Courier" w:hAnsi="Courier"/>
      <w:szCs w:val="24"/>
    </w:rPr>
  </w:style>
  <w:style w:type="paragraph" w:customStyle="1" w:styleId="d">
    <w:name w:val="d"/>
    <w:basedOn w:val="Normal"/>
    <w:rsid w:val="00587308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pi">
    <w:name w:val="pi"/>
    <w:basedOn w:val="Normal"/>
    <w:rsid w:val="00587308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cb">
    <w:name w:val="cb"/>
    <w:basedOn w:val="Normal"/>
    <w:rsid w:val="00587308"/>
    <w:pPr>
      <w:ind w:left="240"/>
    </w:pPr>
    <w:rPr>
      <w:rFonts w:ascii="Courier" w:hAnsi="Courier"/>
      <w:color w:val="888888"/>
      <w:szCs w:val="24"/>
    </w:rPr>
  </w:style>
  <w:style w:type="paragraph" w:customStyle="1" w:styleId="ci">
    <w:name w:val="ci"/>
    <w:basedOn w:val="Normal"/>
    <w:rsid w:val="00587308"/>
    <w:pPr>
      <w:spacing w:before="100" w:beforeAutospacing="1" w:after="100" w:afterAutospacing="1"/>
    </w:pPr>
    <w:rPr>
      <w:rFonts w:ascii="Courier" w:hAnsi="Courier"/>
      <w:color w:val="888888"/>
      <w:szCs w:val="24"/>
    </w:rPr>
  </w:style>
  <w:style w:type="character" w:customStyle="1" w:styleId="b1">
    <w:name w:val="b1"/>
    <w:basedOn w:val="DefaultParagraphFont"/>
    <w:rsid w:val="00587308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pi1">
    <w:name w:val="pi1"/>
    <w:basedOn w:val="DefaultParagraphFont"/>
    <w:rsid w:val="00587308"/>
    <w:rPr>
      <w:color w:val="0000FF"/>
    </w:rPr>
  </w:style>
  <w:style w:type="character" w:customStyle="1" w:styleId="ci1">
    <w:name w:val="ci1"/>
    <w:basedOn w:val="DefaultParagraphFont"/>
    <w:rsid w:val="00587308"/>
    <w:rPr>
      <w:rFonts w:ascii="Courier" w:hAnsi="Courier" w:hint="default"/>
      <w:color w:val="888888"/>
      <w:sz w:val="24"/>
      <w:szCs w:val="24"/>
    </w:rPr>
  </w:style>
  <w:style w:type="character" w:customStyle="1" w:styleId="t1">
    <w:name w:val="t1"/>
    <w:basedOn w:val="DefaultParagraphFont"/>
    <w:rsid w:val="00587308"/>
    <w:rPr>
      <w:color w:val="990000"/>
    </w:rPr>
  </w:style>
  <w:style w:type="character" w:customStyle="1" w:styleId="ns1">
    <w:name w:val="ns1"/>
    <w:basedOn w:val="DefaultParagraphFont"/>
    <w:rsid w:val="00587308"/>
    <w:rPr>
      <w:color w:val="FF0000"/>
    </w:rPr>
  </w:style>
  <w:style w:type="character" w:customStyle="1" w:styleId="bodycopy">
    <w:name w:val="bodycopy"/>
    <w:basedOn w:val="DefaultParagraphFont"/>
    <w:rsid w:val="00587308"/>
  </w:style>
  <w:style w:type="character" w:customStyle="1" w:styleId="boldbodycopy">
    <w:name w:val="boldbodycopy"/>
    <w:basedOn w:val="DefaultParagraphFont"/>
    <w:rsid w:val="00587308"/>
  </w:style>
  <w:style w:type="character" w:customStyle="1" w:styleId="cmbx-101">
    <w:name w:val="cmbx-101"/>
    <w:basedOn w:val="DefaultParagraphFont"/>
    <w:rsid w:val="00587308"/>
    <w:rPr>
      <w:b/>
      <w:bCs/>
    </w:rPr>
  </w:style>
  <w:style w:type="paragraph" w:styleId="TOAHeading">
    <w:name w:val="toa heading"/>
    <w:basedOn w:val="Normal"/>
    <w:next w:val="Normal"/>
    <w:rsid w:val="00587308"/>
    <w:pPr>
      <w:spacing w:before="120"/>
    </w:pPr>
    <w:rPr>
      <w:rFonts w:cs="Arial"/>
      <w:b/>
      <w:bCs/>
      <w:szCs w:val="24"/>
    </w:rPr>
  </w:style>
  <w:style w:type="paragraph" w:customStyle="1" w:styleId="pbody">
    <w:name w:val="pbody"/>
    <w:basedOn w:val="Normal"/>
    <w:rsid w:val="00587308"/>
    <w:pPr>
      <w:spacing w:before="100" w:beforeAutospacing="1" w:after="100" w:afterAutospacing="1"/>
    </w:pPr>
    <w:rPr>
      <w:szCs w:val="24"/>
    </w:rPr>
  </w:style>
  <w:style w:type="paragraph" w:customStyle="1" w:styleId="m">
    <w:name w:val="m"/>
    <w:basedOn w:val="Normal"/>
    <w:rsid w:val="00587308"/>
    <w:pPr>
      <w:spacing w:before="100" w:beforeAutospacing="1" w:after="100" w:afterAutospacing="1"/>
    </w:pPr>
    <w:rPr>
      <w:color w:val="0000FF"/>
      <w:szCs w:val="24"/>
    </w:rPr>
  </w:style>
  <w:style w:type="character" w:customStyle="1" w:styleId="m1">
    <w:name w:val="m1"/>
    <w:basedOn w:val="DefaultParagraphFont"/>
    <w:rsid w:val="00587308"/>
    <w:rPr>
      <w:color w:val="0000FF"/>
    </w:rPr>
  </w:style>
  <w:style w:type="paragraph" w:styleId="Date">
    <w:name w:val="Date"/>
    <w:basedOn w:val="Normal"/>
    <w:next w:val="Normal"/>
    <w:link w:val="DateChar"/>
    <w:rsid w:val="00587308"/>
  </w:style>
  <w:style w:type="character" w:customStyle="1" w:styleId="DateChar">
    <w:name w:val="Date Char"/>
    <w:basedOn w:val="DefaultParagraphFont"/>
    <w:link w:val="Date"/>
    <w:rsid w:val="00587308"/>
    <w:rPr>
      <w:rFonts w:ascii="Calibri" w:eastAsia="Calibri" w:hAnsi="Calibri"/>
      <w:sz w:val="22"/>
      <w:szCs w:val="22"/>
    </w:rPr>
  </w:style>
  <w:style w:type="character" w:styleId="HTMLVariable">
    <w:name w:val="HTML Variable"/>
    <w:basedOn w:val="DefaultParagraphFont"/>
    <w:uiPriority w:val="99"/>
    <w:unhideWhenUsed/>
    <w:rsid w:val="00587308"/>
    <w:rPr>
      <w:i/>
      <w:iCs/>
    </w:rPr>
  </w:style>
  <w:style w:type="character" w:customStyle="1" w:styleId="BodyTextAfterTableChar">
    <w:name w:val="Body Text After Table Char"/>
    <w:basedOn w:val="BodyTextChar"/>
    <w:link w:val="BodyTextAfterTable"/>
    <w:rsid w:val="00587308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table" w:customStyle="1" w:styleId="LightShading1">
    <w:name w:val="Light Shading1"/>
    <w:basedOn w:val="TableNormal"/>
    <w:uiPriority w:val="60"/>
    <w:rsid w:val="00587308"/>
    <w:rPr>
      <w:color w:val="000000" w:themeColor="text1" w:themeShade="BF"/>
      <w:lang w:bidi="hi-IN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DecimalAligned">
    <w:name w:val="Decimal Aligned"/>
    <w:basedOn w:val="Normal"/>
    <w:uiPriority w:val="40"/>
    <w:qFormat/>
    <w:rsid w:val="00587308"/>
    <w:pPr>
      <w:tabs>
        <w:tab w:val="decimal" w:pos="360"/>
      </w:tabs>
    </w:pPr>
    <w:rPr>
      <w:rFonts w:asciiTheme="minorHAnsi" w:hAnsiTheme="minorHAnsi"/>
    </w:rPr>
  </w:style>
  <w:style w:type="table" w:styleId="MediumShading2-Accent5">
    <w:name w:val="Medium Shading 2 Accent 5"/>
    <w:basedOn w:val="TableNormal"/>
    <w:uiPriority w:val="64"/>
    <w:rsid w:val="00587308"/>
    <w:rPr>
      <w:rFonts w:asciiTheme="minorHAnsi" w:eastAsiaTheme="minorEastAsia" w:hAnsiTheme="minorHAnsi" w:cstheme="minorBidi"/>
      <w:sz w:val="22"/>
      <w:szCs w:val="22"/>
      <w:lang w:bidi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ShortReturnAddress">
    <w:name w:val="Short Return Address"/>
    <w:basedOn w:val="Normal"/>
    <w:rsid w:val="00587308"/>
  </w:style>
  <w:style w:type="paragraph" w:styleId="BodyTextFirstIndent">
    <w:name w:val="Body Text First Indent"/>
    <w:basedOn w:val="BodyText"/>
    <w:link w:val="BodyTextFirstIndentChar"/>
    <w:autoRedefine/>
    <w:rsid w:val="00587308"/>
    <w:pPr>
      <w:spacing w:before="20" w:after="240"/>
      <w:ind w:firstLine="216"/>
    </w:pPr>
    <w:rPr>
      <w:rFonts w:eastAsiaTheme="minorEastAsia" w:cstheme="minorBidi"/>
      <w:lang w:bidi="hi-IN"/>
    </w:rPr>
  </w:style>
  <w:style w:type="character" w:customStyle="1" w:styleId="BodyTextFirstIndentChar">
    <w:name w:val="Body Text First Indent Char"/>
    <w:basedOn w:val="BodyTextChar"/>
    <w:link w:val="BodyTextFirstIndent"/>
    <w:rsid w:val="00587308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paragraph" w:customStyle="1" w:styleId="k">
    <w:name w:val="k"/>
    <w:basedOn w:val="Normal"/>
    <w:rsid w:val="00587308"/>
    <w:pPr>
      <w:spacing w:before="100" w:beforeAutospacing="1" w:after="100" w:afterAutospacing="1"/>
      <w:ind w:left="240" w:right="240" w:hanging="240"/>
    </w:pPr>
    <w:rPr>
      <w:szCs w:val="24"/>
    </w:rPr>
  </w:style>
  <w:style w:type="character" w:customStyle="1" w:styleId="sensecontent2">
    <w:name w:val="sense_content2"/>
    <w:rsid w:val="00587308"/>
    <w:rPr>
      <w:rFonts w:ascii="Times New Roman" w:hAnsi="Times New Roman" w:cs="Times New Roman" w:hint="default"/>
      <w:b w:val="0"/>
      <w:bCs w:val="0"/>
    </w:rPr>
  </w:style>
  <w:style w:type="numbering" w:customStyle="1" w:styleId="Style1">
    <w:name w:val="Style1"/>
    <w:uiPriority w:val="99"/>
    <w:rsid w:val="00587308"/>
    <w:pPr>
      <w:numPr>
        <w:numId w:val="11"/>
      </w:numPr>
    </w:pPr>
  </w:style>
  <w:style w:type="numbering" w:customStyle="1" w:styleId="Style2">
    <w:name w:val="Style2"/>
    <w:uiPriority w:val="99"/>
    <w:rsid w:val="00587308"/>
    <w:pPr>
      <w:numPr>
        <w:numId w:val="12"/>
      </w:numPr>
    </w:pPr>
  </w:style>
  <w:style w:type="character" w:customStyle="1" w:styleId="A11">
    <w:name w:val="A11"/>
    <w:uiPriority w:val="99"/>
    <w:rsid w:val="00587308"/>
    <w:rPr>
      <w:rFonts w:cs="Minion Pro"/>
      <w:color w:val="000000"/>
    </w:rPr>
  </w:style>
  <w:style w:type="paragraph" w:customStyle="1" w:styleId="TableHeader">
    <w:name w:val="Table Header"/>
    <w:basedOn w:val="BodyText"/>
    <w:qFormat/>
    <w:rsid w:val="00587308"/>
    <w:pPr>
      <w:spacing w:before="20" w:after="240"/>
      <w:jc w:val="center"/>
    </w:pPr>
    <w:rPr>
      <w:rFonts w:eastAsiaTheme="minorEastAsia" w:cstheme="minorBidi"/>
      <w:b/>
      <w:sz w:val="20"/>
      <w:lang w:bidi="hi-IN"/>
    </w:rPr>
  </w:style>
  <w:style w:type="paragraph" w:customStyle="1" w:styleId="JavaMethodHeader">
    <w:name w:val="Java Method Header"/>
    <w:basedOn w:val="JavaCode"/>
    <w:next w:val="BodyText"/>
    <w:link w:val="JavaMethodHeaderChar"/>
    <w:qFormat/>
    <w:rsid w:val="00587308"/>
    <w:pPr>
      <w:keepNext/>
      <w:shd w:val="clear" w:color="auto" w:fill="D9D9D9" w:themeFill="background1" w:themeFillShade="D9"/>
      <w:spacing w:before="360" w:after="80"/>
    </w:pPr>
  </w:style>
  <w:style w:type="character" w:customStyle="1" w:styleId="JavaMethodHeaderChar">
    <w:name w:val="Java Method Header Char"/>
    <w:basedOn w:val="JavaCodeChar"/>
    <w:link w:val="JavaMethodHeader"/>
    <w:rsid w:val="00587308"/>
    <w:rPr>
      <w:rFonts w:ascii="TheSansMonoConNormal" w:eastAsiaTheme="minorEastAsia" w:hAnsi="TheSansMonoConNormal" w:cstheme="minorBidi"/>
      <w:noProof/>
      <w:sz w:val="18"/>
      <w:szCs w:val="22"/>
      <w:shd w:val="clear" w:color="auto" w:fill="D9D9D9" w:themeFill="background1" w:themeFillShade="D9"/>
      <w:lang w:val="x-none" w:eastAsia="x-none"/>
    </w:rPr>
  </w:style>
  <w:style w:type="paragraph" w:customStyle="1" w:styleId="ListBulletLast">
    <w:name w:val="List Bullet Last"/>
    <w:basedOn w:val="ListBullet"/>
    <w:next w:val="BodyText"/>
    <w:qFormat/>
    <w:rsid w:val="00587308"/>
    <w:pPr>
      <w:spacing w:after="240"/>
      <w:contextualSpacing/>
    </w:pPr>
  </w:style>
  <w:style w:type="character" w:customStyle="1" w:styleId="JavaBookKeywords">
    <w:name w:val="Java Book Keywords"/>
    <w:basedOn w:val="BodyTextChar"/>
    <w:uiPriority w:val="1"/>
    <w:rsid w:val="00587308"/>
    <w:rPr>
      <w:rFonts w:ascii="Courier New" w:eastAsiaTheme="minorEastAsia" w:hAnsi="Courier New" w:cstheme="minorBidi"/>
      <w:sz w:val="20"/>
      <w:szCs w:val="22"/>
      <w:lang w:val="x-none" w:eastAsia="x-none"/>
    </w:rPr>
  </w:style>
  <w:style w:type="paragraph" w:customStyle="1" w:styleId="JavaBookNumberList">
    <w:name w:val="Java Book Number List"/>
    <w:basedOn w:val="ListBullet"/>
    <w:qFormat/>
    <w:rsid w:val="00587308"/>
    <w:pPr>
      <w:numPr>
        <w:numId w:val="14"/>
      </w:numPr>
    </w:pPr>
  </w:style>
  <w:style w:type="paragraph" w:customStyle="1" w:styleId="JavaBookNumberListLast">
    <w:name w:val="Java Book Number List Last"/>
    <w:basedOn w:val="JavaBookNumberList"/>
    <w:next w:val="BodyText"/>
    <w:qFormat/>
    <w:rsid w:val="00587308"/>
    <w:pPr>
      <w:spacing w:after="240"/>
      <w:ind w:left="357" w:hanging="357"/>
    </w:pPr>
  </w:style>
  <w:style w:type="character" w:customStyle="1" w:styleId="BlackDingbat">
    <w:name w:val="Black Dingbat"/>
    <w:rsid w:val="00587308"/>
    <w:rPr>
      <w:rFonts w:ascii="ZapfDingbats" w:hAnsi="ZapfDingbats"/>
      <w:color w:val="auto"/>
      <w:szCs w:val="24"/>
    </w:rPr>
  </w:style>
  <w:style w:type="character" w:customStyle="1" w:styleId="GrayDingbat">
    <w:name w:val="Gray Dingbat"/>
    <w:basedOn w:val="BlackDingbat"/>
    <w:uiPriority w:val="1"/>
    <w:qFormat/>
    <w:rsid w:val="00587308"/>
    <w:rPr>
      <w:rFonts w:ascii="ZapfDingbats" w:hAnsi="ZapfDingbats"/>
      <w:color w:val="BFBFBF"/>
      <w:szCs w:val="24"/>
    </w:rPr>
  </w:style>
  <w:style w:type="paragraph" w:customStyle="1" w:styleId="Figure">
    <w:name w:val="Figure"/>
    <w:next w:val="Normal"/>
    <w:rsid w:val="00587308"/>
    <w:pPr>
      <w:spacing w:before="120" w:after="120"/>
    </w:pPr>
    <w:rPr>
      <w:rFonts w:ascii="Arial" w:hAnsi="Arial"/>
      <w:sz w:val="18"/>
    </w:rPr>
  </w:style>
  <w:style w:type="paragraph" w:customStyle="1" w:styleId="SideBarCode">
    <w:name w:val="Side Bar Code"/>
    <w:basedOn w:val="Normal"/>
    <w:link w:val="SideBarCodeChar"/>
    <w:qFormat/>
    <w:rsid w:val="00587308"/>
    <w:pPr>
      <w:spacing w:before="360" w:after="240"/>
      <w:ind w:left="288" w:right="288"/>
      <w:contextualSpacing/>
    </w:pPr>
    <w:rPr>
      <w:rFonts w:ascii="HelveticaNeue Condensed" w:hAnsi="HelveticaNeue Condensed"/>
      <w:sz w:val="20"/>
      <w:lang w:val="x-none" w:eastAsia="x-none"/>
    </w:rPr>
  </w:style>
  <w:style w:type="character" w:customStyle="1" w:styleId="SideBarCodeChar">
    <w:name w:val="Side Bar Code Char"/>
    <w:link w:val="SideBarCode"/>
    <w:rsid w:val="00587308"/>
    <w:rPr>
      <w:rFonts w:ascii="HelveticaNeue Condensed" w:eastAsia="Calibri" w:hAnsi="HelveticaNeue Condensed"/>
      <w:szCs w:val="22"/>
      <w:lang w:val="x-none" w:eastAsia="x-none"/>
    </w:rPr>
  </w:style>
  <w:style w:type="paragraph" w:customStyle="1" w:styleId="FMSubtitle1">
    <w:name w:val="FM Subtitle 1"/>
    <w:basedOn w:val="Normal"/>
    <w:locked/>
    <w:rsid w:val="00587308"/>
    <w:pPr>
      <w:spacing w:before="120" w:after="240"/>
    </w:pPr>
    <w:rPr>
      <w:rFonts w:ascii="HelveticaNeue Condensed" w:hAnsi="HelveticaNeue Condensed"/>
      <w:sz w:val="60"/>
    </w:rPr>
  </w:style>
  <w:style w:type="paragraph" w:customStyle="1" w:styleId="TOC22">
    <w:name w:val="TOC 22"/>
    <w:basedOn w:val="Normal"/>
    <w:next w:val="Normal"/>
    <w:uiPriority w:val="39"/>
    <w:locked/>
    <w:rsid w:val="00587308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2">
    <w:name w:val="TOC 32"/>
    <w:basedOn w:val="Normal"/>
    <w:next w:val="Normal"/>
    <w:autoRedefine/>
    <w:uiPriority w:val="39"/>
    <w:locked/>
    <w:rsid w:val="00587308"/>
    <w:pPr>
      <w:tabs>
        <w:tab w:val="right" w:leader="dot" w:pos="8626"/>
      </w:tabs>
      <w:spacing w:after="120" w:line="240" w:lineRule="auto"/>
      <w:ind w:left="475"/>
      <w:contextualSpacing/>
    </w:pPr>
    <w:rPr>
      <w:rFonts w:ascii="HelveticaNeue MediumCond" w:hAnsi="HelveticaNeue MediumCond"/>
    </w:rPr>
  </w:style>
  <w:style w:type="character" w:customStyle="1" w:styleId="DingbatSymbol">
    <w:name w:val="Dingbat Symbol"/>
    <w:basedOn w:val="DefaultParagraphFont"/>
    <w:uiPriority w:val="1"/>
    <w:locked/>
    <w:rsid w:val="00587308"/>
    <w:rPr>
      <w:rFonts w:ascii="ZapfDingbats" w:eastAsia="Calibri" w:hAnsi="ZapfDingbats" w:cs="Times New Roman"/>
      <w:color w:val="BFBFBF"/>
      <w:szCs w:val="24"/>
    </w:rPr>
  </w:style>
  <w:style w:type="character" w:customStyle="1" w:styleId="FMAuthorChar">
    <w:name w:val="FM Author Char"/>
    <w:link w:val="FMAuthor"/>
    <w:rsid w:val="00587308"/>
    <w:rPr>
      <w:rFonts w:ascii="HelveticaNeue MediumExt" w:eastAsia="Calibri" w:hAnsi="HelveticaNeue MediumExt"/>
      <w:sz w:val="32"/>
      <w:szCs w:val="24"/>
      <w:lang w:val="x-none" w:eastAsia="x-none"/>
    </w:rPr>
  </w:style>
  <w:style w:type="paragraph" w:customStyle="1" w:styleId="HeaderWHITE">
    <w:name w:val="Header WHITE"/>
    <w:basedOn w:val="Header"/>
    <w:qFormat/>
    <w:locked/>
    <w:rsid w:val="00587308"/>
    <w:rPr>
      <w:rFonts w:eastAsia="PMingLiU"/>
      <w:color w:val="FFFFFF"/>
    </w:rPr>
  </w:style>
  <w:style w:type="character" w:customStyle="1" w:styleId="FMCopyrightChar">
    <w:name w:val="FM Copyright Char"/>
    <w:link w:val="FMCopyright"/>
    <w:rsid w:val="00587308"/>
    <w:rPr>
      <w:rFonts w:ascii="Utopia" w:hAnsi="Utopia"/>
      <w:sz w:val="16"/>
    </w:rPr>
  </w:style>
  <w:style w:type="character" w:customStyle="1" w:styleId="FMEditionChar">
    <w:name w:val="FM Edition Char"/>
    <w:basedOn w:val="DefaultParagraphFont"/>
    <w:link w:val="FMEdition"/>
    <w:rsid w:val="00587308"/>
    <w:rPr>
      <w:rFonts w:ascii="HelveticaNeue MediumCond" w:eastAsia="Calibri" w:hAnsi="HelveticaNeue MediumCond"/>
      <w:color w:val="808080"/>
      <w:sz w:val="48"/>
      <w:szCs w:val="22"/>
    </w:rPr>
  </w:style>
  <w:style w:type="paragraph" w:customStyle="1" w:styleId="ToCPart">
    <w:name w:val="ToC Part"/>
    <w:basedOn w:val="TOC1"/>
    <w:locked/>
    <w:rsid w:val="00587308"/>
    <w:pPr>
      <w:spacing w:after="0" w:line="240" w:lineRule="auto"/>
    </w:pPr>
    <w:rPr>
      <w:rFonts w:ascii="HelveticaNeue MediumCond" w:hAnsi="HelveticaNeue MediumCond"/>
      <w:b w:val="0"/>
      <w:bCs w:val="0"/>
      <w:sz w:val="26"/>
    </w:rPr>
  </w:style>
  <w:style w:type="paragraph" w:customStyle="1" w:styleId="PartTextCont">
    <w:name w:val="Part Text Cont."/>
    <w:basedOn w:val="Normal"/>
    <w:qFormat/>
    <w:locked/>
    <w:rsid w:val="00587308"/>
    <w:pPr>
      <w:spacing w:after="0" w:line="240" w:lineRule="auto"/>
      <w:ind w:firstLine="720"/>
      <w:contextualSpacing/>
    </w:pPr>
    <w:rPr>
      <w:rFonts w:ascii="Utopia" w:hAnsi="Utopia"/>
      <w:spacing w:val="-6"/>
      <w:sz w:val="20"/>
    </w:rPr>
  </w:style>
  <w:style w:type="character" w:customStyle="1" w:styleId="PartNumberChar">
    <w:name w:val="Part Number Char"/>
    <w:basedOn w:val="DefaultParagraphFont"/>
    <w:link w:val="PartNumber"/>
    <w:rsid w:val="00587308"/>
    <w:rPr>
      <w:rFonts w:ascii="Arial" w:eastAsia="Calibri" w:hAnsi="Arial"/>
      <w:b/>
      <w:caps/>
      <w:sz w:val="52"/>
      <w:szCs w:val="28"/>
    </w:rPr>
  </w:style>
  <w:style w:type="character" w:customStyle="1" w:styleId="PartTitleChar">
    <w:name w:val="Part Title Char"/>
    <w:basedOn w:val="DefaultParagraphFont"/>
    <w:link w:val="PartTitle"/>
    <w:rsid w:val="00587308"/>
    <w:rPr>
      <w:rFonts w:ascii="Arial" w:eastAsia="Calibri" w:hAnsi="Arial"/>
      <w:b/>
      <w:sz w:val="64"/>
      <w:szCs w:val="48"/>
    </w:rPr>
  </w:style>
  <w:style w:type="character" w:customStyle="1" w:styleId="FMHeadChar">
    <w:name w:val="FM Head Char"/>
    <w:basedOn w:val="DefaultParagraphFont"/>
    <w:link w:val="FMHead"/>
    <w:rsid w:val="00587308"/>
    <w:rPr>
      <w:rFonts w:ascii="Arial Narrow" w:eastAsia="Calibri" w:hAnsi="Arial Narrow"/>
      <w:b/>
      <w:spacing w:val="-20"/>
      <w:sz w:val="60"/>
      <w:szCs w:val="48"/>
    </w:rPr>
  </w:style>
  <w:style w:type="character" w:customStyle="1" w:styleId="apple-converted-space">
    <w:name w:val="apple-converted-space"/>
    <w:basedOn w:val="DefaultParagraphFont"/>
    <w:rsid w:val="00587308"/>
  </w:style>
  <w:style w:type="character" w:customStyle="1" w:styleId="plusline1">
    <w:name w:val="plusline1"/>
    <w:basedOn w:val="DefaultParagraphFont"/>
    <w:rsid w:val="00587308"/>
    <w:rPr>
      <w:color w:val="008000"/>
    </w:rPr>
  </w:style>
  <w:style w:type="character" w:styleId="CommentReference">
    <w:name w:val="annotation reference"/>
    <w:uiPriority w:val="99"/>
    <w:semiHidden/>
    <w:rsid w:val="00BE3D2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BE3D2D"/>
    <w:rPr>
      <w:rFonts w:ascii="Times" w:eastAsia="Times New Roman" w:hAnsi="Times"/>
      <w:sz w:val="20"/>
      <w:szCs w:val="20"/>
      <w:lang w:bidi="bn-IN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E3D2D"/>
    <w:rPr>
      <w:rFonts w:ascii="Times" w:hAnsi="Times" w:cstheme="minorBidi"/>
      <w:lang w:bidi="bn-IN"/>
    </w:rPr>
  </w:style>
  <w:style w:type="paragraph" w:customStyle="1" w:styleId="JavaCodeOutput">
    <w:name w:val="Java Code Output"/>
    <w:basedOn w:val="JavaCode"/>
    <w:qFormat/>
    <w:rsid w:val="00BE3D2D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before="100"/>
    </w:pPr>
    <w:rPr>
      <w:rFonts w:eastAsia="Times New Roman" w:cs="Vrinda"/>
      <w:lang w:val="en-US" w:eastAsia="en-US"/>
    </w:rPr>
  </w:style>
  <w:style w:type="paragraph" w:customStyle="1" w:styleId="Default">
    <w:name w:val="Default"/>
    <w:rsid w:val="00BE3D2D"/>
    <w:pPr>
      <w:autoSpaceDE w:val="0"/>
      <w:autoSpaceDN w:val="0"/>
      <w:adjustRightInd w:val="0"/>
    </w:pPr>
    <w:rPr>
      <w:rFonts w:ascii="Verdana" w:hAnsi="Verdana"/>
      <w:color w:val="000000"/>
      <w:sz w:val="24"/>
      <w:szCs w:val="24"/>
    </w:rPr>
  </w:style>
  <w:style w:type="character" w:customStyle="1" w:styleId="spelle">
    <w:name w:val="spelle"/>
    <w:basedOn w:val="DefaultParagraphFont"/>
    <w:rsid w:val="00BE3D2D"/>
  </w:style>
  <w:style w:type="character" w:customStyle="1" w:styleId="grame">
    <w:name w:val="grame"/>
    <w:basedOn w:val="DefaultParagraphFont"/>
    <w:rsid w:val="00BE3D2D"/>
  </w:style>
  <w:style w:type="paragraph" w:styleId="TableofAuthorities">
    <w:name w:val="table of authorities"/>
    <w:basedOn w:val="Normal"/>
    <w:next w:val="Normal"/>
    <w:rsid w:val="00BE3D2D"/>
    <w:pPr>
      <w:ind w:left="200" w:hanging="200"/>
    </w:pPr>
  </w:style>
  <w:style w:type="paragraph" w:styleId="CommentSubject">
    <w:name w:val="annotation subject"/>
    <w:basedOn w:val="CommentText"/>
    <w:next w:val="CommentText"/>
    <w:link w:val="CommentSubjectChar"/>
    <w:uiPriority w:val="99"/>
    <w:unhideWhenUsed/>
    <w:rsid w:val="00BE3D2D"/>
    <w:rPr>
      <w:rFonts w:ascii="Calibri" w:eastAsia="Calibri" w:hAnsi="Calibri"/>
      <w:b/>
      <w:bCs/>
      <w:sz w:val="22"/>
      <w:szCs w:val="18"/>
      <w:lang w:bidi="ar-SA"/>
    </w:rPr>
  </w:style>
  <w:style w:type="character" w:customStyle="1" w:styleId="CommentSubjectChar">
    <w:name w:val="Comment Subject Char"/>
    <w:basedOn w:val="CommentTextChar"/>
    <w:link w:val="CommentSubject"/>
    <w:uiPriority w:val="99"/>
    <w:rsid w:val="00BE3D2D"/>
    <w:rPr>
      <w:rFonts w:ascii="Calibri" w:eastAsia="Calibri" w:hAnsi="Calibri" w:cstheme="minorBidi"/>
      <w:b/>
      <w:bCs/>
      <w:sz w:val="22"/>
      <w:szCs w:val="18"/>
      <w:lang w:bidi="bn-IN"/>
    </w:rPr>
  </w:style>
  <w:style w:type="table" w:customStyle="1" w:styleId="JavaBookTable1">
    <w:name w:val="Java Book Table1"/>
    <w:basedOn w:val="TableGrid"/>
    <w:uiPriority w:val="99"/>
    <w:rsid w:val="00BE3D2D"/>
    <w:pPr>
      <w:spacing w:after="0"/>
    </w:pPr>
    <w:rPr>
      <w:rFonts w:ascii="Arial" w:hAnsi="Arial"/>
      <w:lang w:bidi="hi-IN"/>
    </w:rPr>
    <w:tblPr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auto"/>
        <w:insideV w:val="single" w:sz="4" w:space="0" w:color="auto"/>
      </w:tblBorders>
      <w:tblCellMar>
        <w:left w:w="28" w:type="dxa"/>
        <w:right w:w="28" w:type="dxa"/>
      </w:tblCellMar>
    </w:tblPr>
    <w:tblStylePr w:type="firstRow">
      <w:pPr>
        <w:jc w:val="center"/>
      </w:pPr>
      <w:rPr>
        <w:rFonts w:ascii="Book Antiqua" w:hAnsi="Book Antiqua"/>
        <w:b/>
        <w:sz w:val="20"/>
      </w:rPr>
    </w:tblStylePr>
    <w:tblStylePr w:type="lastRow">
      <w:rPr>
        <w:rFonts w:ascii="Arial" w:hAnsi="Arial"/>
        <w:sz w:val="20"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122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33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4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1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77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620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121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86971622">
                                  <w:marLeft w:val="0"/>
                                  <w:marRight w:val="19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1715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364299">
                                          <w:marLeft w:val="0"/>
                                          <w:marRight w:val="19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7597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25087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44234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8263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0872541">
                                                              <w:marLeft w:val="0"/>
                                                              <w:marRight w:val="0"/>
                                                              <w:marTop w:val="735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1258294">
                                                                  <w:marLeft w:val="450"/>
                                                                  <w:marRight w:val="45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65966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1060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10124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307070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single" w:sz="6" w:space="0" w:color="auto"/>
                                                                                    <w:bottom w:val="none" w:sz="0" w:space="0" w:color="auto"/>
                                                                                    <w:right w:val="single" w:sz="6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16043461">
                                                                                      <w:marLeft w:val="150"/>
                                                                                      <w:marRight w:val="15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195356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09195743">
                                                                                              <w:marLeft w:val="0"/>
                                                                                              <w:marRight w:val="12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8048439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423839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896024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53271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120103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50912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85038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92951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15329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1182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34165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52349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61585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30547943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583752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072840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42058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0240459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18031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4797541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572685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1967104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6284297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808044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011897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28668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599834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758509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959430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014261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669398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9464637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069084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500391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9847854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185253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362156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510166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6964227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782299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8116838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0536791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59480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6380134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7613983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164962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986706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059093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00946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54132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3480584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637170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737343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871516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1667273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259625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333201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443897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638554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766912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01087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16146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585987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8253051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005654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110496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3187117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849016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035648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984113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348431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34821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807179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068020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43336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663626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76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37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560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035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993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680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0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6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7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13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1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4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72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3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5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46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0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1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kishori\books\Java_9\Apress\BeginningJava9Fundamentals\Excercises\staging\a_ChXX_XXX_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6350" cmpd="sng">
          <a:solidFill>
            <a:schemeClr val="tx1"/>
          </a:solidFill>
        </a:ln>
      </a:spPr>
      <a:bodyPr rot="0" spcFirstLastPara="0" vert="horz" wrap="square" lIns="0" tIns="0" rIns="0" bIns="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6350"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8C4B63-F04B-47FD-B5A6-4CF2C1CA4A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a_ChXX_XXX_Template.dotx</Template>
  <TotalTime>168</TotalTime>
  <Pages>7</Pages>
  <Words>768</Words>
  <Characters>4383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Apress Standard Book Design</vt:lpstr>
    </vt:vector>
  </TitlesOfParts>
  <Company>SPi</Company>
  <LinksUpToDate>false</LinksUpToDate>
  <CharactersWithSpaces>5141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Apress Standard Book Design</dc:title>
  <dc:subject/>
  <dc:creator>Kishori Sharan</dc:creator>
  <cp:keywords/>
  <dc:description/>
  <cp:lastModifiedBy>ksharan</cp:lastModifiedBy>
  <cp:revision>11</cp:revision>
  <cp:lastPrinted>2009-03-19T15:05:00Z</cp:lastPrinted>
  <dcterms:created xsi:type="dcterms:W3CDTF">2017-08-17T15:28:00Z</dcterms:created>
  <dcterms:modified xsi:type="dcterms:W3CDTF">2017-12-18T03:22:00Z</dcterms:modified>
</cp:coreProperties>
</file>