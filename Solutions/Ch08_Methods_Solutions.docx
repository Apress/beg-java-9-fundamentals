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3FEE" w:rsidRDefault="0045440A" w:rsidP="00AE3FEE">
      <w:pPr>
        <w:pStyle w:val="ChapterTitle"/>
      </w:pPr>
      <w:r>
        <w:t>Methods</w:t>
      </w:r>
    </w:p>
    <w:p w:rsidR="00AF0E1F" w:rsidRDefault="00AF0E1F" w:rsidP="00AF0E1F">
      <w:pPr>
        <w:pStyle w:val="ExerciseHead"/>
        <w:rPr>
          <w:rStyle w:val="CodeInline"/>
          <w:rFonts w:ascii="Arial" w:hAnsi="Arial"/>
          <w:sz w:val="22"/>
        </w:rPr>
      </w:pPr>
      <w:r w:rsidRPr="00DF38F8">
        <w:rPr>
          <w:rStyle w:val="CodeInline"/>
          <w:rFonts w:ascii="Arial" w:hAnsi="Arial"/>
          <w:sz w:val="22"/>
        </w:rPr>
        <w:t>Exercises</w:t>
      </w:r>
      <w:r w:rsidR="00A41FA2">
        <w:rPr>
          <w:rStyle w:val="CodeInline"/>
          <w:rFonts w:ascii="Arial" w:hAnsi="Arial"/>
          <w:sz w:val="22"/>
        </w:rPr>
        <w:t xml:space="preserve"> and solutions</w:t>
      </w:r>
    </w:p>
    <w:p w:rsidR="008E2489" w:rsidRDefault="008E2489" w:rsidP="008E2489">
      <w:pPr>
        <w:pStyle w:val="ExerciseNum"/>
      </w:pPr>
      <w:r>
        <w:t xml:space="preserve">What is a method in Java? </w:t>
      </w:r>
    </w:p>
    <w:p w:rsidR="008E2489" w:rsidRPr="008E2489" w:rsidRDefault="008E2489" w:rsidP="008E2489">
      <w:pPr>
        <w:pStyle w:val="ExerciseBody"/>
        <w:rPr>
          <w:b/>
          <w:lang w:val="en-US"/>
        </w:rPr>
      </w:pPr>
      <w:r w:rsidRPr="008E2489">
        <w:rPr>
          <w:b/>
          <w:lang w:val="en-US"/>
        </w:rPr>
        <w:t>Answer:</w:t>
      </w:r>
    </w:p>
    <w:p w:rsidR="008E2489" w:rsidRPr="00545F55" w:rsidRDefault="008E2489" w:rsidP="008E2489">
      <w:pPr>
        <w:pStyle w:val="ExerciseBody"/>
        <w:rPr>
          <w:lang w:val="en-US"/>
        </w:rPr>
      </w:pPr>
      <w:r w:rsidRPr="00E44F38">
        <w:t>A method is a named block of code.</w:t>
      </w:r>
      <w:r>
        <w:rPr>
          <w:lang w:val="en-US"/>
        </w:rPr>
        <w:t xml:space="preserve"> </w:t>
      </w:r>
      <w:r w:rsidRPr="00E44F38">
        <w:t xml:space="preserve">A method </w:t>
      </w:r>
      <w:r w:rsidRPr="00E44F38">
        <w:fldChar w:fldCharType="begin"/>
      </w:r>
      <w:r w:rsidRPr="00E44F38">
        <w:instrText xml:space="preserve"> XE "Classes and objects:method:definition" </w:instrText>
      </w:r>
      <w:r w:rsidRPr="00E44F38">
        <w:fldChar w:fldCharType="end"/>
      </w:r>
      <w:r w:rsidRPr="00E44F38">
        <w:t xml:space="preserve">in a class defines </w:t>
      </w:r>
      <w:r>
        <w:rPr>
          <w:lang w:val="en-US"/>
        </w:rPr>
        <w:t>a</w:t>
      </w:r>
      <w:r w:rsidRPr="00E44F38">
        <w:t xml:space="preserve"> behavior of the objects of that class or the behavior of the class itself.</w:t>
      </w:r>
    </w:p>
    <w:p w:rsidR="008E2489" w:rsidRDefault="008E2489" w:rsidP="00CA4E2C">
      <w:pPr>
        <w:pStyle w:val="ExerciseNum"/>
      </w:pPr>
      <w:r>
        <w:t>Describe the difference between a static method and a non-static method of a class.</w:t>
      </w:r>
    </w:p>
    <w:p w:rsidR="00CA4E2C" w:rsidRPr="00CA4E2C" w:rsidRDefault="00CA4E2C" w:rsidP="00CA4E2C">
      <w:pPr>
        <w:pStyle w:val="ExerciseBody"/>
        <w:rPr>
          <w:b/>
        </w:rPr>
      </w:pPr>
      <w:r w:rsidRPr="00CA4E2C">
        <w:rPr>
          <w:b/>
        </w:rPr>
        <w:t>Answer:</w:t>
      </w:r>
    </w:p>
    <w:p w:rsidR="008E2489" w:rsidRPr="00AF0E1F" w:rsidRDefault="00CA4E2C" w:rsidP="00CA4E2C">
      <w:pPr>
        <w:pStyle w:val="ExerciseBody"/>
      </w:pPr>
      <w:r>
        <w:t xml:space="preserve">A static method represents behavior of the class itself whereas a non-static method represents behavior of the instances of the class. </w:t>
      </w:r>
      <w:r w:rsidR="008E2489" w:rsidRPr="00545F55">
        <w:t>A static</w:t>
      </w:r>
      <w:r w:rsidR="008E2489">
        <w:t xml:space="preserve"> method</w:t>
      </w:r>
      <w:r w:rsidR="008E2489" w:rsidRPr="00545F55">
        <w:t xml:space="preserve"> can refer to only static</w:t>
      </w:r>
      <w:r w:rsidR="008E2489">
        <w:t xml:space="preserve"> variables</w:t>
      </w:r>
      <w:r w:rsidR="008E2489" w:rsidRPr="00545F55">
        <w:t xml:space="preserve"> of the class. A</w:t>
      </w:r>
      <w:r>
        <w:t xml:space="preserve"> </w:t>
      </w:r>
      <w:r w:rsidR="008E2489" w:rsidRPr="00545F55">
        <w:t>non-static</w:t>
      </w:r>
      <w:r w:rsidR="008E2489">
        <w:t xml:space="preserve"> method</w:t>
      </w:r>
      <w:r w:rsidR="008E2489" w:rsidRPr="00545F55">
        <w:t xml:space="preserve"> can refer to class variables as well as instance variables of the class.</w:t>
      </w:r>
    </w:p>
    <w:p w:rsidR="008E2489" w:rsidRPr="00CA4E2C" w:rsidRDefault="008E2489" w:rsidP="00BC3DAB">
      <w:pPr>
        <w:pStyle w:val="ExerciseNum"/>
      </w:pPr>
      <w:r>
        <w:t>Can a static method access instance variables of a class? If your answer is no, explain the reason.</w:t>
      </w:r>
    </w:p>
    <w:p w:rsidR="00CA4E2C" w:rsidRPr="00CA4E2C" w:rsidRDefault="00CA4E2C" w:rsidP="00CA4E2C">
      <w:pPr>
        <w:pStyle w:val="ExerciseBody"/>
        <w:rPr>
          <w:b/>
        </w:rPr>
      </w:pPr>
      <w:r w:rsidRPr="00CA4E2C">
        <w:rPr>
          <w:b/>
        </w:rPr>
        <w:t>Answer:</w:t>
      </w:r>
    </w:p>
    <w:p w:rsidR="008E2489" w:rsidRPr="00586865" w:rsidRDefault="008E2489" w:rsidP="00BC3DAB">
      <w:pPr>
        <w:pStyle w:val="ExerciseBody"/>
        <w:rPr>
          <w:lang w:val="en-US"/>
        </w:rPr>
      </w:pPr>
      <w:r>
        <w:rPr>
          <w:lang w:val="en-US"/>
        </w:rPr>
        <w:t xml:space="preserve">No. </w:t>
      </w:r>
      <w:r>
        <w:t xml:space="preserve">The class definition, (including class variables) </w:t>
      </w:r>
      <w:r w:rsidRPr="00E44F38">
        <w:t xml:space="preserve">is always loaded into memory before the first instance of a class is created. </w:t>
      </w:r>
      <w:r>
        <w:rPr>
          <w:lang w:val="en-US"/>
        </w:rPr>
        <w:t>I</w:t>
      </w:r>
      <w:r w:rsidRPr="00E44F38">
        <w:t xml:space="preserve">t is not necessary to create an instance of a class to </w:t>
      </w:r>
      <w:r>
        <w:t>load its definition into memory</w:t>
      </w:r>
      <w:r>
        <w:rPr>
          <w:lang w:val="en-US"/>
        </w:rPr>
        <w:t>.</w:t>
      </w:r>
      <w:r w:rsidRPr="00586865">
        <w:t xml:space="preserve"> </w:t>
      </w:r>
      <w:r w:rsidRPr="00E44F38">
        <w:t xml:space="preserve">When a </w:t>
      </w:r>
      <w:r w:rsidRPr="00065B4E">
        <w:t>static</w:t>
      </w:r>
      <w:r w:rsidRPr="00E44F38">
        <w:t xml:space="preserve"> method of a class is called, an instance of that class may not exist. Therefore, it is not allowed to refer to instance variables from inside a </w:t>
      </w:r>
      <w:r w:rsidRPr="00065B4E">
        <w:t>static</w:t>
      </w:r>
      <w:r w:rsidRPr="00E44F38">
        <w:t xml:space="preserve"> method.</w:t>
      </w:r>
    </w:p>
    <w:p w:rsidR="008E2489" w:rsidRDefault="008E2489" w:rsidP="00BC3DAB">
      <w:pPr>
        <w:pStyle w:val="ExerciseNum"/>
      </w:pPr>
      <w:r>
        <w:t xml:space="preserve">What is the meaning of </w:t>
      </w:r>
      <w:r w:rsidRPr="00D418DD">
        <w:rPr>
          <w:rStyle w:val="CodeInline"/>
          <w:rFonts w:eastAsia="Calibri"/>
        </w:rPr>
        <w:t>void</w:t>
      </w:r>
      <w:r>
        <w:t xml:space="preserve"> when it is used as the return type of a method?</w:t>
      </w:r>
    </w:p>
    <w:p w:rsidR="00BC3DAB" w:rsidRPr="00BC3DAB" w:rsidRDefault="00BC3DAB" w:rsidP="00BC3DAB">
      <w:pPr>
        <w:pStyle w:val="ExerciseBody"/>
        <w:rPr>
          <w:b/>
        </w:rPr>
      </w:pPr>
      <w:r w:rsidRPr="00BC3DAB">
        <w:rPr>
          <w:b/>
        </w:rPr>
        <w:t>Answer:</w:t>
      </w:r>
    </w:p>
    <w:p w:rsidR="008E2489" w:rsidRPr="00586865" w:rsidRDefault="008E2489" w:rsidP="00BC3DAB">
      <w:pPr>
        <w:pStyle w:val="ExerciseBody"/>
      </w:pPr>
      <w:r>
        <w:lastRenderedPageBreak/>
        <w:t xml:space="preserve">Return type </w:t>
      </w:r>
      <w:r w:rsidRPr="00BC3DAB">
        <w:rPr>
          <w:rStyle w:val="CodeInline"/>
        </w:rPr>
        <w:t>void</w:t>
      </w:r>
      <w:r>
        <w:t xml:space="preserve"> indicates that method does not return any value to the caller.</w:t>
      </w:r>
    </w:p>
    <w:p w:rsidR="008E2489" w:rsidRPr="00BC3DAB" w:rsidRDefault="008E2489" w:rsidP="008E2489">
      <w:pPr>
        <w:pStyle w:val="ExerciseNum"/>
        <w:ind w:right="90"/>
      </w:pPr>
      <w:r>
        <w:t xml:space="preserve">Create a class named </w:t>
      </w:r>
      <w:r w:rsidRPr="00A843B7">
        <w:rPr>
          <w:rStyle w:val="CodeInline"/>
          <w:rFonts w:eastAsia="Calibri"/>
        </w:rPr>
        <w:t>Point2D</w:t>
      </w:r>
      <w:r>
        <w:t xml:space="preserve"> with two </w:t>
      </w:r>
      <w:r w:rsidRPr="00A843B7">
        <w:rPr>
          <w:rStyle w:val="CodeInline"/>
          <w:rFonts w:eastAsia="Calibri"/>
        </w:rPr>
        <w:t>int</w:t>
      </w:r>
      <w:r>
        <w:t xml:space="preserve"> instance variables named </w:t>
      </w:r>
      <w:r w:rsidRPr="005F385D">
        <w:rPr>
          <w:rStyle w:val="CodeInline"/>
          <w:rFonts w:eastAsia="Calibri"/>
        </w:rPr>
        <w:t>x</w:t>
      </w:r>
      <w:r>
        <w:t xml:space="preserve"> and </w:t>
      </w:r>
      <w:r w:rsidRPr="005F385D">
        <w:rPr>
          <w:rStyle w:val="CodeInline"/>
          <w:rFonts w:eastAsia="Calibri"/>
        </w:rPr>
        <w:t>y</w:t>
      </w:r>
      <w:r>
        <w:t xml:space="preserve">. Both instance variables should be declared </w:t>
      </w:r>
      <w:r w:rsidRPr="00BC3DAB">
        <w:rPr>
          <w:rStyle w:val="CodeInline"/>
        </w:rPr>
        <w:t>private</w:t>
      </w:r>
      <w:r>
        <w:t>. Do not initialize the two instance variables.</w:t>
      </w:r>
      <w:r>
        <w:rPr>
          <w:lang w:val="en-US"/>
        </w:rPr>
        <w:t xml:space="preserve"> Add setters and getters for the two instance variables that will allow the users of the </w:t>
      </w:r>
      <w:r w:rsidRPr="00BC3DAB">
        <w:rPr>
          <w:rStyle w:val="CodeInline"/>
          <w:rFonts w:eastAsia="Calibri"/>
        </w:rPr>
        <w:t>Point</w:t>
      </w:r>
      <w:r w:rsidR="00BC3DAB" w:rsidRPr="00BC3DAB">
        <w:rPr>
          <w:rStyle w:val="CodeInline"/>
          <w:rFonts w:eastAsia="Calibri"/>
        </w:rPr>
        <w:t>2D</w:t>
      </w:r>
      <w:r>
        <w:rPr>
          <w:lang w:val="en-US"/>
        </w:rPr>
        <w:t xml:space="preserve"> class to change and access their values. Declare the setters as </w:t>
      </w:r>
      <w:r w:rsidRPr="00D418DD">
        <w:rPr>
          <w:rStyle w:val="CodeInline"/>
          <w:rFonts w:eastAsia="Calibri"/>
        </w:rPr>
        <w:t>setX(int x)</w:t>
      </w:r>
      <w:r>
        <w:rPr>
          <w:lang w:val="en-US"/>
        </w:rPr>
        <w:t xml:space="preserve">, </w:t>
      </w:r>
      <w:r w:rsidRPr="00D418DD">
        <w:rPr>
          <w:rStyle w:val="CodeInline"/>
          <w:rFonts w:eastAsia="Calibri"/>
        </w:rPr>
        <w:t>setY(int y)</w:t>
      </w:r>
      <w:r>
        <w:rPr>
          <w:lang w:val="en-US"/>
        </w:rPr>
        <w:t xml:space="preserve"> and getters as </w:t>
      </w:r>
      <w:r w:rsidRPr="00D418DD">
        <w:rPr>
          <w:rStyle w:val="CodeInline"/>
          <w:rFonts w:eastAsia="Calibri"/>
        </w:rPr>
        <w:t>getX()</w:t>
      </w:r>
      <w:r>
        <w:rPr>
          <w:lang w:val="en-US"/>
        </w:rPr>
        <w:t xml:space="preserve"> and </w:t>
      </w:r>
      <w:r w:rsidRPr="00D418DD">
        <w:rPr>
          <w:rStyle w:val="CodeInline"/>
          <w:rFonts w:eastAsia="Calibri"/>
        </w:rPr>
        <w:t>getY()</w:t>
      </w:r>
      <w:r>
        <w:rPr>
          <w:lang w:val="en-US"/>
        </w:rPr>
        <w:t>.</w:t>
      </w:r>
    </w:p>
    <w:p w:rsidR="00BC3DAB" w:rsidRPr="00BC3DAB" w:rsidRDefault="00BC3DAB" w:rsidP="00BC3DAB">
      <w:pPr>
        <w:pStyle w:val="ExerciseBody"/>
        <w:rPr>
          <w:b/>
        </w:rPr>
      </w:pPr>
      <w:r w:rsidRPr="00BC3DAB">
        <w:rPr>
          <w:b/>
        </w:rPr>
        <w:t>Solution: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 w:rsidRPr="00673C86">
        <w:rPr>
          <w:rStyle w:val="ExerciseCodeChar"/>
          <w:rFonts w:eastAsia="Calibri"/>
        </w:rPr>
        <w:t>public class Point2D {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 xml:space="preserve">    private int x;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private int y;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int getX()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 xml:space="preserve">return x;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void setX(int x) {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    this.x = x;    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int getY()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 xml:space="preserve">return y;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void setY(int y) {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    this.y = y;    </w:t>
      </w:r>
    </w:p>
    <w:p w:rsidR="008E2489" w:rsidRPr="00BC3DAB" w:rsidRDefault="008E2489" w:rsidP="00BC3DAB">
      <w:pPr>
        <w:pStyle w:val="ExerciseNum"/>
        <w:numPr>
          <w:ilvl w:val="0"/>
          <w:numId w:val="0"/>
        </w:numPr>
        <w:spacing w:before="0" w:after="0"/>
        <w:ind w:left="360" w:right="90"/>
        <w:rPr>
          <w:rFonts w:ascii="TheSansMonoConNormal" w:eastAsia="Calibri" w:hAnsi="TheSansMonoConNormal"/>
          <w:noProof/>
          <w:sz w:val="18"/>
        </w:rPr>
      </w:pPr>
      <w:r>
        <w:rPr>
          <w:rStyle w:val="ExerciseCodeChar"/>
          <w:rFonts w:eastAsia="Calibri"/>
          <w:lang w:val="en-US"/>
        </w:rPr>
        <w:t xml:space="preserve">    }</w:t>
      </w:r>
      <w:r w:rsidRPr="00673C86">
        <w:rPr>
          <w:rStyle w:val="ExerciseCodeChar"/>
          <w:rFonts w:eastAsia="Calibri"/>
        </w:rPr>
        <w:br/>
        <w:t>}</w:t>
      </w:r>
    </w:p>
    <w:p w:rsidR="008E2489" w:rsidRDefault="008E2489" w:rsidP="00BC3DAB">
      <w:pPr>
        <w:pStyle w:val="ExerciseNum"/>
      </w:pPr>
      <w:r w:rsidRPr="0082267D">
        <w:t xml:space="preserve">Implement a method named </w:t>
      </w:r>
      <w:r w:rsidRPr="00673C86">
        <w:rPr>
          <w:rStyle w:val="CodeInline"/>
          <w:rFonts w:eastAsia="Calibri"/>
        </w:rPr>
        <w:t>distance</w:t>
      </w:r>
      <w:r w:rsidRPr="0082267D">
        <w:t xml:space="preserve"> in the </w:t>
      </w:r>
      <w:r w:rsidRPr="00673C86">
        <w:rPr>
          <w:rStyle w:val="CodeInline"/>
          <w:rFonts w:eastAsia="Calibri"/>
        </w:rPr>
        <w:t>Point2D</w:t>
      </w:r>
      <w:r w:rsidRPr="0082267D">
        <w:t xml:space="preserve"> class that you created in the previous exercise. The method accepts an instance of the </w:t>
      </w:r>
      <w:r w:rsidRPr="00673C86">
        <w:rPr>
          <w:rStyle w:val="CodeInline"/>
          <w:rFonts w:eastAsia="Calibri"/>
        </w:rPr>
        <w:t>Point2D</w:t>
      </w:r>
      <w:r w:rsidRPr="0082267D">
        <w:t xml:space="preserve"> class and returns the distance between the current point and the point represented by the parameter. The method should be declared as follows:</w:t>
      </w:r>
      <w:r w:rsidRPr="0082267D">
        <w:br/>
      </w:r>
      <w:r w:rsidRPr="0082267D">
        <w:br/>
      </w:r>
      <w:r w:rsidRPr="00673C86">
        <w:rPr>
          <w:rStyle w:val="ExerciseCodeChar"/>
          <w:rFonts w:eastAsia="Calibri"/>
        </w:rPr>
        <w:t>public class Point2D {</w:t>
      </w:r>
      <w:r>
        <w:rPr>
          <w:rStyle w:val="ExerciseCodeChar"/>
          <w:rFonts w:eastAsia="Calibri"/>
        </w:rPr>
        <w:br/>
      </w:r>
      <w:r w:rsidRPr="0082267D">
        <w:rPr>
          <w:rStyle w:val="ExerciseCodeChar"/>
          <w:rFonts w:eastAsia="Calibri"/>
          <w:lang w:val="en-US"/>
        </w:rPr>
        <w:t xml:space="preserve">    </w:t>
      </w:r>
      <w:r w:rsidRPr="00673C86">
        <w:rPr>
          <w:rStyle w:val="ExerciseCodeChar"/>
          <w:rFonts w:eastAsia="Calibri"/>
        </w:rPr>
        <w:t xml:space="preserve">/* </w:t>
      </w:r>
      <w:r w:rsidRPr="0082267D">
        <w:rPr>
          <w:rStyle w:val="ExerciseCodeChar"/>
          <w:rFonts w:eastAsia="Calibri"/>
          <w:lang w:val="en-US"/>
        </w:rPr>
        <w:t>C</w:t>
      </w:r>
      <w:r w:rsidRPr="00673C86">
        <w:rPr>
          <w:rStyle w:val="ExerciseCodeChar"/>
          <w:rFonts w:eastAsia="Calibri"/>
        </w:rPr>
        <w:t xml:space="preserve">ode </w:t>
      </w:r>
      <w:r w:rsidRPr="0082267D">
        <w:rPr>
          <w:rStyle w:val="ExerciseCodeChar"/>
          <w:rFonts w:eastAsia="Calibri"/>
          <w:lang w:val="en-US"/>
        </w:rPr>
        <w:t xml:space="preserve">from the previous exercise </w:t>
      </w:r>
      <w:r w:rsidRPr="00673C86">
        <w:rPr>
          <w:rStyle w:val="ExerciseCodeChar"/>
          <w:rFonts w:eastAsia="Calibri"/>
        </w:rPr>
        <w:t>goes here</w:t>
      </w:r>
      <w:r w:rsidRPr="0082267D">
        <w:rPr>
          <w:rStyle w:val="ExerciseCodeChar"/>
          <w:rFonts w:eastAsia="Calibri"/>
          <w:lang w:val="en-US"/>
        </w:rPr>
        <w:t xml:space="preserve">. </w:t>
      </w:r>
      <w:r w:rsidRPr="00673C86">
        <w:rPr>
          <w:rStyle w:val="ExerciseCodeChar"/>
          <w:rFonts w:eastAsia="Calibri"/>
        </w:rPr>
        <w:t>*/</w:t>
      </w:r>
      <w:r>
        <w:rPr>
          <w:rStyle w:val="ExerciseCodeChar"/>
          <w:rFonts w:eastAsia="Calibri"/>
        </w:rPr>
        <w:br/>
      </w:r>
      <w:r w:rsidRPr="00673C86">
        <w:rPr>
          <w:rStyle w:val="ExerciseCodeChar"/>
          <w:rFonts w:eastAsia="Calibri"/>
        </w:rPr>
        <w:br/>
        <w:t xml:space="preserve">    public double distance(Point2D p) {</w:t>
      </w:r>
      <w:r w:rsidRPr="00673C86">
        <w:rPr>
          <w:rStyle w:val="ExerciseCodeChar"/>
          <w:rFonts w:eastAsia="Calibri"/>
        </w:rPr>
        <w:br/>
        <w:t xml:space="preserve">        /* Your code </w:t>
      </w:r>
      <w:r w:rsidRPr="0082267D">
        <w:rPr>
          <w:rStyle w:val="ExerciseCodeChar"/>
          <w:rFonts w:eastAsia="Calibri"/>
          <w:lang w:val="en-US"/>
        </w:rPr>
        <w:t xml:space="preserve">for this exercise </w:t>
      </w:r>
      <w:r w:rsidRPr="00673C86">
        <w:rPr>
          <w:rStyle w:val="ExerciseCodeChar"/>
          <w:rFonts w:eastAsia="Calibri"/>
        </w:rPr>
        <w:t>goes here</w:t>
      </w:r>
      <w:r w:rsidRPr="0082267D">
        <w:rPr>
          <w:rStyle w:val="ExerciseCodeChar"/>
          <w:rFonts w:eastAsia="Calibri"/>
          <w:lang w:val="en-US"/>
        </w:rPr>
        <w:t xml:space="preserve">. </w:t>
      </w:r>
      <w:r w:rsidRPr="00673C86">
        <w:rPr>
          <w:rStyle w:val="ExerciseCodeChar"/>
          <w:rFonts w:eastAsia="Calibri"/>
        </w:rPr>
        <w:t>*/</w:t>
      </w:r>
      <w:r w:rsidRPr="00673C86">
        <w:rPr>
          <w:rStyle w:val="ExerciseCodeChar"/>
          <w:rFonts w:eastAsia="Calibri"/>
        </w:rPr>
        <w:br/>
        <w:t xml:space="preserve">    }</w:t>
      </w:r>
      <w:r w:rsidRPr="00673C86">
        <w:rPr>
          <w:rStyle w:val="ExerciseCodeChar"/>
          <w:rFonts w:eastAsia="Calibri"/>
        </w:rPr>
        <w:br/>
        <w:t>}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</w:rPr>
        <w:br/>
      </w:r>
      <w:r w:rsidRPr="0082267D">
        <w:t xml:space="preserve">Hint: The distance between two points </w:t>
      </w:r>
      <w:r w:rsidRPr="0082267D">
        <w:rPr>
          <w:rStyle w:val="CodeInline"/>
          <w:rFonts w:eastAsia="Calibri"/>
          <w:lang w:val="en-US"/>
        </w:rPr>
        <w:t>(x1, y1)</w:t>
      </w:r>
      <w:r w:rsidRPr="0082267D">
        <w:t xml:space="preserve"> and </w:t>
      </w:r>
      <w:r w:rsidRPr="0082267D">
        <w:rPr>
          <w:rStyle w:val="CodeInline"/>
          <w:rFonts w:eastAsia="Calibri"/>
          <w:lang w:val="en-US"/>
        </w:rPr>
        <w:t>(x2, y2)</w:t>
      </w:r>
      <w:r w:rsidRPr="0082267D">
        <w:t xml:space="preserve"> is compute</w:t>
      </w:r>
      <w:r w:rsidR="00BC3DAB">
        <w:rPr>
          <w:lang w:val="en-US"/>
        </w:rPr>
        <w:t>d</w:t>
      </w:r>
      <w:r w:rsidRPr="0082267D">
        <w:t xml:space="preserve"> as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x1-x2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y1-y2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Pr="00345843">
        <w:t>.</w:t>
      </w:r>
      <w:r w:rsidRPr="0082267D">
        <w:t xml:space="preserve"> You can use </w:t>
      </w:r>
      <w:r w:rsidRPr="00201FDF">
        <w:rPr>
          <w:rStyle w:val="CodeInline"/>
          <w:rFonts w:eastAsia="Calibri"/>
        </w:rPr>
        <w:t>Math.sqrt(n)</w:t>
      </w:r>
      <w:r w:rsidRPr="0082267D">
        <w:t xml:space="preserve"> method to compute the square root of a number </w:t>
      </w:r>
      <w:r w:rsidRPr="00345843">
        <w:rPr>
          <w:rStyle w:val="CodeInline"/>
          <w:rFonts w:eastAsia="Calibri"/>
        </w:rPr>
        <w:t>n</w:t>
      </w:r>
      <w:r w:rsidRPr="0082267D">
        <w:t>.</w:t>
      </w:r>
    </w:p>
    <w:p w:rsidR="00BC3DAB" w:rsidRPr="00BC3DAB" w:rsidRDefault="00BC3DAB" w:rsidP="00BC3DAB">
      <w:pPr>
        <w:pStyle w:val="ExerciseBody"/>
        <w:rPr>
          <w:b/>
          <w:lang w:val="en-US"/>
        </w:rPr>
      </w:pPr>
      <w:r w:rsidRPr="00BC3DAB">
        <w:rPr>
          <w:b/>
        </w:rPr>
        <w:t>Solution</w:t>
      </w:r>
      <w:r w:rsidRPr="00BC3DAB">
        <w:rPr>
          <w:b/>
          <w:lang w:val="en-US"/>
        </w:rPr>
        <w:t>: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 w:rsidRPr="00673C86">
        <w:rPr>
          <w:rStyle w:val="ExerciseCodeChar"/>
          <w:rFonts w:eastAsia="Calibri"/>
        </w:rPr>
        <w:t>public class Point2D {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 xml:space="preserve">    private int x;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private int y;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int getX()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return x;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void setX(int x) {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    this.x = x;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    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int getY()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 xml:space="preserve">return y;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void setY(int y) {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    this.y = y;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  <w:r>
        <w:rPr>
          <w:rStyle w:val="ExerciseCodeChar"/>
          <w:rFonts w:eastAsia="Calibri"/>
        </w:rPr>
        <w:br/>
      </w:r>
      <w:r w:rsidRPr="00673C86">
        <w:rPr>
          <w:rStyle w:val="ExerciseCodeChar"/>
          <w:rFonts w:eastAsia="Calibri"/>
        </w:rPr>
        <w:br/>
        <w:t xml:space="preserve">    public double distance(Point2D p) {</w:t>
      </w:r>
      <w:r w:rsidRPr="00673C86">
        <w:rPr>
          <w:rStyle w:val="ExerciseCodeChar"/>
          <w:rFonts w:eastAsia="Calibri"/>
        </w:rPr>
        <w:br/>
        <w:t xml:space="preserve">        </w:t>
      </w:r>
      <w:r>
        <w:rPr>
          <w:rStyle w:val="ExerciseCodeChar"/>
          <w:rFonts w:eastAsia="Calibri"/>
          <w:lang w:val="en-US"/>
        </w:rPr>
        <w:t>int xSqr = (this.x – p.x) * (this.x – p.x);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right="90"/>
        <w:rPr>
          <w:rStyle w:val="ExerciseCodeChar"/>
          <w:rFonts w:eastAsia="Calibri"/>
          <w:lang w:val="en-US"/>
        </w:rPr>
      </w:pPr>
      <w:r w:rsidRPr="00673C86">
        <w:rPr>
          <w:rStyle w:val="ExerciseCodeChar"/>
          <w:rFonts w:eastAsia="Calibri"/>
        </w:rPr>
        <w:t xml:space="preserve">        </w:t>
      </w:r>
      <w:r>
        <w:rPr>
          <w:rStyle w:val="ExerciseCodeChar"/>
          <w:rFonts w:eastAsia="Calibri"/>
          <w:lang w:val="en-US"/>
        </w:rPr>
        <w:t>int ySqr = (this.y – p.y) * (this.y – p.y);</w:t>
      </w:r>
    </w:p>
    <w:p w:rsidR="008E2489" w:rsidRPr="00BC3DAB" w:rsidRDefault="008E2489" w:rsidP="00BC3DAB">
      <w:pPr>
        <w:pStyle w:val="ExerciseNum"/>
        <w:numPr>
          <w:ilvl w:val="0"/>
          <w:numId w:val="0"/>
        </w:numPr>
        <w:spacing w:before="0" w:after="0"/>
        <w:ind w:left="360" w:right="90" w:firstLine="360"/>
        <w:rPr>
          <w:rFonts w:ascii="TheSansMonoConNormal" w:eastAsia="Calibri" w:hAnsi="TheSansMonoConNormal"/>
          <w:noProof/>
          <w:sz w:val="18"/>
        </w:rPr>
      </w:pPr>
      <w:r>
        <w:rPr>
          <w:rStyle w:val="ExerciseCodeChar"/>
          <w:rFonts w:eastAsia="Calibri"/>
          <w:lang w:val="en-US"/>
        </w:rPr>
        <w:t xml:space="preserve"> </w:t>
      </w:r>
      <w:r w:rsidR="00BC3DAB">
        <w:rPr>
          <w:rStyle w:val="ExerciseCodeChar"/>
          <w:rFonts w:eastAsia="Calibri"/>
          <w:lang w:val="en-US"/>
        </w:rPr>
        <w:t xml:space="preserve">   </w:t>
      </w:r>
      <w:r>
        <w:rPr>
          <w:rStyle w:val="ExerciseCodeChar"/>
          <w:rFonts w:eastAsia="Calibri"/>
          <w:lang w:val="en-US"/>
        </w:rPr>
        <w:t>return Math.sqrt(xSqr + ySqr);</w:t>
      </w:r>
      <w:r w:rsidRPr="00673C86">
        <w:rPr>
          <w:rStyle w:val="ExerciseCodeChar"/>
          <w:rFonts w:eastAsia="Calibri"/>
        </w:rPr>
        <w:br/>
        <w:t xml:space="preserve">    }</w:t>
      </w:r>
      <w:r w:rsidRPr="00673C86">
        <w:rPr>
          <w:rStyle w:val="ExerciseCodeChar"/>
          <w:rFonts w:eastAsia="Calibri"/>
        </w:rPr>
        <w:br/>
        <w:t>}</w:t>
      </w:r>
    </w:p>
    <w:p w:rsidR="008E2489" w:rsidRDefault="008E2489" w:rsidP="00BC3DAB">
      <w:pPr>
        <w:pStyle w:val="ExerciseNum"/>
      </w:pPr>
      <w:r w:rsidRPr="00A843B7">
        <w:t xml:space="preserve">Enhance the </w:t>
      </w:r>
      <w:r w:rsidRPr="00A843B7">
        <w:rPr>
          <w:rStyle w:val="CodeInline"/>
          <w:rFonts w:eastAsia="Calibri"/>
        </w:rPr>
        <w:t>Point2D</w:t>
      </w:r>
      <w:r w:rsidRPr="00A843B7">
        <w:t xml:space="preserve"> method by adding a static factory method named </w:t>
      </w:r>
      <w:r w:rsidRPr="00871162">
        <w:rPr>
          <w:rStyle w:val="CodeInline"/>
          <w:rFonts w:eastAsia="Calibri"/>
        </w:rPr>
        <w:t>create()</w:t>
      </w:r>
      <w:r w:rsidRPr="00A843B7">
        <w:t xml:space="preserve">. A factory method in a class is used to create objects of the class. The </w:t>
      </w:r>
      <w:r w:rsidRPr="00871162">
        <w:rPr>
          <w:rStyle w:val="CodeInline"/>
          <w:rFonts w:eastAsia="Calibri"/>
          <w:lang w:val="en-US"/>
        </w:rPr>
        <w:t>create</w:t>
      </w:r>
      <w:r>
        <w:rPr>
          <w:rStyle w:val="CodeInline"/>
          <w:rFonts w:eastAsia="Calibri"/>
          <w:lang w:val="en-US"/>
        </w:rPr>
        <w:t>()</w:t>
      </w:r>
      <w:r w:rsidRPr="00A843B7">
        <w:t xml:space="preserve"> method should be </w:t>
      </w:r>
      <w:r>
        <w:t>declared as</w:t>
      </w:r>
      <w:r w:rsidRPr="00A843B7">
        <w:t xml:space="preserve"> follows:</w:t>
      </w:r>
      <w:r w:rsidRPr="00A843B7">
        <w:br/>
      </w:r>
      <w:r>
        <w:rPr>
          <w:rStyle w:val="ExerciseCodeChar"/>
          <w:rFonts w:eastAsia="Calibri"/>
        </w:rPr>
        <w:br/>
      </w:r>
      <w:r w:rsidRPr="00673C86">
        <w:rPr>
          <w:rStyle w:val="ExerciseCodeChar"/>
          <w:rFonts w:eastAsia="Calibri"/>
        </w:rPr>
        <w:t>public class Point2D {</w:t>
      </w:r>
      <w:r>
        <w:rPr>
          <w:rStyle w:val="ExerciseCodeChar"/>
          <w:rFonts w:eastAsia="Calibri"/>
        </w:rPr>
        <w:br/>
      </w:r>
      <w:r w:rsidRPr="00A843B7">
        <w:rPr>
          <w:rStyle w:val="ExerciseCodeChar"/>
          <w:rFonts w:eastAsia="Calibri"/>
          <w:lang w:val="en-US"/>
        </w:rPr>
        <w:t xml:space="preserve">    </w:t>
      </w:r>
      <w:r w:rsidRPr="00673C86">
        <w:rPr>
          <w:rStyle w:val="ExerciseCodeChar"/>
          <w:rFonts w:eastAsia="Calibri"/>
        </w:rPr>
        <w:t xml:space="preserve">/* </w:t>
      </w:r>
      <w:r w:rsidRPr="00A843B7">
        <w:rPr>
          <w:rStyle w:val="ExerciseCodeChar"/>
          <w:rFonts w:eastAsia="Calibri"/>
          <w:lang w:val="en-US"/>
        </w:rPr>
        <w:t>C</w:t>
      </w:r>
      <w:r w:rsidRPr="00673C86">
        <w:rPr>
          <w:rStyle w:val="ExerciseCodeChar"/>
          <w:rFonts w:eastAsia="Calibri"/>
        </w:rPr>
        <w:t xml:space="preserve">ode </w:t>
      </w:r>
      <w:r w:rsidRPr="00A843B7">
        <w:rPr>
          <w:rStyle w:val="ExerciseCodeChar"/>
          <w:rFonts w:eastAsia="Calibri"/>
          <w:lang w:val="en-US"/>
        </w:rPr>
        <w:t xml:space="preserve">from the previous exercise </w:t>
      </w:r>
      <w:r w:rsidRPr="00673C86">
        <w:rPr>
          <w:rStyle w:val="ExerciseCodeChar"/>
          <w:rFonts w:eastAsia="Calibri"/>
        </w:rPr>
        <w:t>goes here</w:t>
      </w:r>
      <w:r w:rsidRPr="00A843B7">
        <w:rPr>
          <w:rStyle w:val="ExerciseCodeChar"/>
          <w:rFonts w:eastAsia="Calibri"/>
          <w:lang w:val="en-US"/>
        </w:rPr>
        <w:t xml:space="preserve">. </w:t>
      </w:r>
      <w:r w:rsidRPr="00673C86">
        <w:rPr>
          <w:rStyle w:val="ExerciseCodeChar"/>
          <w:rFonts w:eastAsia="Calibri"/>
        </w:rPr>
        <w:t>*/</w:t>
      </w:r>
      <w:r>
        <w:rPr>
          <w:rStyle w:val="ExerciseCodeChar"/>
          <w:rFonts w:eastAsia="Calibri"/>
        </w:rPr>
        <w:br/>
      </w:r>
      <w:r w:rsidRPr="00673C86">
        <w:rPr>
          <w:rStyle w:val="ExerciseCodeChar"/>
          <w:rFonts w:eastAsia="Calibri"/>
        </w:rPr>
        <w:br/>
        <w:t xml:space="preserve">    public </w:t>
      </w:r>
      <w:r>
        <w:rPr>
          <w:rStyle w:val="ExerciseCodeChar"/>
          <w:rFonts w:eastAsia="Calibri"/>
          <w:lang w:val="en-US"/>
        </w:rPr>
        <w:t>Point2D</w:t>
      </w:r>
      <w:r w:rsidRPr="00673C86">
        <w:rPr>
          <w:rStyle w:val="ExerciseCodeChar"/>
          <w:rFonts w:eastAsia="Calibri"/>
        </w:rPr>
        <w:t xml:space="preserve"> </w:t>
      </w:r>
      <w:r>
        <w:rPr>
          <w:rStyle w:val="ExerciseCodeChar"/>
          <w:rFonts w:eastAsia="Calibri"/>
          <w:lang w:val="en-US"/>
        </w:rPr>
        <w:t>create</w:t>
      </w:r>
      <w:r w:rsidRPr="00673C86">
        <w:rPr>
          <w:rStyle w:val="ExerciseCodeChar"/>
          <w:rFonts w:eastAsia="Calibri"/>
        </w:rPr>
        <w:t>(</w:t>
      </w:r>
      <w:r>
        <w:rPr>
          <w:rStyle w:val="ExerciseCodeChar"/>
          <w:rFonts w:eastAsia="Calibri"/>
          <w:lang w:val="en-US"/>
        </w:rPr>
        <w:t>int x, int y</w:t>
      </w:r>
      <w:r w:rsidRPr="00673C86">
        <w:rPr>
          <w:rStyle w:val="ExerciseCodeChar"/>
          <w:rFonts w:eastAsia="Calibri"/>
        </w:rPr>
        <w:t>) {</w:t>
      </w:r>
      <w:r w:rsidRPr="00673C86">
        <w:rPr>
          <w:rStyle w:val="ExerciseCodeChar"/>
          <w:rFonts w:eastAsia="Calibri"/>
        </w:rPr>
        <w:br/>
        <w:t xml:space="preserve">        /* Your code </w:t>
      </w:r>
      <w:r w:rsidRPr="00A843B7">
        <w:rPr>
          <w:rStyle w:val="ExerciseCodeChar"/>
          <w:rFonts w:eastAsia="Calibri"/>
          <w:lang w:val="en-US"/>
        </w:rPr>
        <w:t xml:space="preserve">for </w:t>
      </w:r>
      <w:r>
        <w:rPr>
          <w:rStyle w:val="ExerciseCodeChar"/>
          <w:rFonts w:eastAsia="Calibri"/>
          <w:lang w:val="en-US"/>
        </w:rPr>
        <w:t>this</w:t>
      </w:r>
      <w:r w:rsidRPr="00A843B7">
        <w:rPr>
          <w:rStyle w:val="ExerciseCodeChar"/>
          <w:rFonts w:eastAsia="Calibri"/>
          <w:lang w:val="en-US"/>
        </w:rPr>
        <w:t xml:space="preserve"> exercise </w:t>
      </w:r>
      <w:r w:rsidRPr="00673C86">
        <w:rPr>
          <w:rStyle w:val="ExerciseCodeChar"/>
          <w:rFonts w:eastAsia="Calibri"/>
        </w:rPr>
        <w:t>goes here</w:t>
      </w:r>
      <w:r w:rsidRPr="00A843B7">
        <w:rPr>
          <w:rStyle w:val="ExerciseCodeChar"/>
          <w:rFonts w:eastAsia="Calibri"/>
          <w:lang w:val="en-US"/>
        </w:rPr>
        <w:t xml:space="preserve">. </w:t>
      </w:r>
      <w:r w:rsidRPr="00673C86">
        <w:rPr>
          <w:rStyle w:val="ExerciseCodeChar"/>
          <w:rFonts w:eastAsia="Calibri"/>
        </w:rPr>
        <w:t>*/</w:t>
      </w:r>
      <w:r w:rsidRPr="00673C86">
        <w:rPr>
          <w:rStyle w:val="ExerciseCodeChar"/>
          <w:rFonts w:eastAsia="Calibri"/>
        </w:rPr>
        <w:br/>
        <w:t xml:space="preserve">    }</w:t>
      </w:r>
      <w:r w:rsidRPr="00673C86">
        <w:rPr>
          <w:rStyle w:val="ExerciseCodeChar"/>
          <w:rFonts w:eastAsia="Calibri"/>
        </w:rPr>
        <w:br/>
        <w:t>}</w:t>
      </w:r>
      <w:r w:rsidRPr="00A843B7">
        <w:br/>
      </w:r>
      <w:r w:rsidRPr="00604FB1">
        <w:br/>
        <w:t xml:space="preserve">The </w:t>
      </w:r>
      <w:r w:rsidRPr="00BC3DAB">
        <w:rPr>
          <w:rStyle w:val="CodeInline"/>
          <w:rFonts w:eastAsia="Calibri"/>
        </w:rPr>
        <w:t>x</w:t>
      </w:r>
      <w:r w:rsidRPr="00604FB1">
        <w:t xml:space="preserve"> and </w:t>
      </w:r>
      <w:r w:rsidRPr="00BC3DAB">
        <w:rPr>
          <w:rStyle w:val="CodeInline"/>
          <w:rFonts w:eastAsia="Calibri"/>
        </w:rPr>
        <w:t>y</w:t>
      </w:r>
      <w:r w:rsidRPr="00604FB1">
        <w:t xml:space="preserve"> instance variables of the returned </w:t>
      </w:r>
      <w:r w:rsidRPr="00871162">
        <w:rPr>
          <w:rStyle w:val="CodeInline"/>
          <w:rFonts w:eastAsia="Calibri"/>
        </w:rPr>
        <w:t>Point2D</w:t>
      </w:r>
      <w:r w:rsidRPr="00604FB1">
        <w:t xml:space="preserve"> object from the </w:t>
      </w:r>
      <w:r w:rsidRPr="00CB7D3B">
        <w:rPr>
          <w:rStyle w:val="CodeInline"/>
          <w:rFonts w:eastAsia="Calibri"/>
        </w:rPr>
        <w:t>create()</w:t>
      </w:r>
      <w:r w:rsidRPr="00604FB1">
        <w:t xml:space="preserve"> </w:t>
      </w:r>
      <w:r w:rsidRPr="00604FB1">
        <w:lastRenderedPageBreak/>
        <w:t xml:space="preserve">method should be initialized to the </w:t>
      </w:r>
      <w:r w:rsidRPr="00CB7D3B">
        <w:rPr>
          <w:rStyle w:val="CodeInline"/>
          <w:rFonts w:eastAsia="Calibri"/>
        </w:rPr>
        <w:t>x</w:t>
      </w:r>
      <w:r w:rsidRPr="00604FB1">
        <w:t xml:space="preserve"> and </w:t>
      </w:r>
      <w:r w:rsidRPr="00604FB1">
        <w:rPr>
          <w:rStyle w:val="CodeInline"/>
          <w:rFonts w:eastAsia="Calibri"/>
        </w:rPr>
        <w:t>y</w:t>
      </w:r>
      <w:r w:rsidRPr="00604FB1">
        <w:t xml:space="preserve"> parameters of this method, respectively.</w:t>
      </w:r>
    </w:p>
    <w:p w:rsidR="00BC3DAB" w:rsidRPr="00BC3DAB" w:rsidRDefault="00BC3DAB" w:rsidP="00BC3DAB">
      <w:pPr>
        <w:pStyle w:val="ExerciseBody"/>
        <w:rPr>
          <w:b/>
        </w:rPr>
      </w:pPr>
      <w:r w:rsidRPr="00BC3DAB">
        <w:rPr>
          <w:b/>
        </w:rPr>
        <w:t>Solution: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 w:rsidRPr="00673C86">
        <w:rPr>
          <w:rStyle w:val="ExerciseCodeChar"/>
          <w:rFonts w:eastAsia="Calibri"/>
        </w:rPr>
        <w:t>public class Point2D {</w:t>
      </w:r>
      <w:r>
        <w:rPr>
          <w:rStyle w:val="ExerciseCodeChar"/>
          <w:rFonts w:eastAsia="Calibri"/>
        </w:rPr>
        <w:br/>
      </w:r>
      <w:r>
        <w:rPr>
          <w:rStyle w:val="ExerciseCodeChar"/>
          <w:rFonts w:eastAsia="Calibri"/>
          <w:lang w:val="en-US"/>
        </w:rPr>
        <w:t xml:space="preserve">    private int x;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private int y;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int getX()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return x;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void setX(int x) {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    this.x = x;    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int getY()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 xml:space="preserve">return y;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</w:p>
    <w:p w:rsidR="00BC3DAB" w:rsidRDefault="00BC3DAB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public void setY(int y) {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    this.y = y;    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}</w:t>
      </w:r>
      <w:r>
        <w:rPr>
          <w:rStyle w:val="ExerciseCodeChar"/>
          <w:rFonts w:eastAsia="Calibri"/>
        </w:rPr>
        <w:br/>
      </w:r>
      <w:r w:rsidRPr="00673C86">
        <w:rPr>
          <w:rStyle w:val="ExerciseCodeChar"/>
          <w:rFonts w:eastAsia="Calibri"/>
        </w:rPr>
        <w:br/>
        <w:t xml:space="preserve">    public double distance(Point2D p) {</w:t>
      </w:r>
      <w:r w:rsidRPr="00673C86">
        <w:rPr>
          <w:rStyle w:val="ExerciseCodeChar"/>
          <w:rFonts w:eastAsia="Calibri"/>
        </w:rPr>
        <w:br/>
        <w:t xml:space="preserve">        </w:t>
      </w:r>
      <w:r>
        <w:rPr>
          <w:rStyle w:val="ExerciseCodeChar"/>
          <w:rFonts w:eastAsia="Calibri"/>
          <w:lang w:val="en-US"/>
        </w:rPr>
        <w:t>int xSqr = (this.x – p.x) * (this.x – p.x);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  <w:lang w:val="en-US"/>
        </w:rPr>
      </w:pPr>
      <w:r w:rsidRPr="00673C86">
        <w:rPr>
          <w:rStyle w:val="ExerciseCodeChar"/>
          <w:rFonts w:eastAsia="Calibri"/>
        </w:rPr>
        <w:t xml:space="preserve">        </w:t>
      </w:r>
      <w:r>
        <w:rPr>
          <w:rStyle w:val="ExerciseCodeChar"/>
          <w:rFonts w:eastAsia="Calibri"/>
          <w:lang w:val="en-US"/>
        </w:rPr>
        <w:t>int ySqr = (this.y – p.y) * (this.y – p.y);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</w:rPr>
      </w:pPr>
      <w:r>
        <w:rPr>
          <w:rStyle w:val="ExerciseCodeChar"/>
          <w:rFonts w:eastAsia="Calibri"/>
          <w:lang w:val="en-US"/>
        </w:rPr>
        <w:t xml:space="preserve">   </w:t>
      </w:r>
      <w:r w:rsidR="008E2489">
        <w:rPr>
          <w:rStyle w:val="ExerciseCodeChar"/>
          <w:rFonts w:eastAsia="Calibri"/>
          <w:lang w:val="en-US"/>
        </w:rPr>
        <w:t xml:space="preserve"> return Math.sqrt(xSqr + ySqr);</w:t>
      </w:r>
      <w:r w:rsidR="008E2489" w:rsidRPr="00673C86">
        <w:rPr>
          <w:rStyle w:val="ExerciseCodeChar"/>
          <w:rFonts w:eastAsia="Calibri"/>
        </w:rPr>
        <w:br/>
        <w:t xml:space="preserve">    }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</w:rPr>
      </w:pP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Pr="00673C86">
        <w:rPr>
          <w:rStyle w:val="ExerciseCodeChar"/>
          <w:rFonts w:eastAsia="Calibri"/>
        </w:rPr>
        <w:t xml:space="preserve">public </w:t>
      </w:r>
      <w:r>
        <w:rPr>
          <w:rStyle w:val="ExerciseCodeChar"/>
          <w:rFonts w:eastAsia="Calibri"/>
          <w:lang w:val="en-US"/>
        </w:rPr>
        <w:t>static Point2D</w:t>
      </w:r>
      <w:r w:rsidRPr="00673C86">
        <w:rPr>
          <w:rStyle w:val="ExerciseCodeChar"/>
          <w:rFonts w:eastAsia="Calibri"/>
        </w:rPr>
        <w:t xml:space="preserve"> </w:t>
      </w:r>
      <w:r>
        <w:rPr>
          <w:rStyle w:val="ExerciseCodeChar"/>
          <w:rFonts w:eastAsia="Calibri"/>
          <w:lang w:val="en-US"/>
        </w:rPr>
        <w:t>create</w:t>
      </w:r>
      <w:r w:rsidRPr="00673C86">
        <w:rPr>
          <w:rStyle w:val="ExerciseCodeChar"/>
          <w:rFonts w:eastAsia="Calibri"/>
        </w:rPr>
        <w:t>(</w:t>
      </w:r>
      <w:r>
        <w:rPr>
          <w:rStyle w:val="ExerciseCodeChar"/>
          <w:rFonts w:eastAsia="Calibri"/>
          <w:lang w:val="en-US"/>
        </w:rPr>
        <w:t>int x, int y</w:t>
      </w:r>
      <w:r w:rsidRPr="00673C86">
        <w:rPr>
          <w:rStyle w:val="ExerciseCodeChar"/>
          <w:rFonts w:eastAsia="Calibri"/>
        </w:rPr>
        <w:t>) {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>Point2D p = new Point2D();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>p.setX(x);</w:t>
      </w:r>
    </w:p>
    <w:p w:rsidR="008E2489" w:rsidRDefault="00BC3DAB" w:rsidP="008E2489">
      <w:pPr>
        <w:pStyle w:val="ExerciseNum"/>
        <w:numPr>
          <w:ilvl w:val="0"/>
          <w:numId w:val="0"/>
        </w:numPr>
        <w:spacing w:before="0" w:after="0"/>
        <w:ind w:left="360" w:firstLine="360"/>
        <w:rPr>
          <w:rStyle w:val="ExerciseCodeChar"/>
          <w:rFonts w:eastAsia="Calibri"/>
          <w:lang w:val="en-US"/>
        </w:rPr>
      </w:pPr>
      <w:r>
        <w:rPr>
          <w:rStyle w:val="ExerciseCodeChar"/>
          <w:rFonts w:eastAsia="Calibri"/>
          <w:lang w:val="en-US"/>
        </w:rPr>
        <w:t xml:space="preserve">    </w:t>
      </w:r>
      <w:r w:rsidR="008E2489">
        <w:rPr>
          <w:rStyle w:val="ExerciseCodeChar"/>
          <w:rFonts w:eastAsia="Calibri"/>
          <w:lang w:val="en-US"/>
        </w:rPr>
        <w:t>p.setY(y);</w:t>
      </w:r>
      <w:r w:rsidR="008E2489" w:rsidRPr="00673C86">
        <w:rPr>
          <w:rStyle w:val="ExerciseCodeChar"/>
          <w:rFonts w:eastAsia="Calibri"/>
        </w:rPr>
        <w:br/>
        <w:t xml:space="preserve">        </w:t>
      </w:r>
      <w:r w:rsidR="008E2489">
        <w:rPr>
          <w:rStyle w:val="ExerciseCodeChar"/>
          <w:rFonts w:eastAsia="Calibri"/>
          <w:lang w:val="en-US"/>
        </w:rPr>
        <w:t>return p;</w:t>
      </w:r>
    </w:p>
    <w:p w:rsidR="008E2489" w:rsidRDefault="008E2489" w:rsidP="008E2489">
      <w:pPr>
        <w:pStyle w:val="ExerciseNum"/>
        <w:numPr>
          <w:ilvl w:val="0"/>
          <w:numId w:val="0"/>
        </w:numPr>
        <w:spacing w:before="0" w:after="0"/>
        <w:ind w:left="360"/>
        <w:rPr>
          <w:rStyle w:val="ExerciseCodeChar"/>
          <w:rFonts w:eastAsia="Calibri"/>
        </w:rPr>
      </w:pPr>
      <w:r w:rsidRPr="00673C86">
        <w:rPr>
          <w:rStyle w:val="ExerciseCodeChar"/>
          <w:rFonts w:eastAsia="Calibri"/>
        </w:rPr>
        <w:t xml:space="preserve">    }</w:t>
      </w:r>
      <w:r w:rsidRPr="00673C86">
        <w:rPr>
          <w:rStyle w:val="ExerciseCodeChar"/>
          <w:rFonts w:eastAsia="Calibri"/>
        </w:rPr>
        <w:br/>
        <w:t>}</w:t>
      </w:r>
    </w:p>
    <w:p w:rsidR="00BC3DAB" w:rsidRPr="00BC3DAB" w:rsidRDefault="008E2489" w:rsidP="00BC3DAB">
      <w:pPr>
        <w:pStyle w:val="ExerciseNum"/>
        <w:rPr>
          <w:rFonts w:eastAsia="Calibri"/>
          <w:noProof/>
        </w:rPr>
      </w:pPr>
      <w:bookmarkStart w:id="0" w:name="_GoBack"/>
      <w:bookmarkEnd w:id="0"/>
      <w:r w:rsidRPr="00604FB1">
        <w:t xml:space="preserve">Create a class named </w:t>
      </w:r>
      <w:r w:rsidRPr="00CB7D3B">
        <w:rPr>
          <w:rStyle w:val="CodeInline"/>
          <w:rFonts w:eastAsia="Calibri"/>
        </w:rPr>
        <w:t>MathUtil</w:t>
      </w:r>
      <w:r w:rsidRPr="00604FB1">
        <w:t xml:space="preserve"> with a method name </w:t>
      </w:r>
      <w:r w:rsidRPr="00CB7D3B">
        <w:rPr>
          <w:rStyle w:val="CodeInline"/>
          <w:rFonts w:eastAsia="Calibri"/>
        </w:rPr>
        <w:t>avg()</w:t>
      </w:r>
      <w:r w:rsidRPr="00604FB1">
        <w:t xml:space="preserve">. It computes and returns average of a list of numbers. The method must accept variable-arguments of </w:t>
      </w:r>
      <w:r w:rsidRPr="00CB7D3B">
        <w:rPr>
          <w:rStyle w:val="CodeInline"/>
          <w:rFonts w:eastAsia="Calibri"/>
        </w:rPr>
        <w:t>double</w:t>
      </w:r>
      <w:r w:rsidRPr="00604FB1">
        <w:t xml:space="preserve"> types with a minimum of two </w:t>
      </w:r>
      <w:r w:rsidRPr="00CB7D3B">
        <w:rPr>
          <w:rStyle w:val="CodeInline"/>
          <w:rFonts w:eastAsia="Calibri"/>
        </w:rPr>
        <w:t>double</w:t>
      </w:r>
      <w:r w:rsidRPr="00604FB1">
        <w:t xml:space="preserve"> values. Run the </w:t>
      </w:r>
      <w:r w:rsidRPr="00B46745">
        <w:rPr>
          <w:rStyle w:val="CodeInline"/>
          <w:rFonts w:eastAsia="Calibri"/>
        </w:rPr>
        <w:t>MathUtil</w:t>
      </w:r>
      <w:r w:rsidRPr="00604FB1">
        <w:t xml:space="preserve"> class and verify that the output prints the correct results.</w:t>
      </w:r>
    </w:p>
    <w:p w:rsidR="008E2489" w:rsidRDefault="008E2489" w:rsidP="00BC3DAB">
      <w:pPr>
        <w:pStyle w:val="ExerciseCode"/>
        <w:rPr>
          <w:rFonts w:eastAsia="Calibri"/>
        </w:rPr>
      </w:pPr>
      <w:r w:rsidRPr="00BC3DAB">
        <w:rPr>
          <w:rFonts w:eastAsia="Calibri"/>
        </w:rPr>
        <w:t>// MathUtil.java</w:t>
      </w:r>
      <w:r w:rsidRPr="00BC3DAB">
        <w:rPr>
          <w:rFonts w:eastAsia="Calibri"/>
        </w:rPr>
        <w:br/>
        <w:t>package com.jdojo.cls.excercise;</w:t>
      </w:r>
      <w:r w:rsidRPr="00BC3DAB">
        <w:rPr>
          <w:rFonts w:eastAsia="Calibri"/>
        </w:rPr>
        <w:br/>
      </w:r>
      <w:r w:rsidRPr="00BC3DAB">
        <w:rPr>
          <w:rFonts w:eastAsia="Calibri"/>
        </w:rPr>
        <w:lastRenderedPageBreak/>
        <w:br/>
        <w:t>public class MathUtil {</w:t>
      </w:r>
      <w:r w:rsidRPr="00BC3DAB">
        <w:rPr>
          <w:rFonts w:eastAsia="Calibri"/>
        </w:rPr>
        <w:br/>
        <w:t xml:space="preserve">    public static void main(String[] args) {</w:t>
      </w:r>
      <w:r w:rsidRPr="00BC3DAB">
        <w:rPr>
          <w:rFonts w:eastAsia="Calibri"/>
        </w:rPr>
        <w:br/>
      </w:r>
      <w:r w:rsidRPr="00BC3DAB">
        <w:rPr>
          <w:rFonts w:eastAsia="Calibri"/>
          <w:lang w:val="en-US"/>
        </w:rPr>
        <w:t xml:space="preserve">        </w:t>
      </w:r>
      <w:r w:rsidRPr="00BC3DAB">
        <w:rPr>
          <w:rFonts w:eastAsia="Calibri"/>
        </w:rPr>
        <w:t>System.out.println("avg(10, 15) = " + avg(10, 15));</w:t>
      </w:r>
      <w:r w:rsidRPr="00BC3DAB">
        <w:rPr>
          <w:rFonts w:eastAsia="Calibri"/>
        </w:rPr>
        <w:br/>
        <w:t xml:space="preserve">        System.out.println("avg(2, 3, 4) = " + avg(2, 3, 4));</w:t>
      </w:r>
      <w:r w:rsidRPr="00BC3DAB">
        <w:rPr>
          <w:rFonts w:eastAsia="Calibri"/>
        </w:rPr>
        <w:br/>
        <w:t xml:space="preserve">        System.out.println("avg(20.5, 30.5, 40.5) = " </w:t>
      </w:r>
      <w:r w:rsidRPr="00BC3DAB">
        <w:rPr>
          <w:rFonts w:eastAsia="Calibri"/>
        </w:rPr>
        <w:br/>
      </w:r>
      <w:r w:rsidRPr="00BC3DAB">
        <w:rPr>
          <w:rFonts w:eastAsia="Calibri"/>
          <w:lang w:val="en-US"/>
        </w:rPr>
        <w:t xml:space="preserve">                           </w:t>
      </w:r>
      <w:r w:rsidRPr="00BC3DAB">
        <w:rPr>
          <w:rFonts w:eastAsia="Calibri"/>
        </w:rPr>
        <w:t>+ avg(20.5, 30.5, 40.5));</w:t>
      </w:r>
      <w:r w:rsidRPr="00BC3DAB">
        <w:rPr>
          <w:rFonts w:eastAsia="Calibri"/>
        </w:rPr>
        <w:br/>
        <w:t xml:space="preserve">        System.out.println("avg(-2.0, 0.0, 2.0) = " </w:t>
      </w:r>
      <w:r w:rsidRPr="00BC3DAB">
        <w:rPr>
          <w:rFonts w:eastAsia="Calibri"/>
        </w:rPr>
        <w:br/>
      </w:r>
      <w:r w:rsidRPr="00BC3DAB">
        <w:rPr>
          <w:rFonts w:eastAsia="Calibri"/>
          <w:lang w:val="en-US"/>
        </w:rPr>
        <w:t xml:space="preserve">                           </w:t>
      </w:r>
      <w:r w:rsidRPr="00BC3DAB">
        <w:rPr>
          <w:rFonts w:eastAsia="Calibri"/>
        </w:rPr>
        <w:t>+ avg(-2.0, 0.0, 2.0));</w:t>
      </w:r>
      <w:r w:rsidRPr="00BC3DAB">
        <w:rPr>
          <w:rFonts w:eastAsia="Calibri"/>
        </w:rPr>
        <w:br/>
        <w:t xml:space="preserve">    }</w:t>
      </w:r>
      <w:r w:rsidRPr="00BC3DAB">
        <w:rPr>
          <w:rFonts w:eastAsia="Calibri"/>
        </w:rPr>
        <w:br/>
      </w:r>
      <w:r w:rsidRPr="00BC3DAB">
        <w:rPr>
          <w:rFonts w:eastAsia="Calibri"/>
        </w:rPr>
        <w:br/>
        <w:t xml:space="preserve">    public static double avg(</w:t>
      </w:r>
      <w:r w:rsidRPr="00BC3DAB">
        <w:rPr>
          <w:rFonts w:eastAsia="Calibri"/>
          <w:lang w:val="en-US"/>
        </w:rPr>
        <w:t>/* Your parameters goes here. */</w:t>
      </w:r>
      <w:r w:rsidRPr="00BC3DAB">
        <w:rPr>
          <w:rFonts w:eastAsia="Calibri"/>
        </w:rPr>
        <w:t>) {</w:t>
      </w:r>
      <w:r w:rsidRPr="00BC3DAB">
        <w:rPr>
          <w:rFonts w:eastAsia="Calibri"/>
        </w:rPr>
        <w:br/>
      </w:r>
      <w:r w:rsidRPr="00BC3DAB">
        <w:rPr>
          <w:rFonts w:eastAsia="Calibri"/>
          <w:lang w:val="en-US"/>
        </w:rPr>
        <w:t xml:space="preserve">        /* Your code goes here. */</w:t>
      </w:r>
      <w:r w:rsidRPr="00BC3DAB">
        <w:rPr>
          <w:rFonts w:eastAsia="Calibri"/>
        </w:rPr>
        <w:br/>
        <w:t xml:space="preserve">    }</w:t>
      </w:r>
      <w:r w:rsidRPr="00BC3DAB">
        <w:rPr>
          <w:rFonts w:eastAsia="Calibri"/>
        </w:rPr>
        <w:br/>
        <w:t>}</w:t>
      </w:r>
    </w:p>
    <w:p w:rsidR="00BC3DAB" w:rsidRPr="00BC3DAB" w:rsidRDefault="00BC3DAB" w:rsidP="00BC3DAB">
      <w:pPr>
        <w:pStyle w:val="ExerciseBody"/>
        <w:rPr>
          <w:b/>
          <w:lang w:val="en-US"/>
        </w:rPr>
      </w:pPr>
      <w:r w:rsidRPr="00BC3DAB">
        <w:rPr>
          <w:b/>
          <w:lang w:val="en-US"/>
        </w:rPr>
        <w:t>Solution: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>public class MathUtil {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public static void main(String[] args) {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System.out.println("avg(10, 15) = " + avg(10, 15));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System.out.println("avg(2, 3, 4) = " + avg(2, 3, 4));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System.out.println("avg(20.5, 30.5, 40.5) = " + avg(20.5, 30.5, 40.5));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System.out.println("avg(-2.0, 0.0, 2.0) = " + avg(-2.0, 0.0, 2.0));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}</w:t>
      </w:r>
    </w:p>
    <w:p w:rsid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</w:t>
      </w:r>
    </w:p>
    <w:p w:rsidR="00A355F5" w:rsidRPr="00A355F5" w:rsidRDefault="00A355F5" w:rsidP="00A355F5">
      <w:pPr>
        <w:pStyle w:val="ExerciseCode"/>
        <w:rPr>
          <w:rFonts w:eastAsia="Calibri"/>
        </w:rPr>
      </w:pPr>
      <w:r>
        <w:rPr>
          <w:rFonts w:eastAsia="Calibri"/>
          <w:lang w:val="en-US"/>
        </w:rPr>
        <w:t xml:space="preserve">    </w:t>
      </w:r>
      <w:r w:rsidRPr="00A355F5">
        <w:rPr>
          <w:rFonts w:eastAsia="Calibri"/>
        </w:rPr>
        <w:t>/**</w:t>
      </w:r>
    </w:p>
    <w:p w:rsidR="00A355F5" w:rsidRPr="00A355F5" w:rsidRDefault="00A355F5" w:rsidP="00A355F5">
      <w:pPr>
        <w:pStyle w:val="ExerciseCode"/>
        <w:rPr>
          <w:rFonts w:eastAsia="Calibri"/>
        </w:rPr>
      </w:pPr>
      <w:r w:rsidRPr="00A355F5">
        <w:rPr>
          <w:rFonts w:eastAsia="Calibri"/>
        </w:rPr>
        <w:t xml:space="preserve">     * Declaring the first two double parameters will force the caller to </w:t>
      </w:r>
    </w:p>
    <w:p w:rsidR="00A355F5" w:rsidRPr="00A355F5" w:rsidRDefault="00A355F5" w:rsidP="00A355F5">
      <w:pPr>
        <w:pStyle w:val="ExerciseCode"/>
        <w:rPr>
          <w:rFonts w:eastAsia="Calibri"/>
        </w:rPr>
      </w:pPr>
      <w:r w:rsidRPr="00A355F5">
        <w:rPr>
          <w:rFonts w:eastAsia="Calibri"/>
        </w:rPr>
        <w:t xml:space="preserve">     * pass at least two arguments to this method. 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</w:rPr>
        <w:t xml:space="preserve">     */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public static double avg(</w:t>
      </w:r>
      <w:r w:rsidRPr="00A355F5">
        <w:rPr>
          <w:rFonts w:eastAsia="Calibri"/>
          <w:b/>
          <w:lang w:val="en-US"/>
        </w:rPr>
        <w:t>double n1, double n2</w:t>
      </w:r>
      <w:r w:rsidRPr="00A355F5">
        <w:rPr>
          <w:rFonts w:eastAsia="Calibri"/>
          <w:lang w:val="en-US"/>
        </w:rPr>
        <w:t>, double... others) {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double sum = n1 + n2;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for(double num : others) {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    sum += num;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}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int count = 2 + others.length;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double average = sum/count;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    return average;</w:t>
      </w:r>
    </w:p>
    <w:p w:rsidR="00A355F5" w:rsidRPr="00A355F5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 xml:space="preserve">    }        </w:t>
      </w:r>
    </w:p>
    <w:p w:rsidR="008E2489" w:rsidRPr="00BC3DAB" w:rsidRDefault="00A355F5" w:rsidP="00A355F5">
      <w:pPr>
        <w:pStyle w:val="ExerciseCode"/>
        <w:rPr>
          <w:rFonts w:eastAsia="Calibri"/>
          <w:lang w:val="en-US"/>
        </w:rPr>
      </w:pPr>
      <w:r w:rsidRPr="00A355F5">
        <w:rPr>
          <w:rFonts w:eastAsia="Calibri"/>
          <w:lang w:val="en-US"/>
        </w:rPr>
        <w:t>}</w:t>
      </w:r>
    </w:p>
    <w:p w:rsidR="008E2489" w:rsidRDefault="008E2489" w:rsidP="00A355F5">
      <w:pPr>
        <w:pStyle w:val="ExerciseNum"/>
      </w:pPr>
      <w:r w:rsidRPr="00604FB1">
        <w:lastRenderedPageBreak/>
        <w:t xml:space="preserve">The </w:t>
      </w:r>
      <w:r w:rsidRPr="00B46745">
        <w:rPr>
          <w:rStyle w:val="CodeInline"/>
          <w:rFonts w:eastAsia="Calibri"/>
        </w:rPr>
        <w:t>main()</w:t>
      </w:r>
      <w:r w:rsidRPr="00604FB1">
        <w:rPr>
          <w:lang w:val="en-US"/>
        </w:rPr>
        <w:t xml:space="preserve"> method of a class serves as an entry point of a Java application. It is </w:t>
      </w:r>
      <w:r w:rsidRPr="00604FB1">
        <w:t>declared</w:t>
      </w:r>
      <w:r w:rsidRPr="00604FB1">
        <w:rPr>
          <w:lang w:val="en-US"/>
        </w:rPr>
        <w:t xml:space="preserve"> as follows:</w:t>
      </w:r>
      <w:r w:rsidRPr="00604FB1">
        <w:rPr>
          <w:lang w:val="en-US"/>
        </w:rPr>
        <w:br/>
      </w:r>
      <w:r w:rsidRPr="00604FB1">
        <w:rPr>
          <w:lang w:val="en-US"/>
        </w:rPr>
        <w:br/>
      </w:r>
      <w:r w:rsidRPr="00B46745">
        <w:rPr>
          <w:rStyle w:val="ExerciseCodeChar"/>
          <w:rFonts w:eastAsia="Calibri"/>
        </w:rPr>
        <w:t>public static void main(String[] args) {</w:t>
      </w:r>
      <w:r w:rsidRPr="00B46745">
        <w:rPr>
          <w:rStyle w:val="ExerciseCodeChar"/>
          <w:rFonts w:eastAsia="Calibri"/>
        </w:rPr>
        <w:br/>
        <w:t xml:space="preserve">    // Your code goes here</w:t>
      </w:r>
      <w:r w:rsidRPr="00B46745">
        <w:rPr>
          <w:rStyle w:val="ExerciseCodeChar"/>
          <w:rFonts w:eastAsia="Calibri"/>
        </w:rPr>
        <w:br/>
        <w:t>}</w:t>
      </w:r>
      <w:r w:rsidRPr="00604FB1">
        <w:br/>
      </w:r>
      <w:r w:rsidRPr="00604FB1">
        <w:br/>
      </w:r>
      <w:r w:rsidRPr="00604FB1">
        <w:rPr>
          <w:lang w:val="en-US"/>
        </w:rPr>
        <w:t xml:space="preserve">Change </w:t>
      </w:r>
      <w:r w:rsidRPr="00604FB1">
        <w:t xml:space="preserve">this declaration of the </w:t>
      </w:r>
      <w:r w:rsidRPr="00A355F5">
        <w:rPr>
          <w:rStyle w:val="CodeInline"/>
        </w:rPr>
        <w:t>main()</w:t>
      </w:r>
      <w:r w:rsidRPr="00604FB1">
        <w:t xml:space="preserve"> method using a varargs.</w:t>
      </w:r>
    </w:p>
    <w:p w:rsidR="00A355F5" w:rsidRPr="00A355F5" w:rsidRDefault="00A355F5" w:rsidP="00A355F5">
      <w:pPr>
        <w:pStyle w:val="ExerciseBody"/>
        <w:rPr>
          <w:b/>
        </w:rPr>
      </w:pPr>
      <w:r w:rsidRPr="00A355F5">
        <w:rPr>
          <w:b/>
        </w:rPr>
        <w:t>Solution:</w:t>
      </w:r>
    </w:p>
    <w:p w:rsidR="008E2489" w:rsidRPr="00604FB1" w:rsidRDefault="008E2489" w:rsidP="008E2489">
      <w:pPr>
        <w:pStyle w:val="ExerciseNum"/>
        <w:numPr>
          <w:ilvl w:val="0"/>
          <w:numId w:val="0"/>
        </w:numPr>
        <w:ind w:left="360" w:right="90"/>
      </w:pPr>
      <w:r w:rsidRPr="00B46745">
        <w:rPr>
          <w:rStyle w:val="ExerciseCodeChar"/>
          <w:rFonts w:eastAsia="Calibri"/>
        </w:rPr>
        <w:t>public stat</w:t>
      </w:r>
      <w:r>
        <w:rPr>
          <w:rStyle w:val="ExerciseCodeChar"/>
          <w:rFonts w:eastAsia="Calibri"/>
        </w:rPr>
        <w:t>ic void main(String…</w:t>
      </w:r>
      <w:r w:rsidRPr="00B46745">
        <w:rPr>
          <w:rStyle w:val="ExerciseCodeChar"/>
          <w:rFonts w:eastAsia="Calibri"/>
        </w:rPr>
        <w:t xml:space="preserve"> args) {</w:t>
      </w:r>
      <w:r w:rsidRPr="00B46745">
        <w:rPr>
          <w:rStyle w:val="ExerciseCodeChar"/>
          <w:rFonts w:eastAsia="Calibri"/>
        </w:rPr>
        <w:br/>
        <w:t xml:space="preserve">    // Your code goes here</w:t>
      </w:r>
      <w:r w:rsidRPr="00B46745">
        <w:rPr>
          <w:rStyle w:val="ExerciseCodeChar"/>
          <w:rFonts w:eastAsia="Calibri"/>
        </w:rPr>
        <w:br/>
        <w:t>}</w:t>
      </w:r>
    </w:p>
    <w:p w:rsidR="008E2489" w:rsidRPr="00A355F5" w:rsidRDefault="008E2489" w:rsidP="00A355F5">
      <w:pPr>
        <w:pStyle w:val="ExerciseNum"/>
        <w:rPr>
          <w:rStyle w:val="ExerciseCodeChar"/>
          <w:rFonts w:ascii="HelveticaNeue Condensed" w:eastAsia="Calibri" w:hAnsi="HelveticaNeue Condensed"/>
          <w:sz w:val="20"/>
        </w:rPr>
      </w:pPr>
      <w:r w:rsidRPr="00604FB1">
        <w:t xml:space="preserve"> What will be the output when the following </w:t>
      </w:r>
      <w:r w:rsidRPr="00A355F5">
        <w:rPr>
          <w:rStyle w:val="CodeInline"/>
        </w:rPr>
        <w:t>PassByValueTest</w:t>
      </w:r>
      <w:r w:rsidRPr="00604FB1">
        <w:t xml:space="preserve"> class is run?</w:t>
      </w:r>
      <w:r w:rsidRPr="00604FB1">
        <w:br/>
      </w:r>
      <w:r w:rsidRPr="00604FB1">
        <w:br/>
      </w:r>
      <w:r w:rsidRPr="00524D37">
        <w:rPr>
          <w:rStyle w:val="ExerciseCodeChar"/>
          <w:rFonts w:eastAsia="Calibri"/>
        </w:rPr>
        <w:t>// PassByValueTest.java</w:t>
      </w:r>
      <w:r w:rsidRPr="00524D37">
        <w:rPr>
          <w:rStyle w:val="ExerciseCodeChar"/>
          <w:rFonts w:eastAsia="Calibri"/>
        </w:rPr>
        <w:br/>
        <w:t>package com.jdojo.cls.excercise;</w:t>
      </w:r>
      <w:r w:rsidRPr="00524D37">
        <w:rPr>
          <w:rStyle w:val="ExerciseCodeChar"/>
          <w:rFonts w:eastAsia="Calibri"/>
        </w:rPr>
        <w:br/>
      </w:r>
      <w:r w:rsidRPr="00524D37">
        <w:rPr>
          <w:rStyle w:val="ExerciseCodeChar"/>
          <w:rFonts w:eastAsia="Calibri"/>
        </w:rPr>
        <w:br/>
        <w:t>public class PassByValueTest {</w:t>
      </w:r>
      <w:r w:rsidRPr="00524D37">
        <w:rPr>
          <w:rStyle w:val="ExerciseCodeChar"/>
          <w:rFonts w:eastAsia="Calibri"/>
        </w:rPr>
        <w:br/>
        <w:t xml:space="preserve">    public static void main(String[] args) {</w:t>
      </w:r>
      <w:r w:rsidRPr="00524D37">
        <w:rPr>
          <w:rStyle w:val="ExerciseCodeChar"/>
          <w:rFonts w:eastAsia="Calibri"/>
        </w:rPr>
        <w:br/>
        <w:t xml:space="preserve">        int x = 100;</w:t>
      </w:r>
      <w:r w:rsidRPr="00524D37">
        <w:rPr>
          <w:rStyle w:val="ExerciseCodeChar"/>
          <w:rFonts w:eastAsia="Calibri"/>
        </w:rPr>
        <w:br/>
        <w:t xml:space="preserve">        System.out.println("x = " + x);</w:t>
      </w:r>
      <w:r w:rsidRPr="00524D37">
        <w:rPr>
          <w:rStyle w:val="ExerciseCodeChar"/>
          <w:rFonts w:eastAsia="Calibri"/>
        </w:rPr>
        <w:br/>
        <w:t xml:space="preserve">        change(x);</w:t>
      </w:r>
      <w:r w:rsidRPr="00524D37">
        <w:rPr>
          <w:rStyle w:val="ExerciseCodeChar"/>
          <w:rFonts w:eastAsia="Calibri"/>
        </w:rPr>
        <w:br/>
        <w:t xml:space="preserve">        System.out.println("x = " + x);</w:t>
      </w:r>
      <w:r w:rsidRPr="00524D37">
        <w:rPr>
          <w:rStyle w:val="ExerciseCodeChar"/>
          <w:rFonts w:eastAsia="Calibri"/>
        </w:rPr>
        <w:br/>
        <w:t xml:space="preserve">        </w:t>
      </w:r>
      <w:r w:rsidRPr="00524D37">
        <w:rPr>
          <w:rStyle w:val="ExerciseCodeChar"/>
          <w:rFonts w:eastAsia="Calibri"/>
        </w:rPr>
        <w:br/>
      </w:r>
      <w:r w:rsidRPr="00604FB1">
        <w:rPr>
          <w:rStyle w:val="ExerciseCodeChar"/>
          <w:rFonts w:eastAsia="Calibri"/>
          <w:lang w:val="en-US"/>
        </w:rPr>
        <w:t xml:space="preserve">        </w:t>
      </w:r>
      <w:r w:rsidRPr="00524D37">
        <w:rPr>
          <w:rStyle w:val="ExerciseCodeChar"/>
          <w:rFonts w:eastAsia="Calibri"/>
        </w:rPr>
        <w:t>Point2D p = new Point2D();</w:t>
      </w:r>
      <w:r w:rsidRPr="00524D37">
        <w:rPr>
          <w:rStyle w:val="ExerciseCodeChar"/>
          <w:rFonts w:eastAsia="Calibri"/>
        </w:rPr>
        <w:br/>
        <w:t xml:space="preserve">        p.setX(40);</w:t>
      </w:r>
      <w:r w:rsidRPr="00524D37">
        <w:rPr>
          <w:rStyle w:val="ExerciseCodeChar"/>
          <w:rFonts w:eastAsia="Calibri"/>
        </w:rPr>
        <w:br/>
        <w:t xml:space="preserve">        p.setY(60);</w:t>
      </w:r>
      <w:r w:rsidRPr="00524D37">
        <w:rPr>
          <w:rStyle w:val="ExerciseCodeChar"/>
          <w:rFonts w:eastAsia="Calibri"/>
        </w:rPr>
        <w:br/>
        <w:t xml:space="preserve">        System.out.println("p.x = " + p.getX() </w:t>
      </w:r>
      <w:r>
        <w:rPr>
          <w:rStyle w:val="ExerciseCodeChar"/>
          <w:rFonts w:eastAsia="Calibri"/>
        </w:rPr>
        <w:br/>
      </w:r>
      <w:r w:rsidRPr="00604FB1">
        <w:rPr>
          <w:rStyle w:val="ExerciseCodeChar"/>
          <w:rFonts w:eastAsia="Calibri"/>
          <w:lang w:val="en-US"/>
        </w:rPr>
        <w:t xml:space="preserve">                         </w:t>
      </w:r>
      <w:r w:rsidRPr="00524D37">
        <w:rPr>
          <w:rStyle w:val="ExerciseCodeChar"/>
          <w:rFonts w:eastAsia="Calibri"/>
        </w:rPr>
        <w:t>+ ", p.y = " + p.getY());</w:t>
      </w:r>
      <w:r w:rsidRPr="00524D37">
        <w:rPr>
          <w:rStyle w:val="ExerciseCodeChar"/>
          <w:rFonts w:eastAsia="Calibri"/>
        </w:rPr>
        <w:br/>
        <w:t xml:space="preserve">       </w:t>
      </w:r>
      <w:r w:rsidRPr="00524D37">
        <w:rPr>
          <w:rStyle w:val="ExerciseCodeChar"/>
          <w:rFonts w:eastAsia="Calibri"/>
        </w:rPr>
        <w:br/>
      </w:r>
      <w:r w:rsidRPr="00604FB1">
        <w:rPr>
          <w:rStyle w:val="ExerciseCodeChar"/>
          <w:rFonts w:eastAsia="Calibri"/>
          <w:lang w:val="en-US"/>
        </w:rPr>
        <w:t xml:space="preserve">        </w:t>
      </w:r>
      <w:r w:rsidRPr="00524D37">
        <w:rPr>
          <w:rStyle w:val="ExerciseCodeChar"/>
          <w:rFonts w:eastAsia="Calibri"/>
        </w:rPr>
        <w:t>changePointReference(p);</w:t>
      </w:r>
      <w:r w:rsidRPr="00524D37">
        <w:rPr>
          <w:rStyle w:val="ExerciseCodeChar"/>
          <w:rFonts w:eastAsia="Calibri"/>
        </w:rPr>
        <w:br/>
        <w:t xml:space="preserve">        System.out.println("p.x = " + p.getX() </w:t>
      </w:r>
      <w:r>
        <w:rPr>
          <w:rStyle w:val="ExerciseCodeChar"/>
          <w:rFonts w:eastAsia="Calibri"/>
        </w:rPr>
        <w:br/>
      </w:r>
      <w:r w:rsidRPr="00604FB1">
        <w:rPr>
          <w:rStyle w:val="ExerciseCodeChar"/>
          <w:rFonts w:eastAsia="Calibri"/>
          <w:lang w:val="en-US"/>
        </w:rPr>
        <w:t xml:space="preserve">                         </w:t>
      </w:r>
      <w:r w:rsidRPr="00524D37">
        <w:rPr>
          <w:rStyle w:val="ExerciseCodeChar"/>
          <w:rFonts w:eastAsia="Calibri"/>
        </w:rPr>
        <w:t>+ ", p.y = " + p.getY());</w:t>
      </w:r>
      <w:r w:rsidRPr="00524D37">
        <w:rPr>
          <w:rStyle w:val="ExerciseCodeChar"/>
          <w:rFonts w:eastAsia="Calibri"/>
        </w:rPr>
        <w:br/>
        <w:t xml:space="preserve">        </w:t>
      </w:r>
      <w:r w:rsidRPr="00524D37">
        <w:rPr>
          <w:rStyle w:val="ExerciseCodeChar"/>
          <w:rFonts w:eastAsia="Calibri"/>
        </w:rPr>
        <w:br/>
        <w:t xml:space="preserve">        changePoint(p);</w:t>
      </w:r>
      <w:r w:rsidRPr="00524D37">
        <w:rPr>
          <w:rStyle w:val="ExerciseCodeChar"/>
          <w:rFonts w:eastAsia="Calibri"/>
        </w:rPr>
        <w:br/>
        <w:t xml:space="preserve">        System.out.println("p.x = " + p.getX() </w:t>
      </w:r>
      <w:r>
        <w:rPr>
          <w:rStyle w:val="ExerciseCodeChar"/>
          <w:rFonts w:eastAsia="Calibri"/>
        </w:rPr>
        <w:br/>
      </w:r>
      <w:r w:rsidRPr="00604FB1">
        <w:rPr>
          <w:rStyle w:val="ExerciseCodeChar"/>
          <w:rFonts w:eastAsia="Calibri"/>
          <w:lang w:val="en-US"/>
        </w:rPr>
        <w:t xml:space="preserve">                         </w:t>
      </w:r>
      <w:r w:rsidRPr="00524D37">
        <w:rPr>
          <w:rStyle w:val="ExerciseCodeChar"/>
          <w:rFonts w:eastAsia="Calibri"/>
        </w:rPr>
        <w:t>+ ", p.y = " + p.getY());</w:t>
      </w:r>
      <w:r w:rsidRPr="00524D37">
        <w:rPr>
          <w:rStyle w:val="ExerciseCodeChar"/>
          <w:rFonts w:eastAsia="Calibri"/>
        </w:rPr>
        <w:br/>
        <w:t xml:space="preserve">    }</w:t>
      </w:r>
      <w:r w:rsidRPr="00524D37">
        <w:rPr>
          <w:rStyle w:val="ExerciseCodeChar"/>
          <w:rFonts w:eastAsia="Calibri"/>
        </w:rPr>
        <w:br/>
      </w:r>
      <w:r w:rsidRPr="00524D37">
        <w:rPr>
          <w:rStyle w:val="ExerciseCodeChar"/>
          <w:rFonts w:eastAsia="Calibri"/>
        </w:rPr>
        <w:br/>
        <w:t xml:space="preserve">    public static void change(int x) {</w:t>
      </w:r>
      <w:r w:rsidRPr="00524D37">
        <w:rPr>
          <w:rStyle w:val="ExerciseCodeChar"/>
          <w:rFonts w:eastAsia="Calibri"/>
        </w:rPr>
        <w:br/>
        <w:t xml:space="preserve">        x = 200;</w:t>
      </w:r>
      <w:r w:rsidRPr="00524D37">
        <w:rPr>
          <w:rStyle w:val="ExerciseCodeChar"/>
          <w:rFonts w:eastAsia="Calibri"/>
        </w:rPr>
        <w:br/>
        <w:t xml:space="preserve">    }</w:t>
      </w:r>
      <w:r w:rsidRPr="00524D37">
        <w:rPr>
          <w:rStyle w:val="ExerciseCodeChar"/>
          <w:rFonts w:eastAsia="Calibri"/>
        </w:rPr>
        <w:br/>
      </w:r>
      <w:r w:rsidRPr="00524D37">
        <w:rPr>
          <w:rStyle w:val="ExerciseCodeChar"/>
          <w:rFonts w:eastAsia="Calibri"/>
        </w:rPr>
        <w:br/>
      </w:r>
      <w:r w:rsidRPr="00524D37">
        <w:rPr>
          <w:rStyle w:val="ExerciseCodeChar"/>
          <w:rFonts w:eastAsia="Calibri"/>
        </w:rPr>
        <w:lastRenderedPageBreak/>
        <w:t xml:space="preserve">    public static void changePointReference(Point2D p) {</w:t>
      </w:r>
      <w:r w:rsidRPr="00524D37">
        <w:rPr>
          <w:rStyle w:val="ExerciseCodeChar"/>
          <w:rFonts w:eastAsia="Calibri"/>
        </w:rPr>
        <w:br/>
        <w:t xml:space="preserve">        p = new Point2D();</w:t>
      </w:r>
      <w:r w:rsidRPr="00524D37">
        <w:rPr>
          <w:rStyle w:val="ExerciseCodeChar"/>
          <w:rFonts w:eastAsia="Calibri"/>
        </w:rPr>
        <w:br/>
        <w:t xml:space="preserve">    }</w:t>
      </w:r>
      <w:r w:rsidRPr="00524D37">
        <w:rPr>
          <w:rStyle w:val="ExerciseCodeChar"/>
          <w:rFonts w:eastAsia="Calibri"/>
        </w:rPr>
        <w:br/>
        <w:t xml:space="preserve">    </w:t>
      </w:r>
      <w:r w:rsidRPr="00524D37">
        <w:rPr>
          <w:rStyle w:val="ExerciseCodeChar"/>
          <w:rFonts w:eastAsia="Calibri"/>
        </w:rPr>
        <w:br/>
      </w:r>
      <w:r w:rsidRPr="00604FB1">
        <w:rPr>
          <w:rStyle w:val="ExerciseCodeChar"/>
          <w:rFonts w:eastAsia="Calibri"/>
          <w:lang w:val="en-US"/>
        </w:rPr>
        <w:t xml:space="preserve">    </w:t>
      </w:r>
      <w:r w:rsidRPr="00524D37">
        <w:rPr>
          <w:rStyle w:val="ExerciseCodeChar"/>
          <w:rFonts w:eastAsia="Calibri"/>
        </w:rPr>
        <w:t>public static void changePoint(Point2D p) {</w:t>
      </w:r>
      <w:r w:rsidRPr="00524D37">
        <w:rPr>
          <w:rStyle w:val="ExerciseCodeChar"/>
          <w:rFonts w:eastAsia="Calibri"/>
        </w:rPr>
        <w:br/>
        <w:t xml:space="preserve">        int newX = p.getX() / 2;</w:t>
      </w:r>
      <w:r w:rsidRPr="00524D37">
        <w:rPr>
          <w:rStyle w:val="ExerciseCodeChar"/>
          <w:rFonts w:eastAsia="Calibri"/>
        </w:rPr>
        <w:br/>
        <w:t xml:space="preserve">        int newY = p.getY() / 2;</w:t>
      </w:r>
      <w:r w:rsidRPr="00524D37">
        <w:rPr>
          <w:rStyle w:val="ExerciseCodeChar"/>
          <w:rFonts w:eastAsia="Calibri"/>
        </w:rPr>
        <w:br/>
        <w:t xml:space="preserve">        p.setX(newX);</w:t>
      </w:r>
      <w:r w:rsidRPr="00524D37">
        <w:rPr>
          <w:rStyle w:val="ExerciseCodeChar"/>
          <w:rFonts w:eastAsia="Calibri"/>
        </w:rPr>
        <w:br/>
        <w:t xml:space="preserve">        p.setY(newY);</w:t>
      </w:r>
      <w:r w:rsidRPr="00524D37">
        <w:rPr>
          <w:rStyle w:val="ExerciseCodeChar"/>
          <w:rFonts w:eastAsia="Calibri"/>
        </w:rPr>
        <w:br/>
        <w:t xml:space="preserve">    }</w:t>
      </w:r>
      <w:r w:rsidRPr="00524D37">
        <w:rPr>
          <w:rStyle w:val="ExerciseCodeChar"/>
          <w:rFonts w:eastAsia="Calibri"/>
        </w:rPr>
        <w:br/>
        <w:t>}</w:t>
      </w:r>
    </w:p>
    <w:p w:rsidR="00A355F5" w:rsidRPr="00A355F5" w:rsidRDefault="00A355F5" w:rsidP="00A355F5">
      <w:pPr>
        <w:pStyle w:val="ExerciseBody"/>
        <w:rPr>
          <w:rFonts w:eastAsia="Calibri"/>
        </w:rPr>
      </w:pPr>
      <w:r w:rsidRPr="00A355F5">
        <w:rPr>
          <w:rFonts w:eastAsia="Calibri"/>
        </w:rPr>
        <w:t>Answer:</w:t>
      </w:r>
    </w:p>
    <w:p w:rsidR="008E2489" w:rsidRDefault="008E2489" w:rsidP="00A355F5">
      <w:pPr>
        <w:pStyle w:val="ExerciseCode"/>
      </w:pPr>
      <w:r>
        <w:t>x = 100</w:t>
      </w:r>
    </w:p>
    <w:p w:rsidR="008E2489" w:rsidRDefault="008E2489" w:rsidP="00A355F5">
      <w:pPr>
        <w:pStyle w:val="ExerciseCode"/>
      </w:pPr>
      <w:r>
        <w:t>x = 100</w:t>
      </w:r>
    </w:p>
    <w:p w:rsidR="008E2489" w:rsidRDefault="008E2489" w:rsidP="00A355F5">
      <w:pPr>
        <w:pStyle w:val="ExerciseCode"/>
      </w:pPr>
      <w:r>
        <w:t>p.x = 40, p.y = 60</w:t>
      </w:r>
    </w:p>
    <w:p w:rsidR="008E2489" w:rsidRDefault="008E2489" w:rsidP="00A355F5">
      <w:pPr>
        <w:pStyle w:val="ExerciseCode"/>
      </w:pPr>
      <w:r>
        <w:t>p.x = 40, p.y = 60</w:t>
      </w:r>
    </w:p>
    <w:p w:rsidR="008E2489" w:rsidRPr="000E5F74" w:rsidRDefault="008E2489" w:rsidP="00A355F5">
      <w:pPr>
        <w:pStyle w:val="ExerciseCode"/>
      </w:pPr>
      <w:r>
        <w:t>p.x = 20, p.y = 30</w:t>
      </w:r>
    </w:p>
    <w:p w:rsidR="00A41FA2" w:rsidRPr="00A41FA2" w:rsidRDefault="00A41FA2" w:rsidP="00A41FA2"/>
    <w:sectPr w:rsidR="00A41FA2" w:rsidRPr="00A41FA2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36EB" w:rsidRDefault="00D336EB">
      <w:r>
        <w:separator/>
      </w:r>
    </w:p>
  </w:endnote>
  <w:endnote w:type="continuationSeparator" w:id="0">
    <w:p w:rsidR="00D336EB" w:rsidRDefault="00D336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4DF778A6-43A7-4518-B274-A6B2E183AC38}"/>
    <w:embedBold r:id="rId2" w:fontKey="{2F4FB6B0-145D-40EF-9872-1126CB5DE99E}"/>
    <w:embedItalic r:id="rId3" w:fontKey="{7F840666-5CF4-465D-8FBA-83AC88496119}"/>
    <w:embedBoldItalic r:id="rId4" w:fontKey="{AB10E180-72DE-4D84-8BCF-43AB9C700E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2827BC1D-1BFF-4F7D-AF78-892CCF977620}"/>
    <w:embedBold r:id="rId6" w:fontKey="{ABE6F2DB-6314-4D5E-854C-200DB6200DB2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92CE8AA7-40CA-4105-A9DA-96CC062AD463}"/>
    <w:embedBoldItalic r:id="rId8" w:fontKey="{760781ED-5467-4E22-B7F5-7E8122C9E902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A1BF2536-43AA-46D8-92B1-21EC94794E58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6A4A12F3-3322-40CE-8C2D-21F5C5C0656A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EDA59B65-CF57-4051-B6EA-804088F85BE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512BFA95-DEA9-4078-A94C-D691EF82670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rinda">
    <w:panose1 w:val="00000400000000000000"/>
    <w:charset w:val="01"/>
    <w:family w:val="roman"/>
    <w:notTrueType/>
    <w:pitch w:val="variable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18B44624-5DF2-4E1A-9FE7-91DAEE32D8AA}"/>
    <w:embedItalic r:id="rId14" w:fontKey="{ACAE1335-0CB8-4DCF-B866-FEE2DB1E00C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D5116A" w:rsidRDefault="00D5116A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A355F5">
          <w:rPr>
            <w:rStyle w:val="PageNumber"/>
            <w:noProof/>
          </w:rPr>
          <w:t>4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116A" w:rsidRPr="0069537B" w:rsidRDefault="00D5116A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A355F5">
      <w:rPr>
        <w:rStyle w:val="PageNumber"/>
        <w:noProof/>
      </w:rPr>
      <w:t>5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36EB" w:rsidRDefault="00D336EB">
      <w:r>
        <w:separator/>
      </w:r>
    </w:p>
  </w:footnote>
  <w:footnote w:type="continuationSeparator" w:id="0">
    <w:p w:rsidR="00D336EB" w:rsidRDefault="00D336E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116A" w:rsidRPr="00B570C8" w:rsidRDefault="00D5116A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8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Methods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116A" w:rsidRPr="00BF66C0" w:rsidRDefault="00D5116A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8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Methods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116A" w:rsidRDefault="00D5116A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4939B34F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8</w:t>
    </w:r>
  </w:p>
  <w:p w:rsidR="00D5116A" w:rsidRPr="00B44665" w:rsidRDefault="00D5116A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D5116A" w:rsidRDefault="00D5116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F38D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078EF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DEE0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D1750"/>
    <w:multiLevelType w:val="hybridMultilevel"/>
    <w:tmpl w:val="2F0EB2D2"/>
    <w:lvl w:ilvl="0" w:tplc="000402E4">
      <w:start w:val="3"/>
      <w:numFmt w:val="bullet"/>
      <w:lvlText w:val="-"/>
      <w:lvlJc w:val="left"/>
      <w:pPr>
        <w:ind w:left="1080" w:hanging="360"/>
      </w:pPr>
      <w:rPr>
        <w:rFonts w:ascii="Utopia" w:eastAsiaTheme="minorHAnsi" w:hAnsi="Utop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22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356FA0"/>
    <w:multiLevelType w:val="hybridMultilevel"/>
    <w:tmpl w:val="35EE4062"/>
    <w:lvl w:ilvl="0" w:tplc="E702D920">
      <w:start w:val="3"/>
      <w:numFmt w:val="bullet"/>
      <w:lvlText w:val="-"/>
      <w:lvlJc w:val="left"/>
      <w:pPr>
        <w:ind w:left="720" w:hanging="360"/>
      </w:pPr>
      <w:rPr>
        <w:rFonts w:ascii="TheSansMonoConNormal" w:eastAsiaTheme="minorHAnsi" w:hAnsi="TheSansMonoConNorma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9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2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1"/>
  </w:num>
  <w:num w:numId="3">
    <w:abstractNumId w:val="31"/>
  </w:num>
  <w:num w:numId="4">
    <w:abstractNumId w:val="15"/>
  </w:num>
  <w:num w:numId="5">
    <w:abstractNumId w:val="21"/>
  </w:num>
  <w:num w:numId="6">
    <w:abstractNumId w:val="13"/>
  </w:num>
  <w:num w:numId="7">
    <w:abstractNumId w:val="18"/>
  </w:num>
  <w:num w:numId="8">
    <w:abstractNumId w:val="16"/>
  </w:num>
  <w:num w:numId="9">
    <w:abstractNumId w:val="28"/>
  </w:num>
  <w:num w:numId="10">
    <w:abstractNumId w:val="19"/>
  </w:num>
  <w:num w:numId="11">
    <w:abstractNumId w:val="26"/>
  </w:num>
  <w:num w:numId="12">
    <w:abstractNumId w:val="32"/>
  </w:num>
  <w:num w:numId="13">
    <w:abstractNumId w:val="33"/>
  </w:num>
  <w:num w:numId="14">
    <w:abstractNumId w:val="30"/>
  </w:num>
  <w:num w:numId="15">
    <w:abstractNumId w:val="17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5"/>
  </w:num>
  <w:num w:numId="24">
    <w:abstractNumId w:val="22"/>
  </w:num>
  <w:num w:numId="25">
    <w:abstractNumId w:val="14"/>
  </w:num>
  <w:num w:numId="26">
    <w:abstractNumId w:val="20"/>
  </w:num>
  <w:num w:numId="27">
    <w:abstractNumId w:val="12"/>
  </w:num>
  <w:num w:numId="28">
    <w:abstractNumId w:val="23"/>
  </w:num>
  <w:num w:numId="29">
    <w:abstractNumId w:val="29"/>
  </w:num>
  <w:num w:numId="30">
    <w:abstractNumId w:val="17"/>
  </w:num>
  <w:num w:numId="31">
    <w:abstractNumId w:val="9"/>
  </w:num>
  <w:num w:numId="32">
    <w:abstractNumId w:val="7"/>
  </w:num>
  <w:num w:numId="33">
    <w:abstractNumId w:val="8"/>
  </w:num>
  <w:num w:numId="34">
    <w:abstractNumId w:val="10"/>
  </w:num>
  <w:num w:numId="35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FEE"/>
    <w:rsid w:val="00000356"/>
    <w:rsid w:val="0000085B"/>
    <w:rsid w:val="00000F78"/>
    <w:rsid w:val="00001A31"/>
    <w:rsid w:val="00002570"/>
    <w:rsid w:val="00003F2B"/>
    <w:rsid w:val="00005944"/>
    <w:rsid w:val="00005973"/>
    <w:rsid w:val="00005F15"/>
    <w:rsid w:val="000060B2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6FD"/>
    <w:rsid w:val="00015A24"/>
    <w:rsid w:val="000161E2"/>
    <w:rsid w:val="000177C8"/>
    <w:rsid w:val="00020A40"/>
    <w:rsid w:val="00021A6B"/>
    <w:rsid w:val="000232A9"/>
    <w:rsid w:val="00023756"/>
    <w:rsid w:val="00023814"/>
    <w:rsid w:val="000239A1"/>
    <w:rsid w:val="00023EBE"/>
    <w:rsid w:val="00024AD9"/>
    <w:rsid w:val="00024AEF"/>
    <w:rsid w:val="0002504C"/>
    <w:rsid w:val="000253C6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1D8A"/>
    <w:rsid w:val="00042176"/>
    <w:rsid w:val="00043A29"/>
    <w:rsid w:val="00043EE7"/>
    <w:rsid w:val="00044623"/>
    <w:rsid w:val="00045222"/>
    <w:rsid w:val="00045A5D"/>
    <w:rsid w:val="0004638A"/>
    <w:rsid w:val="00047F36"/>
    <w:rsid w:val="00050F1D"/>
    <w:rsid w:val="00052A31"/>
    <w:rsid w:val="00052A81"/>
    <w:rsid w:val="000534FB"/>
    <w:rsid w:val="00060FB5"/>
    <w:rsid w:val="00061BB2"/>
    <w:rsid w:val="00061D2C"/>
    <w:rsid w:val="000642BA"/>
    <w:rsid w:val="00064306"/>
    <w:rsid w:val="00064553"/>
    <w:rsid w:val="00064756"/>
    <w:rsid w:val="00064AA7"/>
    <w:rsid w:val="00065B4E"/>
    <w:rsid w:val="00072AA0"/>
    <w:rsid w:val="000751A6"/>
    <w:rsid w:val="000765F9"/>
    <w:rsid w:val="0007706E"/>
    <w:rsid w:val="000802C1"/>
    <w:rsid w:val="00082B8F"/>
    <w:rsid w:val="00082CED"/>
    <w:rsid w:val="00083262"/>
    <w:rsid w:val="00086D6D"/>
    <w:rsid w:val="00086F89"/>
    <w:rsid w:val="00087632"/>
    <w:rsid w:val="00087F29"/>
    <w:rsid w:val="0009052F"/>
    <w:rsid w:val="000911BB"/>
    <w:rsid w:val="0009547A"/>
    <w:rsid w:val="00096521"/>
    <w:rsid w:val="000A0CCF"/>
    <w:rsid w:val="000A0F0B"/>
    <w:rsid w:val="000A0F96"/>
    <w:rsid w:val="000A1AFB"/>
    <w:rsid w:val="000A2E64"/>
    <w:rsid w:val="000A3B08"/>
    <w:rsid w:val="000A5946"/>
    <w:rsid w:val="000A6731"/>
    <w:rsid w:val="000A6D4B"/>
    <w:rsid w:val="000B0A30"/>
    <w:rsid w:val="000B0E13"/>
    <w:rsid w:val="000B18A4"/>
    <w:rsid w:val="000B202B"/>
    <w:rsid w:val="000B20CA"/>
    <w:rsid w:val="000B28D4"/>
    <w:rsid w:val="000B29F0"/>
    <w:rsid w:val="000B2D0A"/>
    <w:rsid w:val="000B50EE"/>
    <w:rsid w:val="000B51C1"/>
    <w:rsid w:val="000B5475"/>
    <w:rsid w:val="000C0458"/>
    <w:rsid w:val="000C21F1"/>
    <w:rsid w:val="000C24AF"/>
    <w:rsid w:val="000C2B4E"/>
    <w:rsid w:val="000C2FC4"/>
    <w:rsid w:val="000C3698"/>
    <w:rsid w:val="000C3B90"/>
    <w:rsid w:val="000C3E09"/>
    <w:rsid w:val="000C536C"/>
    <w:rsid w:val="000C59CA"/>
    <w:rsid w:val="000C5FA8"/>
    <w:rsid w:val="000C662B"/>
    <w:rsid w:val="000C6696"/>
    <w:rsid w:val="000C6E91"/>
    <w:rsid w:val="000C74A9"/>
    <w:rsid w:val="000C7DF2"/>
    <w:rsid w:val="000D2E1B"/>
    <w:rsid w:val="000D34F8"/>
    <w:rsid w:val="000D372C"/>
    <w:rsid w:val="000D5E2C"/>
    <w:rsid w:val="000D620C"/>
    <w:rsid w:val="000D65D4"/>
    <w:rsid w:val="000D6617"/>
    <w:rsid w:val="000E1762"/>
    <w:rsid w:val="000E1D25"/>
    <w:rsid w:val="000E3A99"/>
    <w:rsid w:val="000E4F4A"/>
    <w:rsid w:val="000E67E7"/>
    <w:rsid w:val="000E785A"/>
    <w:rsid w:val="000F007D"/>
    <w:rsid w:val="000F0EF8"/>
    <w:rsid w:val="000F2A76"/>
    <w:rsid w:val="000F32AF"/>
    <w:rsid w:val="000F4318"/>
    <w:rsid w:val="000F5D6F"/>
    <w:rsid w:val="00100B19"/>
    <w:rsid w:val="00101CD4"/>
    <w:rsid w:val="0010365F"/>
    <w:rsid w:val="00103F14"/>
    <w:rsid w:val="00104E86"/>
    <w:rsid w:val="001063EE"/>
    <w:rsid w:val="00106531"/>
    <w:rsid w:val="0010780F"/>
    <w:rsid w:val="001102D9"/>
    <w:rsid w:val="00110A08"/>
    <w:rsid w:val="00111461"/>
    <w:rsid w:val="00111A42"/>
    <w:rsid w:val="0011281E"/>
    <w:rsid w:val="0011337C"/>
    <w:rsid w:val="001136CB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7BB"/>
    <w:rsid w:val="00125CC5"/>
    <w:rsid w:val="00125D8F"/>
    <w:rsid w:val="00126EB4"/>
    <w:rsid w:val="00130520"/>
    <w:rsid w:val="00130D35"/>
    <w:rsid w:val="00130DCD"/>
    <w:rsid w:val="00130F30"/>
    <w:rsid w:val="00131513"/>
    <w:rsid w:val="00131826"/>
    <w:rsid w:val="001321AA"/>
    <w:rsid w:val="00134C68"/>
    <w:rsid w:val="00135785"/>
    <w:rsid w:val="00136346"/>
    <w:rsid w:val="0013691A"/>
    <w:rsid w:val="00136BB2"/>
    <w:rsid w:val="00137602"/>
    <w:rsid w:val="001403A4"/>
    <w:rsid w:val="00141BB3"/>
    <w:rsid w:val="001424A4"/>
    <w:rsid w:val="00143798"/>
    <w:rsid w:val="00143BA6"/>
    <w:rsid w:val="001442B5"/>
    <w:rsid w:val="00145937"/>
    <w:rsid w:val="00145BB1"/>
    <w:rsid w:val="00147F95"/>
    <w:rsid w:val="00150120"/>
    <w:rsid w:val="001504F6"/>
    <w:rsid w:val="00150787"/>
    <w:rsid w:val="001508DE"/>
    <w:rsid w:val="00150B91"/>
    <w:rsid w:val="00150DAA"/>
    <w:rsid w:val="00151B96"/>
    <w:rsid w:val="001521D7"/>
    <w:rsid w:val="00152648"/>
    <w:rsid w:val="001550D3"/>
    <w:rsid w:val="0015756A"/>
    <w:rsid w:val="00160653"/>
    <w:rsid w:val="001623DA"/>
    <w:rsid w:val="00163A54"/>
    <w:rsid w:val="001654A7"/>
    <w:rsid w:val="00165630"/>
    <w:rsid w:val="00166548"/>
    <w:rsid w:val="00166BA5"/>
    <w:rsid w:val="00166C33"/>
    <w:rsid w:val="00166F97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1F98"/>
    <w:rsid w:val="00192A76"/>
    <w:rsid w:val="00192A8B"/>
    <w:rsid w:val="00192F92"/>
    <w:rsid w:val="00194137"/>
    <w:rsid w:val="0019452D"/>
    <w:rsid w:val="00195810"/>
    <w:rsid w:val="00196E82"/>
    <w:rsid w:val="0019783E"/>
    <w:rsid w:val="00197A3C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4811"/>
    <w:rsid w:val="001A57A5"/>
    <w:rsid w:val="001A57E0"/>
    <w:rsid w:val="001A78A3"/>
    <w:rsid w:val="001B0BF7"/>
    <w:rsid w:val="001B1D98"/>
    <w:rsid w:val="001B2458"/>
    <w:rsid w:val="001B4BB4"/>
    <w:rsid w:val="001B5784"/>
    <w:rsid w:val="001C0303"/>
    <w:rsid w:val="001C0C0A"/>
    <w:rsid w:val="001C28F5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5FF5"/>
    <w:rsid w:val="001D7D5B"/>
    <w:rsid w:val="001D7FFC"/>
    <w:rsid w:val="001E1337"/>
    <w:rsid w:val="001E13D9"/>
    <w:rsid w:val="001E1727"/>
    <w:rsid w:val="001E317E"/>
    <w:rsid w:val="001E3592"/>
    <w:rsid w:val="001E4425"/>
    <w:rsid w:val="001E4FC4"/>
    <w:rsid w:val="001E561E"/>
    <w:rsid w:val="001E636A"/>
    <w:rsid w:val="001E703C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1FDF"/>
    <w:rsid w:val="0020223C"/>
    <w:rsid w:val="00203F38"/>
    <w:rsid w:val="0020588C"/>
    <w:rsid w:val="002058F5"/>
    <w:rsid w:val="002066C0"/>
    <w:rsid w:val="00207493"/>
    <w:rsid w:val="0021059F"/>
    <w:rsid w:val="00210E62"/>
    <w:rsid w:val="002132B1"/>
    <w:rsid w:val="002151B9"/>
    <w:rsid w:val="00215211"/>
    <w:rsid w:val="00216144"/>
    <w:rsid w:val="00216981"/>
    <w:rsid w:val="00216BB1"/>
    <w:rsid w:val="002213E2"/>
    <w:rsid w:val="002215B5"/>
    <w:rsid w:val="00222109"/>
    <w:rsid w:val="00222BCC"/>
    <w:rsid w:val="00224060"/>
    <w:rsid w:val="002242CF"/>
    <w:rsid w:val="00224F1D"/>
    <w:rsid w:val="002252C4"/>
    <w:rsid w:val="00226774"/>
    <w:rsid w:val="002267EE"/>
    <w:rsid w:val="00226D92"/>
    <w:rsid w:val="0023066E"/>
    <w:rsid w:val="00230EF7"/>
    <w:rsid w:val="0023208D"/>
    <w:rsid w:val="002328CB"/>
    <w:rsid w:val="00232E9D"/>
    <w:rsid w:val="00233416"/>
    <w:rsid w:val="00234F7D"/>
    <w:rsid w:val="00235756"/>
    <w:rsid w:val="00235823"/>
    <w:rsid w:val="0023597C"/>
    <w:rsid w:val="00237191"/>
    <w:rsid w:val="00237E9B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3E7B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51B0"/>
    <w:rsid w:val="00256940"/>
    <w:rsid w:val="00257290"/>
    <w:rsid w:val="00257DD8"/>
    <w:rsid w:val="002603F3"/>
    <w:rsid w:val="002607A1"/>
    <w:rsid w:val="002612C6"/>
    <w:rsid w:val="00261FDE"/>
    <w:rsid w:val="002620F5"/>
    <w:rsid w:val="00262C45"/>
    <w:rsid w:val="002630E7"/>
    <w:rsid w:val="00263F56"/>
    <w:rsid w:val="00264A56"/>
    <w:rsid w:val="00264AC3"/>
    <w:rsid w:val="002651B8"/>
    <w:rsid w:val="002653DC"/>
    <w:rsid w:val="002655CC"/>
    <w:rsid w:val="00266AEF"/>
    <w:rsid w:val="00267219"/>
    <w:rsid w:val="00267314"/>
    <w:rsid w:val="00267AA5"/>
    <w:rsid w:val="00270490"/>
    <w:rsid w:val="00274CC5"/>
    <w:rsid w:val="00276249"/>
    <w:rsid w:val="002768D1"/>
    <w:rsid w:val="002800E3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6788"/>
    <w:rsid w:val="002A71C3"/>
    <w:rsid w:val="002A731E"/>
    <w:rsid w:val="002B1F56"/>
    <w:rsid w:val="002B27A8"/>
    <w:rsid w:val="002B30DB"/>
    <w:rsid w:val="002B5B04"/>
    <w:rsid w:val="002B5CDF"/>
    <w:rsid w:val="002C08CC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585E"/>
    <w:rsid w:val="002C70EB"/>
    <w:rsid w:val="002D1119"/>
    <w:rsid w:val="002D1565"/>
    <w:rsid w:val="002D2BD5"/>
    <w:rsid w:val="002D4A6C"/>
    <w:rsid w:val="002D5BC1"/>
    <w:rsid w:val="002D5DCD"/>
    <w:rsid w:val="002D631E"/>
    <w:rsid w:val="002E0AD4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1C03"/>
    <w:rsid w:val="002F29CC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1E6B"/>
    <w:rsid w:val="00302C76"/>
    <w:rsid w:val="00302EE2"/>
    <w:rsid w:val="003038F1"/>
    <w:rsid w:val="00303DE4"/>
    <w:rsid w:val="003047BC"/>
    <w:rsid w:val="0030525F"/>
    <w:rsid w:val="003112C8"/>
    <w:rsid w:val="003146F4"/>
    <w:rsid w:val="00314AE6"/>
    <w:rsid w:val="00315E06"/>
    <w:rsid w:val="00316754"/>
    <w:rsid w:val="00317294"/>
    <w:rsid w:val="003200C1"/>
    <w:rsid w:val="00320981"/>
    <w:rsid w:val="0032195F"/>
    <w:rsid w:val="0032198F"/>
    <w:rsid w:val="0032246D"/>
    <w:rsid w:val="003246FD"/>
    <w:rsid w:val="00325F28"/>
    <w:rsid w:val="00326612"/>
    <w:rsid w:val="003266E3"/>
    <w:rsid w:val="00327027"/>
    <w:rsid w:val="00327108"/>
    <w:rsid w:val="0033069A"/>
    <w:rsid w:val="00331C36"/>
    <w:rsid w:val="0033208D"/>
    <w:rsid w:val="003323F6"/>
    <w:rsid w:val="00332FB0"/>
    <w:rsid w:val="00333269"/>
    <w:rsid w:val="00333600"/>
    <w:rsid w:val="0033381C"/>
    <w:rsid w:val="00333954"/>
    <w:rsid w:val="00334941"/>
    <w:rsid w:val="003350F0"/>
    <w:rsid w:val="00335FED"/>
    <w:rsid w:val="003377D4"/>
    <w:rsid w:val="0033797F"/>
    <w:rsid w:val="00340106"/>
    <w:rsid w:val="0034030C"/>
    <w:rsid w:val="00341F87"/>
    <w:rsid w:val="003441C8"/>
    <w:rsid w:val="003456BA"/>
    <w:rsid w:val="00345843"/>
    <w:rsid w:val="003458C1"/>
    <w:rsid w:val="0034619B"/>
    <w:rsid w:val="003467C5"/>
    <w:rsid w:val="00346C2B"/>
    <w:rsid w:val="00347FFD"/>
    <w:rsid w:val="0035006E"/>
    <w:rsid w:val="00351620"/>
    <w:rsid w:val="00351726"/>
    <w:rsid w:val="00354406"/>
    <w:rsid w:val="00355779"/>
    <w:rsid w:val="00356B86"/>
    <w:rsid w:val="00362F56"/>
    <w:rsid w:val="00363BD8"/>
    <w:rsid w:val="00364665"/>
    <w:rsid w:val="003649C9"/>
    <w:rsid w:val="003656A8"/>
    <w:rsid w:val="003664EB"/>
    <w:rsid w:val="003717D6"/>
    <w:rsid w:val="00371979"/>
    <w:rsid w:val="0037389B"/>
    <w:rsid w:val="00373B8A"/>
    <w:rsid w:val="00375C3C"/>
    <w:rsid w:val="00376A32"/>
    <w:rsid w:val="00376E76"/>
    <w:rsid w:val="003772CD"/>
    <w:rsid w:val="003843C5"/>
    <w:rsid w:val="0038600A"/>
    <w:rsid w:val="003862DC"/>
    <w:rsid w:val="0038668A"/>
    <w:rsid w:val="00386CDD"/>
    <w:rsid w:val="00387360"/>
    <w:rsid w:val="00392B2A"/>
    <w:rsid w:val="00392D44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0494"/>
    <w:rsid w:val="003A1FC1"/>
    <w:rsid w:val="003A2CB0"/>
    <w:rsid w:val="003A3887"/>
    <w:rsid w:val="003A49F4"/>
    <w:rsid w:val="003A55D5"/>
    <w:rsid w:val="003A7043"/>
    <w:rsid w:val="003A7971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123C"/>
    <w:rsid w:val="003D2445"/>
    <w:rsid w:val="003D3182"/>
    <w:rsid w:val="003D507F"/>
    <w:rsid w:val="003D6AFD"/>
    <w:rsid w:val="003D7966"/>
    <w:rsid w:val="003E05D5"/>
    <w:rsid w:val="003E1910"/>
    <w:rsid w:val="003E1B62"/>
    <w:rsid w:val="003E41E5"/>
    <w:rsid w:val="003E49DE"/>
    <w:rsid w:val="003E4B28"/>
    <w:rsid w:val="003E4FE3"/>
    <w:rsid w:val="003E5B85"/>
    <w:rsid w:val="003E635C"/>
    <w:rsid w:val="003E7340"/>
    <w:rsid w:val="003E7D6C"/>
    <w:rsid w:val="003E7D81"/>
    <w:rsid w:val="003F147C"/>
    <w:rsid w:val="003F2754"/>
    <w:rsid w:val="003F2EBD"/>
    <w:rsid w:val="003F5B25"/>
    <w:rsid w:val="003F6F94"/>
    <w:rsid w:val="003F7FE9"/>
    <w:rsid w:val="00400995"/>
    <w:rsid w:val="00402A12"/>
    <w:rsid w:val="00402B1F"/>
    <w:rsid w:val="00403F63"/>
    <w:rsid w:val="00404202"/>
    <w:rsid w:val="00404F85"/>
    <w:rsid w:val="00405CCE"/>
    <w:rsid w:val="00406240"/>
    <w:rsid w:val="00407A4F"/>
    <w:rsid w:val="00410A81"/>
    <w:rsid w:val="00410D2C"/>
    <w:rsid w:val="00413271"/>
    <w:rsid w:val="00416D5B"/>
    <w:rsid w:val="004172BA"/>
    <w:rsid w:val="004211F2"/>
    <w:rsid w:val="00421D78"/>
    <w:rsid w:val="0042278A"/>
    <w:rsid w:val="00423760"/>
    <w:rsid w:val="00424B01"/>
    <w:rsid w:val="00425638"/>
    <w:rsid w:val="004277F0"/>
    <w:rsid w:val="00427AE3"/>
    <w:rsid w:val="00430685"/>
    <w:rsid w:val="0043083A"/>
    <w:rsid w:val="00431AE6"/>
    <w:rsid w:val="00432804"/>
    <w:rsid w:val="004355B0"/>
    <w:rsid w:val="0043620B"/>
    <w:rsid w:val="004362EC"/>
    <w:rsid w:val="0044258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440A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1AE0"/>
    <w:rsid w:val="00461DEC"/>
    <w:rsid w:val="00462AB9"/>
    <w:rsid w:val="004632CD"/>
    <w:rsid w:val="00463697"/>
    <w:rsid w:val="00467CAB"/>
    <w:rsid w:val="004702CD"/>
    <w:rsid w:val="0047035C"/>
    <w:rsid w:val="00470C5C"/>
    <w:rsid w:val="00472538"/>
    <w:rsid w:val="0047409C"/>
    <w:rsid w:val="004740F9"/>
    <w:rsid w:val="00475048"/>
    <w:rsid w:val="00475D68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18C"/>
    <w:rsid w:val="004833B9"/>
    <w:rsid w:val="00483EE9"/>
    <w:rsid w:val="00484629"/>
    <w:rsid w:val="00485A74"/>
    <w:rsid w:val="00485EEA"/>
    <w:rsid w:val="0048663D"/>
    <w:rsid w:val="00487A60"/>
    <w:rsid w:val="00490B49"/>
    <w:rsid w:val="004914E0"/>
    <w:rsid w:val="0049158D"/>
    <w:rsid w:val="00491612"/>
    <w:rsid w:val="004940D0"/>
    <w:rsid w:val="004941FF"/>
    <w:rsid w:val="004958B8"/>
    <w:rsid w:val="00496522"/>
    <w:rsid w:val="004A0C75"/>
    <w:rsid w:val="004A120C"/>
    <w:rsid w:val="004A3D15"/>
    <w:rsid w:val="004A4650"/>
    <w:rsid w:val="004A5621"/>
    <w:rsid w:val="004A5B62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459"/>
    <w:rsid w:val="004B5B88"/>
    <w:rsid w:val="004B614A"/>
    <w:rsid w:val="004B64A1"/>
    <w:rsid w:val="004B7305"/>
    <w:rsid w:val="004C0C48"/>
    <w:rsid w:val="004C1BDE"/>
    <w:rsid w:val="004C3518"/>
    <w:rsid w:val="004C5AC2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633"/>
    <w:rsid w:val="004E1A68"/>
    <w:rsid w:val="004E3158"/>
    <w:rsid w:val="004E4C5C"/>
    <w:rsid w:val="004E4CE5"/>
    <w:rsid w:val="004E5897"/>
    <w:rsid w:val="004E5CBB"/>
    <w:rsid w:val="004E650E"/>
    <w:rsid w:val="004E7275"/>
    <w:rsid w:val="004F0801"/>
    <w:rsid w:val="004F1437"/>
    <w:rsid w:val="004F2DBD"/>
    <w:rsid w:val="004F2EB5"/>
    <w:rsid w:val="004F380A"/>
    <w:rsid w:val="004F3E98"/>
    <w:rsid w:val="004F48F1"/>
    <w:rsid w:val="004F70F2"/>
    <w:rsid w:val="00500E7E"/>
    <w:rsid w:val="00500FFC"/>
    <w:rsid w:val="00501098"/>
    <w:rsid w:val="005014AC"/>
    <w:rsid w:val="00501DC2"/>
    <w:rsid w:val="00501E99"/>
    <w:rsid w:val="00501F73"/>
    <w:rsid w:val="0050239F"/>
    <w:rsid w:val="005029B8"/>
    <w:rsid w:val="00503BAE"/>
    <w:rsid w:val="00504441"/>
    <w:rsid w:val="00504C1F"/>
    <w:rsid w:val="00504FFB"/>
    <w:rsid w:val="00505501"/>
    <w:rsid w:val="00505B2C"/>
    <w:rsid w:val="00505EB8"/>
    <w:rsid w:val="0050680E"/>
    <w:rsid w:val="00507E72"/>
    <w:rsid w:val="00511114"/>
    <w:rsid w:val="005111F4"/>
    <w:rsid w:val="00511369"/>
    <w:rsid w:val="00511FD5"/>
    <w:rsid w:val="00512D2F"/>
    <w:rsid w:val="00512E14"/>
    <w:rsid w:val="00514F97"/>
    <w:rsid w:val="00517ED2"/>
    <w:rsid w:val="00520AA3"/>
    <w:rsid w:val="00520BFC"/>
    <w:rsid w:val="005211AB"/>
    <w:rsid w:val="00521A2D"/>
    <w:rsid w:val="00523AF6"/>
    <w:rsid w:val="00524637"/>
    <w:rsid w:val="00524A3B"/>
    <w:rsid w:val="00524D37"/>
    <w:rsid w:val="00525918"/>
    <w:rsid w:val="00525E89"/>
    <w:rsid w:val="00526564"/>
    <w:rsid w:val="00526C94"/>
    <w:rsid w:val="0052743A"/>
    <w:rsid w:val="00531319"/>
    <w:rsid w:val="005320D6"/>
    <w:rsid w:val="00532B20"/>
    <w:rsid w:val="005335E4"/>
    <w:rsid w:val="005339B5"/>
    <w:rsid w:val="00533CFD"/>
    <w:rsid w:val="005341CA"/>
    <w:rsid w:val="00534FBF"/>
    <w:rsid w:val="00535020"/>
    <w:rsid w:val="00535248"/>
    <w:rsid w:val="00535B92"/>
    <w:rsid w:val="00535EAD"/>
    <w:rsid w:val="0053605C"/>
    <w:rsid w:val="005366A7"/>
    <w:rsid w:val="0053724D"/>
    <w:rsid w:val="00537531"/>
    <w:rsid w:val="005409CE"/>
    <w:rsid w:val="0054342F"/>
    <w:rsid w:val="005434A5"/>
    <w:rsid w:val="005439AD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670B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66F"/>
    <w:rsid w:val="00572C68"/>
    <w:rsid w:val="00572DDE"/>
    <w:rsid w:val="00575A2C"/>
    <w:rsid w:val="00575C9A"/>
    <w:rsid w:val="00576DF0"/>
    <w:rsid w:val="00576FFC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320A"/>
    <w:rsid w:val="00595A79"/>
    <w:rsid w:val="005A055B"/>
    <w:rsid w:val="005A1FD0"/>
    <w:rsid w:val="005A54DD"/>
    <w:rsid w:val="005A6F05"/>
    <w:rsid w:val="005B025E"/>
    <w:rsid w:val="005B16E2"/>
    <w:rsid w:val="005B300D"/>
    <w:rsid w:val="005B47F6"/>
    <w:rsid w:val="005B714D"/>
    <w:rsid w:val="005C0883"/>
    <w:rsid w:val="005C16F0"/>
    <w:rsid w:val="005C343E"/>
    <w:rsid w:val="005C35C4"/>
    <w:rsid w:val="005C40BF"/>
    <w:rsid w:val="005C443D"/>
    <w:rsid w:val="005C44BB"/>
    <w:rsid w:val="005C5490"/>
    <w:rsid w:val="005D14F5"/>
    <w:rsid w:val="005D375D"/>
    <w:rsid w:val="005D3C01"/>
    <w:rsid w:val="005D500D"/>
    <w:rsid w:val="005D5C62"/>
    <w:rsid w:val="005E0152"/>
    <w:rsid w:val="005E0656"/>
    <w:rsid w:val="005E22AF"/>
    <w:rsid w:val="005E2BCC"/>
    <w:rsid w:val="005E3D28"/>
    <w:rsid w:val="005E4591"/>
    <w:rsid w:val="005E5004"/>
    <w:rsid w:val="005E5CCE"/>
    <w:rsid w:val="005F107E"/>
    <w:rsid w:val="005F18F4"/>
    <w:rsid w:val="005F2464"/>
    <w:rsid w:val="005F2534"/>
    <w:rsid w:val="005F2EAE"/>
    <w:rsid w:val="005F453B"/>
    <w:rsid w:val="005F48E2"/>
    <w:rsid w:val="005F5464"/>
    <w:rsid w:val="005F7F62"/>
    <w:rsid w:val="00600037"/>
    <w:rsid w:val="00601E02"/>
    <w:rsid w:val="006034A9"/>
    <w:rsid w:val="00604FB1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19FD"/>
    <w:rsid w:val="00622A1B"/>
    <w:rsid w:val="0062445A"/>
    <w:rsid w:val="006260D0"/>
    <w:rsid w:val="006300D7"/>
    <w:rsid w:val="0063232A"/>
    <w:rsid w:val="00632B9E"/>
    <w:rsid w:val="00633035"/>
    <w:rsid w:val="00633225"/>
    <w:rsid w:val="006339A5"/>
    <w:rsid w:val="00634029"/>
    <w:rsid w:val="00634C8B"/>
    <w:rsid w:val="006355C6"/>
    <w:rsid w:val="006359A4"/>
    <w:rsid w:val="00636410"/>
    <w:rsid w:val="00636CE3"/>
    <w:rsid w:val="00636FE7"/>
    <w:rsid w:val="006401CD"/>
    <w:rsid w:val="00640817"/>
    <w:rsid w:val="0064290D"/>
    <w:rsid w:val="00642EC2"/>
    <w:rsid w:val="00642F01"/>
    <w:rsid w:val="00642F07"/>
    <w:rsid w:val="0064303E"/>
    <w:rsid w:val="0064312E"/>
    <w:rsid w:val="006435CF"/>
    <w:rsid w:val="0064556E"/>
    <w:rsid w:val="00646F09"/>
    <w:rsid w:val="0065233C"/>
    <w:rsid w:val="00652BB1"/>
    <w:rsid w:val="00653329"/>
    <w:rsid w:val="00653BD0"/>
    <w:rsid w:val="006542BC"/>
    <w:rsid w:val="00654D37"/>
    <w:rsid w:val="006553DF"/>
    <w:rsid w:val="00655908"/>
    <w:rsid w:val="00656E01"/>
    <w:rsid w:val="00657A60"/>
    <w:rsid w:val="00657C51"/>
    <w:rsid w:val="0066017D"/>
    <w:rsid w:val="00662526"/>
    <w:rsid w:val="00662E8D"/>
    <w:rsid w:val="006667BE"/>
    <w:rsid w:val="0066742C"/>
    <w:rsid w:val="00670125"/>
    <w:rsid w:val="0067172E"/>
    <w:rsid w:val="00672261"/>
    <w:rsid w:val="0067287E"/>
    <w:rsid w:val="00672BDB"/>
    <w:rsid w:val="00673C86"/>
    <w:rsid w:val="00675C0E"/>
    <w:rsid w:val="00676FA2"/>
    <w:rsid w:val="0068044A"/>
    <w:rsid w:val="0068050F"/>
    <w:rsid w:val="00680CA1"/>
    <w:rsid w:val="00680EF7"/>
    <w:rsid w:val="00682DB8"/>
    <w:rsid w:val="0068314D"/>
    <w:rsid w:val="00683955"/>
    <w:rsid w:val="00684A46"/>
    <w:rsid w:val="00685FF3"/>
    <w:rsid w:val="00686250"/>
    <w:rsid w:val="00687351"/>
    <w:rsid w:val="00687D63"/>
    <w:rsid w:val="006919D6"/>
    <w:rsid w:val="0069281F"/>
    <w:rsid w:val="006940AA"/>
    <w:rsid w:val="006942DD"/>
    <w:rsid w:val="006943AD"/>
    <w:rsid w:val="00694D3D"/>
    <w:rsid w:val="0069537B"/>
    <w:rsid w:val="0069672B"/>
    <w:rsid w:val="006968BA"/>
    <w:rsid w:val="006968ED"/>
    <w:rsid w:val="006977D4"/>
    <w:rsid w:val="006A02CD"/>
    <w:rsid w:val="006A10AB"/>
    <w:rsid w:val="006A1227"/>
    <w:rsid w:val="006A2B4A"/>
    <w:rsid w:val="006A4B5F"/>
    <w:rsid w:val="006A6F24"/>
    <w:rsid w:val="006B008D"/>
    <w:rsid w:val="006B0375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2A23"/>
    <w:rsid w:val="006C2C70"/>
    <w:rsid w:val="006C4383"/>
    <w:rsid w:val="006C43F2"/>
    <w:rsid w:val="006C490C"/>
    <w:rsid w:val="006C4BF3"/>
    <w:rsid w:val="006C6162"/>
    <w:rsid w:val="006C6578"/>
    <w:rsid w:val="006C7BAB"/>
    <w:rsid w:val="006C7C1F"/>
    <w:rsid w:val="006D02F4"/>
    <w:rsid w:val="006D07C3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457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0B09"/>
    <w:rsid w:val="00700E73"/>
    <w:rsid w:val="0070157A"/>
    <w:rsid w:val="00701729"/>
    <w:rsid w:val="00701A79"/>
    <w:rsid w:val="007020D2"/>
    <w:rsid w:val="00702EE9"/>
    <w:rsid w:val="007032C6"/>
    <w:rsid w:val="007040B8"/>
    <w:rsid w:val="007048E8"/>
    <w:rsid w:val="00705734"/>
    <w:rsid w:val="00705F81"/>
    <w:rsid w:val="0070612F"/>
    <w:rsid w:val="00706E79"/>
    <w:rsid w:val="0070792C"/>
    <w:rsid w:val="00707978"/>
    <w:rsid w:val="00710053"/>
    <w:rsid w:val="00710144"/>
    <w:rsid w:val="0071093D"/>
    <w:rsid w:val="00711209"/>
    <w:rsid w:val="00712A90"/>
    <w:rsid w:val="00712E55"/>
    <w:rsid w:val="00713351"/>
    <w:rsid w:val="0071368B"/>
    <w:rsid w:val="0071479C"/>
    <w:rsid w:val="0072182A"/>
    <w:rsid w:val="007228DB"/>
    <w:rsid w:val="00722D66"/>
    <w:rsid w:val="007231B0"/>
    <w:rsid w:val="00724031"/>
    <w:rsid w:val="00725AFC"/>
    <w:rsid w:val="007315F0"/>
    <w:rsid w:val="00732737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4775B"/>
    <w:rsid w:val="00750B64"/>
    <w:rsid w:val="007511C5"/>
    <w:rsid w:val="00751A8C"/>
    <w:rsid w:val="00751D62"/>
    <w:rsid w:val="00752C9E"/>
    <w:rsid w:val="00752CD1"/>
    <w:rsid w:val="007550CE"/>
    <w:rsid w:val="0075573B"/>
    <w:rsid w:val="0075627A"/>
    <w:rsid w:val="0075694A"/>
    <w:rsid w:val="00756DF5"/>
    <w:rsid w:val="00757C78"/>
    <w:rsid w:val="0076090C"/>
    <w:rsid w:val="00761097"/>
    <w:rsid w:val="00761D33"/>
    <w:rsid w:val="00761E07"/>
    <w:rsid w:val="00762C22"/>
    <w:rsid w:val="007630AD"/>
    <w:rsid w:val="00763D64"/>
    <w:rsid w:val="00764633"/>
    <w:rsid w:val="00765265"/>
    <w:rsid w:val="0076530C"/>
    <w:rsid w:val="007673D9"/>
    <w:rsid w:val="00767A4B"/>
    <w:rsid w:val="007710CE"/>
    <w:rsid w:val="00771182"/>
    <w:rsid w:val="00772688"/>
    <w:rsid w:val="007727D8"/>
    <w:rsid w:val="0077284D"/>
    <w:rsid w:val="00773E24"/>
    <w:rsid w:val="00774B66"/>
    <w:rsid w:val="00774C04"/>
    <w:rsid w:val="00774F26"/>
    <w:rsid w:val="00775392"/>
    <w:rsid w:val="007757E7"/>
    <w:rsid w:val="007768FB"/>
    <w:rsid w:val="0078024F"/>
    <w:rsid w:val="007814A1"/>
    <w:rsid w:val="007814D9"/>
    <w:rsid w:val="00781711"/>
    <w:rsid w:val="0078205D"/>
    <w:rsid w:val="00782496"/>
    <w:rsid w:val="00783E21"/>
    <w:rsid w:val="00784799"/>
    <w:rsid w:val="00784D6F"/>
    <w:rsid w:val="00785488"/>
    <w:rsid w:val="00786A03"/>
    <w:rsid w:val="007872AA"/>
    <w:rsid w:val="007876BF"/>
    <w:rsid w:val="00787AE6"/>
    <w:rsid w:val="00787C30"/>
    <w:rsid w:val="00787CFD"/>
    <w:rsid w:val="00791357"/>
    <w:rsid w:val="00791EDE"/>
    <w:rsid w:val="007923CF"/>
    <w:rsid w:val="00793F9E"/>
    <w:rsid w:val="0079426D"/>
    <w:rsid w:val="00794942"/>
    <w:rsid w:val="0079554B"/>
    <w:rsid w:val="00795795"/>
    <w:rsid w:val="007964ED"/>
    <w:rsid w:val="00796812"/>
    <w:rsid w:val="007A0F7B"/>
    <w:rsid w:val="007A1D5F"/>
    <w:rsid w:val="007A258E"/>
    <w:rsid w:val="007A3E69"/>
    <w:rsid w:val="007A3F9E"/>
    <w:rsid w:val="007A4533"/>
    <w:rsid w:val="007A7439"/>
    <w:rsid w:val="007A7505"/>
    <w:rsid w:val="007B168F"/>
    <w:rsid w:val="007B1B33"/>
    <w:rsid w:val="007B412F"/>
    <w:rsid w:val="007B5258"/>
    <w:rsid w:val="007B559C"/>
    <w:rsid w:val="007B59AF"/>
    <w:rsid w:val="007B6661"/>
    <w:rsid w:val="007B7156"/>
    <w:rsid w:val="007C04CE"/>
    <w:rsid w:val="007C0564"/>
    <w:rsid w:val="007C06A4"/>
    <w:rsid w:val="007C66B7"/>
    <w:rsid w:val="007C78A7"/>
    <w:rsid w:val="007D0BC3"/>
    <w:rsid w:val="007D0D6D"/>
    <w:rsid w:val="007D15CE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51B"/>
    <w:rsid w:val="007F07EF"/>
    <w:rsid w:val="007F0CA0"/>
    <w:rsid w:val="007F1C68"/>
    <w:rsid w:val="007F245F"/>
    <w:rsid w:val="007F3ADC"/>
    <w:rsid w:val="007F3E5F"/>
    <w:rsid w:val="007F5238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4E73"/>
    <w:rsid w:val="00815335"/>
    <w:rsid w:val="00815D38"/>
    <w:rsid w:val="00815D99"/>
    <w:rsid w:val="00815FC9"/>
    <w:rsid w:val="00816C50"/>
    <w:rsid w:val="00817ABA"/>
    <w:rsid w:val="008203A5"/>
    <w:rsid w:val="00820879"/>
    <w:rsid w:val="00820F26"/>
    <w:rsid w:val="00822AAD"/>
    <w:rsid w:val="00824D14"/>
    <w:rsid w:val="00824EAB"/>
    <w:rsid w:val="00825B28"/>
    <w:rsid w:val="00826765"/>
    <w:rsid w:val="008268BF"/>
    <w:rsid w:val="00826A9C"/>
    <w:rsid w:val="00827AB3"/>
    <w:rsid w:val="008332F7"/>
    <w:rsid w:val="00833FB1"/>
    <w:rsid w:val="00836373"/>
    <w:rsid w:val="008372FD"/>
    <w:rsid w:val="0083785D"/>
    <w:rsid w:val="00837E00"/>
    <w:rsid w:val="0084033B"/>
    <w:rsid w:val="00840CCF"/>
    <w:rsid w:val="008426DE"/>
    <w:rsid w:val="008430A5"/>
    <w:rsid w:val="008433D8"/>
    <w:rsid w:val="008440EE"/>
    <w:rsid w:val="00844651"/>
    <w:rsid w:val="008455E9"/>
    <w:rsid w:val="008456E8"/>
    <w:rsid w:val="00846DC2"/>
    <w:rsid w:val="008479C6"/>
    <w:rsid w:val="008504D2"/>
    <w:rsid w:val="008518C6"/>
    <w:rsid w:val="00851DE0"/>
    <w:rsid w:val="00852132"/>
    <w:rsid w:val="00855359"/>
    <w:rsid w:val="00857164"/>
    <w:rsid w:val="00857535"/>
    <w:rsid w:val="00857B53"/>
    <w:rsid w:val="008607FD"/>
    <w:rsid w:val="0086197B"/>
    <w:rsid w:val="00862E8C"/>
    <w:rsid w:val="00863031"/>
    <w:rsid w:val="00863EEC"/>
    <w:rsid w:val="00864010"/>
    <w:rsid w:val="008649B2"/>
    <w:rsid w:val="00864FCF"/>
    <w:rsid w:val="0086726D"/>
    <w:rsid w:val="00870670"/>
    <w:rsid w:val="00871162"/>
    <w:rsid w:val="00871BAB"/>
    <w:rsid w:val="00871D19"/>
    <w:rsid w:val="00871F18"/>
    <w:rsid w:val="00872127"/>
    <w:rsid w:val="008721F8"/>
    <w:rsid w:val="00872ADC"/>
    <w:rsid w:val="00872CB8"/>
    <w:rsid w:val="00877D25"/>
    <w:rsid w:val="00880459"/>
    <w:rsid w:val="00881E47"/>
    <w:rsid w:val="008826FD"/>
    <w:rsid w:val="008830F1"/>
    <w:rsid w:val="008837E2"/>
    <w:rsid w:val="00883B6D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9EB"/>
    <w:rsid w:val="008B7FE5"/>
    <w:rsid w:val="008C0673"/>
    <w:rsid w:val="008C0E6D"/>
    <w:rsid w:val="008C1563"/>
    <w:rsid w:val="008C1CE4"/>
    <w:rsid w:val="008C3800"/>
    <w:rsid w:val="008C398A"/>
    <w:rsid w:val="008C46A8"/>
    <w:rsid w:val="008C56E7"/>
    <w:rsid w:val="008C72A4"/>
    <w:rsid w:val="008C7687"/>
    <w:rsid w:val="008C776A"/>
    <w:rsid w:val="008D10E3"/>
    <w:rsid w:val="008D137D"/>
    <w:rsid w:val="008D1877"/>
    <w:rsid w:val="008D2B3E"/>
    <w:rsid w:val="008D30F0"/>
    <w:rsid w:val="008D453B"/>
    <w:rsid w:val="008D4691"/>
    <w:rsid w:val="008D49D4"/>
    <w:rsid w:val="008D521D"/>
    <w:rsid w:val="008D5C58"/>
    <w:rsid w:val="008D753F"/>
    <w:rsid w:val="008E2489"/>
    <w:rsid w:val="008E382E"/>
    <w:rsid w:val="008E429D"/>
    <w:rsid w:val="008E467B"/>
    <w:rsid w:val="008E4B94"/>
    <w:rsid w:val="008E51A5"/>
    <w:rsid w:val="008E5FD6"/>
    <w:rsid w:val="008E653C"/>
    <w:rsid w:val="008E7E0A"/>
    <w:rsid w:val="008E7F81"/>
    <w:rsid w:val="008E7F9D"/>
    <w:rsid w:val="008F0544"/>
    <w:rsid w:val="008F06DC"/>
    <w:rsid w:val="008F0C52"/>
    <w:rsid w:val="008F13C3"/>
    <w:rsid w:val="008F182A"/>
    <w:rsid w:val="008F1A20"/>
    <w:rsid w:val="008F1B5E"/>
    <w:rsid w:val="008F3FA1"/>
    <w:rsid w:val="008F483F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0656D"/>
    <w:rsid w:val="00906809"/>
    <w:rsid w:val="009119E9"/>
    <w:rsid w:val="00911C61"/>
    <w:rsid w:val="00912474"/>
    <w:rsid w:val="0091280A"/>
    <w:rsid w:val="0091346B"/>
    <w:rsid w:val="00913BD6"/>
    <w:rsid w:val="0091425A"/>
    <w:rsid w:val="0091457F"/>
    <w:rsid w:val="009147AA"/>
    <w:rsid w:val="009170DE"/>
    <w:rsid w:val="00917CB0"/>
    <w:rsid w:val="00920825"/>
    <w:rsid w:val="00920874"/>
    <w:rsid w:val="00920CAD"/>
    <w:rsid w:val="00922882"/>
    <w:rsid w:val="009232FF"/>
    <w:rsid w:val="00923EF4"/>
    <w:rsid w:val="0093035B"/>
    <w:rsid w:val="00930968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36683"/>
    <w:rsid w:val="009433C3"/>
    <w:rsid w:val="00943495"/>
    <w:rsid w:val="009448E5"/>
    <w:rsid w:val="00945E1D"/>
    <w:rsid w:val="009465D3"/>
    <w:rsid w:val="00947247"/>
    <w:rsid w:val="00947E2B"/>
    <w:rsid w:val="00951054"/>
    <w:rsid w:val="00951263"/>
    <w:rsid w:val="009537A3"/>
    <w:rsid w:val="00954D08"/>
    <w:rsid w:val="009550D6"/>
    <w:rsid w:val="00955C6C"/>
    <w:rsid w:val="00955EBF"/>
    <w:rsid w:val="00957AE1"/>
    <w:rsid w:val="00961751"/>
    <w:rsid w:val="009621AB"/>
    <w:rsid w:val="009634A2"/>
    <w:rsid w:val="0096401C"/>
    <w:rsid w:val="0096431A"/>
    <w:rsid w:val="00966050"/>
    <w:rsid w:val="00966E2A"/>
    <w:rsid w:val="009670D3"/>
    <w:rsid w:val="009673A8"/>
    <w:rsid w:val="009724A9"/>
    <w:rsid w:val="00972B79"/>
    <w:rsid w:val="00972D5C"/>
    <w:rsid w:val="0097354D"/>
    <w:rsid w:val="0097431C"/>
    <w:rsid w:val="0098278D"/>
    <w:rsid w:val="009829F1"/>
    <w:rsid w:val="00982C29"/>
    <w:rsid w:val="00983017"/>
    <w:rsid w:val="00984691"/>
    <w:rsid w:val="009848BB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64D2"/>
    <w:rsid w:val="00997A12"/>
    <w:rsid w:val="009A0C00"/>
    <w:rsid w:val="009A3656"/>
    <w:rsid w:val="009A4879"/>
    <w:rsid w:val="009A4AF5"/>
    <w:rsid w:val="009A5443"/>
    <w:rsid w:val="009B00AB"/>
    <w:rsid w:val="009B094C"/>
    <w:rsid w:val="009B1C71"/>
    <w:rsid w:val="009B2239"/>
    <w:rsid w:val="009B28C2"/>
    <w:rsid w:val="009B390E"/>
    <w:rsid w:val="009B4DE1"/>
    <w:rsid w:val="009B4FCB"/>
    <w:rsid w:val="009B518D"/>
    <w:rsid w:val="009B5561"/>
    <w:rsid w:val="009B6C81"/>
    <w:rsid w:val="009B75CE"/>
    <w:rsid w:val="009B7C3F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567"/>
    <w:rsid w:val="009E2B6F"/>
    <w:rsid w:val="009F1956"/>
    <w:rsid w:val="009F6E5D"/>
    <w:rsid w:val="009F789C"/>
    <w:rsid w:val="009F7A39"/>
    <w:rsid w:val="00A00A79"/>
    <w:rsid w:val="00A012BB"/>
    <w:rsid w:val="00A02070"/>
    <w:rsid w:val="00A02644"/>
    <w:rsid w:val="00A0272F"/>
    <w:rsid w:val="00A0309F"/>
    <w:rsid w:val="00A03E26"/>
    <w:rsid w:val="00A05111"/>
    <w:rsid w:val="00A053AA"/>
    <w:rsid w:val="00A05A33"/>
    <w:rsid w:val="00A06AAC"/>
    <w:rsid w:val="00A06DA0"/>
    <w:rsid w:val="00A06DF9"/>
    <w:rsid w:val="00A072C0"/>
    <w:rsid w:val="00A10ADC"/>
    <w:rsid w:val="00A11047"/>
    <w:rsid w:val="00A1353A"/>
    <w:rsid w:val="00A157E3"/>
    <w:rsid w:val="00A165AC"/>
    <w:rsid w:val="00A16795"/>
    <w:rsid w:val="00A16881"/>
    <w:rsid w:val="00A170C2"/>
    <w:rsid w:val="00A1759E"/>
    <w:rsid w:val="00A17F16"/>
    <w:rsid w:val="00A20425"/>
    <w:rsid w:val="00A2141D"/>
    <w:rsid w:val="00A217E3"/>
    <w:rsid w:val="00A22926"/>
    <w:rsid w:val="00A2310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55F5"/>
    <w:rsid w:val="00A36E5D"/>
    <w:rsid w:val="00A3737B"/>
    <w:rsid w:val="00A413D7"/>
    <w:rsid w:val="00A41FA2"/>
    <w:rsid w:val="00A43023"/>
    <w:rsid w:val="00A43417"/>
    <w:rsid w:val="00A44D2A"/>
    <w:rsid w:val="00A5023D"/>
    <w:rsid w:val="00A50BFC"/>
    <w:rsid w:val="00A511AB"/>
    <w:rsid w:val="00A5164C"/>
    <w:rsid w:val="00A51FD5"/>
    <w:rsid w:val="00A535F1"/>
    <w:rsid w:val="00A53A3B"/>
    <w:rsid w:val="00A53D4B"/>
    <w:rsid w:val="00A53EDB"/>
    <w:rsid w:val="00A543F1"/>
    <w:rsid w:val="00A544F2"/>
    <w:rsid w:val="00A55D6E"/>
    <w:rsid w:val="00A56350"/>
    <w:rsid w:val="00A56C4C"/>
    <w:rsid w:val="00A576B0"/>
    <w:rsid w:val="00A57799"/>
    <w:rsid w:val="00A57B51"/>
    <w:rsid w:val="00A611A1"/>
    <w:rsid w:val="00A61B3D"/>
    <w:rsid w:val="00A642AC"/>
    <w:rsid w:val="00A6708A"/>
    <w:rsid w:val="00A710E8"/>
    <w:rsid w:val="00A7136E"/>
    <w:rsid w:val="00A7151D"/>
    <w:rsid w:val="00A7161C"/>
    <w:rsid w:val="00A724E1"/>
    <w:rsid w:val="00A725EC"/>
    <w:rsid w:val="00A739DF"/>
    <w:rsid w:val="00A74087"/>
    <w:rsid w:val="00A74D45"/>
    <w:rsid w:val="00A75652"/>
    <w:rsid w:val="00A7637D"/>
    <w:rsid w:val="00A76862"/>
    <w:rsid w:val="00A77373"/>
    <w:rsid w:val="00A778B4"/>
    <w:rsid w:val="00A8228A"/>
    <w:rsid w:val="00A82F6A"/>
    <w:rsid w:val="00A843B7"/>
    <w:rsid w:val="00A84890"/>
    <w:rsid w:val="00A86A26"/>
    <w:rsid w:val="00A86C97"/>
    <w:rsid w:val="00A87228"/>
    <w:rsid w:val="00A914B3"/>
    <w:rsid w:val="00A91552"/>
    <w:rsid w:val="00A91F0B"/>
    <w:rsid w:val="00A921B5"/>
    <w:rsid w:val="00A9353D"/>
    <w:rsid w:val="00A9565D"/>
    <w:rsid w:val="00A97B5C"/>
    <w:rsid w:val="00AA1663"/>
    <w:rsid w:val="00AA1B3E"/>
    <w:rsid w:val="00AA2CCB"/>
    <w:rsid w:val="00AA3225"/>
    <w:rsid w:val="00AA3733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2B"/>
    <w:rsid w:val="00AB10F4"/>
    <w:rsid w:val="00AB1351"/>
    <w:rsid w:val="00AB1AC8"/>
    <w:rsid w:val="00AB2A54"/>
    <w:rsid w:val="00AB2D62"/>
    <w:rsid w:val="00AB2E5E"/>
    <w:rsid w:val="00AB3062"/>
    <w:rsid w:val="00AB4E06"/>
    <w:rsid w:val="00AB54BB"/>
    <w:rsid w:val="00AB57AA"/>
    <w:rsid w:val="00AB5ED1"/>
    <w:rsid w:val="00AC069C"/>
    <w:rsid w:val="00AC0C07"/>
    <w:rsid w:val="00AC1727"/>
    <w:rsid w:val="00AC2116"/>
    <w:rsid w:val="00AC2311"/>
    <w:rsid w:val="00AC3841"/>
    <w:rsid w:val="00AC3F3A"/>
    <w:rsid w:val="00AC5430"/>
    <w:rsid w:val="00AC65CC"/>
    <w:rsid w:val="00AC7100"/>
    <w:rsid w:val="00AC74C7"/>
    <w:rsid w:val="00AC7BC6"/>
    <w:rsid w:val="00AD1DD8"/>
    <w:rsid w:val="00AD2849"/>
    <w:rsid w:val="00AD2D15"/>
    <w:rsid w:val="00AD2ECB"/>
    <w:rsid w:val="00AD3471"/>
    <w:rsid w:val="00AD3769"/>
    <w:rsid w:val="00AD4527"/>
    <w:rsid w:val="00AD48F0"/>
    <w:rsid w:val="00AD69F5"/>
    <w:rsid w:val="00AD76DE"/>
    <w:rsid w:val="00AD7D5F"/>
    <w:rsid w:val="00AE04C3"/>
    <w:rsid w:val="00AE0FB5"/>
    <w:rsid w:val="00AE116E"/>
    <w:rsid w:val="00AE1D0F"/>
    <w:rsid w:val="00AE2E25"/>
    <w:rsid w:val="00AE3439"/>
    <w:rsid w:val="00AE3FEE"/>
    <w:rsid w:val="00AE7266"/>
    <w:rsid w:val="00AE7874"/>
    <w:rsid w:val="00AF0AE7"/>
    <w:rsid w:val="00AF0E1F"/>
    <w:rsid w:val="00AF0E23"/>
    <w:rsid w:val="00AF2BED"/>
    <w:rsid w:val="00AF2DA6"/>
    <w:rsid w:val="00AF36CF"/>
    <w:rsid w:val="00AF37DB"/>
    <w:rsid w:val="00AF400D"/>
    <w:rsid w:val="00AF640A"/>
    <w:rsid w:val="00AF670D"/>
    <w:rsid w:val="00B00546"/>
    <w:rsid w:val="00B01A3D"/>
    <w:rsid w:val="00B01E6E"/>
    <w:rsid w:val="00B032B1"/>
    <w:rsid w:val="00B039D9"/>
    <w:rsid w:val="00B04967"/>
    <w:rsid w:val="00B05083"/>
    <w:rsid w:val="00B05B08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475"/>
    <w:rsid w:val="00B16D8D"/>
    <w:rsid w:val="00B17266"/>
    <w:rsid w:val="00B17689"/>
    <w:rsid w:val="00B179A0"/>
    <w:rsid w:val="00B17FE6"/>
    <w:rsid w:val="00B20D55"/>
    <w:rsid w:val="00B2159F"/>
    <w:rsid w:val="00B215DD"/>
    <w:rsid w:val="00B21B88"/>
    <w:rsid w:val="00B21D80"/>
    <w:rsid w:val="00B220A7"/>
    <w:rsid w:val="00B2479B"/>
    <w:rsid w:val="00B2523B"/>
    <w:rsid w:val="00B2573B"/>
    <w:rsid w:val="00B25C0F"/>
    <w:rsid w:val="00B263F9"/>
    <w:rsid w:val="00B2679D"/>
    <w:rsid w:val="00B27894"/>
    <w:rsid w:val="00B3008E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5F18"/>
    <w:rsid w:val="00B46745"/>
    <w:rsid w:val="00B46B90"/>
    <w:rsid w:val="00B46E57"/>
    <w:rsid w:val="00B47109"/>
    <w:rsid w:val="00B47D77"/>
    <w:rsid w:val="00B47DF1"/>
    <w:rsid w:val="00B50EFE"/>
    <w:rsid w:val="00B51370"/>
    <w:rsid w:val="00B52589"/>
    <w:rsid w:val="00B53076"/>
    <w:rsid w:val="00B549A4"/>
    <w:rsid w:val="00B5550F"/>
    <w:rsid w:val="00B5564F"/>
    <w:rsid w:val="00B5641B"/>
    <w:rsid w:val="00B570C8"/>
    <w:rsid w:val="00B578BA"/>
    <w:rsid w:val="00B57B77"/>
    <w:rsid w:val="00B61249"/>
    <w:rsid w:val="00B61616"/>
    <w:rsid w:val="00B61C93"/>
    <w:rsid w:val="00B62231"/>
    <w:rsid w:val="00B623DD"/>
    <w:rsid w:val="00B632F0"/>
    <w:rsid w:val="00B63657"/>
    <w:rsid w:val="00B63D37"/>
    <w:rsid w:val="00B63E33"/>
    <w:rsid w:val="00B63FFE"/>
    <w:rsid w:val="00B65059"/>
    <w:rsid w:val="00B657FB"/>
    <w:rsid w:val="00B66E32"/>
    <w:rsid w:val="00B678F8"/>
    <w:rsid w:val="00B67AAE"/>
    <w:rsid w:val="00B7137B"/>
    <w:rsid w:val="00B72B53"/>
    <w:rsid w:val="00B744B5"/>
    <w:rsid w:val="00B75485"/>
    <w:rsid w:val="00B75DF0"/>
    <w:rsid w:val="00B75EDD"/>
    <w:rsid w:val="00B77858"/>
    <w:rsid w:val="00B77AE0"/>
    <w:rsid w:val="00B77B07"/>
    <w:rsid w:val="00B77B9B"/>
    <w:rsid w:val="00B80C5E"/>
    <w:rsid w:val="00B81173"/>
    <w:rsid w:val="00B811C7"/>
    <w:rsid w:val="00B81D92"/>
    <w:rsid w:val="00B8398B"/>
    <w:rsid w:val="00B843A0"/>
    <w:rsid w:val="00B876F4"/>
    <w:rsid w:val="00B87C7E"/>
    <w:rsid w:val="00B90572"/>
    <w:rsid w:val="00B92412"/>
    <w:rsid w:val="00B925C9"/>
    <w:rsid w:val="00B93B6A"/>
    <w:rsid w:val="00B9462E"/>
    <w:rsid w:val="00B94B59"/>
    <w:rsid w:val="00B94DEF"/>
    <w:rsid w:val="00B9594E"/>
    <w:rsid w:val="00B9595E"/>
    <w:rsid w:val="00B97190"/>
    <w:rsid w:val="00B97285"/>
    <w:rsid w:val="00BA0674"/>
    <w:rsid w:val="00BA0C6F"/>
    <w:rsid w:val="00BA2216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3DAB"/>
    <w:rsid w:val="00BC4331"/>
    <w:rsid w:val="00BC5060"/>
    <w:rsid w:val="00BC5900"/>
    <w:rsid w:val="00BC5AD8"/>
    <w:rsid w:val="00BC6DE3"/>
    <w:rsid w:val="00BC7060"/>
    <w:rsid w:val="00BC76CC"/>
    <w:rsid w:val="00BD011D"/>
    <w:rsid w:val="00BD201C"/>
    <w:rsid w:val="00BD26D6"/>
    <w:rsid w:val="00BD28B3"/>
    <w:rsid w:val="00BD2FA2"/>
    <w:rsid w:val="00BD360A"/>
    <w:rsid w:val="00BD4889"/>
    <w:rsid w:val="00BD5585"/>
    <w:rsid w:val="00BD558F"/>
    <w:rsid w:val="00BD5C3C"/>
    <w:rsid w:val="00BD5DBB"/>
    <w:rsid w:val="00BD5E5D"/>
    <w:rsid w:val="00BD740F"/>
    <w:rsid w:val="00BE05E8"/>
    <w:rsid w:val="00BE0D5D"/>
    <w:rsid w:val="00BE219D"/>
    <w:rsid w:val="00BE297C"/>
    <w:rsid w:val="00BE3335"/>
    <w:rsid w:val="00BE3688"/>
    <w:rsid w:val="00BE38DD"/>
    <w:rsid w:val="00BE48C0"/>
    <w:rsid w:val="00BE549C"/>
    <w:rsid w:val="00BE6352"/>
    <w:rsid w:val="00BE6E74"/>
    <w:rsid w:val="00BE78E5"/>
    <w:rsid w:val="00BF1E23"/>
    <w:rsid w:val="00BF2A61"/>
    <w:rsid w:val="00BF32F9"/>
    <w:rsid w:val="00BF4761"/>
    <w:rsid w:val="00BF4D08"/>
    <w:rsid w:val="00BF531D"/>
    <w:rsid w:val="00BF5C9F"/>
    <w:rsid w:val="00BF66C0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1944"/>
    <w:rsid w:val="00C330FF"/>
    <w:rsid w:val="00C349DB"/>
    <w:rsid w:val="00C36271"/>
    <w:rsid w:val="00C365BD"/>
    <w:rsid w:val="00C37C9A"/>
    <w:rsid w:val="00C40726"/>
    <w:rsid w:val="00C40754"/>
    <w:rsid w:val="00C40AA3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47BA7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1299"/>
    <w:rsid w:val="00C617C8"/>
    <w:rsid w:val="00C630F0"/>
    <w:rsid w:val="00C63D1F"/>
    <w:rsid w:val="00C6525D"/>
    <w:rsid w:val="00C654A9"/>
    <w:rsid w:val="00C65E7C"/>
    <w:rsid w:val="00C66F93"/>
    <w:rsid w:val="00C67CB0"/>
    <w:rsid w:val="00C67F99"/>
    <w:rsid w:val="00C70215"/>
    <w:rsid w:val="00C7168B"/>
    <w:rsid w:val="00C71AA5"/>
    <w:rsid w:val="00C71F4F"/>
    <w:rsid w:val="00C73297"/>
    <w:rsid w:val="00C7374E"/>
    <w:rsid w:val="00C74C2E"/>
    <w:rsid w:val="00C75BD1"/>
    <w:rsid w:val="00C7622B"/>
    <w:rsid w:val="00C7623C"/>
    <w:rsid w:val="00C7732B"/>
    <w:rsid w:val="00C81424"/>
    <w:rsid w:val="00C81D7B"/>
    <w:rsid w:val="00C906E1"/>
    <w:rsid w:val="00C90D0E"/>
    <w:rsid w:val="00C911EE"/>
    <w:rsid w:val="00C93112"/>
    <w:rsid w:val="00C93615"/>
    <w:rsid w:val="00C94072"/>
    <w:rsid w:val="00C951D2"/>
    <w:rsid w:val="00C95940"/>
    <w:rsid w:val="00C96771"/>
    <w:rsid w:val="00C96952"/>
    <w:rsid w:val="00C96D09"/>
    <w:rsid w:val="00C979A8"/>
    <w:rsid w:val="00CA0070"/>
    <w:rsid w:val="00CA0239"/>
    <w:rsid w:val="00CA05E1"/>
    <w:rsid w:val="00CA05F3"/>
    <w:rsid w:val="00CA060D"/>
    <w:rsid w:val="00CA23EE"/>
    <w:rsid w:val="00CA2D3D"/>
    <w:rsid w:val="00CA3DCC"/>
    <w:rsid w:val="00CA4649"/>
    <w:rsid w:val="00CA4AFB"/>
    <w:rsid w:val="00CA4CA5"/>
    <w:rsid w:val="00CA4E2C"/>
    <w:rsid w:val="00CA5961"/>
    <w:rsid w:val="00CA5C8E"/>
    <w:rsid w:val="00CA5D06"/>
    <w:rsid w:val="00CA60FB"/>
    <w:rsid w:val="00CA62EC"/>
    <w:rsid w:val="00CA6C46"/>
    <w:rsid w:val="00CA760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6878"/>
    <w:rsid w:val="00CB75AB"/>
    <w:rsid w:val="00CB7D3B"/>
    <w:rsid w:val="00CC0073"/>
    <w:rsid w:val="00CC2E60"/>
    <w:rsid w:val="00CC40F8"/>
    <w:rsid w:val="00CC605E"/>
    <w:rsid w:val="00CC6A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55C4"/>
    <w:rsid w:val="00CD6098"/>
    <w:rsid w:val="00CD6997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32C0"/>
    <w:rsid w:val="00CF389D"/>
    <w:rsid w:val="00CF4AA1"/>
    <w:rsid w:val="00CF6E07"/>
    <w:rsid w:val="00CF7A3D"/>
    <w:rsid w:val="00D00060"/>
    <w:rsid w:val="00D00EF5"/>
    <w:rsid w:val="00D01248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6EB"/>
    <w:rsid w:val="00D3390C"/>
    <w:rsid w:val="00D358C8"/>
    <w:rsid w:val="00D37F25"/>
    <w:rsid w:val="00D40F9A"/>
    <w:rsid w:val="00D418DD"/>
    <w:rsid w:val="00D43F51"/>
    <w:rsid w:val="00D443E2"/>
    <w:rsid w:val="00D44EF2"/>
    <w:rsid w:val="00D4567E"/>
    <w:rsid w:val="00D45D6A"/>
    <w:rsid w:val="00D4657E"/>
    <w:rsid w:val="00D46D01"/>
    <w:rsid w:val="00D46E41"/>
    <w:rsid w:val="00D504E0"/>
    <w:rsid w:val="00D5116A"/>
    <w:rsid w:val="00D51716"/>
    <w:rsid w:val="00D531AD"/>
    <w:rsid w:val="00D53454"/>
    <w:rsid w:val="00D53EFA"/>
    <w:rsid w:val="00D55831"/>
    <w:rsid w:val="00D55EDE"/>
    <w:rsid w:val="00D56D66"/>
    <w:rsid w:val="00D57E64"/>
    <w:rsid w:val="00D60B7D"/>
    <w:rsid w:val="00D61AE0"/>
    <w:rsid w:val="00D63207"/>
    <w:rsid w:val="00D6348F"/>
    <w:rsid w:val="00D63908"/>
    <w:rsid w:val="00D63971"/>
    <w:rsid w:val="00D63B54"/>
    <w:rsid w:val="00D63BC0"/>
    <w:rsid w:val="00D64B48"/>
    <w:rsid w:val="00D64F74"/>
    <w:rsid w:val="00D65121"/>
    <w:rsid w:val="00D65139"/>
    <w:rsid w:val="00D658DB"/>
    <w:rsid w:val="00D65B63"/>
    <w:rsid w:val="00D66A0A"/>
    <w:rsid w:val="00D66CC8"/>
    <w:rsid w:val="00D672AA"/>
    <w:rsid w:val="00D74D68"/>
    <w:rsid w:val="00D74F8B"/>
    <w:rsid w:val="00D77159"/>
    <w:rsid w:val="00D80366"/>
    <w:rsid w:val="00D80D85"/>
    <w:rsid w:val="00D8159E"/>
    <w:rsid w:val="00D821E9"/>
    <w:rsid w:val="00D829FF"/>
    <w:rsid w:val="00D82BFE"/>
    <w:rsid w:val="00D82E99"/>
    <w:rsid w:val="00D831FF"/>
    <w:rsid w:val="00D83D1F"/>
    <w:rsid w:val="00D847F8"/>
    <w:rsid w:val="00D84E02"/>
    <w:rsid w:val="00D8547A"/>
    <w:rsid w:val="00D8657E"/>
    <w:rsid w:val="00D86BD7"/>
    <w:rsid w:val="00D873CD"/>
    <w:rsid w:val="00D90FE9"/>
    <w:rsid w:val="00D9371D"/>
    <w:rsid w:val="00D93781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3A58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C7C2E"/>
    <w:rsid w:val="00DD0212"/>
    <w:rsid w:val="00DD067B"/>
    <w:rsid w:val="00DD085E"/>
    <w:rsid w:val="00DD0BF4"/>
    <w:rsid w:val="00DD30C6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0C5E"/>
    <w:rsid w:val="00DF3AB3"/>
    <w:rsid w:val="00DF4963"/>
    <w:rsid w:val="00DF509C"/>
    <w:rsid w:val="00DF5243"/>
    <w:rsid w:val="00DF66CE"/>
    <w:rsid w:val="00DF6F39"/>
    <w:rsid w:val="00DF758C"/>
    <w:rsid w:val="00E00186"/>
    <w:rsid w:val="00E00CDB"/>
    <w:rsid w:val="00E023C9"/>
    <w:rsid w:val="00E0548F"/>
    <w:rsid w:val="00E057FD"/>
    <w:rsid w:val="00E07023"/>
    <w:rsid w:val="00E118F5"/>
    <w:rsid w:val="00E12A94"/>
    <w:rsid w:val="00E15B22"/>
    <w:rsid w:val="00E1629A"/>
    <w:rsid w:val="00E165B9"/>
    <w:rsid w:val="00E1762F"/>
    <w:rsid w:val="00E177BC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278CA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47ECA"/>
    <w:rsid w:val="00E50540"/>
    <w:rsid w:val="00E5119A"/>
    <w:rsid w:val="00E51C31"/>
    <w:rsid w:val="00E5352A"/>
    <w:rsid w:val="00E54184"/>
    <w:rsid w:val="00E55003"/>
    <w:rsid w:val="00E55CF7"/>
    <w:rsid w:val="00E6551F"/>
    <w:rsid w:val="00E70B2F"/>
    <w:rsid w:val="00E710D5"/>
    <w:rsid w:val="00E711BB"/>
    <w:rsid w:val="00E72C09"/>
    <w:rsid w:val="00E73748"/>
    <w:rsid w:val="00E74864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59BC"/>
    <w:rsid w:val="00EA6608"/>
    <w:rsid w:val="00EA6A15"/>
    <w:rsid w:val="00EA6C6F"/>
    <w:rsid w:val="00EA70C7"/>
    <w:rsid w:val="00EA773B"/>
    <w:rsid w:val="00EB106C"/>
    <w:rsid w:val="00EB2235"/>
    <w:rsid w:val="00EB2804"/>
    <w:rsid w:val="00EB33BE"/>
    <w:rsid w:val="00EB4485"/>
    <w:rsid w:val="00EB5209"/>
    <w:rsid w:val="00EB55F9"/>
    <w:rsid w:val="00EB564F"/>
    <w:rsid w:val="00EC0EEA"/>
    <w:rsid w:val="00EC20DF"/>
    <w:rsid w:val="00EC2A38"/>
    <w:rsid w:val="00EC3F97"/>
    <w:rsid w:val="00EC42FA"/>
    <w:rsid w:val="00EC45C7"/>
    <w:rsid w:val="00EC62B9"/>
    <w:rsid w:val="00EC7256"/>
    <w:rsid w:val="00ED0529"/>
    <w:rsid w:val="00ED076E"/>
    <w:rsid w:val="00ED0DC8"/>
    <w:rsid w:val="00ED1687"/>
    <w:rsid w:val="00ED3B3E"/>
    <w:rsid w:val="00ED5CA8"/>
    <w:rsid w:val="00ED5CB7"/>
    <w:rsid w:val="00ED728A"/>
    <w:rsid w:val="00ED75B5"/>
    <w:rsid w:val="00ED76BC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657A"/>
    <w:rsid w:val="00EE70EB"/>
    <w:rsid w:val="00EE7B41"/>
    <w:rsid w:val="00EF09DD"/>
    <w:rsid w:val="00EF295C"/>
    <w:rsid w:val="00EF375D"/>
    <w:rsid w:val="00EF5B8A"/>
    <w:rsid w:val="00EF5C4B"/>
    <w:rsid w:val="00EF7330"/>
    <w:rsid w:val="00F0170C"/>
    <w:rsid w:val="00F01EA8"/>
    <w:rsid w:val="00F036DD"/>
    <w:rsid w:val="00F04219"/>
    <w:rsid w:val="00F074B0"/>
    <w:rsid w:val="00F10361"/>
    <w:rsid w:val="00F10B4C"/>
    <w:rsid w:val="00F10F14"/>
    <w:rsid w:val="00F11F5A"/>
    <w:rsid w:val="00F128F9"/>
    <w:rsid w:val="00F14B8D"/>
    <w:rsid w:val="00F150A5"/>
    <w:rsid w:val="00F158BE"/>
    <w:rsid w:val="00F165B7"/>
    <w:rsid w:val="00F16AF8"/>
    <w:rsid w:val="00F203E8"/>
    <w:rsid w:val="00F21A1D"/>
    <w:rsid w:val="00F224C2"/>
    <w:rsid w:val="00F232E2"/>
    <w:rsid w:val="00F247F5"/>
    <w:rsid w:val="00F2641D"/>
    <w:rsid w:val="00F265B4"/>
    <w:rsid w:val="00F26624"/>
    <w:rsid w:val="00F3342E"/>
    <w:rsid w:val="00F33689"/>
    <w:rsid w:val="00F34532"/>
    <w:rsid w:val="00F37775"/>
    <w:rsid w:val="00F3797D"/>
    <w:rsid w:val="00F37E2E"/>
    <w:rsid w:val="00F40798"/>
    <w:rsid w:val="00F41CDA"/>
    <w:rsid w:val="00F42C3C"/>
    <w:rsid w:val="00F456C6"/>
    <w:rsid w:val="00F46BAE"/>
    <w:rsid w:val="00F47F75"/>
    <w:rsid w:val="00F5058F"/>
    <w:rsid w:val="00F51822"/>
    <w:rsid w:val="00F53945"/>
    <w:rsid w:val="00F5562E"/>
    <w:rsid w:val="00F568F9"/>
    <w:rsid w:val="00F56FF5"/>
    <w:rsid w:val="00F57211"/>
    <w:rsid w:val="00F6141B"/>
    <w:rsid w:val="00F62CEF"/>
    <w:rsid w:val="00F63763"/>
    <w:rsid w:val="00F646EA"/>
    <w:rsid w:val="00F6588F"/>
    <w:rsid w:val="00F66652"/>
    <w:rsid w:val="00F6746E"/>
    <w:rsid w:val="00F67746"/>
    <w:rsid w:val="00F70DCC"/>
    <w:rsid w:val="00F72066"/>
    <w:rsid w:val="00F72416"/>
    <w:rsid w:val="00F7245A"/>
    <w:rsid w:val="00F73340"/>
    <w:rsid w:val="00F73C82"/>
    <w:rsid w:val="00F80650"/>
    <w:rsid w:val="00F807E5"/>
    <w:rsid w:val="00F81854"/>
    <w:rsid w:val="00F84BE1"/>
    <w:rsid w:val="00F85CB6"/>
    <w:rsid w:val="00F860EF"/>
    <w:rsid w:val="00F90037"/>
    <w:rsid w:val="00F90C41"/>
    <w:rsid w:val="00F920BE"/>
    <w:rsid w:val="00F92BE0"/>
    <w:rsid w:val="00F9344C"/>
    <w:rsid w:val="00F93774"/>
    <w:rsid w:val="00F94D04"/>
    <w:rsid w:val="00F95F95"/>
    <w:rsid w:val="00F96177"/>
    <w:rsid w:val="00F97179"/>
    <w:rsid w:val="00F97B50"/>
    <w:rsid w:val="00FA02AF"/>
    <w:rsid w:val="00FA1366"/>
    <w:rsid w:val="00FA18E5"/>
    <w:rsid w:val="00FA2C49"/>
    <w:rsid w:val="00FA33E7"/>
    <w:rsid w:val="00FA4C51"/>
    <w:rsid w:val="00FA5F28"/>
    <w:rsid w:val="00FA5FAA"/>
    <w:rsid w:val="00FB3145"/>
    <w:rsid w:val="00FB3450"/>
    <w:rsid w:val="00FB5E81"/>
    <w:rsid w:val="00FB6473"/>
    <w:rsid w:val="00FC084A"/>
    <w:rsid w:val="00FC1267"/>
    <w:rsid w:val="00FC47FF"/>
    <w:rsid w:val="00FC4BFB"/>
    <w:rsid w:val="00FC5245"/>
    <w:rsid w:val="00FC5816"/>
    <w:rsid w:val="00FC648F"/>
    <w:rsid w:val="00FC69EC"/>
    <w:rsid w:val="00FC6B63"/>
    <w:rsid w:val="00FD0B6C"/>
    <w:rsid w:val="00FD1A0A"/>
    <w:rsid w:val="00FD202E"/>
    <w:rsid w:val="00FD343E"/>
    <w:rsid w:val="00FD40F5"/>
    <w:rsid w:val="00FD5693"/>
    <w:rsid w:val="00FD638A"/>
    <w:rsid w:val="00FD770A"/>
    <w:rsid w:val="00FE1A49"/>
    <w:rsid w:val="00FE248F"/>
    <w:rsid w:val="00FE311C"/>
    <w:rsid w:val="00FE39B0"/>
    <w:rsid w:val="00FE49D4"/>
    <w:rsid w:val="00FE582D"/>
    <w:rsid w:val="00FE62D7"/>
    <w:rsid w:val="00FE73F5"/>
    <w:rsid w:val="00FF00CA"/>
    <w:rsid w:val="00FF03E1"/>
    <w:rsid w:val="00FF1C4D"/>
    <w:rsid w:val="00FF2D63"/>
    <w:rsid w:val="00FF3CFF"/>
    <w:rsid w:val="00FF41E1"/>
    <w:rsid w:val="00FF433F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D3D8754-E784-4ED6-9936-14AC0CF40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1FA2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A41FA2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A41FA2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A41FA2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A41FA2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A41FA2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FA2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A41FA2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A41FA2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A41FA2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A41FA2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A41FA2"/>
  </w:style>
  <w:style w:type="character" w:customStyle="1" w:styleId="Heading1Char">
    <w:name w:val="Heading 1 Char"/>
    <w:link w:val="Heading1"/>
    <w:rsid w:val="00A41FA2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A41FA2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A41FA2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A41FA2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A41FA2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A41FA2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A41FA2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A41FA2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A41FA2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A41FA2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A41FA2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A41FA2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A41FA2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A41FA2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A41FA2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A41FA2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A41FA2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A41FA2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A41FA2"/>
    <w:pPr>
      <w:ind w:left="1368"/>
    </w:pPr>
  </w:style>
  <w:style w:type="paragraph" w:customStyle="1" w:styleId="FMCopyrightTitle">
    <w:name w:val="FM Copyright Title"/>
    <w:basedOn w:val="FMCopyright"/>
    <w:rsid w:val="00A41FA2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A41FA2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A41FA2"/>
    <w:pPr>
      <w:ind w:left="720" w:hanging="720"/>
    </w:pPr>
  </w:style>
  <w:style w:type="paragraph" w:styleId="Index2">
    <w:name w:val="index 2"/>
    <w:basedOn w:val="Normal"/>
    <w:next w:val="Normal"/>
    <w:uiPriority w:val="99"/>
    <w:rsid w:val="00A41FA2"/>
    <w:pPr>
      <w:ind w:left="720" w:hanging="432"/>
    </w:pPr>
  </w:style>
  <w:style w:type="paragraph" w:styleId="Index3">
    <w:name w:val="index 3"/>
    <w:basedOn w:val="Normal"/>
    <w:next w:val="Normal"/>
    <w:uiPriority w:val="99"/>
    <w:rsid w:val="00A41FA2"/>
    <w:pPr>
      <w:ind w:left="720" w:hanging="144"/>
    </w:pPr>
  </w:style>
  <w:style w:type="paragraph" w:customStyle="1" w:styleId="PartText">
    <w:name w:val="Part Text"/>
    <w:basedOn w:val="Normal"/>
    <w:next w:val="Normal"/>
    <w:rsid w:val="00A41FA2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A41FA2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A41FA2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A41FA2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A41FA2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A41FA2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A41FA2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A41FA2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A41FA2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A41FA2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A41FA2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A41FA2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A41FA2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A41FA2"/>
    <w:pPr>
      <w:keepNext/>
      <w:spacing w:after="120"/>
    </w:pPr>
  </w:style>
  <w:style w:type="paragraph" w:customStyle="1" w:styleId="TableHead">
    <w:name w:val="Table Head"/>
    <w:next w:val="Normal"/>
    <w:rsid w:val="00A41FA2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A41FA2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A41FA2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A41FA2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A41FA2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A41FA2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A41FA2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A41FA2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A41FA2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A41FA2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A41FA2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A41FA2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A41FA2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A41FA2"/>
    <w:pPr>
      <w:ind w:firstLine="576"/>
    </w:pPr>
  </w:style>
  <w:style w:type="paragraph" w:customStyle="1" w:styleId="Footnote">
    <w:name w:val="Footnote"/>
    <w:basedOn w:val="Normal"/>
    <w:rsid w:val="00A41FA2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A41FA2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A41FA2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A41FA2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A41FA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A41FA2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A41FA2"/>
    <w:rPr>
      <w:color w:val="0000FF"/>
      <w:u w:val="single"/>
    </w:rPr>
  </w:style>
  <w:style w:type="paragraph" w:styleId="Footer">
    <w:name w:val="footer"/>
    <w:basedOn w:val="Normal"/>
    <w:link w:val="FooterChar"/>
    <w:rsid w:val="00A41FA2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A41FA2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A41FA2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A41FA2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A41FA2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A41FA2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A41FA2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A41FA2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A41FA2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A41FA2"/>
  </w:style>
  <w:style w:type="paragraph" w:customStyle="1" w:styleId="SideBarSubhead">
    <w:name w:val="Side Bar Subhead"/>
    <w:basedOn w:val="Normal"/>
    <w:rsid w:val="00A41FA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A41FA2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A41FA2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A41FA2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A41FA2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A41FA2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A41FA2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A41FA2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A41FA2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A41FA2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A41FA2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A41FA2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A41FA2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A41FA2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A41FA2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A41FA2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A41FA2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A41FA2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A41FA2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A41FA2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A41FA2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A41FA2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A41FA2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A41FA2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A41FA2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A41FA2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A41FA2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A41FA2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A41FA2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A41FA2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A41FA2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A41FA2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A41FA2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A41FA2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A41FA2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A41FA2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A41FA2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A41FA2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A41FA2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A41FA2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A41FA2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A41FA2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41FA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A41FA2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A41FA2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A41FA2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A41FA2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A41FA2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A41FA2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A41FA2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A41FA2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A41FA2"/>
    <w:tblPr/>
  </w:style>
  <w:style w:type="paragraph" w:styleId="Title">
    <w:name w:val="Title"/>
    <w:basedOn w:val="BodyText"/>
    <w:next w:val="BodyText"/>
    <w:link w:val="TitleChar"/>
    <w:qFormat/>
    <w:rsid w:val="00A41FA2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A41FA2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A41FA2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A41FA2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A41FA2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A41FA2"/>
    <w:rPr>
      <w:b/>
      <w:bCs/>
    </w:rPr>
  </w:style>
  <w:style w:type="paragraph" w:styleId="NoSpacing">
    <w:name w:val="No Spacing"/>
    <w:uiPriority w:val="1"/>
    <w:qFormat/>
    <w:rsid w:val="00A41FA2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A41FA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A41FA2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A41FA2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A41FA2"/>
    <w:rPr>
      <w:b/>
      <w:bCs/>
      <w:i/>
      <w:iCs/>
      <w:color w:val="auto"/>
    </w:rPr>
  </w:style>
  <w:style w:type="character" w:styleId="SubtleReference">
    <w:name w:val="Subtle Reference"/>
    <w:qFormat/>
    <w:rsid w:val="00A41FA2"/>
    <w:rPr>
      <w:smallCaps/>
    </w:rPr>
  </w:style>
  <w:style w:type="character" w:styleId="IntenseReference">
    <w:name w:val="Intense Reference"/>
    <w:qFormat/>
    <w:rsid w:val="00A41FA2"/>
    <w:rPr>
      <w:smallCaps/>
      <w:spacing w:val="5"/>
      <w:u w:val="single"/>
    </w:rPr>
  </w:style>
  <w:style w:type="character" w:styleId="BookTitle">
    <w:name w:val="Book Title"/>
    <w:qFormat/>
    <w:rsid w:val="00A41FA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A41FA2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A41F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41FA2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A41FA2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A41FA2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41FA2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A41FA2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A41FA2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A41FA2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A41FA2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A41FA2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A41FA2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A41FA2"/>
  </w:style>
  <w:style w:type="paragraph" w:customStyle="1" w:styleId="TableHeading">
    <w:name w:val="Table Heading"/>
    <w:link w:val="TableHeadingChar"/>
    <w:qFormat/>
    <w:rsid w:val="00A41FA2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A41FA2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A41FA2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A41FA2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A41FA2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A41FA2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A41FA2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A41FA2"/>
    <w:pPr>
      <w:spacing w:before="600"/>
    </w:pPr>
  </w:style>
  <w:style w:type="numbering" w:customStyle="1" w:styleId="JavaBookMultiLevelListStyle">
    <w:name w:val="Java Book MultiLevel List Style"/>
    <w:uiPriority w:val="99"/>
    <w:rsid w:val="00A41FA2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A41FA2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A41FA2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A41FA2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A41FA2"/>
    <w:rPr>
      <w:vanish/>
      <w:color w:val="FF0000"/>
    </w:rPr>
  </w:style>
  <w:style w:type="character" w:customStyle="1" w:styleId="Typewriter">
    <w:name w:val="Typewriter"/>
    <w:rsid w:val="00A41FA2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A41FA2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A41FA2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A41FA2"/>
    <w:rPr>
      <w:vertAlign w:val="superscript"/>
    </w:rPr>
  </w:style>
  <w:style w:type="paragraph" w:styleId="NormalIndent">
    <w:name w:val="Normal Indent"/>
    <w:basedOn w:val="Normal"/>
    <w:rsid w:val="00A41FA2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A41FA2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A41FA2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A41FA2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A41FA2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A41FA2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A41F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1FA2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A41FA2"/>
    <w:pPr>
      <w:ind w:left="800" w:hanging="200"/>
    </w:pPr>
  </w:style>
  <w:style w:type="paragraph" w:styleId="Index5">
    <w:name w:val="index 5"/>
    <w:basedOn w:val="Normal"/>
    <w:next w:val="Normal"/>
    <w:autoRedefine/>
    <w:rsid w:val="00A41FA2"/>
    <w:pPr>
      <w:ind w:left="1000" w:hanging="200"/>
    </w:pPr>
  </w:style>
  <w:style w:type="paragraph" w:styleId="Index6">
    <w:name w:val="index 6"/>
    <w:basedOn w:val="Normal"/>
    <w:next w:val="Normal"/>
    <w:autoRedefine/>
    <w:rsid w:val="00A41FA2"/>
    <w:pPr>
      <w:ind w:left="1200" w:hanging="200"/>
    </w:pPr>
  </w:style>
  <w:style w:type="paragraph" w:styleId="Index7">
    <w:name w:val="index 7"/>
    <w:basedOn w:val="Normal"/>
    <w:next w:val="Normal"/>
    <w:autoRedefine/>
    <w:rsid w:val="00A41FA2"/>
    <w:pPr>
      <w:ind w:left="1400" w:hanging="200"/>
    </w:pPr>
  </w:style>
  <w:style w:type="paragraph" w:styleId="Index8">
    <w:name w:val="index 8"/>
    <w:basedOn w:val="Normal"/>
    <w:next w:val="Normal"/>
    <w:autoRedefine/>
    <w:rsid w:val="00A41FA2"/>
    <w:pPr>
      <w:ind w:left="1600" w:hanging="200"/>
    </w:pPr>
  </w:style>
  <w:style w:type="paragraph" w:styleId="Index9">
    <w:name w:val="index 9"/>
    <w:basedOn w:val="Normal"/>
    <w:next w:val="Normal"/>
    <w:autoRedefine/>
    <w:rsid w:val="00A41FA2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A41FA2"/>
  </w:style>
  <w:style w:type="character" w:styleId="HTMLCode">
    <w:name w:val="HTML Code"/>
    <w:uiPriority w:val="99"/>
    <w:rsid w:val="00A41FA2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A41FA2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A41FA2"/>
  </w:style>
  <w:style w:type="character" w:customStyle="1" w:styleId="NoteHeadingChar">
    <w:name w:val="Note Heading Char"/>
    <w:basedOn w:val="DefaultParagraphFont"/>
    <w:link w:val="NoteHeading"/>
    <w:rsid w:val="00A41FA2"/>
    <w:rPr>
      <w:rFonts w:ascii="Calibri" w:eastAsia="Calibri" w:hAnsi="Calibri"/>
      <w:sz w:val="22"/>
      <w:szCs w:val="22"/>
    </w:rPr>
  </w:style>
  <w:style w:type="character" w:styleId="HTMLSample">
    <w:name w:val="HTML Sample"/>
    <w:rsid w:val="00A41FA2"/>
    <w:rPr>
      <w:rFonts w:ascii="Courier New" w:hAnsi="Courier New"/>
    </w:rPr>
  </w:style>
  <w:style w:type="paragraph" w:styleId="Revision">
    <w:name w:val="Revision"/>
    <w:hidden/>
    <w:uiPriority w:val="99"/>
    <w:semiHidden/>
    <w:rsid w:val="00A41FA2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41FA2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A41FA2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A41FA2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A41FA2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A41FA2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A41FA2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A41FA2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A41FA2"/>
    <w:pPr>
      <w:ind w:left="360" w:hanging="360"/>
    </w:pPr>
  </w:style>
  <w:style w:type="paragraph" w:styleId="List2">
    <w:name w:val="List 2"/>
    <w:basedOn w:val="Normal"/>
    <w:rsid w:val="00A41FA2"/>
    <w:pPr>
      <w:ind w:left="720" w:hanging="360"/>
    </w:pPr>
  </w:style>
  <w:style w:type="paragraph" w:styleId="List3">
    <w:name w:val="List 3"/>
    <w:basedOn w:val="Normal"/>
    <w:rsid w:val="00A41FA2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A41FA2"/>
  </w:style>
  <w:style w:type="character" w:customStyle="1" w:styleId="SalutationChar">
    <w:name w:val="Salutation Char"/>
    <w:basedOn w:val="DefaultParagraphFont"/>
    <w:link w:val="Salutation"/>
    <w:rsid w:val="00A41FA2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A41FA2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A41FA2"/>
  </w:style>
  <w:style w:type="paragraph" w:styleId="Signature">
    <w:name w:val="Signature"/>
    <w:basedOn w:val="Normal"/>
    <w:link w:val="SignatureChar"/>
    <w:rsid w:val="00A41FA2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A41FA2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A41FA2"/>
  </w:style>
  <w:style w:type="character" w:styleId="HTMLTypewriter">
    <w:name w:val="HTML Typewriter"/>
    <w:basedOn w:val="DefaultParagraphFont"/>
    <w:rsid w:val="00A41FA2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A41FA2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A41FA2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A41FA2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A41FA2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A41FA2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A41FA2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A41FA2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A41FA2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A41FA2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A41FA2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A41FA2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A41FA2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A41FA2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A41FA2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A41FA2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A41FA2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A41FA2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A41FA2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A41FA2"/>
    <w:rPr>
      <w:color w:val="0000FF"/>
    </w:rPr>
  </w:style>
  <w:style w:type="character" w:customStyle="1" w:styleId="ci1">
    <w:name w:val="ci1"/>
    <w:basedOn w:val="DefaultParagraphFont"/>
    <w:rsid w:val="00A41FA2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A41FA2"/>
    <w:rPr>
      <w:color w:val="990000"/>
    </w:rPr>
  </w:style>
  <w:style w:type="character" w:customStyle="1" w:styleId="ns1">
    <w:name w:val="ns1"/>
    <w:basedOn w:val="DefaultParagraphFont"/>
    <w:rsid w:val="00A41FA2"/>
    <w:rPr>
      <w:color w:val="FF0000"/>
    </w:rPr>
  </w:style>
  <w:style w:type="character" w:customStyle="1" w:styleId="bodycopy">
    <w:name w:val="bodycopy"/>
    <w:basedOn w:val="DefaultParagraphFont"/>
    <w:rsid w:val="00A41FA2"/>
  </w:style>
  <w:style w:type="character" w:customStyle="1" w:styleId="boldbodycopy">
    <w:name w:val="boldbodycopy"/>
    <w:basedOn w:val="DefaultParagraphFont"/>
    <w:rsid w:val="00A41FA2"/>
  </w:style>
  <w:style w:type="character" w:customStyle="1" w:styleId="cmbx-101">
    <w:name w:val="cmbx-101"/>
    <w:basedOn w:val="DefaultParagraphFont"/>
    <w:rsid w:val="00A41FA2"/>
    <w:rPr>
      <w:b/>
      <w:bCs/>
    </w:rPr>
  </w:style>
  <w:style w:type="paragraph" w:styleId="TOAHeading">
    <w:name w:val="toa heading"/>
    <w:basedOn w:val="Normal"/>
    <w:next w:val="Normal"/>
    <w:rsid w:val="00A41FA2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A41FA2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A41FA2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A41FA2"/>
    <w:rPr>
      <w:color w:val="0000FF"/>
    </w:rPr>
  </w:style>
  <w:style w:type="paragraph" w:styleId="Date">
    <w:name w:val="Date"/>
    <w:basedOn w:val="Normal"/>
    <w:next w:val="Normal"/>
    <w:link w:val="DateChar"/>
    <w:rsid w:val="00A41FA2"/>
  </w:style>
  <w:style w:type="character" w:customStyle="1" w:styleId="DateChar">
    <w:name w:val="Date Char"/>
    <w:basedOn w:val="DefaultParagraphFont"/>
    <w:link w:val="Date"/>
    <w:rsid w:val="00A41FA2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A41FA2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A41FA2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A41FA2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A41FA2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A41FA2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A41FA2"/>
  </w:style>
  <w:style w:type="paragraph" w:styleId="BodyTextFirstIndent">
    <w:name w:val="Body Text First Indent"/>
    <w:basedOn w:val="BodyText"/>
    <w:link w:val="BodyTextFirstIndentChar"/>
    <w:autoRedefine/>
    <w:rsid w:val="00A41FA2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A41FA2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A41FA2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A41FA2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A41FA2"/>
    <w:pPr>
      <w:numPr>
        <w:numId w:val="11"/>
      </w:numPr>
    </w:pPr>
  </w:style>
  <w:style w:type="numbering" w:customStyle="1" w:styleId="Style2">
    <w:name w:val="Style2"/>
    <w:uiPriority w:val="99"/>
    <w:rsid w:val="00A41FA2"/>
    <w:pPr>
      <w:numPr>
        <w:numId w:val="12"/>
      </w:numPr>
    </w:pPr>
  </w:style>
  <w:style w:type="character" w:customStyle="1" w:styleId="A11">
    <w:name w:val="A11"/>
    <w:uiPriority w:val="99"/>
    <w:rsid w:val="00A41FA2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A41FA2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A41FA2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A41FA2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A41FA2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A41FA2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A41FA2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A41FA2"/>
    <w:pPr>
      <w:spacing w:after="240"/>
      <w:ind w:left="357" w:hanging="357"/>
    </w:pPr>
  </w:style>
  <w:style w:type="character" w:customStyle="1" w:styleId="BlackDingbat">
    <w:name w:val="Black Dingbat"/>
    <w:rsid w:val="00A41FA2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A41FA2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A41FA2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A41FA2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A41FA2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A41FA2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A41FA2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A41FA2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A41FA2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A41FA2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A41FA2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A41FA2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A41FA2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A41FA2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A41FA2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A41FA2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A41FA2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A41FA2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A41FA2"/>
  </w:style>
  <w:style w:type="character" w:customStyle="1" w:styleId="plusline1">
    <w:name w:val="plusline1"/>
    <w:basedOn w:val="DefaultParagraphFont"/>
    <w:rsid w:val="00A41FA2"/>
    <w:rPr>
      <w:color w:val="008000"/>
    </w:rPr>
  </w:style>
  <w:style w:type="character" w:styleId="CommentReference">
    <w:name w:val="annotation reference"/>
    <w:semiHidden/>
    <w:rsid w:val="00AE3FEE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AE3FEE"/>
    <w:rPr>
      <w:rFonts w:ascii="Times" w:hAnsi="Times" w:cs="Vrinda"/>
      <w:sz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AE3FEE"/>
    <w:rPr>
      <w:rFonts w:ascii="Times" w:eastAsiaTheme="minorHAnsi" w:hAnsi="Times" w:cs="Vrinda"/>
      <w:szCs w:val="22"/>
      <w:lang w:bidi="bn-IN"/>
    </w:rPr>
  </w:style>
  <w:style w:type="paragraph" w:styleId="CommentSubject">
    <w:name w:val="annotation subject"/>
    <w:basedOn w:val="CommentText"/>
    <w:next w:val="CommentText"/>
    <w:link w:val="CommentSubjectChar"/>
    <w:rsid w:val="00AE3FEE"/>
    <w:rPr>
      <w:rFonts w:ascii="Calibri" w:hAnsi="Calibri"/>
      <w:b/>
      <w:bCs/>
      <w:lang w:bidi="ar-SA"/>
    </w:rPr>
  </w:style>
  <w:style w:type="character" w:customStyle="1" w:styleId="CommentSubjectChar">
    <w:name w:val="Comment Subject Char"/>
    <w:basedOn w:val="CommentTextChar"/>
    <w:link w:val="CommentSubject"/>
    <w:rsid w:val="00AE3FEE"/>
    <w:rPr>
      <w:rFonts w:ascii="Calibri" w:eastAsiaTheme="minorHAnsi" w:hAnsi="Calibri" w:cs="Vrinda"/>
      <w:b/>
      <w:bCs/>
      <w:szCs w:val="22"/>
      <w:lang w:bidi="bn-IN"/>
    </w:rPr>
  </w:style>
  <w:style w:type="paragraph" w:customStyle="1" w:styleId="JavaCodeOutput">
    <w:name w:val="Java Code Output"/>
    <w:basedOn w:val="JavaCode"/>
    <w:qFormat/>
    <w:rsid w:val="00DF509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Vrinda"/>
      <w:lang w:val="en-US" w:eastAsia="en-US"/>
    </w:rPr>
  </w:style>
  <w:style w:type="table" w:styleId="TableGridLight">
    <w:name w:val="Grid Table Light"/>
    <w:basedOn w:val="TableNormal"/>
    <w:uiPriority w:val="40"/>
    <w:rsid w:val="00B5564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PlaceholderText">
    <w:name w:val="Placeholder Text"/>
    <w:basedOn w:val="DefaultParagraphFont"/>
    <w:uiPriority w:val="99"/>
    <w:semiHidden/>
    <w:rsid w:val="00833F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 w="6350">
          <a:solidFill>
            <a:schemeClr val="tx1"/>
          </a:solidFill>
          <a:headEnd type="none"/>
          <a:tailEnd type="none"/>
        </a:ln>
      </a:spPr>
      <a:bodyPr rtlCol="0" anchor="ctr"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98A4CB-1D11-4F31-94AC-EC3C7614D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3576</TotalTime>
  <Pages>7</Pages>
  <Words>1116</Words>
  <Characters>6365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7467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76</cp:revision>
  <cp:lastPrinted>2009-03-19T15:05:00Z</cp:lastPrinted>
  <dcterms:created xsi:type="dcterms:W3CDTF">2017-07-01T14:20:00Z</dcterms:created>
  <dcterms:modified xsi:type="dcterms:W3CDTF">2017-12-11T00:38:00Z</dcterms:modified>
</cp:coreProperties>
</file>