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9537B" w:rsidRDefault="00F604A6" w:rsidP="0069537B">
      <w:pPr>
        <w:pStyle w:val="ChapterTitle"/>
      </w:pPr>
      <w:bookmarkStart w:id="0" w:name="_Toc288203369"/>
      <w:bookmarkStart w:id="1" w:name="_Toc293314949"/>
      <w:bookmarkStart w:id="2" w:name="_Toc307840377"/>
      <w:bookmarkStart w:id="3" w:name="_Toc312756719"/>
      <w:bookmarkStart w:id="4" w:name="_Toc313621916"/>
      <w:r>
        <w:t>Formatting Data</w:t>
      </w:r>
      <w:bookmarkEnd w:id="0"/>
      <w:bookmarkEnd w:id="1"/>
      <w:bookmarkEnd w:id="2"/>
      <w:bookmarkEnd w:id="3"/>
      <w:bookmarkEnd w:id="4"/>
    </w:p>
    <w:p w:rsidR="00F84FED" w:rsidRDefault="00F84FED" w:rsidP="00F84FED">
      <w:pPr>
        <w:pStyle w:val="ExerciseHead"/>
      </w:pPr>
      <w:r>
        <w:t>Exercises</w:t>
      </w:r>
      <w:r w:rsidR="00E12C1D">
        <w:t xml:space="preserve"> and solutions</w:t>
      </w:r>
    </w:p>
    <w:p w:rsidR="00E12C1D" w:rsidRPr="00D314EC" w:rsidRDefault="00E12C1D" w:rsidP="00E12C1D">
      <w:pPr>
        <w:pStyle w:val="ExerciseNum"/>
      </w:pPr>
      <w:r>
        <w:t xml:space="preserve">What class would you use to format a date in a </w:t>
      </w:r>
      <w:r w:rsidRPr="00F84FED">
        <w:rPr>
          <w:rStyle w:val="CodeInline"/>
          <w:rFonts w:eastAsia="Calibri"/>
        </w:rPr>
        <w:t>java.util.Date</w:t>
      </w:r>
      <w:r>
        <w:t xml:space="preserve"> object using a pre-defined locale specific format?</w:t>
      </w:r>
    </w:p>
    <w:p w:rsidR="00E12C1D" w:rsidRPr="00E12C1D" w:rsidRDefault="00E12C1D" w:rsidP="00E12C1D">
      <w:pPr>
        <w:pStyle w:val="ExerciseBody"/>
        <w:rPr>
          <w:b/>
        </w:rPr>
      </w:pPr>
      <w:r w:rsidRPr="00E12C1D">
        <w:rPr>
          <w:b/>
        </w:rPr>
        <w:t>Answer:</w:t>
      </w:r>
    </w:p>
    <w:p w:rsidR="00E12C1D" w:rsidRPr="00D577CA" w:rsidRDefault="00E12C1D" w:rsidP="00E12C1D">
      <w:pPr>
        <w:pStyle w:val="ExerciseCode"/>
      </w:pPr>
      <w:r w:rsidRPr="00D577CA">
        <w:t>java.text.DateFormat</w:t>
      </w:r>
    </w:p>
    <w:p w:rsidR="00E12C1D" w:rsidRPr="00E12C1D" w:rsidRDefault="00E12C1D" w:rsidP="00E12C1D">
      <w:pPr>
        <w:pStyle w:val="ExerciseNum"/>
        <w:ind w:right="0"/>
      </w:pPr>
      <w:r>
        <w:rPr>
          <w:lang w:val="en-US"/>
        </w:rPr>
        <w:t xml:space="preserve">What class would you use to format a date in a </w:t>
      </w:r>
      <w:r w:rsidRPr="00F84FED">
        <w:rPr>
          <w:rStyle w:val="CodeInline"/>
          <w:rFonts w:eastAsia="Calibri"/>
        </w:rPr>
        <w:t>java.util.Date</w:t>
      </w:r>
      <w:r>
        <w:rPr>
          <w:lang w:val="en-US"/>
        </w:rPr>
        <w:t xml:space="preserve"> object using a custom format?</w:t>
      </w:r>
    </w:p>
    <w:p w:rsidR="00E12C1D" w:rsidRPr="00E12C1D" w:rsidRDefault="00E12C1D" w:rsidP="00E12C1D">
      <w:pPr>
        <w:pStyle w:val="ExerciseBody"/>
        <w:rPr>
          <w:b/>
        </w:rPr>
      </w:pPr>
      <w:r w:rsidRPr="00E12C1D">
        <w:rPr>
          <w:b/>
        </w:rPr>
        <w:t>Answer:</w:t>
      </w:r>
    </w:p>
    <w:p w:rsidR="00E12C1D" w:rsidRPr="00D577CA" w:rsidRDefault="00E12C1D" w:rsidP="00560C0C">
      <w:pPr>
        <w:pStyle w:val="ExerciseCode"/>
      </w:pPr>
      <w:r>
        <w:t>java.text.</w:t>
      </w:r>
      <w:r w:rsidRPr="00D577CA">
        <w:t>SimpleDateFormat</w:t>
      </w:r>
    </w:p>
    <w:p w:rsidR="00E12C1D" w:rsidRPr="00D577CA" w:rsidRDefault="00E12C1D" w:rsidP="00E12C1D">
      <w:pPr>
        <w:pStyle w:val="ExerciseNum"/>
        <w:ind w:right="0"/>
      </w:pPr>
      <w:r>
        <w:rPr>
          <w:lang w:val="en-US"/>
        </w:rPr>
        <w:t xml:space="preserve">What class would you use to parse a date in a </w:t>
      </w:r>
      <w:r w:rsidRPr="00F84FED">
        <w:rPr>
          <w:rStyle w:val="CodeInline"/>
          <w:rFonts w:eastAsia="Calibri"/>
        </w:rPr>
        <w:t>String</w:t>
      </w:r>
      <w:r>
        <w:rPr>
          <w:lang w:val="en-US"/>
        </w:rPr>
        <w:t xml:space="preserve"> object to get a </w:t>
      </w:r>
      <w:r w:rsidRPr="00F84FED">
        <w:rPr>
          <w:rStyle w:val="CodeInline"/>
          <w:rFonts w:eastAsia="Calibri"/>
        </w:rPr>
        <w:t>java.util.Date</w:t>
      </w:r>
      <w:r>
        <w:rPr>
          <w:lang w:val="en-US"/>
        </w:rPr>
        <w:t xml:space="preserve"> object?</w:t>
      </w:r>
    </w:p>
    <w:p w:rsidR="00560C0C" w:rsidRPr="00560C0C" w:rsidRDefault="00560C0C" w:rsidP="00560C0C">
      <w:pPr>
        <w:pStyle w:val="ExerciseBody"/>
        <w:rPr>
          <w:b/>
        </w:rPr>
      </w:pPr>
      <w:r w:rsidRPr="00560C0C">
        <w:rPr>
          <w:b/>
        </w:rPr>
        <w:t>Answer:</w:t>
      </w:r>
    </w:p>
    <w:p w:rsidR="00E12C1D" w:rsidRPr="00D577CA" w:rsidRDefault="00E12C1D" w:rsidP="00560C0C">
      <w:pPr>
        <w:pStyle w:val="ExerciseCode"/>
      </w:pPr>
      <w:r>
        <w:t>java.text.SimpleDateFormat</w:t>
      </w:r>
    </w:p>
    <w:p w:rsidR="00E12C1D" w:rsidRPr="00D577CA" w:rsidRDefault="00E12C1D" w:rsidP="00E12C1D">
      <w:pPr>
        <w:pStyle w:val="ExerciseNum"/>
        <w:ind w:right="0"/>
      </w:pPr>
      <w:r>
        <w:rPr>
          <w:lang w:val="en-US"/>
        </w:rPr>
        <w:t>What class would you use to format a number in a pre-defined locale specific format?</w:t>
      </w:r>
    </w:p>
    <w:p w:rsidR="00560C0C" w:rsidRPr="00560C0C" w:rsidRDefault="00560C0C" w:rsidP="00560C0C">
      <w:pPr>
        <w:pStyle w:val="ExerciseBody"/>
        <w:rPr>
          <w:b/>
        </w:rPr>
      </w:pPr>
      <w:r w:rsidRPr="00560C0C">
        <w:rPr>
          <w:b/>
        </w:rPr>
        <w:t>Answer:</w:t>
      </w:r>
    </w:p>
    <w:p w:rsidR="00E12C1D" w:rsidRPr="00D577CA" w:rsidRDefault="00E12C1D" w:rsidP="00560C0C">
      <w:pPr>
        <w:pStyle w:val="ExerciseCode"/>
      </w:pPr>
      <w:r>
        <w:t>java.text.NumberFormat</w:t>
      </w:r>
    </w:p>
    <w:p w:rsidR="00E12C1D" w:rsidRPr="00D577CA" w:rsidRDefault="00E12C1D" w:rsidP="00E12C1D">
      <w:pPr>
        <w:pStyle w:val="ExerciseNum"/>
        <w:ind w:right="0"/>
      </w:pPr>
      <w:r>
        <w:rPr>
          <w:lang w:val="en-US"/>
        </w:rPr>
        <w:t>What class would you use to format a number in a custom format?</w:t>
      </w:r>
    </w:p>
    <w:p w:rsidR="00560C0C" w:rsidRPr="00560C0C" w:rsidRDefault="00560C0C" w:rsidP="00560C0C">
      <w:pPr>
        <w:pStyle w:val="ExerciseBody"/>
        <w:rPr>
          <w:b/>
        </w:rPr>
      </w:pPr>
      <w:r w:rsidRPr="00560C0C">
        <w:rPr>
          <w:b/>
        </w:rPr>
        <w:t>Answer:</w:t>
      </w:r>
    </w:p>
    <w:p w:rsidR="00E12C1D" w:rsidRPr="00D577CA" w:rsidRDefault="00E12C1D" w:rsidP="00560C0C">
      <w:pPr>
        <w:pStyle w:val="ExerciseCode"/>
      </w:pPr>
      <w:r>
        <w:t>java.text.DecimalFormat</w:t>
      </w:r>
    </w:p>
    <w:p w:rsidR="00E12C1D" w:rsidRPr="00560C0C" w:rsidRDefault="00E12C1D" w:rsidP="00E12C1D">
      <w:pPr>
        <w:pStyle w:val="ExerciseNum"/>
        <w:ind w:right="0"/>
      </w:pPr>
      <w:r>
        <w:rPr>
          <w:lang w:val="en-US"/>
        </w:rPr>
        <w:t xml:space="preserve">What class would you use to parse a </w:t>
      </w:r>
      <w:r w:rsidRPr="00625A9E">
        <w:rPr>
          <w:rStyle w:val="CodeInline"/>
          <w:rFonts w:eastAsia="Calibri"/>
        </w:rPr>
        <w:t>double</w:t>
      </w:r>
      <w:r>
        <w:rPr>
          <w:lang w:val="en-US"/>
        </w:rPr>
        <w:t xml:space="preserve"> in a string to get a number?</w:t>
      </w:r>
    </w:p>
    <w:p w:rsidR="00560C0C" w:rsidRPr="00560C0C" w:rsidRDefault="00560C0C" w:rsidP="00560C0C">
      <w:pPr>
        <w:pStyle w:val="ExerciseBody"/>
        <w:rPr>
          <w:b/>
        </w:rPr>
      </w:pPr>
      <w:r w:rsidRPr="00560C0C">
        <w:rPr>
          <w:b/>
        </w:rPr>
        <w:lastRenderedPageBreak/>
        <w:t>Answer:</w:t>
      </w:r>
    </w:p>
    <w:p w:rsidR="00E12C1D" w:rsidRPr="00D577CA" w:rsidRDefault="00E12C1D" w:rsidP="00560C0C">
      <w:pPr>
        <w:pStyle w:val="ExerciseCode"/>
      </w:pPr>
      <w:r>
        <w:t>java.text.DecimalFormat</w:t>
      </w:r>
    </w:p>
    <w:p w:rsidR="00E12C1D" w:rsidRDefault="00E12C1D" w:rsidP="00E12C1D">
      <w:pPr>
        <w:pStyle w:val="ExerciseNum"/>
        <w:ind w:right="0"/>
        <w:rPr>
          <w:rStyle w:val="ExerciseCodeChar"/>
          <w:rFonts w:eastAsia="Calibri"/>
        </w:rPr>
      </w:pPr>
      <w:r w:rsidRPr="00E111F4">
        <w:t xml:space="preserve">Assuming the </w:t>
      </w:r>
      <w:r>
        <w:t xml:space="preserve">current date </w:t>
      </w:r>
      <w:r>
        <w:rPr>
          <w:lang w:val="en-US"/>
        </w:rPr>
        <w:t xml:space="preserve">returned by the "new Date()" expression in the following snippet of code as </w:t>
      </w:r>
      <w:r>
        <w:t>January 12, 1968, what will be the output of the following snippet of code?</w:t>
      </w:r>
      <w:r>
        <w:br/>
      </w:r>
      <w:r>
        <w:br/>
      </w:r>
      <w:r w:rsidRPr="00E111F4">
        <w:rPr>
          <w:rStyle w:val="ExerciseCodeChar"/>
          <w:rFonts w:eastAsia="Calibri"/>
        </w:rPr>
        <w:t>import java.text.SimpleDateFormat;</w:t>
      </w:r>
      <w:r w:rsidRPr="00E111F4">
        <w:rPr>
          <w:rStyle w:val="ExerciseCodeChar"/>
          <w:rFonts w:eastAsia="Calibri"/>
        </w:rPr>
        <w:br/>
        <w:t>import java.util.Date;</w:t>
      </w:r>
      <w:r w:rsidRPr="00E111F4">
        <w:rPr>
          <w:rStyle w:val="ExerciseCodeChar"/>
          <w:rFonts w:eastAsia="Calibri"/>
        </w:rPr>
        <w:br/>
      </w:r>
      <w:r w:rsidRPr="00E111F4">
        <w:rPr>
          <w:rStyle w:val="ExerciseCodeChar"/>
          <w:rFonts w:eastAsia="Calibri"/>
          <w:lang w:val="en-US"/>
        </w:rPr>
        <w:t>.</w:t>
      </w:r>
      <w:r w:rsidRPr="00E111F4">
        <w:rPr>
          <w:rStyle w:val="ExerciseCodeChar"/>
          <w:rFonts w:eastAsia="Calibri"/>
        </w:rPr>
        <w:t>..</w:t>
      </w:r>
      <w:r w:rsidRPr="00E111F4">
        <w:rPr>
          <w:rStyle w:val="ExerciseCodeChar"/>
          <w:rFonts w:eastAsia="Calibri"/>
        </w:rPr>
        <w:br/>
        <w:t>SimpleDateFormat sdf = new SimpleDateFormat("dd/MM/yyyy");</w:t>
      </w:r>
      <w:r w:rsidRPr="00E111F4">
        <w:rPr>
          <w:rStyle w:val="ExerciseCodeChar"/>
          <w:rFonts w:eastAsia="Calibri"/>
        </w:rPr>
        <w:br/>
        <w:t>String currDate = sdf.format(new Date());</w:t>
      </w:r>
      <w:r w:rsidRPr="00E111F4">
        <w:rPr>
          <w:rStyle w:val="ExerciseCodeChar"/>
          <w:rFonts w:eastAsia="Calibri"/>
        </w:rPr>
        <w:br/>
        <w:t>System.out.println(currDate);</w:t>
      </w:r>
    </w:p>
    <w:p w:rsidR="00560C0C" w:rsidRPr="00560C0C" w:rsidRDefault="00560C0C" w:rsidP="00560C0C">
      <w:pPr>
        <w:pStyle w:val="ExerciseBody"/>
        <w:rPr>
          <w:rFonts w:eastAsia="Calibri"/>
          <w:b/>
        </w:rPr>
      </w:pPr>
      <w:r w:rsidRPr="00560C0C">
        <w:rPr>
          <w:rFonts w:eastAsia="Calibri"/>
          <w:b/>
        </w:rPr>
        <w:t>Answe</w:t>
      </w:r>
      <w:r>
        <w:rPr>
          <w:rFonts w:eastAsia="Calibri"/>
          <w:b/>
          <w:lang w:val="en-US"/>
        </w:rPr>
        <w:t>r</w:t>
      </w:r>
      <w:r w:rsidRPr="00560C0C">
        <w:rPr>
          <w:rFonts w:eastAsia="Calibri"/>
          <w:b/>
        </w:rPr>
        <w:t>:</w:t>
      </w:r>
    </w:p>
    <w:p w:rsidR="00E12C1D" w:rsidRPr="00D577CA" w:rsidRDefault="00E12C1D" w:rsidP="00560C0C">
      <w:pPr>
        <w:pStyle w:val="Results"/>
      </w:pPr>
      <w:r w:rsidRPr="00D577CA">
        <w:t>12/01/1968</w:t>
      </w:r>
    </w:p>
    <w:p w:rsidR="00E12C1D" w:rsidRPr="00204FF0" w:rsidRDefault="00E12C1D" w:rsidP="00E12C1D">
      <w:pPr>
        <w:pStyle w:val="ExerciseNum"/>
        <w:ind w:right="0"/>
      </w:pPr>
      <w:r>
        <w:rPr>
          <w:lang w:val="en-US"/>
        </w:rPr>
        <w:t xml:space="preserve">What method would you use to print a formatted output to the standard output – </w:t>
      </w:r>
      <w:r w:rsidRPr="00740748">
        <w:rPr>
          <w:rStyle w:val="CodeInline"/>
          <w:rFonts w:eastAsia="Calibri"/>
        </w:rPr>
        <w:t>System.out.println()</w:t>
      </w:r>
      <w:r>
        <w:rPr>
          <w:lang w:val="en-US"/>
        </w:rPr>
        <w:t xml:space="preserve"> or </w:t>
      </w:r>
      <w:r w:rsidRPr="00740748">
        <w:rPr>
          <w:rStyle w:val="CodeInline"/>
          <w:rFonts w:eastAsia="Calibri"/>
        </w:rPr>
        <w:t>System.out.printf()</w:t>
      </w:r>
      <w:r>
        <w:rPr>
          <w:lang w:val="en-US"/>
        </w:rPr>
        <w:t>?</w:t>
      </w:r>
    </w:p>
    <w:p w:rsidR="00560C0C" w:rsidRPr="00560C0C" w:rsidRDefault="00560C0C" w:rsidP="00560C0C">
      <w:pPr>
        <w:pStyle w:val="ExerciseBody"/>
        <w:rPr>
          <w:b/>
        </w:rPr>
      </w:pPr>
      <w:r w:rsidRPr="00560C0C">
        <w:rPr>
          <w:b/>
        </w:rPr>
        <w:t>Answer:</w:t>
      </w:r>
    </w:p>
    <w:p w:rsidR="00E12C1D" w:rsidRPr="00740748" w:rsidRDefault="00E12C1D" w:rsidP="00560C0C">
      <w:pPr>
        <w:pStyle w:val="ExerciseCode"/>
      </w:pPr>
      <w:r w:rsidRPr="00204FF0">
        <w:t>System.out.printf()</w:t>
      </w:r>
    </w:p>
    <w:p w:rsidR="00E12C1D" w:rsidRDefault="00E12C1D" w:rsidP="00E12C1D">
      <w:pPr>
        <w:pStyle w:val="ExerciseNum"/>
        <w:ind w:right="0"/>
      </w:pPr>
      <w:r>
        <w:t>What are the format specifiers for outputting a Boolean value, a character, a</w:t>
      </w:r>
      <w:r>
        <w:rPr>
          <w:lang w:val="en-US"/>
        </w:rPr>
        <w:t>n int</w:t>
      </w:r>
      <w:r>
        <w:t>eger, a floating-point number, and a string?</w:t>
      </w:r>
    </w:p>
    <w:p w:rsidR="00560C0C" w:rsidRPr="00560C0C" w:rsidRDefault="00560C0C" w:rsidP="00560C0C">
      <w:pPr>
        <w:pStyle w:val="ExerciseBody"/>
        <w:rPr>
          <w:b/>
        </w:rPr>
      </w:pPr>
      <w:r w:rsidRPr="00560C0C">
        <w:rPr>
          <w:b/>
        </w:rPr>
        <w:t>Answer:</w:t>
      </w:r>
    </w:p>
    <w:p w:rsidR="00E12C1D" w:rsidRDefault="00E12C1D" w:rsidP="00560C0C">
      <w:pPr>
        <w:pStyle w:val="Bullet"/>
      </w:pPr>
      <w:r>
        <w:t>‘b’ or ‘B’ – Boolean</w:t>
      </w:r>
    </w:p>
    <w:p w:rsidR="00E12C1D" w:rsidRDefault="00E12C1D" w:rsidP="00560C0C">
      <w:pPr>
        <w:pStyle w:val="Bullet"/>
      </w:pPr>
      <w:r>
        <w:t>‘c’ or ‘C’ – Character</w:t>
      </w:r>
    </w:p>
    <w:p w:rsidR="00E12C1D" w:rsidRDefault="00E12C1D" w:rsidP="00560C0C">
      <w:pPr>
        <w:pStyle w:val="Bullet"/>
      </w:pPr>
      <w:r>
        <w:t xml:space="preserve">‘d’, ‘o’, ‘x’ or ‘X’ - Integer </w:t>
      </w:r>
    </w:p>
    <w:p w:rsidR="00E12C1D" w:rsidRDefault="00E12C1D" w:rsidP="00560C0C">
      <w:pPr>
        <w:pStyle w:val="Bullet"/>
      </w:pPr>
      <w:r>
        <w:t>‘e’, ‘E’, ‘g’, ‘G’, ‘f’, ‘a’ or ‘A’ – Floating-point Number</w:t>
      </w:r>
    </w:p>
    <w:p w:rsidR="00E12C1D" w:rsidRDefault="00E12C1D" w:rsidP="00560C0C">
      <w:pPr>
        <w:pStyle w:val="Bullet"/>
      </w:pPr>
      <w:r>
        <w:t>‘s’ or ‘S’ – String</w:t>
      </w:r>
    </w:p>
    <w:p w:rsidR="00E12C1D" w:rsidRPr="00401417" w:rsidRDefault="00E12C1D" w:rsidP="00E12C1D">
      <w:pPr>
        <w:pStyle w:val="ExerciseNum"/>
        <w:ind w:right="0"/>
        <w:rPr>
          <w:rStyle w:val="ExerciseCodeChar"/>
          <w:rFonts w:ascii="HelveticaNeue Condensed" w:eastAsia="Calibri" w:hAnsi="HelveticaNeue Condensed"/>
          <w:sz w:val="20"/>
        </w:rPr>
      </w:pPr>
      <w:r>
        <w:t xml:space="preserve">The following statements throws a </w:t>
      </w:r>
      <w:r w:rsidRPr="00567429">
        <w:rPr>
          <w:rStyle w:val="CodeInline"/>
          <w:rFonts w:eastAsia="Calibri"/>
          <w:lang w:val="en-US"/>
        </w:rPr>
        <w:t>MissingFormatArgumentException</w:t>
      </w:r>
      <w:r w:rsidRPr="00567429">
        <w:t xml:space="preserve">. </w:t>
      </w:r>
      <w:r>
        <w:t xml:space="preserve">Describe the reasons behind the exception and how you </w:t>
      </w:r>
      <w:r w:rsidRPr="00567429">
        <w:rPr>
          <w:lang w:val="en-US"/>
        </w:rPr>
        <w:t xml:space="preserve">will </w:t>
      </w:r>
      <w:r>
        <w:t>fi</w:t>
      </w:r>
      <w:r w:rsidRPr="00567429">
        <w:rPr>
          <w:lang w:val="en-US"/>
        </w:rPr>
        <w:t>x it.</w:t>
      </w:r>
      <w:r w:rsidRPr="00567429">
        <w:rPr>
          <w:lang w:val="en-US"/>
        </w:rPr>
        <w:br/>
      </w:r>
      <w:r w:rsidRPr="00567429">
        <w:rPr>
          <w:lang w:val="en-US"/>
        </w:rPr>
        <w:br/>
      </w:r>
      <w:r w:rsidRPr="00567429">
        <w:rPr>
          <w:rStyle w:val="ExerciseCodeChar"/>
          <w:rFonts w:eastAsia="Calibri"/>
        </w:rPr>
        <w:t>System.out.printf("%d %f", 1969);</w:t>
      </w:r>
      <w:r w:rsidRPr="00567429">
        <w:rPr>
          <w:rStyle w:val="ExerciseCodeChar"/>
          <w:rFonts w:eastAsia="Calibri"/>
        </w:rPr>
        <w:br/>
        <w:t>System.out.printf("%d %f", 1969, 2017);</w:t>
      </w:r>
    </w:p>
    <w:p w:rsidR="00560C0C" w:rsidRPr="00043DC1" w:rsidRDefault="00043DC1" w:rsidP="00043DC1">
      <w:pPr>
        <w:pStyle w:val="ExerciseBody"/>
        <w:rPr>
          <w:b/>
        </w:rPr>
      </w:pPr>
      <w:r w:rsidRPr="00043DC1">
        <w:rPr>
          <w:b/>
        </w:rPr>
        <w:t>Answer:</w:t>
      </w:r>
    </w:p>
    <w:p w:rsidR="00E12C1D" w:rsidRDefault="00E12C1D" w:rsidP="00043DC1">
      <w:pPr>
        <w:pStyle w:val="ExerciseBody"/>
      </w:pPr>
      <w:r>
        <w:lastRenderedPageBreak/>
        <w:t>A</w:t>
      </w:r>
      <w:r w:rsidRPr="00CF4530">
        <w:t xml:space="preserve"> </w:t>
      </w:r>
      <w:r w:rsidRPr="00C60F2D">
        <w:rPr>
          <w:rStyle w:val="CodeInline"/>
          <w:rFonts w:eastAsia="Calibri"/>
        </w:rPr>
        <w:t>java.util.MissingFormatArgumentException</w:t>
      </w:r>
      <w:r>
        <w:t xml:space="preserve"> is thrown if a format specifier references a non-existent argument. In the first statement there are two format specifiers but only one argument, hence the exception. This can be fixed by removing extra format specifier </w:t>
      </w:r>
      <w:r w:rsidRPr="00043DC1">
        <w:rPr>
          <w:rStyle w:val="CodeInline"/>
        </w:rPr>
        <w:t>%f</w:t>
      </w:r>
      <w:r>
        <w:t>.</w:t>
      </w:r>
    </w:p>
    <w:p w:rsidR="00E12C1D" w:rsidRPr="00401417" w:rsidRDefault="00E12C1D" w:rsidP="00043DC1">
      <w:pPr>
        <w:pStyle w:val="ExerciseBody"/>
      </w:pPr>
      <w:r>
        <w:t xml:space="preserve">The second statement results in </w:t>
      </w:r>
      <w:r w:rsidRPr="00043DC1">
        <w:rPr>
          <w:rStyle w:val="CodeInline"/>
        </w:rPr>
        <w:t>java.util.IllegalFormatConversionException</w:t>
      </w:r>
      <w:r>
        <w:t xml:space="preserve">. </w:t>
      </w:r>
      <w:r w:rsidR="00043DC1">
        <w:rPr>
          <w:lang w:val="en-US"/>
        </w:rPr>
        <w:t>The f</w:t>
      </w:r>
      <w:r>
        <w:t xml:space="preserve">ormat specifier </w:t>
      </w:r>
      <w:r w:rsidRPr="00043DC1">
        <w:rPr>
          <w:rStyle w:val="CodeInline"/>
        </w:rPr>
        <w:t>%f</w:t>
      </w:r>
      <w:r>
        <w:t xml:space="preserve"> is for floating-point number, but argument 2017 is </w:t>
      </w:r>
      <w:r w:rsidR="00043DC1">
        <w:rPr>
          <w:lang w:val="en-US"/>
        </w:rPr>
        <w:t xml:space="preserve">an </w:t>
      </w:r>
      <w:r>
        <w:t xml:space="preserve">integer. This can be fixed by replacing </w:t>
      </w:r>
      <w:r w:rsidRPr="00043DC1">
        <w:rPr>
          <w:rStyle w:val="CodeInline"/>
        </w:rPr>
        <w:t>%f</w:t>
      </w:r>
      <w:r>
        <w:t xml:space="preserve"> with </w:t>
      </w:r>
      <w:r w:rsidRPr="00043DC1">
        <w:rPr>
          <w:rStyle w:val="CodeInline"/>
        </w:rPr>
        <w:t>%d</w:t>
      </w:r>
      <w:r>
        <w:t>.</w:t>
      </w:r>
    </w:p>
    <w:p w:rsidR="00E12C1D" w:rsidRDefault="00E12C1D" w:rsidP="00E12C1D">
      <w:pPr>
        <w:pStyle w:val="ExerciseNum"/>
        <w:ind w:right="0"/>
        <w:rPr>
          <w:rStyle w:val="ExerciseCodeChar"/>
          <w:rFonts w:eastAsia="Calibri"/>
        </w:rPr>
      </w:pPr>
      <w:r>
        <w:t>Wr</w:t>
      </w:r>
      <w:r>
        <w:rPr>
          <w:lang w:val="en-US"/>
        </w:rPr>
        <w:t>i</w:t>
      </w:r>
      <w:r>
        <w:t>te the output of the following statement.</w:t>
      </w:r>
      <w:r>
        <w:br/>
      </w:r>
      <w:r>
        <w:br/>
      </w:r>
      <w:r w:rsidRPr="00567429">
        <w:rPr>
          <w:rStyle w:val="ExerciseCodeChar"/>
          <w:rFonts w:eastAsia="Calibri"/>
        </w:rPr>
        <w:t>System.out.printf("%s %s%n", "Ken", "Lu");</w:t>
      </w:r>
      <w:r>
        <w:rPr>
          <w:rStyle w:val="ExerciseCodeChar"/>
          <w:rFonts w:eastAsia="Calibri"/>
        </w:rPr>
        <w:br/>
      </w:r>
      <w:r w:rsidRPr="00567429">
        <w:rPr>
          <w:rStyle w:val="ExerciseCodeChar"/>
          <w:rFonts w:eastAsia="Calibri"/>
        </w:rPr>
        <w:t>System.out.printf("%s %&lt;s%n", "Ken", "Lu");</w:t>
      </w:r>
      <w:r>
        <w:rPr>
          <w:rStyle w:val="ExerciseCodeChar"/>
          <w:rFonts w:eastAsia="Calibri"/>
        </w:rPr>
        <w:br/>
      </w:r>
      <w:r w:rsidRPr="00567429">
        <w:rPr>
          <w:rStyle w:val="ExerciseCodeChar"/>
          <w:rFonts w:eastAsia="Calibri"/>
        </w:rPr>
        <w:t>System.out.printf("%s %&lt;s %2s%n", "Ken", "Lu");</w:t>
      </w:r>
    </w:p>
    <w:p w:rsidR="00043DC1" w:rsidRPr="00043DC1" w:rsidRDefault="00043DC1" w:rsidP="00043DC1">
      <w:pPr>
        <w:pStyle w:val="ExerciseBody"/>
        <w:rPr>
          <w:rFonts w:eastAsia="Calibri"/>
          <w:b/>
        </w:rPr>
      </w:pPr>
      <w:r w:rsidRPr="00043DC1">
        <w:rPr>
          <w:rFonts w:eastAsia="Calibri"/>
          <w:b/>
        </w:rPr>
        <w:t>Answer:</w:t>
      </w:r>
    </w:p>
    <w:p w:rsidR="00E12C1D" w:rsidRPr="00DE122F" w:rsidRDefault="00E12C1D" w:rsidP="00043DC1">
      <w:pPr>
        <w:pStyle w:val="Results"/>
      </w:pPr>
      <w:r w:rsidRPr="00DE122F">
        <w:t>Ken Lu</w:t>
      </w:r>
    </w:p>
    <w:p w:rsidR="00E12C1D" w:rsidRPr="00DE122F" w:rsidRDefault="00E12C1D" w:rsidP="00043DC1">
      <w:pPr>
        <w:pStyle w:val="Results"/>
      </w:pPr>
      <w:r w:rsidRPr="00DE122F">
        <w:t>Ken Ken</w:t>
      </w:r>
    </w:p>
    <w:p w:rsidR="00E12C1D" w:rsidRPr="00DE122F" w:rsidRDefault="00E12C1D" w:rsidP="00043DC1">
      <w:pPr>
        <w:pStyle w:val="Results"/>
      </w:pPr>
      <w:r w:rsidRPr="00DE122F">
        <w:t>Ken Ken Lu</w:t>
      </w:r>
    </w:p>
    <w:p w:rsidR="00E12C1D" w:rsidRDefault="00E12C1D" w:rsidP="00E12C1D">
      <w:pPr>
        <w:pStyle w:val="ExerciseNum"/>
        <w:ind w:right="0"/>
        <w:rPr>
          <w:rStyle w:val="ExerciseCodeChar"/>
          <w:rFonts w:eastAsia="Calibri"/>
        </w:rPr>
      </w:pPr>
      <w:r w:rsidRPr="00927768">
        <w:rPr>
          <w:lang w:val="en-US"/>
        </w:rPr>
        <w:t xml:space="preserve">Write the output </w:t>
      </w:r>
      <w:r>
        <w:rPr>
          <w:lang w:val="en-US"/>
        </w:rPr>
        <w:t>for</w:t>
      </w:r>
      <w:r w:rsidRPr="00927768">
        <w:rPr>
          <w:lang w:val="en-US"/>
        </w:rPr>
        <w:t xml:space="preserve"> the following snippet of code.</w:t>
      </w:r>
      <w:r w:rsidRPr="00927768">
        <w:rPr>
          <w:lang w:val="en-US"/>
        </w:rPr>
        <w:br/>
      </w:r>
      <w:r w:rsidRPr="00927768">
        <w:rPr>
          <w:lang w:val="en-US"/>
        </w:rPr>
        <w:br/>
      </w:r>
      <w:r w:rsidRPr="00927768">
        <w:rPr>
          <w:rStyle w:val="ExerciseCodeChar"/>
          <w:rFonts w:eastAsia="Calibri"/>
        </w:rPr>
        <w:t>System.out.println(new DecimalFormat("##.##").format(12.675));</w:t>
      </w:r>
      <w:r w:rsidRPr="00927768">
        <w:rPr>
          <w:rStyle w:val="ExerciseCodeChar"/>
          <w:rFonts w:eastAsia="Calibri"/>
        </w:rPr>
        <w:br/>
        <w:t>System.out.printf("%.2f%n", 12.675);</w:t>
      </w:r>
      <w:r w:rsidRPr="00927768">
        <w:rPr>
          <w:rStyle w:val="ExerciseCodeChar"/>
          <w:rFonts w:eastAsia="Calibri"/>
        </w:rPr>
        <w:br/>
        <w:t>System.out.printf("%1.2f%n", 12.675);</w:t>
      </w:r>
      <w:r w:rsidRPr="00927768">
        <w:rPr>
          <w:rStyle w:val="ExerciseCodeChar"/>
          <w:rFonts w:eastAsia="Calibri"/>
        </w:rPr>
        <w:br/>
        <w:t>System.out.printf("%2.2f%n", 12.675);</w:t>
      </w:r>
      <w:r w:rsidRPr="00927768">
        <w:rPr>
          <w:rStyle w:val="ExerciseCodeChar"/>
          <w:rFonts w:eastAsia="Calibri"/>
        </w:rPr>
        <w:br/>
        <w:t>System.out.printf("%2.1f%n", 12.675);</w:t>
      </w:r>
    </w:p>
    <w:p w:rsidR="00043DC1" w:rsidRPr="00043DC1" w:rsidRDefault="00043DC1" w:rsidP="00043DC1">
      <w:pPr>
        <w:pStyle w:val="ExerciseBody"/>
        <w:rPr>
          <w:rFonts w:eastAsia="Calibri"/>
          <w:b/>
        </w:rPr>
      </w:pPr>
      <w:r w:rsidRPr="00043DC1">
        <w:rPr>
          <w:rFonts w:eastAsia="Calibri"/>
          <w:b/>
        </w:rPr>
        <w:t>Answer:</w:t>
      </w:r>
    </w:p>
    <w:p w:rsidR="00E12C1D" w:rsidRPr="00DE122F" w:rsidRDefault="00E12C1D" w:rsidP="00043DC1">
      <w:pPr>
        <w:pStyle w:val="Results"/>
      </w:pPr>
      <w:r w:rsidRPr="00DE122F">
        <w:t>12.68</w:t>
      </w:r>
    </w:p>
    <w:p w:rsidR="00E12C1D" w:rsidRPr="00DE122F" w:rsidRDefault="00E12C1D" w:rsidP="00043DC1">
      <w:pPr>
        <w:pStyle w:val="Results"/>
      </w:pPr>
      <w:r w:rsidRPr="00DE122F">
        <w:t>12.68</w:t>
      </w:r>
    </w:p>
    <w:p w:rsidR="00E12C1D" w:rsidRPr="00DE122F" w:rsidRDefault="00E12C1D" w:rsidP="00043DC1">
      <w:pPr>
        <w:pStyle w:val="Results"/>
      </w:pPr>
      <w:r w:rsidRPr="00DE122F">
        <w:t>12.68</w:t>
      </w:r>
    </w:p>
    <w:p w:rsidR="00E12C1D" w:rsidRPr="00DE122F" w:rsidRDefault="00E12C1D" w:rsidP="00043DC1">
      <w:pPr>
        <w:pStyle w:val="Results"/>
      </w:pPr>
      <w:r w:rsidRPr="00DE122F">
        <w:t>12.68</w:t>
      </w:r>
    </w:p>
    <w:p w:rsidR="00E12C1D" w:rsidRDefault="00E12C1D" w:rsidP="00043DC1">
      <w:pPr>
        <w:pStyle w:val="Results"/>
      </w:pPr>
      <w:r w:rsidRPr="00DE122F">
        <w:t>12.7</w:t>
      </w:r>
    </w:p>
    <w:p w:rsidR="00E12C1D" w:rsidRDefault="00E12C1D" w:rsidP="00E12C1D">
      <w:pPr>
        <w:pStyle w:val="ExerciseNum"/>
        <w:ind w:right="0"/>
        <w:rPr>
          <w:rStyle w:val="ExerciseCodeChar"/>
          <w:rFonts w:eastAsia="Calibri"/>
        </w:rPr>
      </w:pPr>
      <w:r>
        <w:lastRenderedPageBreak/>
        <w:t>Complete the following snippet of code that will output "</w:t>
      </w:r>
      <w:r w:rsidRPr="00CE48D9">
        <w:t>My birthday is on FRIDAY SEPTEMBER 19, 1969</w:t>
      </w:r>
      <w:r>
        <w:t>".</w:t>
      </w:r>
      <w:r>
        <w:rPr>
          <w:lang w:val="en-US"/>
        </w:rPr>
        <w:t xml:space="preserve"> Note that you have to output the names of the week day and month in uppercase.</w:t>
      </w:r>
      <w:r>
        <w:br/>
      </w:r>
      <w:r>
        <w:br/>
      </w:r>
      <w:r w:rsidRPr="00CE48D9">
        <w:rPr>
          <w:rStyle w:val="ExerciseCodeChar"/>
          <w:rFonts w:eastAsia="Calibri"/>
        </w:rPr>
        <w:t>LocalDate bD</w:t>
      </w:r>
      <w:r>
        <w:rPr>
          <w:rStyle w:val="ExerciseCodeChar"/>
          <w:rFonts w:eastAsia="Calibri"/>
        </w:rPr>
        <w:t>ay = LocalDate.of(1969, 9, 19);</w:t>
      </w:r>
      <w:r w:rsidRPr="00CE48D9">
        <w:rPr>
          <w:rStyle w:val="ExerciseCodeChar"/>
          <w:rFonts w:eastAsia="Calibri"/>
        </w:rPr>
        <w:br/>
        <w:t xml:space="preserve">String format = /* Your </w:t>
      </w:r>
      <w:r>
        <w:rPr>
          <w:rStyle w:val="ExerciseCodeChar"/>
          <w:rFonts w:eastAsia="Calibri"/>
          <w:lang w:val="en-US"/>
        </w:rPr>
        <w:t>code</w:t>
      </w:r>
      <w:r w:rsidRPr="00CE48D9">
        <w:rPr>
          <w:rStyle w:val="ExerciseCodeChar"/>
          <w:rFonts w:eastAsia="Calibri"/>
        </w:rPr>
        <w:t xml:space="preserve"> goes here*/;</w:t>
      </w:r>
      <w:r w:rsidRPr="00CE48D9">
        <w:rPr>
          <w:rStyle w:val="ExerciseCodeChar"/>
          <w:rFonts w:eastAsia="Calibri"/>
        </w:rPr>
        <w:br/>
        <w:t>System.out.printf(format, bDay);</w:t>
      </w:r>
    </w:p>
    <w:p w:rsidR="00043DC1" w:rsidRPr="00043DC1" w:rsidRDefault="00043DC1" w:rsidP="00043DC1">
      <w:pPr>
        <w:pStyle w:val="ExerciseBody"/>
        <w:rPr>
          <w:rFonts w:eastAsia="Calibri"/>
          <w:b/>
        </w:rPr>
      </w:pPr>
      <w:r w:rsidRPr="00043DC1">
        <w:rPr>
          <w:rFonts w:eastAsia="Calibri"/>
          <w:b/>
        </w:rPr>
        <w:t>Solution:</w:t>
      </w:r>
    </w:p>
    <w:p w:rsidR="00043DC1" w:rsidRPr="00043DC1" w:rsidRDefault="00043DC1" w:rsidP="00043DC1">
      <w:pPr>
        <w:pStyle w:val="ExerciseCode"/>
        <w:rPr>
          <w:rFonts w:eastAsia="Calibri"/>
        </w:rPr>
      </w:pPr>
      <w:r w:rsidRPr="00043DC1">
        <w:rPr>
          <w:rFonts w:eastAsia="Calibri"/>
        </w:rPr>
        <w:t>LocalDate bDay = LocalDate.of(1969, 9, 19);</w:t>
      </w:r>
    </w:p>
    <w:p w:rsidR="00043DC1" w:rsidRPr="00043DC1" w:rsidRDefault="00043DC1" w:rsidP="00043DC1">
      <w:pPr>
        <w:pStyle w:val="ExerciseCode"/>
        <w:rPr>
          <w:rFonts w:eastAsia="Calibri"/>
        </w:rPr>
      </w:pPr>
      <w:r w:rsidRPr="00043DC1">
        <w:rPr>
          <w:rFonts w:eastAsia="Calibri"/>
        </w:rPr>
        <w:t>String format = "My birthday is on %TA %&lt;TB %&lt;td, %&lt;tY %n";</w:t>
      </w:r>
    </w:p>
    <w:p w:rsidR="00043DC1" w:rsidRPr="00043DC1" w:rsidRDefault="00043DC1" w:rsidP="00043DC1">
      <w:pPr>
        <w:pStyle w:val="ExerciseCode"/>
        <w:rPr>
          <w:rFonts w:eastAsia="Calibri"/>
        </w:rPr>
      </w:pPr>
      <w:r w:rsidRPr="00043DC1">
        <w:rPr>
          <w:rFonts w:eastAsia="Calibri"/>
        </w:rPr>
        <w:t>System.out.printf(format, bDay);</w:t>
      </w:r>
    </w:p>
    <w:p w:rsidR="00E12C1D" w:rsidRDefault="00E12C1D" w:rsidP="00E12C1D">
      <w:pPr>
        <w:pStyle w:val="ExerciseNum"/>
        <w:ind w:right="0"/>
        <w:rPr>
          <w:rStyle w:val="ExerciseCodeChar"/>
          <w:rFonts w:eastAsia="Calibri"/>
        </w:rPr>
      </w:pPr>
      <w:r>
        <w:t>Write the output of the following snippet of code.</w:t>
      </w:r>
      <w:r>
        <w:br/>
      </w:r>
      <w:r>
        <w:br/>
      </w:r>
      <w:r w:rsidRPr="00690B1B">
        <w:rPr>
          <w:rStyle w:val="ExerciseCodeChar"/>
          <w:rFonts w:eastAsia="Calibri"/>
        </w:rPr>
        <w:t>System.out.printf("%d%n", 16);</w:t>
      </w:r>
      <w:r w:rsidRPr="00690B1B">
        <w:rPr>
          <w:rStyle w:val="ExerciseCodeChar"/>
          <w:rFonts w:eastAsia="Calibri"/>
        </w:rPr>
        <w:br/>
        <w:t>System.out.printf("%x%n", 10);</w:t>
      </w:r>
      <w:r w:rsidRPr="00690B1B">
        <w:rPr>
          <w:rStyle w:val="ExerciseCodeChar"/>
          <w:rFonts w:eastAsia="Calibri"/>
        </w:rPr>
        <w:br/>
        <w:t>System.out.printf("%c%n", 'a');</w:t>
      </w:r>
      <w:r w:rsidRPr="00690B1B">
        <w:rPr>
          <w:rStyle w:val="ExerciseCodeChar"/>
          <w:rFonts w:eastAsia="Calibri"/>
        </w:rPr>
        <w:br/>
        <w:t>System.out.printf("'%5C' %n", '</w:t>
      </w:r>
      <w:r>
        <w:rPr>
          <w:rStyle w:val="ExerciseCodeChar"/>
          <w:rFonts w:eastAsia="Calibri"/>
          <w:lang w:val="en-US"/>
        </w:rPr>
        <w:t>a</w:t>
      </w:r>
      <w:r w:rsidRPr="00690B1B">
        <w:rPr>
          <w:rStyle w:val="ExerciseCodeChar"/>
          <w:rFonts w:eastAsia="Calibri"/>
        </w:rPr>
        <w:t>');</w:t>
      </w:r>
      <w:r w:rsidRPr="00690B1B">
        <w:rPr>
          <w:rStyle w:val="ExerciseCodeChar"/>
          <w:rFonts w:eastAsia="Calibri"/>
        </w:rPr>
        <w:br/>
        <w:t>System.out.printf("'%-5C' %n", '</w:t>
      </w:r>
      <w:r>
        <w:rPr>
          <w:rStyle w:val="ExerciseCodeChar"/>
          <w:rFonts w:eastAsia="Calibri"/>
          <w:lang w:val="en-US"/>
        </w:rPr>
        <w:t>a</w:t>
      </w:r>
      <w:r w:rsidRPr="00690B1B">
        <w:rPr>
          <w:rStyle w:val="ExerciseCodeChar"/>
          <w:rFonts w:eastAsia="Calibri"/>
        </w:rPr>
        <w:t>');</w:t>
      </w:r>
    </w:p>
    <w:p w:rsidR="00043DC1" w:rsidRPr="00043DC1" w:rsidRDefault="00043DC1" w:rsidP="00043DC1">
      <w:pPr>
        <w:pStyle w:val="ExerciseBody"/>
        <w:rPr>
          <w:rFonts w:eastAsia="Calibri"/>
        </w:rPr>
      </w:pPr>
      <w:r w:rsidRPr="00043DC1">
        <w:rPr>
          <w:rFonts w:eastAsia="Calibri"/>
        </w:rPr>
        <w:t>Answer</w:t>
      </w:r>
      <w:r w:rsidRPr="00043DC1">
        <w:t>:</w:t>
      </w:r>
    </w:p>
    <w:p w:rsidR="00E12C1D" w:rsidRPr="004649A8" w:rsidRDefault="00E12C1D" w:rsidP="00043DC1">
      <w:pPr>
        <w:pStyle w:val="Results"/>
      </w:pPr>
      <w:r w:rsidRPr="004649A8">
        <w:t>16</w:t>
      </w:r>
    </w:p>
    <w:p w:rsidR="00E12C1D" w:rsidRPr="004649A8" w:rsidRDefault="00E12C1D" w:rsidP="00043DC1">
      <w:pPr>
        <w:pStyle w:val="Results"/>
      </w:pPr>
      <w:r w:rsidRPr="004649A8">
        <w:t>a</w:t>
      </w:r>
    </w:p>
    <w:p w:rsidR="00E12C1D" w:rsidRPr="004649A8" w:rsidRDefault="00E12C1D" w:rsidP="00043DC1">
      <w:pPr>
        <w:pStyle w:val="Results"/>
      </w:pPr>
      <w:r w:rsidRPr="004649A8">
        <w:t>a</w:t>
      </w:r>
    </w:p>
    <w:p w:rsidR="00E12C1D" w:rsidRPr="004649A8" w:rsidRDefault="00E12C1D" w:rsidP="00043DC1">
      <w:pPr>
        <w:pStyle w:val="Results"/>
      </w:pPr>
      <w:r w:rsidRPr="004649A8">
        <w:t xml:space="preserve">'    A' </w:t>
      </w:r>
    </w:p>
    <w:p w:rsidR="00E12C1D" w:rsidRPr="004649A8" w:rsidRDefault="00E12C1D" w:rsidP="00043DC1">
      <w:pPr>
        <w:pStyle w:val="Results"/>
      </w:pPr>
      <w:r w:rsidRPr="004649A8">
        <w:t>'A    '</w:t>
      </w:r>
    </w:p>
    <w:p w:rsidR="00E12C1D" w:rsidRPr="00043DC1" w:rsidRDefault="00E12C1D" w:rsidP="00E12C1D">
      <w:pPr>
        <w:pStyle w:val="ExerciseNum"/>
        <w:ind w:right="0"/>
        <w:rPr>
          <w:rStyle w:val="ExerciseCodeChar"/>
          <w:rFonts w:ascii="HelveticaNeue Condensed" w:eastAsia="Calibri" w:hAnsi="HelveticaNeue Condensed"/>
          <w:sz w:val="20"/>
        </w:rPr>
      </w:pPr>
      <w:r w:rsidRPr="00383636">
        <w:t>Write the output of the following snippet of code.</w:t>
      </w:r>
      <w:r>
        <w:rPr>
          <w:rStyle w:val="ExerciseCodeChar"/>
          <w:rFonts w:eastAsia="Calibri"/>
          <w:lang w:val="en-US"/>
        </w:rPr>
        <w:br/>
      </w:r>
      <w:r>
        <w:rPr>
          <w:rStyle w:val="ExerciseCodeChar"/>
          <w:rFonts w:eastAsia="Calibri"/>
          <w:lang w:val="en-US"/>
        </w:rPr>
        <w:br/>
      </w:r>
      <w:r w:rsidRPr="00383636">
        <w:rPr>
          <w:rStyle w:val="ExerciseCodeChar"/>
          <w:rFonts w:eastAsia="Calibri"/>
        </w:rPr>
        <w:t>System.out.printf("%s %&lt;s %s %1$s %s%n", "Li", "Hu", "Xi");</w:t>
      </w:r>
    </w:p>
    <w:p w:rsidR="00043DC1" w:rsidRPr="00043DC1" w:rsidRDefault="00043DC1" w:rsidP="00043DC1">
      <w:pPr>
        <w:pStyle w:val="ExerciseBody"/>
        <w:rPr>
          <w:rFonts w:eastAsia="Calibri"/>
          <w:b/>
        </w:rPr>
      </w:pPr>
      <w:r w:rsidRPr="00043DC1">
        <w:rPr>
          <w:rFonts w:eastAsia="Calibri"/>
          <w:b/>
        </w:rPr>
        <w:t>Answer:</w:t>
      </w:r>
    </w:p>
    <w:p w:rsidR="00E12C1D" w:rsidRPr="00E12C1D" w:rsidRDefault="00E12C1D" w:rsidP="00043DC1">
      <w:pPr>
        <w:pStyle w:val="Results"/>
      </w:pPr>
      <w:r w:rsidRPr="004649A8">
        <w:t>Li Li Hu Li Xi</w:t>
      </w:r>
      <w:bookmarkStart w:id="5" w:name="_GoBack"/>
      <w:bookmarkEnd w:id="5"/>
    </w:p>
    <w:sectPr w:rsidR="00E12C1D" w:rsidRPr="00E12C1D" w:rsidSect="00DF4963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pgSz w:w="10800" w:h="13320" w:code="1"/>
      <w:pgMar w:top="547" w:right="1080" w:bottom="547" w:left="1080" w:header="547" w:footer="547" w:gutter="0"/>
      <w:cols w:space="296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A3989" w:rsidRDefault="007A3989">
      <w:r>
        <w:separator/>
      </w:r>
    </w:p>
  </w:endnote>
  <w:endnote w:type="continuationSeparator" w:id="0">
    <w:p w:rsidR="007A3989" w:rsidRDefault="007A39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1" w:fontKey="{CD61CDE1-12BE-46CB-BBD4-FE720607EC12}"/>
    <w:embedBold r:id="rId2" w:fontKey="{5C22FCEB-3276-4684-A1D5-279EF63A4892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846803F3-DCFD-4CB6-9C37-5FDD8190613B}"/>
    <w:embedBold r:id="rId4" w:fontKey="{6AFEE6D1-B0C8-41EF-8ADF-063510CE0995}"/>
    <w:embedItalic r:id="rId5" w:fontKey="{9F5E7F65-CACB-4EC7-B67E-E15838ED089B}"/>
    <w:embedBoldItalic r:id="rId6" w:fontKey="{15090D46-4486-4811-B10C-B8A6BFD5866B}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Utopia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Bold r:id="rId7" w:fontKey="{9B8FCBDE-4ACB-4445-B0A8-FF4F1F84F9FE}"/>
    <w:embedBoldItalic r:id="rId8" w:fontKey="{1A676DCA-905D-4CA5-BFD7-B5CE3841A6D7}"/>
  </w:font>
  <w:font w:name="PMingLiU">
    <w:altName w:val="新細明體"/>
    <w:panose1 w:val="02010601000101010101"/>
    <w:charset w:val="88"/>
    <w:family w:val="auto"/>
    <w:notTrueType/>
    <w:pitch w:val="variable"/>
    <w:sig w:usb0="00000001" w:usb1="08080000" w:usb2="00000010" w:usb3="00000000" w:csb0="00100000" w:csb1="00000000"/>
  </w:font>
  <w:font w:name="TheSansMonoConBlack"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TheSansMonoConNormal"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Utopia Bold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HelveticaNeue Condensed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9" w:fontKey="{103AAC83-743D-469B-AD8C-0D9BBA475B23}"/>
  </w:font>
  <w:font w:name="HelveticaNeue MediumExt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Neue MediumCond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73FAF344-3D15-4087-89BA-69EAFC3E1449}"/>
  </w:font>
  <w:font w:name="ZapfDingbats"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Helvetica 65 Medium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Utopia Black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  <w:embedRegular r:id="rId11" w:fontKey="{E90CED49-EF7E-4E29-B70E-7E2CB1929E18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2" w:fontKey="{4842BD91-0D74-4372-9899-E69A9B9089D5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Minion Pro">
    <w:altName w:val="Minion Pro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19821580"/>
      <w:docPartObj>
        <w:docPartGallery w:val="Page Numbers (Bottom of Page)"/>
        <w:docPartUnique/>
      </w:docPartObj>
    </w:sdtPr>
    <w:sdtEndPr/>
    <w:sdtContent>
      <w:p w:rsidR="00E111F4" w:rsidRDefault="00E111F4" w:rsidP="00AA43FB">
        <w:pPr>
          <w:pStyle w:val="Footer"/>
        </w:pPr>
        <w:r w:rsidRPr="0069537B">
          <w:rPr>
            <w:rStyle w:val="PageNumber"/>
          </w:rPr>
          <w:fldChar w:fldCharType="begin"/>
        </w:r>
        <w:r w:rsidRPr="0069537B">
          <w:rPr>
            <w:rStyle w:val="PageNumber"/>
          </w:rPr>
          <w:instrText xml:space="preserve"> PAGE   \* MERGEFORMAT </w:instrText>
        </w:r>
        <w:r w:rsidRPr="0069537B">
          <w:rPr>
            <w:rStyle w:val="PageNumber"/>
          </w:rPr>
          <w:fldChar w:fldCharType="separate"/>
        </w:r>
        <w:r w:rsidR="000505AD">
          <w:rPr>
            <w:rStyle w:val="PageNumber"/>
            <w:noProof/>
          </w:rPr>
          <w:t>4</w:t>
        </w:r>
        <w:r w:rsidRPr="0069537B">
          <w:rPr>
            <w:rStyle w:val="PageNumber"/>
          </w:rPr>
          <w:fldChar w:fldCharType="end"/>
        </w:r>
        <w:r>
          <w:tab/>
        </w:r>
        <w:r>
          <w:tab/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111F4" w:rsidRPr="0069537B" w:rsidRDefault="00E111F4" w:rsidP="0069537B">
    <w:pPr>
      <w:pStyle w:val="Footer"/>
      <w:rPr>
        <w:lang w:val="en-US"/>
      </w:rPr>
    </w:pPr>
    <w:r>
      <w:rPr>
        <w:rStyle w:val="PageNumber"/>
        <w:lang w:val="en-US"/>
      </w:rPr>
      <w:tab/>
    </w:r>
    <w:r>
      <w:rPr>
        <w:rStyle w:val="PageNumber"/>
        <w:lang w:val="en-US"/>
      </w:rPr>
      <w:tab/>
    </w:r>
    <w:r w:rsidRPr="00222F70">
      <w:rPr>
        <w:rStyle w:val="PageNumber"/>
      </w:rPr>
      <w:fldChar w:fldCharType="begin"/>
    </w:r>
    <w:r w:rsidRPr="00222F70">
      <w:rPr>
        <w:rStyle w:val="PageNumber"/>
      </w:rPr>
      <w:instrText xml:space="preserve"> PAGE   \* MERGEFORMAT </w:instrText>
    </w:r>
    <w:r w:rsidRPr="00222F70">
      <w:rPr>
        <w:rStyle w:val="PageNumber"/>
      </w:rPr>
      <w:fldChar w:fldCharType="separate"/>
    </w:r>
    <w:r w:rsidR="00043DC1">
      <w:rPr>
        <w:rStyle w:val="PageNumber"/>
        <w:noProof/>
      </w:rPr>
      <w:t>3</w:t>
    </w:r>
    <w:r w:rsidRPr="00222F70"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A3989" w:rsidRDefault="007A3989">
      <w:r>
        <w:separator/>
      </w:r>
    </w:p>
  </w:footnote>
  <w:footnote w:type="continuationSeparator" w:id="0">
    <w:p w:rsidR="007A3989" w:rsidRDefault="007A398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111F4" w:rsidRPr="00B570C8" w:rsidRDefault="00E111F4" w:rsidP="00B570C8">
    <w:pPr>
      <w:pStyle w:val="Header"/>
      <w:ind w:left="-450"/>
      <w:rPr>
        <w:sz w:val="16"/>
        <w:szCs w:val="16"/>
        <w:lang w:val="en-US"/>
      </w:rPr>
    </w:pPr>
    <w:r>
      <w:t xml:space="preserve">CHAPTER </w:t>
    </w:r>
    <w:r>
      <w:rPr>
        <w:lang w:val="en-US"/>
      </w:rPr>
      <w:t>17</w:t>
    </w:r>
    <w:r>
      <w:rPr>
        <w:color w:val="BFBFBF"/>
        <w:szCs w:val="16"/>
      </w:rPr>
      <w:t xml:space="preserve"> </w:t>
    </w:r>
    <w:r w:rsidRPr="00EB773D">
      <w:rPr>
        <w:rStyle w:val="GrayDingbat"/>
      </w:rPr>
      <w:t></w:t>
    </w:r>
    <w:r>
      <w:t xml:space="preserve"> </w:t>
    </w:r>
    <w:r>
      <w:rPr>
        <w:lang w:val="en-US"/>
      </w:rPr>
      <w:t>Formatting Data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111F4" w:rsidRPr="00B570C8" w:rsidRDefault="00E111F4" w:rsidP="00B570C8">
    <w:pPr>
      <w:pStyle w:val="Header"/>
      <w:ind w:left="-450"/>
      <w:rPr>
        <w:sz w:val="16"/>
        <w:szCs w:val="16"/>
        <w:lang w:val="en-US"/>
      </w:rPr>
    </w:pPr>
    <w:r>
      <w:t xml:space="preserve">CHAPTER </w:t>
    </w:r>
    <w:r>
      <w:rPr>
        <w:lang w:val="en-US"/>
      </w:rPr>
      <w:t>17</w:t>
    </w:r>
    <w:r>
      <w:rPr>
        <w:color w:val="BFBFBF"/>
        <w:szCs w:val="16"/>
      </w:rPr>
      <w:t xml:space="preserve"> </w:t>
    </w:r>
    <w:r w:rsidRPr="00EB773D">
      <w:rPr>
        <w:rStyle w:val="GrayDingbat"/>
      </w:rPr>
      <w:t></w:t>
    </w:r>
    <w:r>
      <w:t xml:space="preserve"> </w:t>
    </w:r>
    <w:r>
      <w:rPr>
        <w:lang w:val="en-US"/>
      </w:rPr>
      <w:t>Formatting Data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111F4" w:rsidRDefault="00E111F4" w:rsidP="0069537B">
    <w:pPr>
      <w:pStyle w:val="ChapterNumb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F4B23DE" wp14:editId="20ABCE5F">
              <wp:simplePos x="0" y="0"/>
              <wp:positionH relativeFrom="column">
                <wp:posOffset>-2075180</wp:posOffset>
              </wp:positionH>
              <wp:positionV relativeFrom="paragraph">
                <wp:posOffset>-2176145</wp:posOffset>
              </wp:positionV>
              <wp:extent cx="7574280" cy="3826510"/>
              <wp:effectExtent l="10795" t="5080" r="6350" b="6985"/>
              <wp:wrapNone/>
              <wp:docPr id="46" name="Rounded Rectangle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574280" cy="3826510"/>
                      </a:xfrm>
                      <a:prstGeom prst="roundRect">
                        <a:avLst>
                          <a:gd name="adj" fmla="val 16667"/>
                        </a:avLst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D8D8D8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oundrect w14:anchorId="1932DDAF" id="Rounded Rectangle 46" o:spid="_x0000_s1026" style="position:absolute;margin-left:-163.4pt;margin-top:-171.35pt;width:596.4pt;height:301.3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" filled="f" fillcolor="#d8d8d8"/>
          </w:pict>
        </mc:Fallback>
      </mc:AlternateContent>
    </w:r>
    <w:r>
      <w:t>C H A P T E R  17</w:t>
    </w:r>
  </w:p>
  <w:p w:rsidR="00E111F4" w:rsidRPr="00B44665" w:rsidRDefault="00E111F4" w:rsidP="0069537B">
    <w:pPr>
      <w:rPr>
        <w:rFonts w:ascii="Wingdings" w:hAnsi="Wingdings"/>
        <w:sz w:val="28"/>
        <w:szCs w:val="28"/>
      </w:rPr>
    </w:pPr>
    <w:r w:rsidRPr="00B44665">
      <w:rPr>
        <w:rFonts w:ascii="Wingdings" w:hAnsi="Wingdings"/>
        <w:sz w:val="28"/>
        <w:szCs w:val="28"/>
      </w:rPr>
      <w:t></w:t>
    </w:r>
    <w:r w:rsidRPr="00B44665">
      <w:rPr>
        <w:rFonts w:ascii="Wingdings" w:hAnsi="Wingdings"/>
        <w:sz w:val="28"/>
        <w:szCs w:val="28"/>
      </w:rPr>
      <w:t></w:t>
    </w:r>
    <w:r w:rsidRPr="00B44665">
      <w:rPr>
        <w:rFonts w:ascii="Wingdings" w:hAnsi="Wingdings"/>
        <w:sz w:val="28"/>
        <w:szCs w:val="28"/>
      </w:rPr>
      <w:t></w:t>
    </w:r>
    <w:r w:rsidRPr="00B44665">
      <w:rPr>
        <w:rFonts w:ascii="Wingdings" w:hAnsi="Wingdings"/>
        <w:sz w:val="28"/>
        <w:szCs w:val="28"/>
      </w:rPr>
      <w:t></w:t>
    </w:r>
    <w:r w:rsidRPr="00B44665">
      <w:rPr>
        <w:rFonts w:ascii="Wingdings" w:hAnsi="Wingdings"/>
        <w:sz w:val="28"/>
        <w:szCs w:val="28"/>
      </w:rPr>
      <w:t></w:t>
    </w:r>
  </w:p>
  <w:p w:rsidR="00E111F4" w:rsidRDefault="00E111F4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D2A2316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350FC2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867471F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6DD4DD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2E664F3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D228CF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0CE6BE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A7B44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935CBB00"/>
    <w:lvl w:ilvl="0">
      <w:start w:val="1"/>
      <w:numFmt w:val="decimal"/>
      <w:lvlText w:val="Chapter %1."/>
      <w:lvlJc w:val="center"/>
      <w:pPr>
        <w:ind w:left="360" w:hanging="360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2544FC0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9290E84"/>
    <w:multiLevelType w:val="hybridMultilevel"/>
    <w:tmpl w:val="718A4ADC"/>
    <w:lvl w:ilvl="0" w:tplc="92E61FCE">
      <w:start w:val="1"/>
      <w:numFmt w:val="bullet"/>
      <w:pStyle w:val="Exercise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45E1880"/>
    <w:multiLevelType w:val="hybridMultilevel"/>
    <w:tmpl w:val="360E452C"/>
    <w:lvl w:ilvl="0" w:tplc="5680D68A">
      <w:start w:val="1"/>
      <w:numFmt w:val="decimal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1547006D"/>
    <w:multiLevelType w:val="hybridMultilevel"/>
    <w:tmpl w:val="CE1ED6B6"/>
    <w:lvl w:ilvl="0" w:tplc="73423BBA">
      <w:start w:val="1"/>
      <w:numFmt w:val="decimal"/>
      <w:pStyle w:val="SideBar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15F879AB"/>
    <w:multiLevelType w:val="multilevel"/>
    <w:tmpl w:val="BB44A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3147492"/>
    <w:multiLevelType w:val="hybridMultilevel"/>
    <w:tmpl w:val="86DC0576"/>
    <w:lvl w:ilvl="0" w:tplc="F3EC4AA6">
      <w:start w:val="1"/>
      <w:numFmt w:val="bullet"/>
      <w:pStyle w:val="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0E7CFD"/>
    <w:multiLevelType w:val="multilevel"/>
    <w:tmpl w:val="39A27BCE"/>
    <w:styleLink w:val="TableBullet"/>
    <w:lvl w:ilvl="0">
      <w:start w:val="1"/>
      <w:numFmt w:val="bullet"/>
      <w:lvlText w:val=""/>
      <w:lvlJc w:val="left"/>
      <w:pPr>
        <w:ind w:left="284" w:hanging="284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568" w:hanging="284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852" w:hanging="284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136" w:hanging="284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420" w:hanging="284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704" w:hanging="284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988" w:hanging="284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272" w:hanging="284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556" w:hanging="284"/>
      </w:pPr>
      <w:rPr>
        <w:rFonts w:hint="default"/>
      </w:rPr>
    </w:lvl>
  </w:abstractNum>
  <w:abstractNum w:abstractNumId="16" w15:restartNumberingAfterBreak="0">
    <w:nsid w:val="370D39AE"/>
    <w:multiLevelType w:val="hybridMultilevel"/>
    <w:tmpl w:val="F4C8507E"/>
    <w:lvl w:ilvl="0" w:tplc="7B1C5656">
      <w:start w:val="1"/>
      <w:numFmt w:val="decimal"/>
      <w:pStyle w:val="NumList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3A936702"/>
    <w:multiLevelType w:val="hybridMultilevel"/>
    <w:tmpl w:val="6E9E27F2"/>
    <w:lvl w:ilvl="0" w:tplc="F94443AC">
      <w:start w:val="1"/>
      <w:numFmt w:val="lowerLetter"/>
      <w:pStyle w:val="NumSubList"/>
      <w:lvlText w:val="%1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BC10E05"/>
    <w:multiLevelType w:val="multilevel"/>
    <w:tmpl w:val="C13CA800"/>
    <w:styleLink w:val="MultiLevelStyleWithNoChapterNumbers"/>
    <w:lvl w:ilvl="0">
      <w:start w:val="1"/>
      <w:numFmt w:val="none"/>
      <w:suff w:val="nothing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9" w15:restartNumberingAfterBreak="0">
    <w:nsid w:val="3F0C5E31"/>
    <w:multiLevelType w:val="multilevel"/>
    <w:tmpl w:val="90520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49F5956"/>
    <w:multiLevelType w:val="hybridMultilevel"/>
    <w:tmpl w:val="00F87AA4"/>
    <w:lvl w:ilvl="0" w:tplc="15863894">
      <w:start w:val="1"/>
      <w:numFmt w:val="decimal"/>
      <w:pStyle w:val="ExerciseNum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576"/>
        </w:tabs>
        <w:ind w:left="576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96"/>
        </w:tabs>
        <w:ind w:left="1296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16"/>
        </w:tabs>
        <w:ind w:left="2016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2736"/>
        </w:tabs>
        <w:ind w:left="2736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456"/>
        </w:tabs>
        <w:ind w:left="3456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176"/>
        </w:tabs>
        <w:ind w:left="4176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4896"/>
        </w:tabs>
        <w:ind w:left="4896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616"/>
        </w:tabs>
        <w:ind w:left="5616" w:hanging="180"/>
      </w:pPr>
    </w:lvl>
  </w:abstractNum>
  <w:abstractNum w:abstractNumId="21" w15:restartNumberingAfterBreak="0">
    <w:nsid w:val="4F890B6E"/>
    <w:multiLevelType w:val="hybridMultilevel"/>
    <w:tmpl w:val="6B38D9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3593E90"/>
    <w:multiLevelType w:val="hybridMultilevel"/>
    <w:tmpl w:val="3A261BF8"/>
    <w:lvl w:ilvl="0" w:tplc="15863894">
      <w:start w:val="1"/>
      <w:numFmt w:val="lowerLetter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8161E79"/>
    <w:multiLevelType w:val="hybridMultilevel"/>
    <w:tmpl w:val="71D444B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5AAA714B"/>
    <w:multiLevelType w:val="multilevel"/>
    <w:tmpl w:val="4196794C"/>
    <w:styleLink w:val="Style1"/>
    <w:lvl w:ilvl="0">
      <w:start w:val="1"/>
      <w:numFmt w:val="upperLetter"/>
      <w:lvlText w:val="Appendix 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5" w15:restartNumberingAfterBreak="0">
    <w:nsid w:val="5CC25960"/>
    <w:multiLevelType w:val="hybridMultilevel"/>
    <w:tmpl w:val="5F9C4C10"/>
    <w:lvl w:ilvl="0" w:tplc="DC4626F2">
      <w:start w:val="1"/>
      <w:numFmt w:val="decimal"/>
      <w:pStyle w:val="DocumentMap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 w15:restartNumberingAfterBreak="0">
    <w:nsid w:val="5E3E3CD8"/>
    <w:multiLevelType w:val="multilevel"/>
    <w:tmpl w:val="B6D6AE8A"/>
    <w:styleLink w:val="JavaBookMultiLevelListStyle"/>
    <w:lvl w:ilvl="0">
      <w:start w:val="1"/>
      <w:numFmt w:val="decimal"/>
      <w:suff w:val="space"/>
      <w:lvlText w:val="Chapter %1."/>
      <w:lvlJc w:val="left"/>
      <w:pPr>
        <w:ind w:left="0" w:firstLine="0"/>
      </w:pPr>
      <w:rPr>
        <w:rFonts w:ascii="Book Antiqua" w:hAnsi="Book Antiqua" w:hint="default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27" w15:restartNumberingAfterBreak="0">
    <w:nsid w:val="620775CB"/>
    <w:multiLevelType w:val="hybridMultilevel"/>
    <w:tmpl w:val="97E237D0"/>
    <w:lvl w:ilvl="0" w:tplc="DC4626F2">
      <w:start w:val="1"/>
      <w:numFmt w:val="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3028AD"/>
    <w:multiLevelType w:val="hybridMultilevel"/>
    <w:tmpl w:val="11C02FF6"/>
    <w:lvl w:ilvl="0" w:tplc="50AA16C4">
      <w:start w:val="1"/>
      <w:numFmt w:val="decimal"/>
      <w:pStyle w:val="JavaBookNumberList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5437E28"/>
    <w:multiLevelType w:val="hybridMultilevel"/>
    <w:tmpl w:val="42B2F19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74861BBF"/>
    <w:multiLevelType w:val="hybridMultilevel"/>
    <w:tmpl w:val="3886EBBC"/>
    <w:lvl w:ilvl="0" w:tplc="0F9E9F5C">
      <w:start w:val="1"/>
      <w:numFmt w:val="bullet"/>
      <w:pStyle w:val="SideBar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448"/>
        </w:tabs>
        <w:ind w:left="24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168"/>
        </w:tabs>
        <w:ind w:left="31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888"/>
        </w:tabs>
        <w:ind w:left="38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08"/>
        </w:tabs>
        <w:ind w:left="46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328"/>
        </w:tabs>
        <w:ind w:left="53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048"/>
        </w:tabs>
        <w:ind w:left="60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768"/>
        </w:tabs>
        <w:ind w:left="67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488"/>
        </w:tabs>
        <w:ind w:left="7488" w:hanging="360"/>
      </w:pPr>
      <w:rPr>
        <w:rFonts w:ascii="Wingdings" w:hAnsi="Wingdings" w:hint="default"/>
      </w:rPr>
    </w:lvl>
  </w:abstractNum>
  <w:abstractNum w:abstractNumId="31" w15:restartNumberingAfterBreak="0">
    <w:nsid w:val="7BAB193E"/>
    <w:multiLevelType w:val="multilevel"/>
    <w:tmpl w:val="AF78FD22"/>
    <w:styleLink w:val="Style2"/>
    <w:lvl w:ilvl="0">
      <w:start w:val="1"/>
      <w:numFmt w:val="upperLetter"/>
      <w:suff w:val="space"/>
      <w:lvlText w:val="Appendix 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2" w15:restartNumberingAfterBreak="0">
    <w:nsid w:val="7F3C6E1E"/>
    <w:multiLevelType w:val="hybridMultilevel"/>
    <w:tmpl w:val="7EE6D3FC"/>
    <w:lvl w:ilvl="0" w:tplc="FABEF916">
      <w:start w:val="1"/>
      <w:numFmt w:val="bullet"/>
      <w:pStyle w:val="ListParagraph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25"/>
  </w:num>
  <w:num w:numId="2">
    <w:abstractNumId w:val="10"/>
  </w:num>
  <w:num w:numId="3">
    <w:abstractNumId w:val="30"/>
  </w:num>
  <w:num w:numId="4">
    <w:abstractNumId w:val="14"/>
  </w:num>
  <w:num w:numId="5">
    <w:abstractNumId w:val="20"/>
  </w:num>
  <w:num w:numId="6">
    <w:abstractNumId w:val="12"/>
  </w:num>
  <w:num w:numId="7">
    <w:abstractNumId w:val="17"/>
  </w:num>
  <w:num w:numId="8">
    <w:abstractNumId w:val="15"/>
  </w:num>
  <w:num w:numId="9">
    <w:abstractNumId w:val="26"/>
  </w:num>
  <w:num w:numId="10">
    <w:abstractNumId w:val="18"/>
  </w:num>
  <w:num w:numId="11">
    <w:abstractNumId w:val="24"/>
  </w:num>
  <w:num w:numId="12">
    <w:abstractNumId w:val="31"/>
  </w:num>
  <w:num w:numId="13">
    <w:abstractNumId w:val="32"/>
  </w:num>
  <w:num w:numId="14">
    <w:abstractNumId w:val="28"/>
  </w:num>
  <w:num w:numId="15">
    <w:abstractNumId w:val="16"/>
    <w:lvlOverride w:ilvl="0">
      <w:startOverride w:val="1"/>
    </w:lvlOverride>
  </w:num>
  <w:num w:numId="16">
    <w:abstractNumId w:val="6"/>
  </w:num>
  <w:num w:numId="17">
    <w:abstractNumId w:val="5"/>
  </w:num>
  <w:num w:numId="18">
    <w:abstractNumId w:val="4"/>
  </w:num>
  <w:num w:numId="19">
    <w:abstractNumId w:val="3"/>
  </w:num>
  <w:num w:numId="20">
    <w:abstractNumId w:val="2"/>
  </w:num>
  <w:num w:numId="21">
    <w:abstractNumId w:val="1"/>
  </w:num>
  <w:num w:numId="22">
    <w:abstractNumId w:val="0"/>
  </w:num>
  <w:num w:numId="23">
    <w:abstractNumId w:val="23"/>
  </w:num>
  <w:num w:numId="24">
    <w:abstractNumId w:val="21"/>
  </w:num>
  <w:num w:numId="25">
    <w:abstractNumId w:val="13"/>
  </w:num>
  <w:num w:numId="26">
    <w:abstractNumId w:val="19"/>
  </w:num>
  <w:num w:numId="27">
    <w:abstractNumId w:val="11"/>
  </w:num>
  <w:num w:numId="28">
    <w:abstractNumId w:val="22"/>
  </w:num>
  <w:num w:numId="29">
    <w:abstractNumId w:val="27"/>
  </w:num>
  <w:num w:numId="30">
    <w:abstractNumId w:val="16"/>
  </w:num>
  <w:num w:numId="31">
    <w:abstractNumId w:val="9"/>
  </w:num>
  <w:num w:numId="32">
    <w:abstractNumId w:val="8"/>
  </w:num>
  <w:num w:numId="33">
    <w:abstractNumId w:val="7"/>
  </w:num>
  <w:num w:numId="34">
    <w:abstractNumId w:val="29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embedTrueTypeFonts/>
  <w:proofState w:spelling="clean" w:grammar="clean"/>
  <w:attachedTemplate r:id="rId1"/>
  <w:linkStyles/>
  <w:stylePaneFormatFilter w:val="3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04A6"/>
    <w:rsid w:val="00000356"/>
    <w:rsid w:val="0000085B"/>
    <w:rsid w:val="00001A31"/>
    <w:rsid w:val="00002570"/>
    <w:rsid w:val="00003F2B"/>
    <w:rsid w:val="00005944"/>
    <w:rsid w:val="00005973"/>
    <w:rsid w:val="00006CCC"/>
    <w:rsid w:val="00006EC0"/>
    <w:rsid w:val="000075CA"/>
    <w:rsid w:val="00007C63"/>
    <w:rsid w:val="00010427"/>
    <w:rsid w:val="00011461"/>
    <w:rsid w:val="00011846"/>
    <w:rsid w:val="00011D30"/>
    <w:rsid w:val="00012205"/>
    <w:rsid w:val="00012674"/>
    <w:rsid w:val="00013A51"/>
    <w:rsid w:val="00013C3D"/>
    <w:rsid w:val="0001506D"/>
    <w:rsid w:val="0001549F"/>
    <w:rsid w:val="00015A24"/>
    <w:rsid w:val="000161E2"/>
    <w:rsid w:val="000177C8"/>
    <w:rsid w:val="00020A40"/>
    <w:rsid w:val="00021A6B"/>
    <w:rsid w:val="00023756"/>
    <w:rsid w:val="00023814"/>
    <w:rsid w:val="000239A1"/>
    <w:rsid w:val="00023EBE"/>
    <w:rsid w:val="00024AEF"/>
    <w:rsid w:val="000259EC"/>
    <w:rsid w:val="000266DC"/>
    <w:rsid w:val="00031178"/>
    <w:rsid w:val="000318FD"/>
    <w:rsid w:val="00031D66"/>
    <w:rsid w:val="000325C4"/>
    <w:rsid w:val="0003399C"/>
    <w:rsid w:val="00033AEB"/>
    <w:rsid w:val="000345ED"/>
    <w:rsid w:val="000345FB"/>
    <w:rsid w:val="00036AED"/>
    <w:rsid w:val="00037D73"/>
    <w:rsid w:val="00041B40"/>
    <w:rsid w:val="00042176"/>
    <w:rsid w:val="00043A29"/>
    <w:rsid w:val="00043DC1"/>
    <w:rsid w:val="00044623"/>
    <w:rsid w:val="00045222"/>
    <w:rsid w:val="00045A5D"/>
    <w:rsid w:val="000505AD"/>
    <w:rsid w:val="00050F1D"/>
    <w:rsid w:val="00052A31"/>
    <w:rsid w:val="000534FB"/>
    <w:rsid w:val="00060FB5"/>
    <w:rsid w:val="00061BB2"/>
    <w:rsid w:val="00061D2C"/>
    <w:rsid w:val="00064306"/>
    <w:rsid w:val="00064756"/>
    <w:rsid w:val="00064AA7"/>
    <w:rsid w:val="000802C1"/>
    <w:rsid w:val="00082B8F"/>
    <w:rsid w:val="00082CED"/>
    <w:rsid w:val="00083262"/>
    <w:rsid w:val="00085D13"/>
    <w:rsid w:val="00086D6D"/>
    <w:rsid w:val="00086F89"/>
    <w:rsid w:val="0009052F"/>
    <w:rsid w:val="000911BB"/>
    <w:rsid w:val="0009547A"/>
    <w:rsid w:val="00096521"/>
    <w:rsid w:val="000A0CCF"/>
    <w:rsid w:val="000A0F0B"/>
    <w:rsid w:val="000A0F96"/>
    <w:rsid w:val="000A1AFB"/>
    <w:rsid w:val="000A3B08"/>
    <w:rsid w:val="000A6731"/>
    <w:rsid w:val="000A6D4B"/>
    <w:rsid w:val="000B0E13"/>
    <w:rsid w:val="000B18A4"/>
    <w:rsid w:val="000B202B"/>
    <w:rsid w:val="000B20CA"/>
    <w:rsid w:val="000B2D0A"/>
    <w:rsid w:val="000B50EE"/>
    <w:rsid w:val="000B5475"/>
    <w:rsid w:val="000C0458"/>
    <w:rsid w:val="000C21F1"/>
    <w:rsid w:val="000C24AF"/>
    <w:rsid w:val="000C3698"/>
    <w:rsid w:val="000C3E09"/>
    <w:rsid w:val="000C59CA"/>
    <w:rsid w:val="000C5FA8"/>
    <w:rsid w:val="000C662B"/>
    <w:rsid w:val="000C6696"/>
    <w:rsid w:val="000C6E91"/>
    <w:rsid w:val="000C74A9"/>
    <w:rsid w:val="000D2E1B"/>
    <w:rsid w:val="000D34F8"/>
    <w:rsid w:val="000D40B5"/>
    <w:rsid w:val="000D5E2C"/>
    <w:rsid w:val="000D620C"/>
    <w:rsid w:val="000D6617"/>
    <w:rsid w:val="000E1762"/>
    <w:rsid w:val="000E1D25"/>
    <w:rsid w:val="000E3A99"/>
    <w:rsid w:val="000E4F4A"/>
    <w:rsid w:val="000E67E7"/>
    <w:rsid w:val="000E785A"/>
    <w:rsid w:val="000F007D"/>
    <w:rsid w:val="000F2A76"/>
    <w:rsid w:val="000F32AF"/>
    <w:rsid w:val="00100B19"/>
    <w:rsid w:val="00101CD4"/>
    <w:rsid w:val="0010365F"/>
    <w:rsid w:val="00103F14"/>
    <w:rsid w:val="00104E86"/>
    <w:rsid w:val="001063EE"/>
    <w:rsid w:val="00106531"/>
    <w:rsid w:val="0010780F"/>
    <w:rsid w:val="00110A08"/>
    <w:rsid w:val="00111461"/>
    <w:rsid w:val="00111A42"/>
    <w:rsid w:val="0011337C"/>
    <w:rsid w:val="00114845"/>
    <w:rsid w:val="00116926"/>
    <w:rsid w:val="001176CB"/>
    <w:rsid w:val="00117768"/>
    <w:rsid w:val="0012022F"/>
    <w:rsid w:val="001208AB"/>
    <w:rsid w:val="00120EC2"/>
    <w:rsid w:val="00122796"/>
    <w:rsid w:val="00122AAD"/>
    <w:rsid w:val="0012387C"/>
    <w:rsid w:val="00124875"/>
    <w:rsid w:val="00125CC5"/>
    <w:rsid w:val="00126EB4"/>
    <w:rsid w:val="00130520"/>
    <w:rsid w:val="00130DCD"/>
    <w:rsid w:val="00130F30"/>
    <w:rsid w:val="00131513"/>
    <w:rsid w:val="00131826"/>
    <w:rsid w:val="001321AA"/>
    <w:rsid w:val="00134C68"/>
    <w:rsid w:val="00135785"/>
    <w:rsid w:val="0013691A"/>
    <w:rsid w:val="001403A4"/>
    <w:rsid w:val="00141BB3"/>
    <w:rsid w:val="00143798"/>
    <w:rsid w:val="00143BA6"/>
    <w:rsid w:val="001442B5"/>
    <w:rsid w:val="00145BB1"/>
    <w:rsid w:val="001504F6"/>
    <w:rsid w:val="001508DE"/>
    <w:rsid w:val="00150B91"/>
    <w:rsid w:val="00150DAA"/>
    <w:rsid w:val="001521D7"/>
    <w:rsid w:val="00152648"/>
    <w:rsid w:val="001550D3"/>
    <w:rsid w:val="00160653"/>
    <w:rsid w:val="001623DA"/>
    <w:rsid w:val="00166548"/>
    <w:rsid w:val="00166C33"/>
    <w:rsid w:val="00170DA6"/>
    <w:rsid w:val="00173535"/>
    <w:rsid w:val="00173994"/>
    <w:rsid w:val="00173C8B"/>
    <w:rsid w:val="00173D0B"/>
    <w:rsid w:val="001749F0"/>
    <w:rsid w:val="00174D21"/>
    <w:rsid w:val="00174FD7"/>
    <w:rsid w:val="00175E26"/>
    <w:rsid w:val="00175E97"/>
    <w:rsid w:val="00176D77"/>
    <w:rsid w:val="001770CD"/>
    <w:rsid w:val="0017725E"/>
    <w:rsid w:val="0017785E"/>
    <w:rsid w:val="00177B3B"/>
    <w:rsid w:val="00182D98"/>
    <w:rsid w:val="001844A4"/>
    <w:rsid w:val="00184D83"/>
    <w:rsid w:val="00185B31"/>
    <w:rsid w:val="0018669B"/>
    <w:rsid w:val="00186BAF"/>
    <w:rsid w:val="00186BEC"/>
    <w:rsid w:val="0018733D"/>
    <w:rsid w:val="00187933"/>
    <w:rsid w:val="00192A76"/>
    <w:rsid w:val="00192A8B"/>
    <w:rsid w:val="00192F92"/>
    <w:rsid w:val="0019452D"/>
    <w:rsid w:val="00195810"/>
    <w:rsid w:val="00196E82"/>
    <w:rsid w:val="0019783E"/>
    <w:rsid w:val="001A0327"/>
    <w:rsid w:val="001A03A8"/>
    <w:rsid w:val="001A05D6"/>
    <w:rsid w:val="001A072C"/>
    <w:rsid w:val="001A084E"/>
    <w:rsid w:val="001A17DC"/>
    <w:rsid w:val="001A1E25"/>
    <w:rsid w:val="001A2312"/>
    <w:rsid w:val="001A2DD2"/>
    <w:rsid w:val="001A57A5"/>
    <w:rsid w:val="001A57E0"/>
    <w:rsid w:val="001B0BF7"/>
    <w:rsid w:val="001B1D98"/>
    <w:rsid w:val="001B2458"/>
    <w:rsid w:val="001B4BB4"/>
    <w:rsid w:val="001B5784"/>
    <w:rsid w:val="001C0303"/>
    <w:rsid w:val="001C0C0A"/>
    <w:rsid w:val="001C314C"/>
    <w:rsid w:val="001C3BE5"/>
    <w:rsid w:val="001C3EF7"/>
    <w:rsid w:val="001C4A76"/>
    <w:rsid w:val="001C5451"/>
    <w:rsid w:val="001C57DA"/>
    <w:rsid w:val="001C64A5"/>
    <w:rsid w:val="001C6521"/>
    <w:rsid w:val="001C6C88"/>
    <w:rsid w:val="001D12E2"/>
    <w:rsid w:val="001D184F"/>
    <w:rsid w:val="001D36D3"/>
    <w:rsid w:val="001D37CE"/>
    <w:rsid w:val="001D3CF5"/>
    <w:rsid w:val="001D4B3F"/>
    <w:rsid w:val="001D4DF3"/>
    <w:rsid w:val="001D7D5B"/>
    <w:rsid w:val="001D7FFC"/>
    <w:rsid w:val="001E1337"/>
    <w:rsid w:val="001E13D9"/>
    <w:rsid w:val="001E1727"/>
    <w:rsid w:val="001E317E"/>
    <w:rsid w:val="001E3592"/>
    <w:rsid w:val="001E4425"/>
    <w:rsid w:val="001E561E"/>
    <w:rsid w:val="001E636A"/>
    <w:rsid w:val="001E70D3"/>
    <w:rsid w:val="001F0E09"/>
    <w:rsid w:val="001F3912"/>
    <w:rsid w:val="001F39E4"/>
    <w:rsid w:val="001F4061"/>
    <w:rsid w:val="001F4B5D"/>
    <w:rsid w:val="001F5CF6"/>
    <w:rsid w:val="001F73F9"/>
    <w:rsid w:val="002000F3"/>
    <w:rsid w:val="00201A02"/>
    <w:rsid w:val="00201D9A"/>
    <w:rsid w:val="00203F38"/>
    <w:rsid w:val="0020588C"/>
    <w:rsid w:val="002058F5"/>
    <w:rsid w:val="002066C0"/>
    <w:rsid w:val="00207493"/>
    <w:rsid w:val="00210E62"/>
    <w:rsid w:val="002151B9"/>
    <w:rsid w:val="00215286"/>
    <w:rsid w:val="00216144"/>
    <w:rsid w:val="00216981"/>
    <w:rsid w:val="002213E2"/>
    <w:rsid w:val="00222109"/>
    <w:rsid w:val="002242CF"/>
    <w:rsid w:val="00224F1D"/>
    <w:rsid w:val="002252C4"/>
    <w:rsid w:val="00226774"/>
    <w:rsid w:val="002267EE"/>
    <w:rsid w:val="00226D92"/>
    <w:rsid w:val="0023066E"/>
    <w:rsid w:val="0023208D"/>
    <w:rsid w:val="002328CB"/>
    <w:rsid w:val="00233416"/>
    <w:rsid w:val="00235756"/>
    <w:rsid w:val="00235823"/>
    <w:rsid w:val="0023597C"/>
    <w:rsid w:val="002403EA"/>
    <w:rsid w:val="002409A2"/>
    <w:rsid w:val="00240D6B"/>
    <w:rsid w:val="00240F96"/>
    <w:rsid w:val="002419E0"/>
    <w:rsid w:val="002425C8"/>
    <w:rsid w:val="002428D3"/>
    <w:rsid w:val="0024356E"/>
    <w:rsid w:val="00243E16"/>
    <w:rsid w:val="0024497A"/>
    <w:rsid w:val="00245D21"/>
    <w:rsid w:val="0024733B"/>
    <w:rsid w:val="00247FCE"/>
    <w:rsid w:val="002504DD"/>
    <w:rsid w:val="00251F06"/>
    <w:rsid w:val="00253200"/>
    <w:rsid w:val="00253536"/>
    <w:rsid w:val="00253B76"/>
    <w:rsid w:val="002548D9"/>
    <w:rsid w:val="00256940"/>
    <w:rsid w:val="00257290"/>
    <w:rsid w:val="00257DD8"/>
    <w:rsid w:val="002612C6"/>
    <w:rsid w:val="00261FDE"/>
    <w:rsid w:val="002620F5"/>
    <w:rsid w:val="00262C45"/>
    <w:rsid w:val="002630E7"/>
    <w:rsid w:val="00263F56"/>
    <w:rsid w:val="00264A56"/>
    <w:rsid w:val="00264AC3"/>
    <w:rsid w:val="002655CC"/>
    <w:rsid w:val="00266AEF"/>
    <w:rsid w:val="00267314"/>
    <w:rsid w:val="00267AA5"/>
    <w:rsid w:val="00270490"/>
    <w:rsid w:val="00274CC5"/>
    <w:rsid w:val="00276249"/>
    <w:rsid w:val="002768D1"/>
    <w:rsid w:val="00280560"/>
    <w:rsid w:val="00281F46"/>
    <w:rsid w:val="0028311F"/>
    <w:rsid w:val="00283215"/>
    <w:rsid w:val="00286880"/>
    <w:rsid w:val="00287E86"/>
    <w:rsid w:val="00291480"/>
    <w:rsid w:val="00292F5D"/>
    <w:rsid w:val="00294559"/>
    <w:rsid w:val="002945EA"/>
    <w:rsid w:val="00295966"/>
    <w:rsid w:val="002972EC"/>
    <w:rsid w:val="00297C33"/>
    <w:rsid w:val="00297E79"/>
    <w:rsid w:val="002A08FA"/>
    <w:rsid w:val="002A2369"/>
    <w:rsid w:val="002A2819"/>
    <w:rsid w:val="002A290A"/>
    <w:rsid w:val="002A3080"/>
    <w:rsid w:val="002A337D"/>
    <w:rsid w:val="002A62E3"/>
    <w:rsid w:val="002A62FC"/>
    <w:rsid w:val="002A731E"/>
    <w:rsid w:val="002B1DE8"/>
    <w:rsid w:val="002B30DB"/>
    <w:rsid w:val="002B5B04"/>
    <w:rsid w:val="002C0C17"/>
    <w:rsid w:val="002C1AA4"/>
    <w:rsid w:val="002C2B5B"/>
    <w:rsid w:val="002C3463"/>
    <w:rsid w:val="002C3EE6"/>
    <w:rsid w:val="002C4740"/>
    <w:rsid w:val="002C4DC1"/>
    <w:rsid w:val="002C52FA"/>
    <w:rsid w:val="002C54C2"/>
    <w:rsid w:val="002C55CF"/>
    <w:rsid w:val="002C70EB"/>
    <w:rsid w:val="002D1119"/>
    <w:rsid w:val="002D4A6C"/>
    <w:rsid w:val="002D5BC1"/>
    <w:rsid w:val="002D631E"/>
    <w:rsid w:val="002E0E82"/>
    <w:rsid w:val="002E1850"/>
    <w:rsid w:val="002E2F8C"/>
    <w:rsid w:val="002E31D4"/>
    <w:rsid w:val="002E3EC2"/>
    <w:rsid w:val="002E431D"/>
    <w:rsid w:val="002E66FE"/>
    <w:rsid w:val="002E71DB"/>
    <w:rsid w:val="002E753B"/>
    <w:rsid w:val="002F101E"/>
    <w:rsid w:val="002F104F"/>
    <w:rsid w:val="002F4A5B"/>
    <w:rsid w:val="002F52EF"/>
    <w:rsid w:val="002F5EC7"/>
    <w:rsid w:val="002F699D"/>
    <w:rsid w:val="002F69D4"/>
    <w:rsid w:val="002F6AB2"/>
    <w:rsid w:val="0030003E"/>
    <w:rsid w:val="0030021E"/>
    <w:rsid w:val="003009E7"/>
    <w:rsid w:val="003038F1"/>
    <w:rsid w:val="003047BC"/>
    <w:rsid w:val="003112C8"/>
    <w:rsid w:val="003146F4"/>
    <w:rsid w:val="00314AE6"/>
    <w:rsid w:val="00315E06"/>
    <w:rsid w:val="00316754"/>
    <w:rsid w:val="00316FF6"/>
    <w:rsid w:val="003200C1"/>
    <w:rsid w:val="00320981"/>
    <w:rsid w:val="0032195F"/>
    <w:rsid w:val="0032198F"/>
    <w:rsid w:val="00325F28"/>
    <w:rsid w:val="00326612"/>
    <w:rsid w:val="003266E3"/>
    <w:rsid w:val="00327027"/>
    <w:rsid w:val="00327108"/>
    <w:rsid w:val="0033069A"/>
    <w:rsid w:val="00331C36"/>
    <w:rsid w:val="0033208D"/>
    <w:rsid w:val="00332FB0"/>
    <w:rsid w:val="00333269"/>
    <w:rsid w:val="00333600"/>
    <w:rsid w:val="0033381C"/>
    <w:rsid w:val="00333954"/>
    <w:rsid w:val="003377D4"/>
    <w:rsid w:val="0033797F"/>
    <w:rsid w:val="00340106"/>
    <w:rsid w:val="0034030C"/>
    <w:rsid w:val="00341F87"/>
    <w:rsid w:val="003441C8"/>
    <w:rsid w:val="003456BA"/>
    <w:rsid w:val="003458C1"/>
    <w:rsid w:val="0034619B"/>
    <w:rsid w:val="003467C5"/>
    <w:rsid w:val="00346C2B"/>
    <w:rsid w:val="00347FFD"/>
    <w:rsid w:val="00354406"/>
    <w:rsid w:val="00362F56"/>
    <w:rsid w:val="00364665"/>
    <w:rsid w:val="003649C9"/>
    <w:rsid w:val="003656A8"/>
    <w:rsid w:val="003664EB"/>
    <w:rsid w:val="00371979"/>
    <w:rsid w:val="0037389B"/>
    <w:rsid w:val="00373B8A"/>
    <w:rsid w:val="00375C3C"/>
    <w:rsid w:val="00376E76"/>
    <w:rsid w:val="003772CD"/>
    <w:rsid w:val="00383636"/>
    <w:rsid w:val="003843C5"/>
    <w:rsid w:val="0038600A"/>
    <w:rsid w:val="003862DC"/>
    <w:rsid w:val="0038668A"/>
    <w:rsid w:val="00386CDD"/>
    <w:rsid w:val="00392B2A"/>
    <w:rsid w:val="00394D84"/>
    <w:rsid w:val="00395002"/>
    <w:rsid w:val="00395577"/>
    <w:rsid w:val="00395DF2"/>
    <w:rsid w:val="0039662C"/>
    <w:rsid w:val="00396AD7"/>
    <w:rsid w:val="00396CAF"/>
    <w:rsid w:val="00397826"/>
    <w:rsid w:val="00397A83"/>
    <w:rsid w:val="00397C8D"/>
    <w:rsid w:val="00397CE8"/>
    <w:rsid w:val="003A2CB0"/>
    <w:rsid w:val="003A3887"/>
    <w:rsid w:val="003A49F4"/>
    <w:rsid w:val="003A55D5"/>
    <w:rsid w:val="003A7043"/>
    <w:rsid w:val="003A7DD3"/>
    <w:rsid w:val="003B1FFC"/>
    <w:rsid w:val="003B21A2"/>
    <w:rsid w:val="003B2E9A"/>
    <w:rsid w:val="003B39AA"/>
    <w:rsid w:val="003B43C1"/>
    <w:rsid w:val="003B44EB"/>
    <w:rsid w:val="003C1934"/>
    <w:rsid w:val="003C4A13"/>
    <w:rsid w:val="003C5AA3"/>
    <w:rsid w:val="003C5E7F"/>
    <w:rsid w:val="003C700B"/>
    <w:rsid w:val="003D2445"/>
    <w:rsid w:val="003D3182"/>
    <w:rsid w:val="003D507F"/>
    <w:rsid w:val="003D6AFD"/>
    <w:rsid w:val="003E1910"/>
    <w:rsid w:val="003E1B62"/>
    <w:rsid w:val="003E41E5"/>
    <w:rsid w:val="003E4B28"/>
    <w:rsid w:val="003E4FE3"/>
    <w:rsid w:val="003E5B85"/>
    <w:rsid w:val="003E635C"/>
    <w:rsid w:val="003E7D6C"/>
    <w:rsid w:val="003E7D81"/>
    <w:rsid w:val="003F147C"/>
    <w:rsid w:val="003F2754"/>
    <w:rsid w:val="003F5B25"/>
    <w:rsid w:val="003F6F94"/>
    <w:rsid w:val="003F7FE9"/>
    <w:rsid w:val="00402A12"/>
    <w:rsid w:val="00403F63"/>
    <w:rsid w:val="00404202"/>
    <w:rsid w:val="00404F85"/>
    <w:rsid w:val="00405CCE"/>
    <w:rsid w:val="00406240"/>
    <w:rsid w:val="00407A4F"/>
    <w:rsid w:val="00410D2C"/>
    <w:rsid w:val="00413271"/>
    <w:rsid w:val="00416D5B"/>
    <w:rsid w:val="004172BA"/>
    <w:rsid w:val="004211F2"/>
    <w:rsid w:val="00421D78"/>
    <w:rsid w:val="00423760"/>
    <w:rsid w:val="00424B01"/>
    <w:rsid w:val="00425638"/>
    <w:rsid w:val="004277F0"/>
    <w:rsid w:val="00427AE3"/>
    <w:rsid w:val="0043083A"/>
    <w:rsid w:val="00431AE6"/>
    <w:rsid w:val="004355B0"/>
    <w:rsid w:val="0043620B"/>
    <w:rsid w:val="004362EC"/>
    <w:rsid w:val="00442822"/>
    <w:rsid w:val="00443636"/>
    <w:rsid w:val="00443B77"/>
    <w:rsid w:val="00443D93"/>
    <w:rsid w:val="0044656B"/>
    <w:rsid w:val="0044693F"/>
    <w:rsid w:val="00446E3D"/>
    <w:rsid w:val="004472EE"/>
    <w:rsid w:val="004479EB"/>
    <w:rsid w:val="00452682"/>
    <w:rsid w:val="00455930"/>
    <w:rsid w:val="00455FF8"/>
    <w:rsid w:val="00457123"/>
    <w:rsid w:val="0045774D"/>
    <w:rsid w:val="004578C0"/>
    <w:rsid w:val="00457BFD"/>
    <w:rsid w:val="00460161"/>
    <w:rsid w:val="0046039E"/>
    <w:rsid w:val="00460710"/>
    <w:rsid w:val="00462AB9"/>
    <w:rsid w:val="004632CD"/>
    <w:rsid w:val="00463697"/>
    <w:rsid w:val="00467CAB"/>
    <w:rsid w:val="0047035C"/>
    <w:rsid w:val="00472538"/>
    <w:rsid w:val="0047409C"/>
    <w:rsid w:val="004740F9"/>
    <w:rsid w:val="00476566"/>
    <w:rsid w:val="00476D38"/>
    <w:rsid w:val="00476F3F"/>
    <w:rsid w:val="004775A6"/>
    <w:rsid w:val="0048129C"/>
    <w:rsid w:val="004812A4"/>
    <w:rsid w:val="004815AF"/>
    <w:rsid w:val="00482030"/>
    <w:rsid w:val="00482FE8"/>
    <w:rsid w:val="004833B9"/>
    <w:rsid w:val="00485A74"/>
    <w:rsid w:val="0048663D"/>
    <w:rsid w:val="00487A60"/>
    <w:rsid w:val="00490B49"/>
    <w:rsid w:val="0049158D"/>
    <w:rsid w:val="00491612"/>
    <w:rsid w:val="004929D5"/>
    <w:rsid w:val="004940D0"/>
    <w:rsid w:val="004958B8"/>
    <w:rsid w:val="00496522"/>
    <w:rsid w:val="004A0C75"/>
    <w:rsid w:val="004A3D15"/>
    <w:rsid w:val="004A4650"/>
    <w:rsid w:val="004A5621"/>
    <w:rsid w:val="004A5BF8"/>
    <w:rsid w:val="004A6112"/>
    <w:rsid w:val="004A7381"/>
    <w:rsid w:val="004A73A7"/>
    <w:rsid w:val="004A73DB"/>
    <w:rsid w:val="004B0E48"/>
    <w:rsid w:val="004B1EAE"/>
    <w:rsid w:val="004B3C4D"/>
    <w:rsid w:val="004B4991"/>
    <w:rsid w:val="004B49C8"/>
    <w:rsid w:val="004B4B63"/>
    <w:rsid w:val="004B5B88"/>
    <w:rsid w:val="004B614A"/>
    <w:rsid w:val="004B64A1"/>
    <w:rsid w:val="004B7305"/>
    <w:rsid w:val="004C0C48"/>
    <w:rsid w:val="004C1BDE"/>
    <w:rsid w:val="004C4551"/>
    <w:rsid w:val="004C639F"/>
    <w:rsid w:val="004C6580"/>
    <w:rsid w:val="004D0CBD"/>
    <w:rsid w:val="004D1789"/>
    <w:rsid w:val="004D2D77"/>
    <w:rsid w:val="004D3BF8"/>
    <w:rsid w:val="004D4E0A"/>
    <w:rsid w:val="004D63A6"/>
    <w:rsid w:val="004D6DD2"/>
    <w:rsid w:val="004E1A68"/>
    <w:rsid w:val="004E3158"/>
    <w:rsid w:val="004E345C"/>
    <w:rsid w:val="004E4C5C"/>
    <w:rsid w:val="004E4CE5"/>
    <w:rsid w:val="004E5CBB"/>
    <w:rsid w:val="004E650E"/>
    <w:rsid w:val="004E7275"/>
    <w:rsid w:val="004F0801"/>
    <w:rsid w:val="004F2DBD"/>
    <w:rsid w:val="004F2EB5"/>
    <w:rsid w:val="004F380A"/>
    <w:rsid w:val="004F3E98"/>
    <w:rsid w:val="004F70F2"/>
    <w:rsid w:val="00500E7E"/>
    <w:rsid w:val="00501098"/>
    <w:rsid w:val="005014AC"/>
    <w:rsid w:val="00501E99"/>
    <w:rsid w:val="00501F73"/>
    <w:rsid w:val="0050239F"/>
    <w:rsid w:val="00503BAE"/>
    <w:rsid w:val="00504441"/>
    <w:rsid w:val="00504C1F"/>
    <w:rsid w:val="00505501"/>
    <w:rsid w:val="00505B2C"/>
    <w:rsid w:val="0050680E"/>
    <w:rsid w:val="005111F4"/>
    <w:rsid w:val="00511FD5"/>
    <w:rsid w:val="00512D2F"/>
    <w:rsid w:val="00512E14"/>
    <w:rsid w:val="00517ED2"/>
    <w:rsid w:val="00520AA3"/>
    <w:rsid w:val="005211AB"/>
    <w:rsid w:val="00521A2D"/>
    <w:rsid w:val="00524637"/>
    <w:rsid w:val="00524A3B"/>
    <w:rsid w:val="00525918"/>
    <w:rsid w:val="00525E89"/>
    <w:rsid w:val="00526564"/>
    <w:rsid w:val="0052743A"/>
    <w:rsid w:val="00531319"/>
    <w:rsid w:val="00532B20"/>
    <w:rsid w:val="005335E4"/>
    <w:rsid w:val="005339B5"/>
    <w:rsid w:val="005341CA"/>
    <w:rsid w:val="00534FBF"/>
    <w:rsid w:val="00535020"/>
    <w:rsid w:val="00535B92"/>
    <w:rsid w:val="00535EAD"/>
    <w:rsid w:val="0053605C"/>
    <w:rsid w:val="0053724D"/>
    <w:rsid w:val="00537531"/>
    <w:rsid w:val="005409CE"/>
    <w:rsid w:val="005434A5"/>
    <w:rsid w:val="00544D61"/>
    <w:rsid w:val="005459C5"/>
    <w:rsid w:val="00546287"/>
    <w:rsid w:val="00546FAE"/>
    <w:rsid w:val="00550937"/>
    <w:rsid w:val="00552476"/>
    <w:rsid w:val="00553A64"/>
    <w:rsid w:val="00555135"/>
    <w:rsid w:val="0055627C"/>
    <w:rsid w:val="0055700B"/>
    <w:rsid w:val="00557B2B"/>
    <w:rsid w:val="00560C0C"/>
    <w:rsid w:val="00562744"/>
    <w:rsid w:val="005631DC"/>
    <w:rsid w:val="00566F48"/>
    <w:rsid w:val="00566F68"/>
    <w:rsid w:val="00567429"/>
    <w:rsid w:val="0056795B"/>
    <w:rsid w:val="00570213"/>
    <w:rsid w:val="00570574"/>
    <w:rsid w:val="0057064B"/>
    <w:rsid w:val="0057079B"/>
    <w:rsid w:val="00571A1B"/>
    <w:rsid w:val="00572C68"/>
    <w:rsid w:val="00575A2C"/>
    <w:rsid w:val="00575C9A"/>
    <w:rsid w:val="00576DF0"/>
    <w:rsid w:val="00577A7F"/>
    <w:rsid w:val="005800E3"/>
    <w:rsid w:val="00580540"/>
    <w:rsid w:val="0058099F"/>
    <w:rsid w:val="00582081"/>
    <w:rsid w:val="005825EC"/>
    <w:rsid w:val="00583557"/>
    <w:rsid w:val="005856B4"/>
    <w:rsid w:val="005862A4"/>
    <w:rsid w:val="00595A79"/>
    <w:rsid w:val="005A055B"/>
    <w:rsid w:val="005A1FD0"/>
    <w:rsid w:val="005A6F05"/>
    <w:rsid w:val="005B300D"/>
    <w:rsid w:val="005B47F6"/>
    <w:rsid w:val="005B714D"/>
    <w:rsid w:val="005C35C4"/>
    <w:rsid w:val="005C40BF"/>
    <w:rsid w:val="005C443D"/>
    <w:rsid w:val="005C44BB"/>
    <w:rsid w:val="005D14F5"/>
    <w:rsid w:val="005D375D"/>
    <w:rsid w:val="005D3C01"/>
    <w:rsid w:val="005D500D"/>
    <w:rsid w:val="005D5C62"/>
    <w:rsid w:val="005E0152"/>
    <w:rsid w:val="005E0656"/>
    <w:rsid w:val="005E22AF"/>
    <w:rsid w:val="005E3D28"/>
    <w:rsid w:val="005E4591"/>
    <w:rsid w:val="005E5CCE"/>
    <w:rsid w:val="005F107E"/>
    <w:rsid w:val="005F18F4"/>
    <w:rsid w:val="005F2464"/>
    <w:rsid w:val="005F2534"/>
    <w:rsid w:val="005F2EAE"/>
    <w:rsid w:val="005F5464"/>
    <w:rsid w:val="005F7F62"/>
    <w:rsid w:val="00600037"/>
    <w:rsid w:val="00601E02"/>
    <w:rsid w:val="00605054"/>
    <w:rsid w:val="00606A22"/>
    <w:rsid w:val="00606ED2"/>
    <w:rsid w:val="006110B2"/>
    <w:rsid w:val="00611638"/>
    <w:rsid w:val="00613914"/>
    <w:rsid w:val="00614C83"/>
    <w:rsid w:val="00614E9C"/>
    <w:rsid w:val="006150A4"/>
    <w:rsid w:val="00615E04"/>
    <w:rsid w:val="00617587"/>
    <w:rsid w:val="00617E8D"/>
    <w:rsid w:val="00620030"/>
    <w:rsid w:val="00620892"/>
    <w:rsid w:val="0062169E"/>
    <w:rsid w:val="00622A1B"/>
    <w:rsid w:val="0062445A"/>
    <w:rsid w:val="00625A9E"/>
    <w:rsid w:val="006300D7"/>
    <w:rsid w:val="0063232A"/>
    <w:rsid w:val="00632B9E"/>
    <w:rsid w:val="00633035"/>
    <w:rsid w:val="00633225"/>
    <w:rsid w:val="006339A5"/>
    <w:rsid w:val="00634029"/>
    <w:rsid w:val="006355C6"/>
    <w:rsid w:val="00636410"/>
    <w:rsid w:val="00636FE7"/>
    <w:rsid w:val="006401CD"/>
    <w:rsid w:val="00640817"/>
    <w:rsid w:val="00642F07"/>
    <w:rsid w:val="0064340C"/>
    <w:rsid w:val="006435CF"/>
    <w:rsid w:val="00646F09"/>
    <w:rsid w:val="006514F7"/>
    <w:rsid w:val="00651A75"/>
    <w:rsid w:val="0065233C"/>
    <w:rsid w:val="00652BB1"/>
    <w:rsid w:val="00654D37"/>
    <w:rsid w:val="00655908"/>
    <w:rsid w:val="00657A60"/>
    <w:rsid w:val="0066017D"/>
    <w:rsid w:val="00661F33"/>
    <w:rsid w:val="00662E8D"/>
    <w:rsid w:val="006667BE"/>
    <w:rsid w:val="0066742C"/>
    <w:rsid w:val="00670125"/>
    <w:rsid w:val="0067172E"/>
    <w:rsid w:val="00672261"/>
    <w:rsid w:val="0067287E"/>
    <w:rsid w:val="00672BDB"/>
    <w:rsid w:val="00675C0E"/>
    <w:rsid w:val="0068050F"/>
    <w:rsid w:val="00680CA1"/>
    <w:rsid w:val="00680EF7"/>
    <w:rsid w:val="00682DB8"/>
    <w:rsid w:val="0068314D"/>
    <w:rsid w:val="00683955"/>
    <w:rsid w:val="00684A46"/>
    <w:rsid w:val="00687351"/>
    <w:rsid w:val="00687D63"/>
    <w:rsid w:val="00690B1B"/>
    <w:rsid w:val="006940AA"/>
    <w:rsid w:val="006942DD"/>
    <w:rsid w:val="00694D3D"/>
    <w:rsid w:val="0069537B"/>
    <w:rsid w:val="006968ED"/>
    <w:rsid w:val="006977D4"/>
    <w:rsid w:val="006A1227"/>
    <w:rsid w:val="006A4B5F"/>
    <w:rsid w:val="006B038A"/>
    <w:rsid w:val="006B076E"/>
    <w:rsid w:val="006B2177"/>
    <w:rsid w:val="006B2252"/>
    <w:rsid w:val="006B36C4"/>
    <w:rsid w:val="006B4841"/>
    <w:rsid w:val="006B5972"/>
    <w:rsid w:val="006B785B"/>
    <w:rsid w:val="006C17B1"/>
    <w:rsid w:val="006C4383"/>
    <w:rsid w:val="006C490C"/>
    <w:rsid w:val="006C4BF3"/>
    <w:rsid w:val="006C6162"/>
    <w:rsid w:val="006C6578"/>
    <w:rsid w:val="006C7C1F"/>
    <w:rsid w:val="006D0A31"/>
    <w:rsid w:val="006D154D"/>
    <w:rsid w:val="006D16E6"/>
    <w:rsid w:val="006D1AC6"/>
    <w:rsid w:val="006D351B"/>
    <w:rsid w:val="006D360C"/>
    <w:rsid w:val="006D776F"/>
    <w:rsid w:val="006E0EEC"/>
    <w:rsid w:val="006E0F50"/>
    <w:rsid w:val="006E1BE6"/>
    <w:rsid w:val="006E4798"/>
    <w:rsid w:val="006E5ECB"/>
    <w:rsid w:val="006E6176"/>
    <w:rsid w:val="006E63F5"/>
    <w:rsid w:val="006E7B43"/>
    <w:rsid w:val="006F082A"/>
    <w:rsid w:val="006F0B3D"/>
    <w:rsid w:val="006F2A37"/>
    <w:rsid w:val="006F2BE8"/>
    <w:rsid w:val="006F2CCB"/>
    <w:rsid w:val="006F4454"/>
    <w:rsid w:val="006F4541"/>
    <w:rsid w:val="006F47DB"/>
    <w:rsid w:val="006F66A5"/>
    <w:rsid w:val="006F7A11"/>
    <w:rsid w:val="007008F2"/>
    <w:rsid w:val="0070157A"/>
    <w:rsid w:val="007020D2"/>
    <w:rsid w:val="00702EE9"/>
    <w:rsid w:val="007032C6"/>
    <w:rsid w:val="007040B8"/>
    <w:rsid w:val="007048E8"/>
    <w:rsid w:val="00705734"/>
    <w:rsid w:val="0070612F"/>
    <w:rsid w:val="00706E79"/>
    <w:rsid w:val="00707978"/>
    <w:rsid w:val="00710053"/>
    <w:rsid w:val="0071093D"/>
    <w:rsid w:val="00711209"/>
    <w:rsid w:val="00712A90"/>
    <w:rsid w:val="00713351"/>
    <w:rsid w:val="0071368B"/>
    <w:rsid w:val="0071479C"/>
    <w:rsid w:val="0072182A"/>
    <w:rsid w:val="007228DB"/>
    <w:rsid w:val="00722D66"/>
    <w:rsid w:val="00725AFC"/>
    <w:rsid w:val="007315F0"/>
    <w:rsid w:val="0073383D"/>
    <w:rsid w:val="00733E5F"/>
    <w:rsid w:val="00734A57"/>
    <w:rsid w:val="00735B6A"/>
    <w:rsid w:val="0073726F"/>
    <w:rsid w:val="00737623"/>
    <w:rsid w:val="00740748"/>
    <w:rsid w:val="00740FD2"/>
    <w:rsid w:val="007413C3"/>
    <w:rsid w:val="007422CC"/>
    <w:rsid w:val="00743018"/>
    <w:rsid w:val="00743818"/>
    <w:rsid w:val="00743B07"/>
    <w:rsid w:val="00746246"/>
    <w:rsid w:val="00750B64"/>
    <w:rsid w:val="007511C5"/>
    <w:rsid w:val="00751A8C"/>
    <w:rsid w:val="00751D62"/>
    <w:rsid w:val="00752C9E"/>
    <w:rsid w:val="00752CD1"/>
    <w:rsid w:val="007550CE"/>
    <w:rsid w:val="0075627A"/>
    <w:rsid w:val="0075694A"/>
    <w:rsid w:val="00756DF5"/>
    <w:rsid w:val="00757C78"/>
    <w:rsid w:val="0076090C"/>
    <w:rsid w:val="00761097"/>
    <w:rsid w:val="00762C22"/>
    <w:rsid w:val="007630AD"/>
    <w:rsid w:val="00763D64"/>
    <w:rsid w:val="00764633"/>
    <w:rsid w:val="00765265"/>
    <w:rsid w:val="0076530C"/>
    <w:rsid w:val="007673D9"/>
    <w:rsid w:val="007710CE"/>
    <w:rsid w:val="00771182"/>
    <w:rsid w:val="00772688"/>
    <w:rsid w:val="007727D8"/>
    <w:rsid w:val="00773E24"/>
    <w:rsid w:val="00774B66"/>
    <w:rsid w:val="00774C04"/>
    <w:rsid w:val="00774F26"/>
    <w:rsid w:val="00775392"/>
    <w:rsid w:val="007757E7"/>
    <w:rsid w:val="007768FB"/>
    <w:rsid w:val="0078024F"/>
    <w:rsid w:val="00781711"/>
    <w:rsid w:val="0078205D"/>
    <w:rsid w:val="00782496"/>
    <w:rsid w:val="00784799"/>
    <w:rsid w:val="00784D6F"/>
    <w:rsid w:val="00785488"/>
    <w:rsid w:val="00786A03"/>
    <w:rsid w:val="007872AA"/>
    <w:rsid w:val="00787AE6"/>
    <w:rsid w:val="00787C30"/>
    <w:rsid w:val="00787CFD"/>
    <w:rsid w:val="00791357"/>
    <w:rsid w:val="00791EDE"/>
    <w:rsid w:val="007923CF"/>
    <w:rsid w:val="00793F9E"/>
    <w:rsid w:val="0079426D"/>
    <w:rsid w:val="0079554B"/>
    <w:rsid w:val="00795795"/>
    <w:rsid w:val="007964ED"/>
    <w:rsid w:val="00796812"/>
    <w:rsid w:val="007A0F7B"/>
    <w:rsid w:val="007A1D5F"/>
    <w:rsid w:val="007A258E"/>
    <w:rsid w:val="007A3989"/>
    <w:rsid w:val="007A3E69"/>
    <w:rsid w:val="007B168F"/>
    <w:rsid w:val="007B1B33"/>
    <w:rsid w:val="007B412F"/>
    <w:rsid w:val="007B5258"/>
    <w:rsid w:val="007B59AF"/>
    <w:rsid w:val="007B6661"/>
    <w:rsid w:val="007B7156"/>
    <w:rsid w:val="007C0564"/>
    <w:rsid w:val="007C06A4"/>
    <w:rsid w:val="007C66B7"/>
    <w:rsid w:val="007C78A7"/>
    <w:rsid w:val="007D0BC3"/>
    <w:rsid w:val="007D0D6D"/>
    <w:rsid w:val="007D20AC"/>
    <w:rsid w:val="007D252A"/>
    <w:rsid w:val="007D2B10"/>
    <w:rsid w:val="007D5F08"/>
    <w:rsid w:val="007E04E3"/>
    <w:rsid w:val="007E051E"/>
    <w:rsid w:val="007E1EFC"/>
    <w:rsid w:val="007E22B0"/>
    <w:rsid w:val="007E2359"/>
    <w:rsid w:val="007E4C34"/>
    <w:rsid w:val="007E529F"/>
    <w:rsid w:val="007E5956"/>
    <w:rsid w:val="007E5ED6"/>
    <w:rsid w:val="007E666D"/>
    <w:rsid w:val="007F07EF"/>
    <w:rsid w:val="007F0CA0"/>
    <w:rsid w:val="007F3E5F"/>
    <w:rsid w:val="007F5D2F"/>
    <w:rsid w:val="007F5FAE"/>
    <w:rsid w:val="007F791A"/>
    <w:rsid w:val="008005A2"/>
    <w:rsid w:val="0080064E"/>
    <w:rsid w:val="00801326"/>
    <w:rsid w:val="008014B3"/>
    <w:rsid w:val="00802C07"/>
    <w:rsid w:val="00803173"/>
    <w:rsid w:val="008045E5"/>
    <w:rsid w:val="0080579A"/>
    <w:rsid w:val="0080701A"/>
    <w:rsid w:val="008074D7"/>
    <w:rsid w:val="0080780C"/>
    <w:rsid w:val="00811737"/>
    <w:rsid w:val="008121C1"/>
    <w:rsid w:val="0081408F"/>
    <w:rsid w:val="00815335"/>
    <w:rsid w:val="00815D99"/>
    <w:rsid w:val="00815FC9"/>
    <w:rsid w:val="00816C50"/>
    <w:rsid w:val="00817ABA"/>
    <w:rsid w:val="008203A5"/>
    <w:rsid w:val="00820879"/>
    <w:rsid w:val="00820F26"/>
    <w:rsid w:val="00822AAD"/>
    <w:rsid w:val="00825B28"/>
    <w:rsid w:val="008268BF"/>
    <w:rsid w:val="00826A9C"/>
    <w:rsid w:val="00827AB3"/>
    <w:rsid w:val="008332F7"/>
    <w:rsid w:val="00836373"/>
    <w:rsid w:val="008372FD"/>
    <w:rsid w:val="0083785D"/>
    <w:rsid w:val="0084033B"/>
    <w:rsid w:val="00840CCF"/>
    <w:rsid w:val="008426DE"/>
    <w:rsid w:val="008430A5"/>
    <w:rsid w:val="008433D8"/>
    <w:rsid w:val="008440EE"/>
    <w:rsid w:val="00844651"/>
    <w:rsid w:val="008455E9"/>
    <w:rsid w:val="00846DC2"/>
    <w:rsid w:val="008518C6"/>
    <w:rsid w:val="00851DE0"/>
    <w:rsid w:val="00852132"/>
    <w:rsid w:val="00855359"/>
    <w:rsid w:val="00857164"/>
    <w:rsid w:val="00857535"/>
    <w:rsid w:val="008607FD"/>
    <w:rsid w:val="0086197B"/>
    <w:rsid w:val="00862E8C"/>
    <w:rsid w:val="00863031"/>
    <w:rsid w:val="00864010"/>
    <w:rsid w:val="008649B2"/>
    <w:rsid w:val="00870670"/>
    <w:rsid w:val="00871D19"/>
    <w:rsid w:val="00871F18"/>
    <w:rsid w:val="00872127"/>
    <w:rsid w:val="00872ADC"/>
    <w:rsid w:val="00872CB8"/>
    <w:rsid w:val="00877D25"/>
    <w:rsid w:val="00880459"/>
    <w:rsid w:val="00881E47"/>
    <w:rsid w:val="008837E2"/>
    <w:rsid w:val="00886615"/>
    <w:rsid w:val="008915C0"/>
    <w:rsid w:val="00892FC6"/>
    <w:rsid w:val="008936F3"/>
    <w:rsid w:val="00894821"/>
    <w:rsid w:val="008950C6"/>
    <w:rsid w:val="008A019E"/>
    <w:rsid w:val="008A0899"/>
    <w:rsid w:val="008A1E76"/>
    <w:rsid w:val="008A1EC2"/>
    <w:rsid w:val="008A22B4"/>
    <w:rsid w:val="008A2EED"/>
    <w:rsid w:val="008A5609"/>
    <w:rsid w:val="008A7258"/>
    <w:rsid w:val="008A7449"/>
    <w:rsid w:val="008A78BA"/>
    <w:rsid w:val="008B0638"/>
    <w:rsid w:val="008B2760"/>
    <w:rsid w:val="008B2A5E"/>
    <w:rsid w:val="008B3822"/>
    <w:rsid w:val="008B566B"/>
    <w:rsid w:val="008B62F7"/>
    <w:rsid w:val="008B6B19"/>
    <w:rsid w:val="008B6EE0"/>
    <w:rsid w:val="008B7FE5"/>
    <w:rsid w:val="008C0E6D"/>
    <w:rsid w:val="008C1563"/>
    <w:rsid w:val="008C1CE4"/>
    <w:rsid w:val="008C3800"/>
    <w:rsid w:val="008C56E7"/>
    <w:rsid w:val="008C72A4"/>
    <w:rsid w:val="008C7687"/>
    <w:rsid w:val="008C776A"/>
    <w:rsid w:val="008D10E3"/>
    <w:rsid w:val="008D1877"/>
    <w:rsid w:val="008D2B3E"/>
    <w:rsid w:val="008D453B"/>
    <w:rsid w:val="008D4691"/>
    <w:rsid w:val="008D521D"/>
    <w:rsid w:val="008D5C58"/>
    <w:rsid w:val="008E382E"/>
    <w:rsid w:val="008E429D"/>
    <w:rsid w:val="008E467B"/>
    <w:rsid w:val="008E4B94"/>
    <w:rsid w:val="008E51A5"/>
    <w:rsid w:val="008E653C"/>
    <w:rsid w:val="008E7E0A"/>
    <w:rsid w:val="008E7F9D"/>
    <w:rsid w:val="008F0544"/>
    <w:rsid w:val="008F06DC"/>
    <w:rsid w:val="008F0C52"/>
    <w:rsid w:val="008F13C3"/>
    <w:rsid w:val="008F182A"/>
    <w:rsid w:val="008F1A20"/>
    <w:rsid w:val="008F3FA1"/>
    <w:rsid w:val="008F4B32"/>
    <w:rsid w:val="008F4DB3"/>
    <w:rsid w:val="008F4FDF"/>
    <w:rsid w:val="008F600D"/>
    <w:rsid w:val="008F7178"/>
    <w:rsid w:val="008F7382"/>
    <w:rsid w:val="00901BB6"/>
    <w:rsid w:val="00902422"/>
    <w:rsid w:val="00902B03"/>
    <w:rsid w:val="009043A8"/>
    <w:rsid w:val="009049FA"/>
    <w:rsid w:val="00904BB0"/>
    <w:rsid w:val="00905BD3"/>
    <w:rsid w:val="00911C61"/>
    <w:rsid w:val="00912474"/>
    <w:rsid w:val="0091346B"/>
    <w:rsid w:val="00913770"/>
    <w:rsid w:val="00913BD6"/>
    <w:rsid w:val="0091457F"/>
    <w:rsid w:val="009147AA"/>
    <w:rsid w:val="009170DE"/>
    <w:rsid w:val="00917CB0"/>
    <w:rsid w:val="00920825"/>
    <w:rsid w:val="00920874"/>
    <w:rsid w:val="00922882"/>
    <w:rsid w:val="009232FF"/>
    <w:rsid w:val="00923EF4"/>
    <w:rsid w:val="00927768"/>
    <w:rsid w:val="0093035B"/>
    <w:rsid w:val="00930B2A"/>
    <w:rsid w:val="00930EE0"/>
    <w:rsid w:val="00930FCA"/>
    <w:rsid w:val="00931925"/>
    <w:rsid w:val="0093218D"/>
    <w:rsid w:val="009345AF"/>
    <w:rsid w:val="00934699"/>
    <w:rsid w:val="00935E46"/>
    <w:rsid w:val="00935FDF"/>
    <w:rsid w:val="009433C3"/>
    <w:rsid w:val="00943495"/>
    <w:rsid w:val="009448E5"/>
    <w:rsid w:val="00945E1D"/>
    <w:rsid w:val="00947247"/>
    <w:rsid w:val="00947E2B"/>
    <w:rsid w:val="00951054"/>
    <w:rsid w:val="00951263"/>
    <w:rsid w:val="009537A3"/>
    <w:rsid w:val="00954CDA"/>
    <w:rsid w:val="009550D6"/>
    <w:rsid w:val="00955EBF"/>
    <w:rsid w:val="00961751"/>
    <w:rsid w:val="009634A2"/>
    <w:rsid w:val="0096401C"/>
    <w:rsid w:val="0096431A"/>
    <w:rsid w:val="00966050"/>
    <w:rsid w:val="00966E2A"/>
    <w:rsid w:val="009670D3"/>
    <w:rsid w:val="009724A9"/>
    <w:rsid w:val="00972B79"/>
    <w:rsid w:val="00972D5C"/>
    <w:rsid w:val="0097354D"/>
    <w:rsid w:val="0097431C"/>
    <w:rsid w:val="009829F1"/>
    <w:rsid w:val="00982C29"/>
    <w:rsid w:val="00983017"/>
    <w:rsid w:val="00984691"/>
    <w:rsid w:val="00985C7D"/>
    <w:rsid w:val="009867BD"/>
    <w:rsid w:val="00986B4C"/>
    <w:rsid w:val="00986D4B"/>
    <w:rsid w:val="00986E76"/>
    <w:rsid w:val="00986F0E"/>
    <w:rsid w:val="00987970"/>
    <w:rsid w:val="009902DD"/>
    <w:rsid w:val="00992913"/>
    <w:rsid w:val="009935D7"/>
    <w:rsid w:val="009940F2"/>
    <w:rsid w:val="00994841"/>
    <w:rsid w:val="00997A12"/>
    <w:rsid w:val="009A0C00"/>
    <w:rsid w:val="009A3656"/>
    <w:rsid w:val="009A4879"/>
    <w:rsid w:val="009A4AF5"/>
    <w:rsid w:val="009A5443"/>
    <w:rsid w:val="009B00AB"/>
    <w:rsid w:val="009B094C"/>
    <w:rsid w:val="009B2239"/>
    <w:rsid w:val="009B28C2"/>
    <w:rsid w:val="009B390E"/>
    <w:rsid w:val="009B4DE1"/>
    <w:rsid w:val="009B4FCB"/>
    <w:rsid w:val="009B518D"/>
    <w:rsid w:val="009B5561"/>
    <w:rsid w:val="009B6C81"/>
    <w:rsid w:val="009C0FF6"/>
    <w:rsid w:val="009C1586"/>
    <w:rsid w:val="009C1FE1"/>
    <w:rsid w:val="009C4493"/>
    <w:rsid w:val="009C4AF0"/>
    <w:rsid w:val="009C5680"/>
    <w:rsid w:val="009C5C45"/>
    <w:rsid w:val="009D0233"/>
    <w:rsid w:val="009D04EF"/>
    <w:rsid w:val="009D0DB3"/>
    <w:rsid w:val="009D174C"/>
    <w:rsid w:val="009D5D97"/>
    <w:rsid w:val="009D6CC9"/>
    <w:rsid w:val="009D73EE"/>
    <w:rsid w:val="009E14C2"/>
    <w:rsid w:val="009E161B"/>
    <w:rsid w:val="009E19BF"/>
    <w:rsid w:val="009E1D46"/>
    <w:rsid w:val="009E2B6F"/>
    <w:rsid w:val="009F1956"/>
    <w:rsid w:val="009F789C"/>
    <w:rsid w:val="009F7A39"/>
    <w:rsid w:val="00A012BB"/>
    <w:rsid w:val="00A02070"/>
    <w:rsid w:val="00A02644"/>
    <w:rsid w:val="00A0272F"/>
    <w:rsid w:val="00A0309F"/>
    <w:rsid w:val="00A05111"/>
    <w:rsid w:val="00A053AA"/>
    <w:rsid w:val="00A05A33"/>
    <w:rsid w:val="00A06DA0"/>
    <w:rsid w:val="00A06DF9"/>
    <w:rsid w:val="00A072C0"/>
    <w:rsid w:val="00A10ADC"/>
    <w:rsid w:val="00A1353A"/>
    <w:rsid w:val="00A157E3"/>
    <w:rsid w:val="00A165AC"/>
    <w:rsid w:val="00A16795"/>
    <w:rsid w:val="00A16881"/>
    <w:rsid w:val="00A170C2"/>
    <w:rsid w:val="00A1759E"/>
    <w:rsid w:val="00A17F16"/>
    <w:rsid w:val="00A2141D"/>
    <w:rsid w:val="00A217E3"/>
    <w:rsid w:val="00A22926"/>
    <w:rsid w:val="00A245D7"/>
    <w:rsid w:val="00A251C4"/>
    <w:rsid w:val="00A25560"/>
    <w:rsid w:val="00A255C2"/>
    <w:rsid w:val="00A2578A"/>
    <w:rsid w:val="00A2592C"/>
    <w:rsid w:val="00A261DE"/>
    <w:rsid w:val="00A26FA8"/>
    <w:rsid w:val="00A312CE"/>
    <w:rsid w:val="00A3131F"/>
    <w:rsid w:val="00A31574"/>
    <w:rsid w:val="00A32DF7"/>
    <w:rsid w:val="00A340F4"/>
    <w:rsid w:val="00A36E5D"/>
    <w:rsid w:val="00A3737B"/>
    <w:rsid w:val="00A413D7"/>
    <w:rsid w:val="00A43023"/>
    <w:rsid w:val="00A43417"/>
    <w:rsid w:val="00A44D2A"/>
    <w:rsid w:val="00A5023D"/>
    <w:rsid w:val="00A50BFC"/>
    <w:rsid w:val="00A511AB"/>
    <w:rsid w:val="00A5164C"/>
    <w:rsid w:val="00A51FD5"/>
    <w:rsid w:val="00A53A3B"/>
    <w:rsid w:val="00A53D4B"/>
    <w:rsid w:val="00A544F2"/>
    <w:rsid w:val="00A55D6E"/>
    <w:rsid w:val="00A576B0"/>
    <w:rsid w:val="00A57799"/>
    <w:rsid w:val="00A57B51"/>
    <w:rsid w:val="00A611A1"/>
    <w:rsid w:val="00A61B3D"/>
    <w:rsid w:val="00A642AC"/>
    <w:rsid w:val="00A6708A"/>
    <w:rsid w:val="00A710E8"/>
    <w:rsid w:val="00A7151D"/>
    <w:rsid w:val="00A7161C"/>
    <w:rsid w:val="00A724E1"/>
    <w:rsid w:val="00A725EC"/>
    <w:rsid w:val="00A739DF"/>
    <w:rsid w:val="00A74087"/>
    <w:rsid w:val="00A75652"/>
    <w:rsid w:val="00A77373"/>
    <w:rsid w:val="00A778B4"/>
    <w:rsid w:val="00A82F6A"/>
    <w:rsid w:val="00A84890"/>
    <w:rsid w:val="00A86C97"/>
    <w:rsid w:val="00A87228"/>
    <w:rsid w:val="00A914B3"/>
    <w:rsid w:val="00A91F0B"/>
    <w:rsid w:val="00A921B5"/>
    <w:rsid w:val="00A9353D"/>
    <w:rsid w:val="00A97B5C"/>
    <w:rsid w:val="00AA1B3E"/>
    <w:rsid w:val="00AA2CCB"/>
    <w:rsid w:val="00AA3225"/>
    <w:rsid w:val="00AA39B0"/>
    <w:rsid w:val="00AA43FB"/>
    <w:rsid w:val="00AA53B4"/>
    <w:rsid w:val="00AA59AC"/>
    <w:rsid w:val="00AA5FB8"/>
    <w:rsid w:val="00AA6047"/>
    <w:rsid w:val="00AA72CC"/>
    <w:rsid w:val="00AA7385"/>
    <w:rsid w:val="00AA7BBB"/>
    <w:rsid w:val="00AA7DD1"/>
    <w:rsid w:val="00AB10F4"/>
    <w:rsid w:val="00AB1351"/>
    <w:rsid w:val="00AB2A54"/>
    <w:rsid w:val="00AB2D62"/>
    <w:rsid w:val="00AB2E5E"/>
    <w:rsid w:val="00AB3062"/>
    <w:rsid w:val="00AB54BB"/>
    <w:rsid w:val="00AB5ED1"/>
    <w:rsid w:val="00AC069C"/>
    <w:rsid w:val="00AC0C07"/>
    <w:rsid w:val="00AC1727"/>
    <w:rsid w:val="00AC2116"/>
    <w:rsid w:val="00AC2311"/>
    <w:rsid w:val="00AC3F3A"/>
    <w:rsid w:val="00AC5430"/>
    <w:rsid w:val="00AC7100"/>
    <w:rsid w:val="00AC7BC6"/>
    <w:rsid w:val="00AD1DD8"/>
    <w:rsid w:val="00AD2849"/>
    <w:rsid w:val="00AD2D15"/>
    <w:rsid w:val="00AD2ECB"/>
    <w:rsid w:val="00AD3471"/>
    <w:rsid w:val="00AD3769"/>
    <w:rsid w:val="00AD48F0"/>
    <w:rsid w:val="00AD76DE"/>
    <w:rsid w:val="00AD7D5F"/>
    <w:rsid w:val="00AE04C3"/>
    <w:rsid w:val="00AE0FB5"/>
    <w:rsid w:val="00AE116E"/>
    <w:rsid w:val="00AE1D0F"/>
    <w:rsid w:val="00AE2E25"/>
    <w:rsid w:val="00AE7266"/>
    <w:rsid w:val="00AE7874"/>
    <w:rsid w:val="00AF0AE7"/>
    <w:rsid w:val="00AF0E23"/>
    <w:rsid w:val="00AF2BED"/>
    <w:rsid w:val="00AF2DA6"/>
    <w:rsid w:val="00AF36CF"/>
    <w:rsid w:val="00AF37DB"/>
    <w:rsid w:val="00B00546"/>
    <w:rsid w:val="00B01A3D"/>
    <w:rsid w:val="00B01E6E"/>
    <w:rsid w:val="00B032B1"/>
    <w:rsid w:val="00B04967"/>
    <w:rsid w:val="00B06F2C"/>
    <w:rsid w:val="00B0752E"/>
    <w:rsid w:val="00B07ACE"/>
    <w:rsid w:val="00B10061"/>
    <w:rsid w:val="00B10189"/>
    <w:rsid w:val="00B116CC"/>
    <w:rsid w:val="00B137B9"/>
    <w:rsid w:val="00B13E98"/>
    <w:rsid w:val="00B14DA7"/>
    <w:rsid w:val="00B14E66"/>
    <w:rsid w:val="00B1572F"/>
    <w:rsid w:val="00B15B00"/>
    <w:rsid w:val="00B16D8D"/>
    <w:rsid w:val="00B17266"/>
    <w:rsid w:val="00B179A0"/>
    <w:rsid w:val="00B17FE6"/>
    <w:rsid w:val="00B20D55"/>
    <w:rsid w:val="00B2159F"/>
    <w:rsid w:val="00B215DD"/>
    <w:rsid w:val="00B21D80"/>
    <w:rsid w:val="00B220A7"/>
    <w:rsid w:val="00B23CF0"/>
    <w:rsid w:val="00B2523B"/>
    <w:rsid w:val="00B2573B"/>
    <w:rsid w:val="00B25C0F"/>
    <w:rsid w:val="00B263F9"/>
    <w:rsid w:val="00B2679D"/>
    <w:rsid w:val="00B27894"/>
    <w:rsid w:val="00B30324"/>
    <w:rsid w:val="00B3039C"/>
    <w:rsid w:val="00B30875"/>
    <w:rsid w:val="00B30B8A"/>
    <w:rsid w:val="00B31C60"/>
    <w:rsid w:val="00B32E58"/>
    <w:rsid w:val="00B33183"/>
    <w:rsid w:val="00B3338D"/>
    <w:rsid w:val="00B34F38"/>
    <w:rsid w:val="00B35089"/>
    <w:rsid w:val="00B358BF"/>
    <w:rsid w:val="00B37AD3"/>
    <w:rsid w:val="00B40625"/>
    <w:rsid w:val="00B4094F"/>
    <w:rsid w:val="00B45F18"/>
    <w:rsid w:val="00B46B90"/>
    <w:rsid w:val="00B47DF1"/>
    <w:rsid w:val="00B51370"/>
    <w:rsid w:val="00B52589"/>
    <w:rsid w:val="00B53076"/>
    <w:rsid w:val="00B5550F"/>
    <w:rsid w:val="00B5641B"/>
    <w:rsid w:val="00B570C8"/>
    <w:rsid w:val="00B578BA"/>
    <w:rsid w:val="00B61616"/>
    <w:rsid w:val="00B62231"/>
    <w:rsid w:val="00B623DD"/>
    <w:rsid w:val="00B63657"/>
    <w:rsid w:val="00B63D37"/>
    <w:rsid w:val="00B63E33"/>
    <w:rsid w:val="00B63FFE"/>
    <w:rsid w:val="00B65059"/>
    <w:rsid w:val="00B657FB"/>
    <w:rsid w:val="00B66E32"/>
    <w:rsid w:val="00B678F8"/>
    <w:rsid w:val="00B7137B"/>
    <w:rsid w:val="00B72B53"/>
    <w:rsid w:val="00B75485"/>
    <w:rsid w:val="00B75DF0"/>
    <w:rsid w:val="00B75EDD"/>
    <w:rsid w:val="00B77858"/>
    <w:rsid w:val="00B77AE0"/>
    <w:rsid w:val="00B77B07"/>
    <w:rsid w:val="00B80C5E"/>
    <w:rsid w:val="00B81173"/>
    <w:rsid w:val="00B811C7"/>
    <w:rsid w:val="00B81D92"/>
    <w:rsid w:val="00B8398B"/>
    <w:rsid w:val="00B843A0"/>
    <w:rsid w:val="00B876F4"/>
    <w:rsid w:val="00B90572"/>
    <w:rsid w:val="00B92412"/>
    <w:rsid w:val="00B925C9"/>
    <w:rsid w:val="00B93B6A"/>
    <w:rsid w:val="00B9462E"/>
    <w:rsid w:val="00B94B59"/>
    <w:rsid w:val="00B9594E"/>
    <w:rsid w:val="00B9595E"/>
    <w:rsid w:val="00B96FB0"/>
    <w:rsid w:val="00B97190"/>
    <w:rsid w:val="00B97285"/>
    <w:rsid w:val="00BA0674"/>
    <w:rsid w:val="00BA0C6F"/>
    <w:rsid w:val="00BA366B"/>
    <w:rsid w:val="00BA7253"/>
    <w:rsid w:val="00BB01BF"/>
    <w:rsid w:val="00BB0A51"/>
    <w:rsid w:val="00BB0D54"/>
    <w:rsid w:val="00BB2F16"/>
    <w:rsid w:val="00BB3359"/>
    <w:rsid w:val="00BB3373"/>
    <w:rsid w:val="00BB45F8"/>
    <w:rsid w:val="00BB69D9"/>
    <w:rsid w:val="00BB6C29"/>
    <w:rsid w:val="00BB6E39"/>
    <w:rsid w:val="00BB7048"/>
    <w:rsid w:val="00BB7808"/>
    <w:rsid w:val="00BC06CB"/>
    <w:rsid w:val="00BC144E"/>
    <w:rsid w:val="00BC16D2"/>
    <w:rsid w:val="00BC4331"/>
    <w:rsid w:val="00BC5060"/>
    <w:rsid w:val="00BC5AD8"/>
    <w:rsid w:val="00BC6DE3"/>
    <w:rsid w:val="00BC7060"/>
    <w:rsid w:val="00BC76CC"/>
    <w:rsid w:val="00BD201C"/>
    <w:rsid w:val="00BD26D6"/>
    <w:rsid w:val="00BD360A"/>
    <w:rsid w:val="00BD4889"/>
    <w:rsid w:val="00BD5585"/>
    <w:rsid w:val="00BD558F"/>
    <w:rsid w:val="00BD5C3C"/>
    <w:rsid w:val="00BD5DBB"/>
    <w:rsid w:val="00BD740F"/>
    <w:rsid w:val="00BE0D5D"/>
    <w:rsid w:val="00BE219D"/>
    <w:rsid w:val="00BE297C"/>
    <w:rsid w:val="00BE3335"/>
    <w:rsid w:val="00BE38DD"/>
    <w:rsid w:val="00BE48C0"/>
    <w:rsid w:val="00BE549C"/>
    <w:rsid w:val="00BE6352"/>
    <w:rsid w:val="00BE6E74"/>
    <w:rsid w:val="00BF1E23"/>
    <w:rsid w:val="00BF2A61"/>
    <w:rsid w:val="00BF32F9"/>
    <w:rsid w:val="00BF4761"/>
    <w:rsid w:val="00BF4D08"/>
    <w:rsid w:val="00BF531D"/>
    <w:rsid w:val="00BF5C9F"/>
    <w:rsid w:val="00BF7001"/>
    <w:rsid w:val="00C00B0E"/>
    <w:rsid w:val="00C0170D"/>
    <w:rsid w:val="00C02CDA"/>
    <w:rsid w:val="00C02DC5"/>
    <w:rsid w:val="00C04309"/>
    <w:rsid w:val="00C06436"/>
    <w:rsid w:val="00C10FAD"/>
    <w:rsid w:val="00C151CE"/>
    <w:rsid w:val="00C1561C"/>
    <w:rsid w:val="00C20438"/>
    <w:rsid w:val="00C20B89"/>
    <w:rsid w:val="00C2235D"/>
    <w:rsid w:val="00C23A79"/>
    <w:rsid w:val="00C258E7"/>
    <w:rsid w:val="00C27504"/>
    <w:rsid w:val="00C27DC2"/>
    <w:rsid w:val="00C27F2A"/>
    <w:rsid w:val="00C312F3"/>
    <w:rsid w:val="00C31855"/>
    <w:rsid w:val="00C330FF"/>
    <w:rsid w:val="00C349DB"/>
    <w:rsid w:val="00C365BD"/>
    <w:rsid w:val="00C37C9A"/>
    <w:rsid w:val="00C40726"/>
    <w:rsid w:val="00C40754"/>
    <w:rsid w:val="00C41518"/>
    <w:rsid w:val="00C4186C"/>
    <w:rsid w:val="00C419E4"/>
    <w:rsid w:val="00C42BE8"/>
    <w:rsid w:val="00C43F16"/>
    <w:rsid w:val="00C441C9"/>
    <w:rsid w:val="00C44E67"/>
    <w:rsid w:val="00C456A1"/>
    <w:rsid w:val="00C45D07"/>
    <w:rsid w:val="00C47A19"/>
    <w:rsid w:val="00C50D5A"/>
    <w:rsid w:val="00C5159F"/>
    <w:rsid w:val="00C52124"/>
    <w:rsid w:val="00C52C7D"/>
    <w:rsid w:val="00C533F0"/>
    <w:rsid w:val="00C53BD8"/>
    <w:rsid w:val="00C54496"/>
    <w:rsid w:val="00C55D22"/>
    <w:rsid w:val="00C57234"/>
    <w:rsid w:val="00C61150"/>
    <w:rsid w:val="00C630F0"/>
    <w:rsid w:val="00C63D1F"/>
    <w:rsid w:val="00C654A9"/>
    <w:rsid w:val="00C66F93"/>
    <w:rsid w:val="00C67CB0"/>
    <w:rsid w:val="00C7168B"/>
    <w:rsid w:val="00C71AA5"/>
    <w:rsid w:val="00C71F4F"/>
    <w:rsid w:val="00C73297"/>
    <w:rsid w:val="00C7374E"/>
    <w:rsid w:val="00C74C2E"/>
    <w:rsid w:val="00C75BD1"/>
    <w:rsid w:val="00C7622B"/>
    <w:rsid w:val="00C7732B"/>
    <w:rsid w:val="00C81424"/>
    <w:rsid w:val="00C81D7B"/>
    <w:rsid w:val="00C90D0E"/>
    <w:rsid w:val="00C911EE"/>
    <w:rsid w:val="00C91E43"/>
    <w:rsid w:val="00C93615"/>
    <w:rsid w:val="00C94072"/>
    <w:rsid w:val="00C951D2"/>
    <w:rsid w:val="00C95940"/>
    <w:rsid w:val="00C96771"/>
    <w:rsid w:val="00C96952"/>
    <w:rsid w:val="00C96D09"/>
    <w:rsid w:val="00CA0239"/>
    <w:rsid w:val="00CA05E1"/>
    <w:rsid w:val="00CA23EE"/>
    <w:rsid w:val="00CA2D3D"/>
    <w:rsid w:val="00CA3DCC"/>
    <w:rsid w:val="00CA4649"/>
    <w:rsid w:val="00CA4AFB"/>
    <w:rsid w:val="00CA5961"/>
    <w:rsid w:val="00CA5C8E"/>
    <w:rsid w:val="00CA5D06"/>
    <w:rsid w:val="00CA60FB"/>
    <w:rsid w:val="00CA62EC"/>
    <w:rsid w:val="00CA6C46"/>
    <w:rsid w:val="00CA7763"/>
    <w:rsid w:val="00CB0A19"/>
    <w:rsid w:val="00CB0D65"/>
    <w:rsid w:val="00CB252D"/>
    <w:rsid w:val="00CB2DFC"/>
    <w:rsid w:val="00CB47A6"/>
    <w:rsid w:val="00CB491B"/>
    <w:rsid w:val="00CB5604"/>
    <w:rsid w:val="00CB5F5D"/>
    <w:rsid w:val="00CB6404"/>
    <w:rsid w:val="00CB75AB"/>
    <w:rsid w:val="00CC2D2D"/>
    <w:rsid w:val="00CC2E60"/>
    <w:rsid w:val="00CC40F8"/>
    <w:rsid w:val="00CC605E"/>
    <w:rsid w:val="00CC6EA0"/>
    <w:rsid w:val="00CC7BC5"/>
    <w:rsid w:val="00CD220D"/>
    <w:rsid w:val="00CD27AD"/>
    <w:rsid w:val="00CD2FF9"/>
    <w:rsid w:val="00CD37A1"/>
    <w:rsid w:val="00CD3949"/>
    <w:rsid w:val="00CD3D00"/>
    <w:rsid w:val="00CD3EBE"/>
    <w:rsid w:val="00CD4B55"/>
    <w:rsid w:val="00CD6098"/>
    <w:rsid w:val="00CE1B89"/>
    <w:rsid w:val="00CE234C"/>
    <w:rsid w:val="00CE2806"/>
    <w:rsid w:val="00CE28C2"/>
    <w:rsid w:val="00CE2B95"/>
    <w:rsid w:val="00CE448C"/>
    <w:rsid w:val="00CE48D9"/>
    <w:rsid w:val="00CE5131"/>
    <w:rsid w:val="00CE7BF4"/>
    <w:rsid w:val="00CF0AB2"/>
    <w:rsid w:val="00CF2379"/>
    <w:rsid w:val="00CF2453"/>
    <w:rsid w:val="00CF2B18"/>
    <w:rsid w:val="00CF4AA1"/>
    <w:rsid w:val="00CF6E07"/>
    <w:rsid w:val="00CF7A3D"/>
    <w:rsid w:val="00D00060"/>
    <w:rsid w:val="00D00EF5"/>
    <w:rsid w:val="00D040AD"/>
    <w:rsid w:val="00D054FE"/>
    <w:rsid w:val="00D071E5"/>
    <w:rsid w:val="00D1171D"/>
    <w:rsid w:val="00D11F66"/>
    <w:rsid w:val="00D12D77"/>
    <w:rsid w:val="00D1427B"/>
    <w:rsid w:val="00D149E6"/>
    <w:rsid w:val="00D15246"/>
    <w:rsid w:val="00D159F8"/>
    <w:rsid w:val="00D1669C"/>
    <w:rsid w:val="00D21C32"/>
    <w:rsid w:val="00D21FA0"/>
    <w:rsid w:val="00D265F1"/>
    <w:rsid w:val="00D3330D"/>
    <w:rsid w:val="00D3390C"/>
    <w:rsid w:val="00D37F25"/>
    <w:rsid w:val="00D44EF2"/>
    <w:rsid w:val="00D4657E"/>
    <w:rsid w:val="00D46D01"/>
    <w:rsid w:val="00D46E41"/>
    <w:rsid w:val="00D504E0"/>
    <w:rsid w:val="00D531AD"/>
    <w:rsid w:val="00D53EFA"/>
    <w:rsid w:val="00D55831"/>
    <w:rsid w:val="00D55EDE"/>
    <w:rsid w:val="00D56D66"/>
    <w:rsid w:val="00D57E64"/>
    <w:rsid w:val="00D60B7D"/>
    <w:rsid w:val="00D61AE0"/>
    <w:rsid w:val="00D63207"/>
    <w:rsid w:val="00D63908"/>
    <w:rsid w:val="00D63971"/>
    <w:rsid w:val="00D63B54"/>
    <w:rsid w:val="00D63BC0"/>
    <w:rsid w:val="00D64B48"/>
    <w:rsid w:val="00D64F74"/>
    <w:rsid w:val="00D65121"/>
    <w:rsid w:val="00D658DB"/>
    <w:rsid w:val="00D65B63"/>
    <w:rsid w:val="00D66A0A"/>
    <w:rsid w:val="00D672C9"/>
    <w:rsid w:val="00D67B95"/>
    <w:rsid w:val="00D74D68"/>
    <w:rsid w:val="00D74F8B"/>
    <w:rsid w:val="00D77159"/>
    <w:rsid w:val="00D80366"/>
    <w:rsid w:val="00D80D85"/>
    <w:rsid w:val="00D8159E"/>
    <w:rsid w:val="00D821E9"/>
    <w:rsid w:val="00D831FF"/>
    <w:rsid w:val="00D83D1F"/>
    <w:rsid w:val="00D847F8"/>
    <w:rsid w:val="00D84E02"/>
    <w:rsid w:val="00D8657E"/>
    <w:rsid w:val="00D86BD7"/>
    <w:rsid w:val="00D873CD"/>
    <w:rsid w:val="00D90FE9"/>
    <w:rsid w:val="00D951E7"/>
    <w:rsid w:val="00D97206"/>
    <w:rsid w:val="00D975C2"/>
    <w:rsid w:val="00DA2157"/>
    <w:rsid w:val="00DA3968"/>
    <w:rsid w:val="00DA3B9F"/>
    <w:rsid w:val="00DA53DA"/>
    <w:rsid w:val="00DA55D1"/>
    <w:rsid w:val="00DA5B3A"/>
    <w:rsid w:val="00DA6D51"/>
    <w:rsid w:val="00DA72FE"/>
    <w:rsid w:val="00DB186D"/>
    <w:rsid w:val="00DB1B03"/>
    <w:rsid w:val="00DB1CC1"/>
    <w:rsid w:val="00DB2AAE"/>
    <w:rsid w:val="00DB404F"/>
    <w:rsid w:val="00DB53F6"/>
    <w:rsid w:val="00DB5AD2"/>
    <w:rsid w:val="00DB7C89"/>
    <w:rsid w:val="00DC0F6A"/>
    <w:rsid w:val="00DC18E8"/>
    <w:rsid w:val="00DC1C55"/>
    <w:rsid w:val="00DC27A3"/>
    <w:rsid w:val="00DC49B5"/>
    <w:rsid w:val="00DC5146"/>
    <w:rsid w:val="00DC5C03"/>
    <w:rsid w:val="00DC66C2"/>
    <w:rsid w:val="00DC6B76"/>
    <w:rsid w:val="00DC6BD0"/>
    <w:rsid w:val="00DC6F56"/>
    <w:rsid w:val="00DD0212"/>
    <w:rsid w:val="00DD067B"/>
    <w:rsid w:val="00DD085E"/>
    <w:rsid w:val="00DD0BF4"/>
    <w:rsid w:val="00DD0C8B"/>
    <w:rsid w:val="00DD38CD"/>
    <w:rsid w:val="00DD4DAC"/>
    <w:rsid w:val="00DD5715"/>
    <w:rsid w:val="00DD6F2E"/>
    <w:rsid w:val="00DE04C2"/>
    <w:rsid w:val="00DE0540"/>
    <w:rsid w:val="00DE0C5E"/>
    <w:rsid w:val="00DE1788"/>
    <w:rsid w:val="00DE46DC"/>
    <w:rsid w:val="00DE503F"/>
    <w:rsid w:val="00DE5BAC"/>
    <w:rsid w:val="00DE658A"/>
    <w:rsid w:val="00DE7E54"/>
    <w:rsid w:val="00DF05C5"/>
    <w:rsid w:val="00DF3AB3"/>
    <w:rsid w:val="00DF3D56"/>
    <w:rsid w:val="00DF4963"/>
    <w:rsid w:val="00DF5243"/>
    <w:rsid w:val="00DF66CE"/>
    <w:rsid w:val="00DF6F39"/>
    <w:rsid w:val="00DF758C"/>
    <w:rsid w:val="00E00186"/>
    <w:rsid w:val="00E00CDB"/>
    <w:rsid w:val="00E023C9"/>
    <w:rsid w:val="00E057FD"/>
    <w:rsid w:val="00E07023"/>
    <w:rsid w:val="00E111F4"/>
    <w:rsid w:val="00E118F5"/>
    <w:rsid w:val="00E12A94"/>
    <w:rsid w:val="00E12C1D"/>
    <w:rsid w:val="00E15B22"/>
    <w:rsid w:val="00E1629A"/>
    <w:rsid w:val="00E165B9"/>
    <w:rsid w:val="00E17AE0"/>
    <w:rsid w:val="00E20E75"/>
    <w:rsid w:val="00E20EE8"/>
    <w:rsid w:val="00E2145B"/>
    <w:rsid w:val="00E223FA"/>
    <w:rsid w:val="00E23065"/>
    <w:rsid w:val="00E2362C"/>
    <w:rsid w:val="00E238E0"/>
    <w:rsid w:val="00E23DC9"/>
    <w:rsid w:val="00E25BA1"/>
    <w:rsid w:val="00E3010E"/>
    <w:rsid w:val="00E33868"/>
    <w:rsid w:val="00E349C4"/>
    <w:rsid w:val="00E3592E"/>
    <w:rsid w:val="00E41B58"/>
    <w:rsid w:val="00E423F5"/>
    <w:rsid w:val="00E42641"/>
    <w:rsid w:val="00E429C2"/>
    <w:rsid w:val="00E434D9"/>
    <w:rsid w:val="00E43ADC"/>
    <w:rsid w:val="00E4435F"/>
    <w:rsid w:val="00E44D85"/>
    <w:rsid w:val="00E468FC"/>
    <w:rsid w:val="00E470BB"/>
    <w:rsid w:val="00E50540"/>
    <w:rsid w:val="00E5119A"/>
    <w:rsid w:val="00E51C31"/>
    <w:rsid w:val="00E5352A"/>
    <w:rsid w:val="00E54184"/>
    <w:rsid w:val="00E55003"/>
    <w:rsid w:val="00E55CF7"/>
    <w:rsid w:val="00E66B40"/>
    <w:rsid w:val="00E70B2F"/>
    <w:rsid w:val="00E711BB"/>
    <w:rsid w:val="00E72C09"/>
    <w:rsid w:val="00E73748"/>
    <w:rsid w:val="00E75C72"/>
    <w:rsid w:val="00E7633E"/>
    <w:rsid w:val="00E77615"/>
    <w:rsid w:val="00E7765B"/>
    <w:rsid w:val="00E8137B"/>
    <w:rsid w:val="00E82E47"/>
    <w:rsid w:val="00E8370C"/>
    <w:rsid w:val="00E8444B"/>
    <w:rsid w:val="00E86A02"/>
    <w:rsid w:val="00E90298"/>
    <w:rsid w:val="00E90C32"/>
    <w:rsid w:val="00E9164C"/>
    <w:rsid w:val="00E918EF"/>
    <w:rsid w:val="00E958AA"/>
    <w:rsid w:val="00E96373"/>
    <w:rsid w:val="00E97353"/>
    <w:rsid w:val="00E979F1"/>
    <w:rsid w:val="00EA077F"/>
    <w:rsid w:val="00EA0902"/>
    <w:rsid w:val="00EA0B9A"/>
    <w:rsid w:val="00EA0D0A"/>
    <w:rsid w:val="00EA17FE"/>
    <w:rsid w:val="00EA1F3F"/>
    <w:rsid w:val="00EA3885"/>
    <w:rsid w:val="00EA6608"/>
    <w:rsid w:val="00EA6A15"/>
    <w:rsid w:val="00EA6C6F"/>
    <w:rsid w:val="00EA70C7"/>
    <w:rsid w:val="00EA773B"/>
    <w:rsid w:val="00EB2235"/>
    <w:rsid w:val="00EB33BE"/>
    <w:rsid w:val="00EB4485"/>
    <w:rsid w:val="00EB5209"/>
    <w:rsid w:val="00EB55F9"/>
    <w:rsid w:val="00EB564F"/>
    <w:rsid w:val="00EC0EEA"/>
    <w:rsid w:val="00EC2A38"/>
    <w:rsid w:val="00EC3F97"/>
    <w:rsid w:val="00EC45C7"/>
    <w:rsid w:val="00EC4B30"/>
    <w:rsid w:val="00EC62B9"/>
    <w:rsid w:val="00EC7256"/>
    <w:rsid w:val="00ED0529"/>
    <w:rsid w:val="00ED076E"/>
    <w:rsid w:val="00ED0DC8"/>
    <w:rsid w:val="00ED3B3E"/>
    <w:rsid w:val="00ED5CA8"/>
    <w:rsid w:val="00ED5CB7"/>
    <w:rsid w:val="00ED75B5"/>
    <w:rsid w:val="00ED7B4E"/>
    <w:rsid w:val="00EE0405"/>
    <w:rsid w:val="00EE0A2F"/>
    <w:rsid w:val="00EE1522"/>
    <w:rsid w:val="00EE1669"/>
    <w:rsid w:val="00EE29FC"/>
    <w:rsid w:val="00EE2A9F"/>
    <w:rsid w:val="00EE32F2"/>
    <w:rsid w:val="00EE3E33"/>
    <w:rsid w:val="00EE559A"/>
    <w:rsid w:val="00EE70EB"/>
    <w:rsid w:val="00EE7B41"/>
    <w:rsid w:val="00EF295C"/>
    <w:rsid w:val="00EF5B8A"/>
    <w:rsid w:val="00EF5C4B"/>
    <w:rsid w:val="00EF7330"/>
    <w:rsid w:val="00F0170C"/>
    <w:rsid w:val="00F036DD"/>
    <w:rsid w:val="00F04219"/>
    <w:rsid w:val="00F074B0"/>
    <w:rsid w:val="00F1009E"/>
    <w:rsid w:val="00F10361"/>
    <w:rsid w:val="00F10B4C"/>
    <w:rsid w:val="00F10F14"/>
    <w:rsid w:val="00F128F9"/>
    <w:rsid w:val="00F1497E"/>
    <w:rsid w:val="00F14B8D"/>
    <w:rsid w:val="00F150A5"/>
    <w:rsid w:val="00F158BE"/>
    <w:rsid w:val="00F16AF8"/>
    <w:rsid w:val="00F203E8"/>
    <w:rsid w:val="00F21A1D"/>
    <w:rsid w:val="00F224C2"/>
    <w:rsid w:val="00F232E2"/>
    <w:rsid w:val="00F247F5"/>
    <w:rsid w:val="00F26023"/>
    <w:rsid w:val="00F265B4"/>
    <w:rsid w:val="00F26624"/>
    <w:rsid w:val="00F33689"/>
    <w:rsid w:val="00F37775"/>
    <w:rsid w:val="00F3797D"/>
    <w:rsid w:val="00F45103"/>
    <w:rsid w:val="00F456C6"/>
    <w:rsid w:val="00F46BAE"/>
    <w:rsid w:val="00F47F75"/>
    <w:rsid w:val="00F5058F"/>
    <w:rsid w:val="00F51822"/>
    <w:rsid w:val="00F53945"/>
    <w:rsid w:val="00F544A9"/>
    <w:rsid w:val="00F568F9"/>
    <w:rsid w:val="00F56FF5"/>
    <w:rsid w:val="00F57211"/>
    <w:rsid w:val="00F604A6"/>
    <w:rsid w:val="00F646EA"/>
    <w:rsid w:val="00F6588F"/>
    <w:rsid w:val="00F6746E"/>
    <w:rsid w:val="00F67746"/>
    <w:rsid w:val="00F70DCC"/>
    <w:rsid w:val="00F72416"/>
    <w:rsid w:val="00F7245A"/>
    <w:rsid w:val="00F73340"/>
    <w:rsid w:val="00F73C82"/>
    <w:rsid w:val="00F80650"/>
    <w:rsid w:val="00F84BE1"/>
    <w:rsid w:val="00F84FED"/>
    <w:rsid w:val="00F85CB6"/>
    <w:rsid w:val="00F90037"/>
    <w:rsid w:val="00F90C41"/>
    <w:rsid w:val="00F92BE0"/>
    <w:rsid w:val="00F9344C"/>
    <w:rsid w:val="00F93774"/>
    <w:rsid w:val="00F94D04"/>
    <w:rsid w:val="00F95F95"/>
    <w:rsid w:val="00F96177"/>
    <w:rsid w:val="00F97179"/>
    <w:rsid w:val="00FA02AF"/>
    <w:rsid w:val="00FA18E5"/>
    <w:rsid w:val="00FA2C49"/>
    <w:rsid w:val="00FA33E7"/>
    <w:rsid w:val="00FA5FAA"/>
    <w:rsid w:val="00FB3145"/>
    <w:rsid w:val="00FB3450"/>
    <w:rsid w:val="00FB5E81"/>
    <w:rsid w:val="00FB6473"/>
    <w:rsid w:val="00FC084A"/>
    <w:rsid w:val="00FC4BFB"/>
    <w:rsid w:val="00FC5245"/>
    <w:rsid w:val="00FC5816"/>
    <w:rsid w:val="00FC648F"/>
    <w:rsid w:val="00FC69EC"/>
    <w:rsid w:val="00FC6B63"/>
    <w:rsid w:val="00FD0B6C"/>
    <w:rsid w:val="00FD1A0A"/>
    <w:rsid w:val="00FD343E"/>
    <w:rsid w:val="00FD40F5"/>
    <w:rsid w:val="00FD5693"/>
    <w:rsid w:val="00FD638A"/>
    <w:rsid w:val="00FE1A49"/>
    <w:rsid w:val="00FE311C"/>
    <w:rsid w:val="00FE39B0"/>
    <w:rsid w:val="00FE49D4"/>
    <w:rsid w:val="00FE54E3"/>
    <w:rsid w:val="00FE62D7"/>
    <w:rsid w:val="00FE73F5"/>
    <w:rsid w:val="00FF00CA"/>
    <w:rsid w:val="00FF03E1"/>
    <w:rsid w:val="00FF1C4D"/>
    <w:rsid w:val="00FF2D63"/>
    <w:rsid w:val="00FF3CFF"/>
    <w:rsid w:val="00FF41E1"/>
    <w:rsid w:val="00FF49F3"/>
    <w:rsid w:val="00FF6DBA"/>
    <w:rsid w:val="00FF7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4B9C7E45-6C1D-463A-932B-23E20A357C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iPriority="99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iPriority="99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99" w:unhideWhenUsed="1" w:qFormat="1"/>
    <w:lsdException w:name="List Number" w:uiPriority="99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99" w:unhideWhenUsed="1" w:qFormat="1"/>
    <w:lsdException w:name="Body Text Indent" w:semiHidden="1" w:unhideWhenUsed="1"/>
    <w:lsdException w:name="List Continue" w:semiHidden="1" w:uiPriority="99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nhideWhenUsed="1"/>
    <w:lsdException w:name="Body Text Indent 3" w:semiHidden="1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iPriority="99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/>
    <w:lsdException w:name="Intense Emphasis" w:uiPriority="21" w:qFormat="1"/>
    <w:lsdException w:name="Subtle Reference" w:qFormat="1"/>
    <w:lsdException w:name="Intense Reference" w:qFormat="1"/>
    <w:lsdException w:name="Book Title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12C1D"/>
    <w:pPr>
      <w:spacing w:after="200" w:line="276" w:lineRule="auto"/>
    </w:pPr>
    <w:rPr>
      <w:rFonts w:ascii="Calibri" w:eastAsia="Calibri" w:hAnsi="Calibri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E12C1D"/>
    <w:pPr>
      <w:keepNext/>
      <w:spacing w:before="360" w:after="120" w:line="240" w:lineRule="auto"/>
      <w:contextualSpacing/>
      <w:outlineLvl w:val="0"/>
    </w:pPr>
    <w:rPr>
      <w:rFonts w:ascii="Arial" w:hAnsi="Arial"/>
      <w:b/>
      <w:sz w:val="34"/>
      <w:szCs w:val="36"/>
      <w:lang w:val="x-none" w:eastAsia="x-none"/>
    </w:rPr>
  </w:style>
  <w:style w:type="paragraph" w:styleId="Heading2">
    <w:name w:val="heading 2"/>
    <w:basedOn w:val="Normal"/>
    <w:next w:val="Normal"/>
    <w:link w:val="Heading2Char"/>
    <w:qFormat/>
    <w:rsid w:val="00E12C1D"/>
    <w:pPr>
      <w:keepNext/>
      <w:spacing w:before="360" w:after="120" w:line="240" w:lineRule="auto"/>
      <w:contextualSpacing/>
      <w:outlineLvl w:val="1"/>
    </w:pPr>
    <w:rPr>
      <w:rFonts w:ascii="Arial" w:hAnsi="Arial"/>
      <w:b/>
      <w:sz w:val="28"/>
      <w:szCs w:val="28"/>
      <w:lang w:val="x-none" w:eastAsia="x-none"/>
    </w:rPr>
  </w:style>
  <w:style w:type="paragraph" w:styleId="Heading3">
    <w:name w:val="heading 3"/>
    <w:basedOn w:val="Normal"/>
    <w:next w:val="Normal"/>
    <w:link w:val="Heading3Char"/>
    <w:qFormat/>
    <w:rsid w:val="00E12C1D"/>
    <w:pPr>
      <w:keepNext/>
      <w:spacing w:before="360" w:after="120" w:line="240" w:lineRule="auto"/>
      <w:contextualSpacing/>
      <w:outlineLvl w:val="2"/>
    </w:pPr>
    <w:rPr>
      <w:rFonts w:ascii="Arial" w:hAnsi="Arial"/>
      <w:b/>
      <w:szCs w:val="28"/>
      <w:lang w:val="x-none" w:eastAsia="x-none"/>
    </w:rPr>
  </w:style>
  <w:style w:type="paragraph" w:styleId="Heading4">
    <w:name w:val="heading 4"/>
    <w:basedOn w:val="Normal"/>
    <w:next w:val="Normal"/>
    <w:link w:val="Heading4Char"/>
    <w:qFormat/>
    <w:rsid w:val="00E12C1D"/>
    <w:pPr>
      <w:keepNext/>
      <w:spacing w:before="360" w:after="120" w:line="240" w:lineRule="auto"/>
      <w:contextualSpacing/>
      <w:outlineLvl w:val="3"/>
    </w:pPr>
    <w:rPr>
      <w:rFonts w:ascii="Utopia" w:hAnsi="Utopia"/>
      <w:b/>
      <w:spacing w:val="-6"/>
      <w:szCs w:val="24"/>
      <w:lang w:val="x-none" w:eastAsia="x-none"/>
    </w:rPr>
  </w:style>
  <w:style w:type="paragraph" w:styleId="Heading5">
    <w:name w:val="heading 5"/>
    <w:basedOn w:val="Normal"/>
    <w:next w:val="Normal"/>
    <w:link w:val="Heading5Char"/>
    <w:qFormat/>
    <w:rsid w:val="00E12C1D"/>
    <w:pPr>
      <w:spacing w:before="360" w:after="240" w:line="240" w:lineRule="auto"/>
      <w:outlineLvl w:val="4"/>
    </w:pPr>
    <w:rPr>
      <w:rFonts w:ascii="Arial Narrow" w:hAnsi="Arial Narrow"/>
      <w:b/>
      <w:lang w:val="x-none" w:eastAsia="x-none"/>
    </w:rPr>
  </w:style>
  <w:style w:type="paragraph" w:styleId="Heading6">
    <w:name w:val="heading 6"/>
    <w:basedOn w:val="Normal"/>
    <w:next w:val="Normal"/>
    <w:link w:val="Heading6Char"/>
    <w:uiPriority w:val="9"/>
    <w:qFormat/>
    <w:rsid w:val="00E12C1D"/>
    <w:pPr>
      <w:spacing w:before="240" w:after="60"/>
      <w:outlineLvl w:val="5"/>
    </w:pPr>
    <w:rPr>
      <w:rFonts w:eastAsia="PMingLiU"/>
      <w:b/>
      <w:bCs/>
      <w:lang w:val="x-none" w:eastAsia="x-none"/>
    </w:rPr>
  </w:style>
  <w:style w:type="paragraph" w:styleId="Heading7">
    <w:name w:val="heading 7"/>
    <w:basedOn w:val="Heading6"/>
    <w:next w:val="BodyText"/>
    <w:link w:val="Heading7Char"/>
    <w:uiPriority w:val="9"/>
    <w:unhideWhenUsed/>
    <w:qFormat/>
    <w:rsid w:val="00E12C1D"/>
    <w:pPr>
      <w:numPr>
        <w:ilvl w:val="6"/>
      </w:numPr>
      <w:spacing w:before="360" w:after="240"/>
      <w:outlineLvl w:val="6"/>
    </w:pPr>
    <w:rPr>
      <w:rFonts w:ascii="Arial Narrow" w:eastAsia="Calibri" w:hAnsi="Arial Narrow"/>
      <w:bCs w:val="0"/>
    </w:rPr>
  </w:style>
  <w:style w:type="paragraph" w:styleId="Heading8">
    <w:name w:val="heading 8"/>
    <w:basedOn w:val="Heading7"/>
    <w:next w:val="BodyText"/>
    <w:link w:val="Heading8Char"/>
    <w:uiPriority w:val="9"/>
    <w:unhideWhenUsed/>
    <w:qFormat/>
    <w:rsid w:val="00E12C1D"/>
    <w:pPr>
      <w:numPr>
        <w:ilvl w:val="7"/>
      </w:numPr>
      <w:outlineLvl w:val="7"/>
    </w:pPr>
    <w:rPr>
      <w:szCs w:val="18"/>
    </w:rPr>
  </w:style>
  <w:style w:type="paragraph" w:styleId="Heading9">
    <w:name w:val="heading 9"/>
    <w:basedOn w:val="Heading8"/>
    <w:next w:val="BodyText"/>
    <w:link w:val="Heading9Char"/>
    <w:uiPriority w:val="9"/>
    <w:unhideWhenUsed/>
    <w:qFormat/>
    <w:rsid w:val="00E12C1D"/>
    <w:pPr>
      <w:numPr>
        <w:ilvl w:val="8"/>
      </w:numPr>
      <w:outlineLvl w:val="8"/>
    </w:pPr>
    <w:rPr>
      <w:i/>
      <w:iCs/>
    </w:rPr>
  </w:style>
  <w:style w:type="character" w:default="1" w:styleId="DefaultParagraphFont">
    <w:name w:val="Default Paragraph Font"/>
    <w:uiPriority w:val="1"/>
    <w:semiHidden/>
    <w:unhideWhenUsed/>
    <w:rsid w:val="00E12C1D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  <w:rsid w:val="00E12C1D"/>
  </w:style>
  <w:style w:type="character" w:customStyle="1" w:styleId="Heading1Char">
    <w:name w:val="Heading 1 Char"/>
    <w:link w:val="Heading1"/>
    <w:rsid w:val="00E12C1D"/>
    <w:rPr>
      <w:rFonts w:ascii="Arial" w:eastAsia="Calibri" w:hAnsi="Arial"/>
      <w:b/>
      <w:sz w:val="34"/>
      <w:szCs w:val="36"/>
      <w:lang w:val="x-none" w:eastAsia="x-none"/>
    </w:rPr>
  </w:style>
  <w:style w:type="character" w:customStyle="1" w:styleId="Heading2Char">
    <w:name w:val="Heading 2 Char"/>
    <w:link w:val="Heading2"/>
    <w:rsid w:val="00E12C1D"/>
    <w:rPr>
      <w:rFonts w:ascii="Arial" w:eastAsia="Calibri" w:hAnsi="Arial"/>
      <w:b/>
      <w:sz w:val="28"/>
      <w:szCs w:val="28"/>
      <w:lang w:val="x-none" w:eastAsia="x-none"/>
    </w:rPr>
  </w:style>
  <w:style w:type="character" w:customStyle="1" w:styleId="Heading3Char">
    <w:name w:val="Heading 3 Char"/>
    <w:link w:val="Heading3"/>
    <w:rsid w:val="00E12C1D"/>
    <w:rPr>
      <w:rFonts w:ascii="Arial" w:eastAsia="Calibri" w:hAnsi="Arial"/>
      <w:b/>
      <w:sz w:val="22"/>
      <w:szCs w:val="28"/>
      <w:lang w:val="x-none" w:eastAsia="x-none"/>
    </w:rPr>
  </w:style>
  <w:style w:type="character" w:customStyle="1" w:styleId="Heading4Char">
    <w:name w:val="Heading 4 Char"/>
    <w:link w:val="Heading4"/>
    <w:rsid w:val="00E12C1D"/>
    <w:rPr>
      <w:rFonts w:ascii="Utopia" w:eastAsia="Calibri" w:hAnsi="Utopia"/>
      <w:b/>
      <w:spacing w:val="-6"/>
      <w:sz w:val="22"/>
      <w:szCs w:val="24"/>
      <w:lang w:val="x-none" w:eastAsia="x-none"/>
    </w:rPr>
  </w:style>
  <w:style w:type="character" w:customStyle="1" w:styleId="Heading5Char">
    <w:name w:val="Heading 5 Char"/>
    <w:link w:val="Heading5"/>
    <w:rsid w:val="00E12C1D"/>
    <w:rPr>
      <w:rFonts w:ascii="Arial Narrow" w:eastAsia="Calibri" w:hAnsi="Arial Narrow"/>
      <w:b/>
      <w:sz w:val="22"/>
      <w:szCs w:val="22"/>
      <w:lang w:val="x-none" w:eastAsia="x-none"/>
    </w:rPr>
  </w:style>
  <w:style w:type="character" w:customStyle="1" w:styleId="Heading6Char">
    <w:name w:val="Heading 6 Char"/>
    <w:link w:val="Heading6"/>
    <w:uiPriority w:val="9"/>
    <w:rsid w:val="00E12C1D"/>
    <w:rPr>
      <w:rFonts w:ascii="Calibri" w:eastAsia="PMingLiU" w:hAnsi="Calibri"/>
      <w:b/>
      <w:bCs/>
      <w:sz w:val="22"/>
      <w:szCs w:val="22"/>
      <w:lang w:val="x-none" w:eastAsia="x-none"/>
    </w:rPr>
  </w:style>
  <w:style w:type="paragraph" w:styleId="BodyText">
    <w:name w:val="Body Text"/>
    <w:basedOn w:val="Normal"/>
    <w:link w:val="BodyTextChar"/>
    <w:uiPriority w:val="99"/>
    <w:qFormat/>
    <w:rsid w:val="00E12C1D"/>
    <w:pPr>
      <w:autoSpaceDE w:val="0"/>
      <w:autoSpaceDN w:val="0"/>
      <w:spacing w:after="120" w:line="240" w:lineRule="exact"/>
      <w:jc w:val="both"/>
    </w:pPr>
    <w:rPr>
      <w:rFonts w:ascii="Arial" w:hAnsi="Arial"/>
      <w:sz w:val="18"/>
      <w:lang w:val="x-none" w:eastAsia="x-none"/>
    </w:rPr>
  </w:style>
  <w:style w:type="character" w:customStyle="1" w:styleId="BodyTextChar">
    <w:name w:val="Body Text Char"/>
    <w:link w:val="BodyText"/>
    <w:uiPriority w:val="99"/>
    <w:rsid w:val="00E12C1D"/>
    <w:rPr>
      <w:rFonts w:ascii="Arial" w:eastAsia="Calibri" w:hAnsi="Arial"/>
      <w:sz w:val="18"/>
      <w:szCs w:val="22"/>
      <w:lang w:val="x-none" w:eastAsia="x-none"/>
    </w:rPr>
  </w:style>
  <w:style w:type="paragraph" w:customStyle="1" w:styleId="Bullet">
    <w:name w:val="Bullet"/>
    <w:basedOn w:val="Normal"/>
    <w:rsid w:val="00E12C1D"/>
    <w:pPr>
      <w:keepLines/>
      <w:numPr>
        <w:numId w:val="4"/>
      </w:numPr>
      <w:spacing w:before="120" w:after="120" w:line="240" w:lineRule="auto"/>
      <w:ind w:right="864"/>
    </w:pPr>
    <w:rPr>
      <w:rFonts w:ascii="Utopia" w:hAnsi="Utopia"/>
      <w:sz w:val="18"/>
    </w:rPr>
  </w:style>
  <w:style w:type="character" w:customStyle="1" w:styleId="CodeBold">
    <w:name w:val="Code Bold"/>
    <w:rsid w:val="00E12C1D"/>
    <w:rPr>
      <w:rFonts w:ascii="TheSansMonoConBlack" w:hAnsi="TheSansMonoConBlack"/>
      <w:b/>
      <w:sz w:val="18"/>
    </w:rPr>
  </w:style>
  <w:style w:type="paragraph" w:customStyle="1" w:styleId="ChapterNumber">
    <w:name w:val="Chapter Number"/>
    <w:next w:val="Normal"/>
    <w:autoRedefine/>
    <w:qFormat/>
    <w:rsid w:val="00E12C1D"/>
    <w:pPr>
      <w:keepNext/>
      <w:spacing w:after="240"/>
    </w:pPr>
    <w:rPr>
      <w:rFonts w:ascii="Arial" w:hAnsi="Arial"/>
      <w:b/>
      <w:caps/>
      <w:sz w:val="28"/>
      <w:szCs w:val="28"/>
    </w:rPr>
  </w:style>
  <w:style w:type="paragraph" w:customStyle="1" w:styleId="ChapterTitle">
    <w:name w:val="Chapter Title"/>
    <w:next w:val="Normal"/>
    <w:rsid w:val="00E12C1D"/>
    <w:pPr>
      <w:spacing w:before="240" w:after="1200"/>
    </w:pPr>
    <w:rPr>
      <w:rFonts w:ascii="Arial Narrow" w:hAnsi="Arial Narrow"/>
      <w:b/>
      <w:sz w:val="60"/>
      <w:szCs w:val="48"/>
    </w:rPr>
  </w:style>
  <w:style w:type="paragraph" w:customStyle="1" w:styleId="FigureCaption">
    <w:name w:val="Figure Caption"/>
    <w:next w:val="Normal"/>
    <w:qFormat/>
    <w:rsid w:val="00E12C1D"/>
    <w:pPr>
      <w:tabs>
        <w:tab w:val="left" w:pos="576"/>
      </w:tabs>
      <w:spacing w:before="400" w:after="240"/>
      <w:contextualSpacing/>
    </w:pPr>
    <w:rPr>
      <w:rFonts w:ascii="Utopia" w:hAnsi="Utopia"/>
      <w:i/>
      <w:noProof/>
      <w:sz w:val="18"/>
    </w:rPr>
  </w:style>
  <w:style w:type="paragraph" w:customStyle="1" w:styleId="CodeCaption">
    <w:name w:val="Code Caption"/>
    <w:basedOn w:val="Normal"/>
    <w:next w:val="Normal"/>
    <w:link w:val="CodeCaptionChar"/>
    <w:qFormat/>
    <w:rsid w:val="00E12C1D"/>
    <w:pPr>
      <w:tabs>
        <w:tab w:val="left" w:pos="576"/>
      </w:tabs>
      <w:spacing w:before="460"/>
      <w:contextualSpacing/>
    </w:pPr>
    <w:rPr>
      <w:rFonts w:ascii="Utopia" w:eastAsia="Times New Roman" w:hAnsi="Utopia"/>
      <w:i/>
      <w:noProof/>
      <w:sz w:val="18"/>
      <w:szCs w:val="20"/>
      <w:lang w:val="x-none" w:eastAsia="x-none"/>
    </w:rPr>
  </w:style>
  <w:style w:type="paragraph" w:customStyle="1" w:styleId="Code">
    <w:name w:val="Code"/>
    <w:basedOn w:val="Normal"/>
    <w:link w:val="CodeChar"/>
    <w:qFormat/>
    <w:rsid w:val="00E12C1D"/>
    <w:pPr>
      <w:spacing w:before="120" w:after="120" w:line="240" w:lineRule="auto"/>
      <w:contextualSpacing/>
    </w:pPr>
    <w:rPr>
      <w:rFonts w:ascii="TheSansMonoConNormal" w:hAnsi="TheSansMonoConNormal"/>
      <w:noProof/>
      <w:sz w:val="18"/>
      <w:lang w:val="x-none" w:eastAsia="x-none"/>
    </w:rPr>
  </w:style>
  <w:style w:type="character" w:customStyle="1" w:styleId="CodeChar">
    <w:name w:val="Code Char"/>
    <w:link w:val="Code"/>
    <w:rsid w:val="00E12C1D"/>
    <w:rPr>
      <w:rFonts w:ascii="TheSansMonoConNormal" w:eastAsia="Calibri" w:hAnsi="TheSansMonoConNormal"/>
      <w:noProof/>
      <w:sz w:val="18"/>
      <w:szCs w:val="22"/>
      <w:lang w:val="x-none" w:eastAsia="x-none"/>
    </w:rPr>
  </w:style>
  <w:style w:type="character" w:customStyle="1" w:styleId="CodeCaptionChar">
    <w:name w:val="Code Caption Char"/>
    <w:link w:val="CodeCaption"/>
    <w:rsid w:val="00E12C1D"/>
    <w:rPr>
      <w:rFonts w:ascii="Utopia" w:hAnsi="Utopia"/>
      <w:i/>
      <w:noProof/>
      <w:sz w:val="18"/>
      <w:lang w:val="x-none" w:eastAsia="x-none"/>
    </w:rPr>
  </w:style>
  <w:style w:type="paragraph" w:customStyle="1" w:styleId="NumSubList">
    <w:name w:val="Num Sub List"/>
    <w:basedOn w:val="Normal"/>
    <w:rsid w:val="00E12C1D"/>
    <w:pPr>
      <w:numPr>
        <w:numId w:val="7"/>
      </w:numPr>
      <w:tabs>
        <w:tab w:val="left" w:pos="216"/>
        <w:tab w:val="left" w:pos="720"/>
      </w:tabs>
      <w:spacing w:before="120" w:after="120" w:line="240" w:lineRule="auto"/>
      <w:ind w:right="1440"/>
      <w:jc w:val="both"/>
    </w:pPr>
    <w:rPr>
      <w:rFonts w:ascii="Utopia" w:hAnsi="Utopia"/>
      <w:sz w:val="18"/>
    </w:rPr>
  </w:style>
  <w:style w:type="paragraph" w:customStyle="1" w:styleId="BulletSubList">
    <w:name w:val="Bullet Sub List"/>
    <w:basedOn w:val="Bullet"/>
    <w:next w:val="Normal"/>
    <w:rsid w:val="00E12C1D"/>
    <w:pPr>
      <w:ind w:left="1368"/>
    </w:pPr>
  </w:style>
  <w:style w:type="paragraph" w:customStyle="1" w:styleId="FMCopyrightTitle">
    <w:name w:val="FM Copyright Title"/>
    <w:basedOn w:val="FMCopyright"/>
    <w:rsid w:val="00E12C1D"/>
    <w:pPr>
      <w:spacing w:before="100" w:after="100"/>
    </w:pPr>
    <w:rPr>
      <w:rFonts w:ascii="Utopia Bold" w:hAnsi="Utopia Bold"/>
      <w:sz w:val="19"/>
    </w:rPr>
  </w:style>
  <w:style w:type="paragraph" w:customStyle="1" w:styleId="FMCopyright">
    <w:name w:val="FM Copyright"/>
    <w:link w:val="FMCopyrightChar"/>
    <w:rsid w:val="00E12C1D"/>
    <w:pPr>
      <w:spacing w:before="120" w:after="120"/>
      <w:jc w:val="both"/>
    </w:pPr>
    <w:rPr>
      <w:rFonts w:ascii="Utopia" w:hAnsi="Utopia"/>
      <w:sz w:val="16"/>
    </w:rPr>
  </w:style>
  <w:style w:type="paragraph" w:styleId="Index1">
    <w:name w:val="index 1"/>
    <w:basedOn w:val="Normal"/>
    <w:next w:val="Normal"/>
    <w:uiPriority w:val="99"/>
    <w:rsid w:val="00E12C1D"/>
    <w:pPr>
      <w:ind w:left="720" w:hanging="720"/>
    </w:pPr>
  </w:style>
  <w:style w:type="paragraph" w:styleId="Index2">
    <w:name w:val="index 2"/>
    <w:basedOn w:val="Normal"/>
    <w:next w:val="Normal"/>
    <w:uiPriority w:val="99"/>
    <w:rsid w:val="00E12C1D"/>
    <w:pPr>
      <w:ind w:left="720" w:hanging="432"/>
    </w:pPr>
  </w:style>
  <w:style w:type="paragraph" w:styleId="Index3">
    <w:name w:val="index 3"/>
    <w:basedOn w:val="Normal"/>
    <w:next w:val="Normal"/>
    <w:uiPriority w:val="99"/>
    <w:rsid w:val="00E12C1D"/>
    <w:pPr>
      <w:ind w:left="720" w:hanging="144"/>
    </w:pPr>
  </w:style>
  <w:style w:type="paragraph" w:customStyle="1" w:styleId="PartText">
    <w:name w:val="Part Text"/>
    <w:basedOn w:val="Normal"/>
    <w:next w:val="Normal"/>
    <w:rsid w:val="00E12C1D"/>
    <w:pPr>
      <w:spacing w:after="0" w:line="240" w:lineRule="auto"/>
      <w:contextualSpacing/>
    </w:pPr>
    <w:rPr>
      <w:rFonts w:ascii="Book Antiqua" w:hAnsi="Book Antiqua"/>
      <w:spacing w:val="-6"/>
    </w:rPr>
  </w:style>
  <w:style w:type="paragraph" w:customStyle="1" w:styleId="PartNumber">
    <w:name w:val="Part Number"/>
    <w:basedOn w:val="Normal"/>
    <w:next w:val="Normal"/>
    <w:link w:val="PartNumberChar"/>
    <w:autoRedefine/>
    <w:qFormat/>
    <w:rsid w:val="00E12C1D"/>
    <w:pPr>
      <w:spacing w:before="600" w:after="240" w:line="240" w:lineRule="auto"/>
      <w:contextualSpacing/>
    </w:pPr>
    <w:rPr>
      <w:rFonts w:ascii="Arial" w:hAnsi="Arial"/>
      <w:b/>
      <w:caps/>
      <w:sz w:val="52"/>
      <w:szCs w:val="28"/>
    </w:rPr>
  </w:style>
  <w:style w:type="paragraph" w:customStyle="1" w:styleId="PartTitle">
    <w:name w:val="Part Title"/>
    <w:basedOn w:val="Normal"/>
    <w:next w:val="Normal"/>
    <w:link w:val="PartTitleChar"/>
    <w:autoRedefine/>
    <w:qFormat/>
    <w:rsid w:val="00E12C1D"/>
    <w:pPr>
      <w:spacing w:before="600" w:after="1200" w:line="240" w:lineRule="auto"/>
      <w:contextualSpacing/>
    </w:pPr>
    <w:rPr>
      <w:rFonts w:ascii="Arial" w:hAnsi="Arial"/>
      <w:b/>
      <w:sz w:val="64"/>
      <w:szCs w:val="48"/>
    </w:rPr>
  </w:style>
  <w:style w:type="paragraph" w:styleId="Quote">
    <w:name w:val="Quote"/>
    <w:basedOn w:val="Normal"/>
    <w:next w:val="BodyText"/>
    <w:link w:val="QuoteChar"/>
    <w:qFormat/>
    <w:rsid w:val="00E12C1D"/>
    <w:pPr>
      <w:tabs>
        <w:tab w:val="left" w:pos="346"/>
      </w:tabs>
      <w:spacing w:before="560" w:after="360"/>
      <w:ind w:left="432" w:right="432"/>
      <w:contextualSpacing/>
      <w:jc w:val="both"/>
    </w:pPr>
    <w:rPr>
      <w:rFonts w:ascii="Utopia" w:eastAsia="Times New Roman" w:hAnsi="Utopia"/>
      <w:i/>
      <w:iCs/>
      <w:sz w:val="20"/>
      <w:szCs w:val="20"/>
      <w:lang w:val="x-none" w:eastAsia="x-none"/>
    </w:rPr>
  </w:style>
  <w:style w:type="character" w:customStyle="1" w:styleId="QuoteChar">
    <w:name w:val="Quote Char"/>
    <w:link w:val="Quote"/>
    <w:rsid w:val="00E12C1D"/>
    <w:rPr>
      <w:rFonts w:ascii="Utopia" w:hAnsi="Utopia"/>
      <w:i/>
      <w:iCs/>
      <w:lang w:val="x-none" w:eastAsia="x-none"/>
    </w:rPr>
  </w:style>
  <w:style w:type="paragraph" w:customStyle="1" w:styleId="Results">
    <w:name w:val="Results"/>
    <w:basedOn w:val="Normal"/>
    <w:rsid w:val="00E12C1D"/>
    <w:pPr>
      <w:pBdr>
        <w:top w:val="single" w:sz="18" w:space="5" w:color="999999"/>
        <w:bottom w:val="single" w:sz="18" w:space="5" w:color="999999"/>
      </w:pBdr>
      <w:spacing w:before="240" w:after="240"/>
      <w:ind w:left="144" w:right="144"/>
    </w:pPr>
    <w:rPr>
      <w:rFonts w:ascii="TheSansMonoConNormal" w:hAnsi="TheSansMonoConNormal"/>
      <w:noProof/>
      <w:sz w:val="18"/>
    </w:rPr>
  </w:style>
  <w:style w:type="paragraph" w:customStyle="1" w:styleId="ExerciseNumList">
    <w:name w:val="Exercise Num List"/>
    <w:basedOn w:val="ExerciseBody"/>
    <w:rsid w:val="00E12C1D"/>
    <w:pPr>
      <w:tabs>
        <w:tab w:val="num" w:pos="360"/>
      </w:tabs>
      <w:ind w:left="360" w:hanging="360"/>
    </w:pPr>
  </w:style>
  <w:style w:type="paragraph" w:customStyle="1" w:styleId="ExerciseBody">
    <w:name w:val="Exercise Body"/>
    <w:basedOn w:val="Normal"/>
    <w:link w:val="ExerciseBodyChar"/>
    <w:qFormat/>
    <w:rsid w:val="00E12C1D"/>
    <w:pP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ExerciseBodyChar">
    <w:name w:val="Exercise Body Char"/>
    <w:link w:val="ExerciseBody"/>
    <w:rsid w:val="00E12C1D"/>
    <w:rPr>
      <w:rFonts w:ascii="HelveticaNeue Condensed" w:hAnsi="HelveticaNeue Condensed"/>
      <w:lang w:val="x-none" w:eastAsia="x-none"/>
    </w:rPr>
  </w:style>
  <w:style w:type="paragraph" w:customStyle="1" w:styleId="ExerciseBullet">
    <w:name w:val="Exercise Bullet"/>
    <w:basedOn w:val="Normal"/>
    <w:rsid w:val="00E12C1D"/>
    <w:pPr>
      <w:framePr w:wrap="notBeside" w:vAnchor="text" w:hAnchor="text" w:y="1"/>
      <w:numPr>
        <w:numId w:val="2"/>
      </w:numPr>
      <w:spacing w:before="120"/>
      <w:ind w:right="1152"/>
    </w:pPr>
    <w:rPr>
      <w:rFonts w:ascii="HelveticaNeue Condensed" w:hAnsi="HelveticaNeue Condensed"/>
      <w:sz w:val="20"/>
    </w:rPr>
  </w:style>
  <w:style w:type="paragraph" w:customStyle="1" w:styleId="SBCode">
    <w:name w:val="SB Code"/>
    <w:basedOn w:val="Normal"/>
    <w:link w:val="SBCodeChar"/>
    <w:qFormat/>
    <w:rsid w:val="00E12C1D"/>
    <w:pPr>
      <w:spacing w:before="120"/>
      <w:ind w:left="288" w:right="288"/>
      <w:contextualSpacing/>
    </w:pPr>
    <w:rPr>
      <w:rFonts w:ascii="TheSansMonoConNormal" w:hAnsi="TheSansMonoConNormal"/>
      <w:noProof/>
      <w:sz w:val="18"/>
    </w:rPr>
  </w:style>
  <w:style w:type="character" w:customStyle="1" w:styleId="SBCodeChar">
    <w:name w:val="SB Code Char"/>
    <w:basedOn w:val="DefaultParagraphFont"/>
    <w:link w:val="SBCode"/>
    <w:rsid w:val="00E12C1D"/>
    <w:rPr>
      <w:rFonts w:ascii="TheSansMonoConNormal" w:eastAsia="Calibri" w:hAnsi="TheSansMonoConNormal"/>
      <w:noProof/>
      <w:sz w:val="18"/>
      <w:szCs w:val="22"/>
    </w:rPr>
  </w:style>
  <w:style w:type="paragraph" w:customStyle="1" w:styleId="TableText">
    <w:name w:val="Table Text"/>
    <w:qFormat/>
    <w:rsid w:val="00E12C1D"/>
    <w:pPr>
      <w:spacing w:before="120" w:after="120"/>
      <w:contextualSpacing/>
    </w:pPr>
    <w:rPr>
      <w:rFonts w:ascii="Utopia" w:hAnsi="Utopia"/>
      <w:sz w:val="18"/>
    </w:rPr>
  </w:style>
  <w:style w:type="paragraph" w:customStyle="1" w:styleId="TableCaption">
    <w:name w:val="Table Caption"/>
    <w:basedOn w:val="FigureCaption"/>
    <w:next w:val="Normal"/>
    <w:qFormat/>
    <w:rsid w:val="00E12C1D"/>
    <w:pPr>
      <w:keepNext/>
      <w:spacing w:after="120"/>
    </w:pPr>
  </w:style>
  <w:style w:type="paragraph" w:customStyle="1" w:styleId="TableHead">
    <w:name w:val="Table Head"/>
    <w:next w:val="Normal"/>
    <w:rsid w:val="00E12C1D"/>
    <w:pPr>
      <w:keepNext/>
      <w:spacing w:before="60" w:after="60" w:line="240" w:lineRule="exact"/>
      <w:ind w:left="720" w:hanging="720"/>
    </w:pPr>
    <w:rPr>
      <w:rFonts w:ascii="Arial Narrow" w:hAnsi="Arial Narrow"/>
      <w:b/>
    </w:rPr>
  </w:style>
  <w:style w:type="paragraph" w:customStyle="1" w:styleId="TableFootnote">
    <w:name w:val="Table Footnote"/>
    <w:basedOn w:val="Normal"/>
    <w:next w:val="Normal"/>
    <w:rsid w:val="00E12C1D"/>
    <w:pPr>
      <w:spacing w:before="60" w:after="240"/>
      <w:contextualSpacing/>
    </w:pPr>
    <w:rPr>
      <w:rFonts w:ascii="Utopia" w:hAnsi="Utopia"/>
      <w:i/>
      <w:sz w:val="18"/>
    </w:rPr>
  </w:style>
  <w:style w:type="table" w:styleId="TableGrid">
    <w:name w:val="Table Grid"/>
    <w:aliases w:val="Java Table Grid"/>
    <w:basedOn w:val="TableNormal"/>
    <w:rsid w:val="00E12C1D"/>
    <w:pPr>
      <w:spacing w:after="120"/>
    </w:pPr>
    <w:rPr>
      <w:rFonts w:ascii="Times" w:hAnsi="Tim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CellMar>
        <w:left w:w="0" w:type="dxa"/>
        <w:right w:w="0" w:type="dxa"/>
      </w:tblCellMar>
    </w:tblPr>
  </w:style>
  <w:style w:type="paragraph" w:customStyle="1" w:styleId="UnnumberedList">
    <w:name w:val="Unnumbered List"/>
    <w:basedOn w:val="NumList"/>
    <w:rsid w:val="00E12C1D"/>
    <w:pPr>
      <w:numPr>
        <w:numId w:val="0"/>
      </w:numPr>
      <w:ind w:left="864"/>
    </w:pPr>
  </w:style>
  <w:style w:type="paragraph" w:customStyle="1" w:styleId="NumList">
    <w:name w:val="Num List"/>
    <w:basedOn w:val="Normal"/>
    <w:rsid w:val="00E12C1D"/>
    <w:pPr>
      <w:keepLines/>
      <w:numPr>
        <w:numId w:val="15"/>
      </w:numPr>
      <w:spacing w:before="120"/>
      <w:ind w:right="1152"/>
    </w:pPr>
    <w:rPr>
      <w:rFonts w:ascii="Utopia" w:hAnsi="Utopia"/>
      <w:sz w:val="18"/>
    </w:rPr>
  </w:style>
  <w:style w:type="paragraph" w:customStyle="1" w:styleId="QuoteSource">
    <w:name w:val="Quote Source"/>
    <w:basedOn w:val="Quote"/>
    <w:next w:val="Normal"/>
    <w:qFormat/>
    <w:rsid w:val="00E12C1D"/>
    <w:pPr>
      <w:spacing w:before="0"/>
      <w:ind w:left="0" w:right="0"/>
      <w:jc w:val="right"/>
    </w:pPr>
    <w:rPr>
      <w:i w:val="0"/>
    </w:rPr>
  </w:style>
  <w:style w:type="paragraph" w:customStyle="1" w:styleId="ExerciseHead">
    <w:name w:val="Exercise Head"/>
    <w:basedOn w:val="Normal"/>
    <w:next w:val="Normal"/>
    <w:rsid w:val="00E12C1D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Arial" w:hAnsi="Arial"/>
      <w:b/>
      <w:caps/>
    </w:rPr>
  </w:style>
  <w:style w:type="paragraph" w:customStyle="1" w:styleId="BookTitle1">
    <w:name w:val="Book Title1"/>
    <w:basedOn w:val="Normal"/>
    <w:rsid w:val="00E12C1D"/>
    <w:pPr>
      <w:spacing w:before="600" w:after="240"/>
    </w:pPr>
    <w:rPr>
      <w:rFonts w:ascii="HelveticaNeue MediumExt" w:hAnsi="HelveticaNeue MediumExt"/>
      <w:sz w:val="80"/>
    </w:rPr>
  </w:style>
  <w:style w:type="paragraph" w:customStyle="1" w:styleId="FMSubtitle">
    <w:name w:val="FM Subtitle"/>
    <w:basedOn w:val="Normal"/>
    <w:rsid w:val="00E12C1D"/>
    <w:pPr>
      <w:spacing w:after="120" w:line="240" w:lineRule="auto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FMAuthor">
    <w:name w:val="FM Author"/>
    <w:basedOn w:val="Normal"/>
    <w:link w:val="FMAuthorChar"/>
    <w:rsid w:val="00E12C1D"/>
    <w:pPr>
      <w:spacing w:after="120" w:line="240" w:lineRule="auto"/>
    </w:pPr>
    <w:rPr>
      <w:rFonts w:ascii="HelveticaNeue MediumExt" w:hAnsi="HelveticaNeue MediumExt"/>
      <w:sz w:val="32"/>
      <w:szCs w:val="24"/>
      <w:lang w:val="x-none" w:eastAsia="x-none"/>
    </w:rPr>
  </w:style>
  <w:style w:type="paragraph" w:customStyle="1" w:styleId="BookSubtitle">
    <w:name w:val="Book Subtitle"/>
    <w:basedOn w:val="BookTitle1"/>
    <w:rsid w:val="00E12C1D"/>
    <w:pPr>
      <w:spacing w:before="120"/>
    </w:pPr>
    <w:rPr>
      <w:rFonts w:ascii="HelveticaNeue Condensed" w:hAnsi="HelveticaNeue Condensed"/>
      <w:sz w:val="60"/>
    </w:rPr>
  </w:style>
  <w:style w:type="paragraph" w:customStyle="1" w:styleId="FMText">
    <w:name w:val="FM Text"/>
    <w:basedOn w:val="Normal"/>
    <w:rsid w:val="00E12C1D"/>
    <w:pPr>
      <w:contextualSpacing/>
    </w:pPr>
    <w:rPr>
      <w:rFonts w:ascii="Utopia" w:hAnsi="Utopia"/>
      <w:sz w:val="18"/>
    </w:rPr>
  </w:style>
  <w:style w:type="paragraph" w:customStyle="1" w:styleId="FMDedication">
    <w:name w:val="FM Dedication"/>
    <w:basedOn w:val="Normal"/>
    <w:rsid w:val="00E12C1D"/>
    <w:pPr>
      <w:spacing w:before="600" w:after="600" w:line="240" w:lineRule="auto"/>
      <w:jc w:val="center"/>
    </w:pPr>
    <w:rPr>
      <w:rFonts w:ascii="Utopia" w:hAnsi="Utopia"/>
      <w:i/>
      <w:sz w:val="20"/>
    </w:rPr>
  </w:style>
  <w:style w:type="paragraph" w:customStyle="1" w:styleId="FMTextCont">
    <w:name w:val="FM Text Cont"/>
    <w:basedOn w:val="FMText"/>
    <w:rsid w:val="00E12C1D"/>
    <w:pPr>
      <w:ind w:firstLine="576"/>
    </w:pPr>
  </w:style>
  <w:style w:type="paragraph" w:customStyle="1" w:styleId="Footnote">
    <w:name w:val="Footnote"/>
    <w:basedOn w:val="Normal"/>
    <w:rsid w:val="00E12C1D"/>
    <w:rPr>
      <w:sz w:val="19"/>
    </w:rPr>
  </w:style>
  <w:style w:type="paragraph" w:styleId="DocumentMap">
    <w:name w:val="Document Map"/>
    <w:basedOn w:val="Normal"/>
    <w:link w:val="DocumentMapChar"/>
    <w:uiPriority w:val="99"/>
    <w:semiHidden/>
    <w:rsid w:val="00E12C1D"/>
    <w:pPr>
      <w:numPr>
        <w:numId w:val="1"/>
      </w:numPr>
      <w:shd w:val="clear" w:color="auto" w:fill="000080"/>
      <w:tabs>
        <w:tab w:val="clear" w:pos="360"/>
      </w:tabs>
      <w:ind w:left="0" w:firstLine="0"/>
    </w:pPr>
    <w:rPr>
      <w:rFonts w:ascii="Tahoma" w:hAnsi="Tahoma" w:cs="Tahoma"/>
    </w:rPr>
  </w:style>
  <w:style w:type="paragraph" w:customStyle="1" w:styleId="ExerciseCode">
    <w:name w:val="Exercise Code"/>
    <w:basedOn w:val="Normal"/>
    <w:link w:val="ExerciseCodeChar"/>
    <w:qFormat/>
    <w:rsid w:val="00E12C1D"/>
    <w:pPr>
      <w:spacing w:before="120"/>
      <w:ind w:left="288" w:right="288"/>
      <w:contextualSpacing/>
    </w:pPr>
    <w:rPr>
      <w:rFonts w:ascii="TheSansMonoConNormal" w:eastAsia="Times New Roman" w:hAnsi="TheSansMonoConNormal"/>
      <w:noProof/>
      <w:sz w:val="18"/>
      <w:szCs w:val="20"/>
      <w:lang w:val="x-none" w:eastAsia="x-none"/>
    </w:rPr>
  </w:style>
  <w:style w:type="character" w:customStyle="1" w:styleId="ExerciseCodeChar">
    <w:name w:val="Exercise Code Char"/>
    <w:link w:val="ExerciseCode"/>
    <w:rsid w:val="00E12C1D"/>
    <w:rPr>
      <w:rFonts w:ascii="TheSansMonoConNormal" w:hAnsi="TheSansMonoConNormal"/>
      <w:noProof/>
      <w:sz w:val="18"/>
      <w:lang w:val="x-none" w:eastAsia="x-none"/>
    </w:rPr>
  </w:style>
  <w:style w:type="paragraph" w:customStyle="1" w:styleId="ExerciseSubhead">
    <w:name w:val="Exercise Subhead"/>
    <w:basedOn w:val="Normal"/>
    <w:rsid w:val="00E12C1D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BodyTextCont">
    <w:name w:val="Body Text Cont"/>
    <w:basedOn w:val="Normal"/>
    <w:rsid w:val="00E12C1D"/>
    <w:pPr>
      <w:suppressAutoHyphens/>
      <w:spacing w:after="0"/>
      <w:ind w:firstLine="720"/>
    </w:pPr>
    <w:rPr>
      <w:rFonts w:ascii="Utopia" w:hAnsi="Utopia"/>
      <w:sz w:val="18"/>
    </w:rPr>
  </w:style>
  <w:style w:type="character" w:styleId="Hyperlink">
    <w:name w:val="Hyperlink"/>
    <w:uiPriority w:val="99"/>
    <w:rsid w:val="00E12C1D"/>
    <w:rPr>
      <w:color w:val="0000FF"/>
      <w:u w:val="single"/>
    </w:rPr>
  </w:style>
  <w:style w:type="paragraph" w:styleId="Footer">
    <w:name w:val="footer"/>
    <w:basedOn w:val="Normal"/>
    <w:link w:val="FooterChar"/>
    <w:rsid w:val="00E12C1D"/>
    <w:pPr>
      <w:tabs>
        <w:tab w:val="center" w:pos="4320"/>
        <w:tab w:val="right" w:pos="8640"/>
      </w:tabs>
      <w:spacing w:before="360" w:after="240"/>
    </w:pPr>
    <w:rPr>
      <w:rFonts w:ascii="Utopia" w:hAnsi="Utopia"/>
      <w:lang w:val="x-none" w:eastAsia="x-none"/>
    </w:rPr>
  </w:style>
  <w:style w:type="paragraph" w:customStyle="1" w:styleId="NoteTipCaution">
    <w:name w:val="Note/Tip/Caution"/>
    <w:basedOn w:val="Normal"/>
    <w:next w:val="Normal"/>
    <w:link w:val="NoteTipCautionChar"/>
    <w:rsid w:val="00E12C1D"/>
    <w:pPr>
      <w:pBdr>
        <w:top w:val="single" w:sz="4" w:space="10" w:color="auto"/>
        <w:bottom w:val="single" w:sz="4" w:space="10" w:color="auto"/>
      </w:pBdr>
      <w:spacing w:before="360" w:after="360" w:line="280" w:lineRule="exact"/>
      <w:ind w:left="144" w:right="144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paragraph" w:customStyle="1" w:styleId="BodyTextFirst">
    <w:name w:val="Body Text First"/>
    <w:basedOn w:val="BodyText"/>
    <w:next w:val="BodyTextCont"/>
    <w:link w:val="BodyTextFirstChar"/>
    <w:rsid w:val="00E12C1D"/>
    <w:pPr>
      <w:spacing w:before="120" w:after="0" w:line="240" w:lineRule="auto"/>
    </w:pPr>
    <w:rPr>
      <w:rFonts w:ascii="Utopia" w:hAnsi="Utopia"/>
    </w:rPr>
  </w:style>
  <w:style w:type="character" w:customStyle="1" w:styleId="BodyTextFirstChar">
    <w:name w:val="Body Text First Char"/>
    <w:link w:val="BodyTextFirst"/>
    <w:rsid w:val="00E12C1D"/>
    <w:rPr>
      <w:rFonts w:ascii="Utopia" w:eastAsia="Calibri" w:hAnsi="Utopia"/>
      <w:sz w:val="18"/>
      <w:szCs w:val="22"/>
      <w:lang w:val="x-none" w:eastAsia="x-none"/>
    </w:rPr>
  </w:style>
  <w:style w:type="character" w:customStyle="1" w:styleId="CodeInline">
    <w:name w:val="Code Inline"/>
    <w:rsid w:val="00E12C1D"/>
    <w:rPr>
      <w:rFonts w:ascii="TheSansMonoConNormal" w:hAnsi="TheSansMonoConNormal"/>
      <w:color w:val="auto"/>
      <w:sz w:val="18"/>
      <w:bdr w:val="none" w:sz="0" w:space="0" w:color="auto"/>
      <w:shd w:val="clear" w:color="auto" w:fill="auto"/>
    </w:rPr>
  </w:style>
  <w:style w:type="paragraph" w:customStyle="1" w:styleId="TableTextLast">
    <w:name w:val="Table Text Last"/>
    <w:basedOn w:val="TableText"/>
    <w:next w:val="BodyText"/>
    <w:rsid w:val="00E12C1D"/>
    <w:pPr>
      <w:pBdr>
        <w:bottom w:val="dotted" w:sz="4" w:space="3" w:color="auto"/>
      </w:pBdr>
      <w:spacing w:after="240"/>
    </w:pPr>
    <w:rPr>
      <w:rFonts w:ascii="Times New Roman" w:hAnsi="Times New Roman"/>
    </w:rPr>
  </w:style>
  <w:style w:type="paragraph" w:customStyle="1" w:styleId="Dingbat">
    <w:name w:val="Dingbat"/>
    <w:basedOn w:val="NoteTipCaution"/>
    <w:link w:val="DingbatCharChar"/>
    <w:rsid w:val="00E12C1D"/>
    <w:rPr>
      <w:rFonts w:ascii="ZapfDingbats" w:hAnsi="ZapfDingbats"/>
      <w:color w:val="BFBFBF"/>
      <w:szCs w:val="24"/>
    </w:rPr>
  </w:style>
  <w:style w:type="character" w:customStyle="1" w:styleId="DingbatCharChar">
    <w:name w:val="Dingbat Char Char"/>
    <w:basedOn w:val="DefaultParagraphFont"/>
    <w:link w:val="Dingbat"/>
    <w:rsid w:val="00E12C1D"/>
    <w:rPr>
      <w:rFonts w:ascii="ZapfDingbats" w:hAnsi="ZapfDingbats"/>
      <w:color w:val="BFBFBF"/>
      <w:szCs w:val="24"/>
      <w:lang w:val="x-none" w:eastAsia="x-none"/>
    </w:rPr>
  </w:style>
  <w:style w:type="table" w:customStyle="1" w:styleId="TableList">
    <w:name w:val="Table List"/>
    <w:basedOn w:val="TableNormal"/>
    <w:rsid w:val="00E12C1D"/>
    <w:pPr>
      <w:spacing w:after="120"/>
    </w:pPr>
    <w:rPr>
      <w:rFonts w:ascii="Times" w:hAnsi="Times"/>
    </w:rPr>
    <w:tblPr>
      <w:tblBorders>
        <w:top w:val="single" w:sz="6" w:space="0" w:color="auto"/>
        <w:bottom w:val="single" w:sz="6" w:space="0" w:color="auto"/>
      </w:tblBorders>
      <w:tblCellMar>
        <w:left w:w="0" w:type="dxa"/>
        <w:right w:w="0" w:type="dxa"/>
      </w:tblCellMar>
    </w:tblPr>
    <w:tcPr>
      <w:shd w:val="clear" w:color="auto" w:fill="auto"/>
    </w:tcPr>
  </w:style>
  <w:style w:type="character" w:styleId="PageNumber">
    <w:name w:val="page number"/>
    <w:basedOn w:val="DefaultParagraphFont"/>
    <w:rsid w:val="00E12C1D"/>
  </w:style>
  <w:style w:type="paragraph" w:customStyle="1" w:styleId="SideBarSubhead">
    <w:name w:val="Side Bar Subhead"/>
    <w:basedOn w:val="Normal"/>
    <w:rsid w:val="00E12C1D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SideBarBody">
    <w:name w:val="Side Bar Body"/>
    <w:basedOn w:val="Normal"/>
    <w:link w:val="SideBarBodyChar"/>
    <w:qFormat/>
    <w:rsid w:val="00E12C1D"/>
    <w:pP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SideBarBodyChar">
    <w:name w:val="Side Bar Body Char"/>
    <w:link w:val="SideBarBody"/>
    <w:rsid w:val="00E12C1D"/>
    <w:rPr>
      <w:rFonts w:ascii="HelveticaNeue Condensed" w:hAnsi="HelveticaNeue Condensed"/>
      <w:lang w:val="x-none" w:eastAsia="x-none"/>
    </w:rPr>
  </w:style>
  <w:style w:type="paragraph" w:customStyle="1" w:styleId="ExerciseLast">
    <w:name w:val="Exercise Last"/>
    <w:basedOn w:val="Normal"/>
    <w:link w:val="ExerciseLastChar"/>
    <w:qFormat/>
    <w:rsid w:val="00E12C1D"/>
    <w:pPr>
      <w:pBdr>
        <w:bottom w:val="single" w:sz="18" w:space="3" w:color="auto"/>
      </w:pBd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ExerciseLastChar">
    <w:name w:val="Exercise Last Char"/>
    <w:link w:val="ExerciseLast"/>
    <w:rsid w:val="00E12C1D"/>
    <w:rPr>
      <w:rFonts w:ascii="HelveticaNeue Condensed" w:hAnsi="HelveticaNeue Condensed"/>
      <w:lang w:val="x-none" w:eastAsia="x-none"/>
    </w:rPr>
  </w:style>
  <w:style w:type="paragraph" w:customStyle="1" w:styleId="SideBarLast">
    <w:name w:val="Side Bar Last"/>
    <w:basedOn w:val="Normal"/>
    <w:link w:val="SideBarLastChar"/>
    <w:qFormat/>
    <w:rsid w:val="00E12C1D"/>
    <w:pPr>
      <w:pBdr>
        <w:bottom w:val="single" w:sz="18" w:space="3" w:color="auto"/>
      </w:pBd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SideBarLastChar">
    <w:name w:val="Side Bar Last Char"/>
    <w:link w:val="SideBarLast"/>
    <w:rsid w:val="00E12C1D"/>
    <w:rPr>
      <w:rFonts w:ascii="HelveticaNeue Condensed" w:hAnsi="HelveticaNeue Condensed"/>
      <w:lang w:val="x-none" w:eastAsia="x-none"/>
    </w:rPr>
  </w:style>
  <w:style w:type="paragraph" w:customStyle="1" w:styleId="SideBarBullet">
    <w:name w:val="Side Bar Bullet"/>
    <w:basedOn w:val="Normal"/>
    <w:rsid w:val="00E12C1D"/>
    <w:pPr>
      <w:framePr w:wrap="notBeside" w:vAnchor="text" w:hAnchor="text" w:y="1"/>
      <w:numPr>
        <w:numId w:val="3"/>
      </w:numPr>
      <w:spacing w:before="120"/>
      <w:ind w:right="1152"/>
    </w:pPr>
    <w:rPr>
      <w:rFonts w:ascii="HelveticaNeue Condensed" w:hAnsi="HelveticaNeue Condensed"/>
      <w:sz w:val="20"/>
    </w:rPr>
  </w:style>
  <w:style w:type="paragraph" w:customStyle="1" w:styleId="ExerciseNum">
    <w:name w:val="Exercise Num"/>
    <w:basedOn w:val="Normal"/>
    <w:link w:val="ExerciseNumChar"/>
    <w:qFormat/>
    <w:rsid w:val="00E12C1D"/>
    <w:pPr>
      <w:numPr>
        <w:numId w:val="5"/>
      </w:numPr>
      <w:spacing w:before="120"/>
      <w:ind w:right="1152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ExerciseNumChar">
    <w:name w:val="Exercise Num Char"/>
    <w:link w:val="ExerciseNum"/>
    <w:rsid w:val="00E12C1D"/>
    <w:rPr>
      <w:rFonts w:ascii="HelveticaNeue Condensed" w:hAnsi="HelveticaNeue Condensed"/>
      <w:lang w:val="x-none" w:eastAsia="x-none"/>
    </w:rPr>
  </w:style>
  <w:style w:type="paragraph" w:customStyle="1" w:styleId="SideBarNum">
    <w:name w:val="Side Bar Num"/>
    <w:basedOn w:val="Normal"/>
    <w:link w:val="SideBarNumChar"/>
    <w:qFormat/>
    <w:rsid w:val="00E12C1D"/>
    <w:pPr>
      <w:numPr>
        <w:numId w:val="6"/>
      </w:numPr>
      <w:spacing w:before="120"/>
      <w:ind w:right="1152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SideBarNumChar">
    <w:name w:val="Side Bar Num Char"/>
    <w:link w:val="SideBarNum"/>
    <w:rsid w:val="00E12C1D"/>
    <w:rPr>
      <w:rFonts w:ascii="HelveticaNeue Condensed" w:hAnsi="HelveticaNeue Condensed"/>
      <w:lang w:val="x-none" w:eastAsia="x-none"/>
    </w:rPr>
  </w:style>
  <w:style w:type="paragraph" w:customStyle="1" w:styleId="SideBarHead">
    <w:name w:val="Side Bar Head"/>
    <w:basedOn w:val="Normal"/>
    <w:next w:val="Normal"/>
    <w:rsid w:val="00E12C1D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Arial" w:hAnsi="Arial"/>
      <w:b/>
      <w:caps/>
    </w:rPr>
  </w:style>
  <w:style w:type="paragraph" w:customStyle="1" w:styleId="FooterText">
    <w:name w:val="Footer Text"/>
    <w:rsid w:val="00E12C1D"/>
    <w:pPr>
      <w:tabs>
        <w:tab w:val="center" w:pos="4680"/>
        <w:tab w:val="right" w:pos="9360"/>
      </w:tabs>
      <w:spacing w:before="240" w:after="480" w:line="276" w:lineRule="auto"/>
    </w:pPr>
    <w:rPr>
      <w:rFonts w:ascii="Utopia" w:hAnsi="Utopia"/>
    </w:rPr>
  </w:style>
  <w:style w:type="paragraph" w:customStyle="1" w:styleId="FMBookTitle">
    <w:name w:val="FM Book Title"/>
    <w:basedOn w:val="Normal"/>
    <w:rsid w:val="00E12C1D"/>
    <w:pPr>
      <w:spacing w:before="2600" w:after="0" w:line="240" w:lineRule="auto"/>
      <w:jc w:val="center"/>
    </w:pPr>
    <w:rPr>
      <w:rFonts w:ascii="Helvetica 65 Medium" w:hAnsi="Helvetica 65 Medium"/>
      <w:spacing w:val="-20"/>
      <w:sz w:val="60"/>
      <w:szCs w:val="48"/>
    </w:rPr>
  </w:style>
  <w:style w:type="paragraph" w:customStyle="1" w:styleId="FMEdition">
    <w:name w:val="FM Edition"/>
    <w:basedOn w:val="Normal"/>
    <w:link w:val="FMEditionChar"/>
    <w:rsid w:val="00E12C1D"/>
    <w:pPr>
      <w:spacing w:before="120" w:line="240" w:lineRule="auto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FMCopyrightCredits">
    <w:name w:val="FM Copyright Credits"/>
    <w:basedOn w:val="Normal"/>
    <w:rsid w:val="00E12C1D"/>
    <w:pPr>
      <w:spacing w:before="240" w:after="0"/>
      <w:ind w:left="648" w:hanging="288"/>
      <w:contextualSpacing/>
    </w:pPr>
    <w:rPr>
      <w:rFonts w:ascii="Utopia" w:hAnsi="Utopia"/>
      <w:sz w:val="18"/>
    </w:rPr>
  </w:style>
  <w:style w:type="paragraph" w:customStyle="1" w:styleId="FMCopyrightCreditsLast">
    <w:name w:val="FM Copyright Credits Last"/>
    <w:basedOn w:val="FMCopyrightCredits"/>
    <w:next w:val="FMCopyright"/>
    <w:rsid w:val="00E12C1D"/>
    <w:pPr>
      <w:spacing w:before="0" w:after="240"/>
    </w:pPr>
  </w:style>
  <w:style w:type="paragraph" w:customStyle="1" w:styleId="FMHead">
    <w:name w:val="FM Head"/>
    <w:basedOn w:val="Normal"/>
    <w:next w:val="Normal"/>
    <w:link w:val="FMHeadChar"/>
    <w:rsid w:val="00E12C1D"/>
    <w:pPr>
      <w:spacing w:before="960" w:after="1200" w:line="240" w:lineRule="auto"/>
      <w:contextualSpacing/>
    </w:pPr>
    <w:rPr>
      <w:rFonts w:ascii="Arial Narrow" w:hAnsi="Arial Narrow"/>
      <w:b/>
      <w:spacing w:val="-20"/>
      <w:sz w:val="60"/>
      <w:szCs w:val="48"/>
    </w:rPr>
  </w:style>
  <w:style w:type="paragraph" w:customStyle="1" w:styleId="TOC21">
    <w:name w:val="TOC 21"/>
    <w:basedOn w:val="Normal"/>
    <w:next w:val="Normal"/>
    <w:uiPriority w:val="39"/>
    <w:rsid w:val="00E12C1D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1">
    <w:name w:val="TOC 31"/>
    <w:basedOn w:val="Normal"/>
    <w:next w:val="Normal"/>
    <w:autoRedefine/>
    <w:uiPriority w:val="39"/>
    <w:rsid w:val="00E12C1D"/>
    <w:pPr>
      <w:tabs>
        <w:tab w:val="right" w:leader="dot" w:pos="8626"/>
      </w:tabs>
      <w:spacing w:after="95"/>
      <w:ind w:left="475"/>
    </w:pPr>
    <w:rPr>
      <w:rFonts w:ascii="HelveticaNeue MediumCond" w:hAnsi="HelveticaNeue MediumCond"/>
    </w:rPr>
  </w:style>
  <w:style w:type="paragraph" w:customStyle="1" w:styleId="PartOpenerText">
    <w:name w:val="Part Opener Text"/>
    <w:basedOn w:val="Normal"/>
    <w:next w:val="Normal"/>
    <w:rsid w:val="00E12C1D"/>
    <w:pPr>
      <w:spacing w:before="120" w:after="0" w:line="360" w:lineRule="auto"/>
      <w:contextualSpacing/>
    </w:pPr>
    <w:rPr>
      <w:rFonts w:ascii="Utopia Black" w:hAnsi="Utopia Black"/>
      <w:spacing w:val="-6"/>
    </w:rPr>
  </w:style>
  <w:style w:type="table" w:customStyle="1" w:styleId="ApressTable">
    <w:name w:val="Apress Table"/>
    <w:basedOn w:val="TableNormal"/>
    <w:rsid w:val="00E12C1D"/>
    <w:pPr>
      <w:spacing w:before="120" w:after="120"/>
    </w:pPr>
    <w:rPr>
      <w:rFonts w:ascii="Utopia" w:hAnsi="Utopia"/>
      <w:sz w:val="18"/>
    </w:rPr>
    <w:tblPr>
      <w:tblCellMar>
        <w:left w:w="0" w:type="dxa"/>
        <w:right w:w="0" w:type="dxa"/>
      </w:tblCellMar>
    </w:tblPr>
  </w:style>
  <w:style w:type="table" w:styleId="TableList3">
    <w:name w:val="Table List 3"/>
    <w:basedOn w:val="TableNormal"/>
    <w:rsid w:val="00E12C1D"/>
    <w:pPr>
      <w:spacing w:after="12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odyTextIndent">
    <w:name w:val="Body Text Indent"/>
    <w:basedOn w:val="Normal"/>
    <w:link w:val="BodyTextIndentChar"/>
    <w:rsid w:val="00E12C1D"/>
    <w:pPr>
      <w:ind w:left="360"/>
    </w:pPr>
  </w:style>
  <w:style w:type="character" w:customStyle="1" w:styleId="BodyTextIndentChar">
    <w:name w:val="Body Text Indent Char"/>
    <w:basedOn w:val="DefaultParagraphFont"/>
    <w:link w:val="BodyTextIndent"/>
    <w:rsid w:val="00E12C1D"/>
    <w:rPr>
      <w:rFonts w:ascii="Calibri" w:eastAsia="Calibri" w:hAnsi="Calibri"/>
      <w:sz w:val="22"/>
      <w:szCs w:val="22"/>
    </w:rPr>
  </w:style>
  <w:style w:type="paragraph" w:styleId="BodyTextFirstIndent2">
    <w:name w:val="Body Text First Indent 2"/>
    <w:basedOn w:val="BodyTextIndent"/>
    <w:link w:val="BodyTextFirstIndent2Char"/>
    <w:rsid w:val="00E12C1D"/>
    <w:pPr>
      <w:ind w:firstLine="210"/>
    </w:pPr>
  </w:style>
  <w:style w:type="character" w:customStyle="1" w:styleId="BodyTextFirstIndent2Char">
    <w:name w:val="Body Text First Indent 2 Char"/>
    <w:basedOn w:val="BodyTextIndentChar"/>
    <w:link w:val="BodyTextFirstIndent2"/>
    <w:rsid w:val="00E12C1D"/>
    <w:rPr>
      <w:rFonts w:ascii="Calibri" w:eastAsia="Calibri" w:hAnsi="Calibri"/>
      <w:sz w:val="22"/>
      <w:szCs w:val="22"/>
    </w:rPr>
  </w:style>
  <w:style w:type="character" w:customStyle="1" w:styleId="NoteTipCautionChar">
    <w:name w:val="Note/Tip/Caution Char"/>
    <w:link w:val="NoteTipCaution"/>
    <w:rsid w:val="00E12C1D"/>
    <w:rPr>
      <w:rFonts w:ascii="HelveticaNeue Condensed" w:hAnsi="HelveticaNeue Condensed"/>
      <w:lang w:val="x-none" w:eastAsia="x-none"/>
    </w:rPr>
  </w:style>
  <w:style w:type="character" w:customStyle="1" w:styleId="FooterChar">
    <w:name w:val="Footer Char"/>
    <w:link w:val="Footer"/>
    <w:rsid w:val="00E12C1D"/>
    <w:rPr>
      <w:rFonts w:ascii="Utopia" w:eastAsia="Calibri" w:hAnsi="Utopia"/>
      <w:sz w:val="22"/>
      <w:szCs w:val="22"/>
      <w:lang w:val="x-none" w:eastAsia="x-none"/>
    </w:rPr>
  </w:style>
  <w:style w:type="character" w:customStyle="1" w:styleId="Heading7Char">
    <w:name w:val="Heading 7 Char"/>
    <w:basedOn w:val="DefaultParagraphFont"/>
    <w:link w:val="Heading7"/>
    <w:uiPriority w:val="9"/>
    <w:rsid w:val="00E12C1D"/>
    <w:rPr>
      <w:rFonts w:ascii="Arial Narrow" w:eastAsia="Calibri" w:hAnsi="Arial Narrow"/>
      <w:b/>
      <w:sz w:val="22"/>
      <w:szCs w:val="22"/>
      <w:lang w:val="x-none" w:eastAsia="x-none"/>
    </w:rPr>
  </w:style>
  <w:style w:type="character" w:customStyle="1" w:styleId="Heading8Char">
    <w:name w:val="Heading 8 Char"/>
    <w:basedOn w:val="DefaultParagraphFont"/>
    <w:link w:val="Heading8"/>
    <w:uiPriority w:val="9"/>
    <w:rsid w:val="00E12C1D"/>
    <w:rPr>
      <w:rFonts w:ascii="Arial Narrow" w:eastAsia="Calibri" w:hAnsi="Arial Narrow"/>
      <w:b/>
      <w:sz w:val="22"/>
      <w:szCs w:val="18"/>
      <w:lang w:val="x-none" w:eastAsia="x-none"/>
    </w:rPr>
  </w:style>
  <w:style w:type="character" w:customStyle="1" w:styleId="Heading9Char">
    <w:name w:val="Heading 9 Char"/>
    <w:basedOn w:val="DefaultParagraphFont"/>
    <w:link w:val="Heading9"/>
    <w:uiPriority w:val="9"/>
    <w:rsid w:val="00E12C1D"/>
    <w:rPr>
      <w:rFonts w:ascii="Arial Narrow" w:eastAsia="Calibri" w:hAnsi="Arial Narrow"/>
      <w:b/>
      <w:i/>
      <w:iCs/>
      <w:sz w:val="22"/>
      <w:szCs w:val="18"/>
      <w:lang w:val="x-none" w:eastAsia="x-none"/>
    </w:rPr>
  </w:style>
  <w:style w:type="paragraph" w:styleId="Header">
    <w:name w:val="header"/>
    <w:basedOn w:val="Normal"/>
    <w:link w:val="HeaderChar"/>
    <w:rsid w:val="00E12C1D"/>
    <w:pPr>
      <w:tabs>
        <w:tab w:val="center" w:pos="4680"/>
        <w:tab w:val="right" w:pos="9360"/>
      </w:tabs>
      <w:spacing w:after="360" w:line="240" w:lineRule="auto"/>
    </w:pPr>
    <w:rPr>
      <w:rFonts w:ascii="HelveticaNeue Condensed" w:hAnsi="HelveticaNeue Condensed"/>
      <w:b/>
      <w:sz w:val="18"/>
      <w:lang w:val="x-none" w:eastAsia="x-none"/>
    </w:rPr>
  </w:style>
  <w:style w:type="character" w:customStyle="1" w:styleId="HeaderChar">
    <w:name w:val="Header Char"/>
    <w:link w:val="Header"/>
    <w:rsid w:val="00E12C1D"/>
    <w:rPr>
      <w:rFonts w:ascii="HelveticaNeue Condensed" w:eastAsia="Calibri" w:hAnsi="HelveticaNeue Condensed"/>
      <w:b/>
      <w:sz w:val="18"/>
      <w:szCs w:val="22"/>
      <w:lang w:val="x-none" w:eastAsia="x-none"/>
    </w:rPr>
  </w:style>
  <w:style w:type="paragraph" w:styleId="BodyText2">
    <w:name w:val="Body Text 2"/>
    <w:basedOn w:val="BodyText"/>
    <w:link w:val="BodyText2Char"/>
    <w:autoRedefine/>
    <w:uiPriority w:val="99"/>
    <w:unhideWhenUsed/>
    <w:rsid w:val="00E12C1D"/>
    <w:pPr>
      <w:spacing w:before="20" w:line="480" w:lineRule="auto"/>
    </w:pPr>
    <w:rPr>
      <w:rFonts w:eastAsiaTheme="minorEastAsia" w:cstheme="minorBidi"/>
      <w:sz w:val="20"/>
      <w:lang w:bidi="hi-IN"/>
    </w:rPr>
  </w:style>
  <w:style w:type="character" w:customStyle="1" w:styleId="BodyText2Char">
    <w:name w:val="Body Text 2 Char"/>
    <w:basedOn w:val="DefaultParagraphFont"/>
    <w:link w:val="BodyText2"/>
    <w:uiPriority w:val="99"/>
    <w:rsid w:val="00E12C1D"/>
    <w:rPr>
      <w:rFonts w:ascii="Arial" w:eastAsiaTheme="minorEastAsia" w:hAnsi="Arial" w:cstheme="minorBidi"/>
      <w:szCs w:val="22"/>
      <w:lang w:val="x-none" w:eastAsia="x-none" w:bidi="hi-IN"/>
    </w:rPr>
  </w:style>
  <w:style w:type="paragraph" w:styleId="BodyText3">
    <w:name w:val="Body Text 3"/>
    <w:basedOn w:val="BodyText"/>
    <w:link w:val="BodyText3Char"/>
    <w:autoRedefine/>
    <w:uiPriority w:val="99"/>
    <w:unhideWhenUsed/>
    <w:rsid w:val="00E12C1D"/>
    <w:pPr>
      <w:spacing w:before="20"/>
    </w:pPr>
    <w:rPr>
      <w:rFonts w:eastAsiaTheme="minorEastAsia" w:cstheme="minorBidi"/>
      <w:sz w:val="20"/>
      <w:szCs w:val="14"/>
      <w:lang w:bidi="hi-IN"/>
    </w:rPr>
  </w:style>
  <w:style w:type="character" w:customStyle="1" w:styleId="BodyText3Char">
    <w:name w:val="Body Text 3 Char"/>
    <w:basedOn w:val="DefaultParagraphFont"/>
    <w:link w:val="BodyText3"/>
    <w:uiPriority w:val="99"/>
    <w:rsid w:val="00E12C1D"/>
    <w:rPr>
      <w:rFonts w:ascii="Arial" w:eastAsiaTheme="minorEastAsia" w:hAnsi="Arial" w:cstheme="minorBidi"/>
      <w:szCs w:val="14"/>
      <w:lang w:val="x-none" w:eastAsia="x-none" w:bidi="hi-IN"/>
    </w:rPr>
  </w:style>
  <w:style w:type="paragraph" w:styleId="ListBullet">
    <w:name w:val="List Bullet"/>
    <w:basedOn w:val="BodyText"/>
    <w:uiPriority w:val="99"/>
    <w:unhideWhenUsed/>
    <w:qFormat/>
    <w:rsid w:val="00E12C1D"/>
    <w:pPr>
      <w:spacing w:after="80"/>
      <w:ind w:left="357" w:hanging="357"/>
    </w:pPr>
    <w:rPr>
      <w:rFonts w:eastAsiaTheme="minorEastAsia" w:cstheme="minorBidi"/>
      <w:sz w:val="20"/>
      <w:lang w:bidi="hi-IN"/>
    </w:rPr>
  </w:style>
  <w:style w:type="paragraph" w:styleId="ListContinue">
    <w:name w:val="List Continue"/>
    <w:basedOn w:val="BodyText"/>
    <w:next w:val="BodyText"/>
    <w:uiPriority w:val="99"/>
    <w:unhideWhenUsed/>
    <w:rsid w:val="00E12C1D"/>
    <w:pPr>
      <w:spacing w:before="20"/>
      <w:ind w:left="357"/>
      <w:contextualSpacing/>
    </w:pPr>
    <w:rPr>
      <w:rFonts w:eastAsiaTheme="minorEastAsia" w:cstheme="minorBidi"/>
      <w:sz w:val="20"/>
      <w:lang w:bidi="hi-IN"/>
    </w:rPr>
  </w:style>
  <w:style w:type="character" w:styleId="Emphasis">
    <w:name w:val="Emphasis"/>
    <w:basedOn w:val="DefaultParagraphFont"/>
    <w:qFormat/>
    <w:rsid w:val="00E12C1D"/>
    <w:rPr>
      <w:i/>
      <w:iCs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E12C1D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uiPriority w:val="39"/>
    <w:rsid w:val="00E12C1D"/>
    <w:pPr>
      <w:spacing w:after="0"/>
      <w:ind w:left="220"/>
    </w:pPr>
    <w:rPr>
      <w:rFonts w:asciiTheme="minorHAnsi" w:hAnsiTheme="minorHAnsi"/>
      <w:smallCaps/>
      <w:sz w:val="20"/>
      <w:szCs w:val="20"/>
    </w:rPr>
  </w:style>
  <w:style w:type="paragraph" w:styleId="TOC3">
    <w:name w:val="toc 3"/>
    <w:basedOn w:val="TOC2"/>
    <w:next w:val="BodyText"/>
    <w:uiPriority w:val="39"/>
    <w:unhideWhenUsed/>
    <w:rsid w:val="00E12C1D"/>
    <w:pPr>
      <w:ind w:left="440"/>
    </w:pPr>
    <w:rPr>
      <w:i/>
      <w:iCs/>
      <w:smallCaps w:val="0"/>
    </w:rPr>
  </w:style>
  <w:style w:type="paragraph" w:styleId="TOC4">
    <w:name w:val="toc 4"/>
    <w:basedOn w:val="TOC3"/>
    <w:next w:val="BodyText"/>
    <w:uiPriority w:val="39"/>
    <w:unhideWhenUsed/>
    <w:rsid w:val="00E12C1D"/>
    <w:pPr>
      <w:ind w:left="660"/>
    </w:pPr>
    <w:rPr>
      <w:i w:val="0"/>
      <w:iCs w:val="0"/>
      <w:sz w:val="18"/>
      <w:szCs w:val="18"/>
    </w:rPr>
  </w:style>
  <w:style w:type="paragraph" w:styleId="ListParagraph">
    <w:name w:val="List Paragraph"/>
    <w:basedOn w:val="BodyText"/>
    <w:uiPriority w:val="34"/>
    <w:qFormat/>
    <w:rsid w:val="00E12C1D"/>
    <w:pPr>
      <w:numPr>
        <w:numId w:val="13"/>
      </w:numPr>
      <w:spacing w:before="20" w:after="240"/>
      <w:ind w:left="851" w:hanging="284"/>
      <w:contextualSpacing/>
    </w:pPr>
    <w:rPr>
      <w:rFonts w:eastAsiaTheme="minorEastAsia" w:cstheme="minorBidi"/>
      <w:sz w:val="20"/>
      <w:szCs w:val="18"/>
      <w:lang w:bidi="hi-IN"/>
    </w:rPr>
  </w:style>
  <w:style w:type="paragraph" w:customStyle="1" w:styleId="JavaCode">
    <w:name w:val="Java Code"/>
    <w:basedOn w:val="BodyText"/>
    <w:link w:val="JavaCodeChar"/>
    <w:qFormat/>
    <w:rsid w:val="00E12C1D"/>
    <w:pPr>
      <w:tabs>
        <w:tab w:val="left" w:pos="374"/>
        <w:tab w:val="left" w:pos="754"/>
        <w:tab w:val="left" w:pos="1123"/>
        <w:tab w:val="left" w:pos="1497"/>
        <w:tab w:val="left" w:pos="1871"/>
        <w:tab w:val="left" w:pos="2245"/>
        <w:tab w:val="left" w:pos="2620"/>
      </w:tabs>
      <w:spacing w:before="20" w:after="300"/>
      <w:contextualSpacing/>
    </w:pPr>
    <w:rPr>
      <w:rFonts w:ascii="TheSansMonoConNormal" w:eastAsiaTheme="minorEastAsia" w:hAnsi="TheSansMonoConNormal" w:cstheme="minorBidi"/>
      <w:noProof/>
    </w:rPr>
  </w:style>
  <w:style w:type="paragraph" w:styleId="TOC5">
    <w:name w:val="toc 5"/>
    <w:basedOn w:val="Normal"/>
    <w:next w:val="TOC4"/>
    <w:uiPriority w:val="39"/>
    <w:unhideWhenUsed/>
    <w:rsid w:val="00E12C1D"/>
    <w:pPr>
      <w:spacing w:after="0"/>
      <w:ind w:left="88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uiPriority w:val="39"/>
    <w:unhideWhenUsed/>
    <w:rsid w:val="00E12C1D"/>
    <w:pPr>
      <w:spacing w:after="0"/>
      <w:ind w:left="1100"/>
    </w:pPr>
    <w:rPr>
      <w:rFonts w:asciiTheme="minorHAnsi" w:hAnsiTheme="minorHAnsi"/>
      <w:sz w:val="18"/>
      <w:szCs w:val="18"/>
    </w:rPr>
  </w:style>
  <w:style w:type="paragraph" w:styleId="Caption">
    <w:name w:val="caption"/>
    <w:basedOn w:val="BodyText"/>
    <w:next w:val="BodyText"/>
    <w:uiPriority w:val="35"/>
    <w:unhideWhenUsed/>
    <w:qFormat/>
    <w:rsid w:val="00E12C1D"/>
    <w:pPr>
      <w:keepNext/>
      <w:spacing w:before="20" w:after="200"/>
    </w:pPr>
    <w:rPr>
      <w:rFonts w:eastAsiaTheme="minorEastAsia" w:cstheme="minorBidi"/>
      <w:bCs/>
      <w:i/>
      <w:szCs w:val="16"/>
      <w:lang w:bidi="hi-IN"/>
    </w:rPr>
  </w:style>
  <w:style w:type="table" w:customStyle="1" w:styleId="JavaBookTable">
    <w:name w:val="Java Book Table"/>
    <w:basedOn w:val="TableGrid"/>
    <w:uiPriority w:val="99"/>
    <w:rsid w:val="00E12C1D"/>
    <w:tblPr/>
  </w:style>
  <w:style w:type="paragraph" w:styleId="Title">
    <w:name w:val="Title"/>
    <w:basedOn w:val="BodyText"/>
    <w:next w:val="BodyText"/>
    <w:link w:val="TitleChar"/>
    <w:qFormat/>
    <w:rsid w:val="00E12C1D"/>
    <w:pPr>
      <w:spacing w:before="960" w:after="320"/>
      <w:jc w:val="center"/>
      <w:outlineLvl w:val="0"/>
    </w:pPr>
    <w:rPr>
      <w:rFonts w:ascii="Book Antiqua" w:hAnsi="Book Antiqua"/>
      <w:b/>
      <w:kern w:val="28"/>
      <w:sz w:val="72"/>
      <w:szCs w:val="32"/>
    </w:rPr>
  </w:style>
  <w:style w:type="character" w:customStyle="1" w:styleId="TitleChar">
    <w:name w:val="Title Char"/>
    <w:basedOn w:val="DefaultParagraphFont"/>
    <w:link w:val="Title"/>
    <w:rsid w:val="00E12C1D"/>
    <w:rPr>
      <w:rFonts w:ascii="Book Antiqua" w:eastAsia="Calibri" w:hAnsi="Book Antiqua"/>
      <w:b/>
      <w:kern w:val="28"/>
      <w:sz w:val="72"/>
      <w:szCs w:val="32"/>
      <w:lang w:val="x-none" w:eastAsia="x-none"/>
    </w:rPr>
  </w:style>
  <w:style w:type="paragraph" w:styleId="BlockText">
    <w:name w:val="Block Text"/>
    <w:basedOn w:val="Normal"/>
    <w:uiPriority w:val="99"/>
    <w:unhideWhenUsed/>
    <w:rsid w:val="00E12C1D"/>
    <w:rPr>
      <w:rFonts w:ascii="Courier New" w:hAnsi="Courier New"/>
      <w:iCs/>
      <w:szCs w:val="18"/>
    </w:rPr>
  </w:style>
  <w:style w:type="paragraph" w:styleId="Subtitle">
    <w:name w:val="Subtitle"/>
    <w:basedOn w:val="Normal"/>
    <w:next w:val="Normal"/>
    <w:link w:val="SubtitleChar"/>
    <w:qFormat/>
    <w:rsid w:val="00E12C1D"/>
    <w:pPr>
      <w:spacing w:after="60"/>
      <w:jc w:val="center"/>
      <w:outlineLvl w:val="1"/>
    </w:pPr>
    <w:rPr>
      <w:rFonts w:ascii="Cambria" w:hAnsi="Cambria"/>
      <w:szCs w:val="24"/>
    </w:rPr>
  </w:style>
  <w:style w:type="character" w:customStyle="1" w:styleId="SubtitleChar">
    <w:name w:val="Subtitle Char"/>
    <w:basedOn w:val="DefaultParagraphFont"/>
    <w:link w:val="Subtitle"/>
    <w:rsid w:val="00E12C1D"/>
    <w:rPr>
      <w:rFonts w:ascii="Cambria" w:eastAsia="Calibri" w:hAnsi="Cambria"/>
      <w:sz w:val="22"/>
      <w:szCs w:val="24"/>
    </w:rPr>
  </w:style>
  <w:style w:type="character" w:styleId="Strong">
    <w:name w:val="Strong"/>
    <w:basedOn w:val="DefaultParagraphFont"/>
    <w:uiPriority w:val="22"/>
    <w:qFormat/>
    <w:rsid w:val="00E12C1D"/>
    <w:rPr>
      <w:b/>
      <w:bCs/>
    </w:rPr>
  </w:style>
  <w:style w:type="paragraph" w:styleId="NoSpacing">
    <w:name w:val="No Spacing"/>
    <w:uiPriority w:val="1"/>
    <w:qFormat/>
    <w:rsid w:val="00E12C1D"/>
    <w:rPr>
      <w:rFonts w:ascii="Calibri" w:eastAsia="Calibri" w:hAnsi="Calibri"/>
      <w:sz w:val="22"/>
      <w:szCs w:val="22"/>
    </w:rPr>
  </w:style>
  <w:style w:type="paragraph" w:styleId="IntenseQuote">
    <w:name w:val="Intense Quote"/>
    <w:basedOn w:val="Normal"/>
    <w:next w:val="Normal"/>
    <w:link w:val="IntenseQuoteChar"/>
    <w:qFormat/>
    <w:rsid w:val="00E12C1D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rsid w:val="00E12C1D"/>
    <w:rPr>
      <w:rFonts w:ascii="Calibri" w:eastAsia="Calibri" w:hAnsi="Calibri"/>
      <w:b/>
      <w:bCs/>
      <w:i/>
      <w:iCs/>
      <w:sz w:val="22"/>
      <w:szCs w:val="22"/>
    </w:rPr>
  </w:style>
  <w:style w:type="character" w:styleId="SubtleEmphasis">
    <w:name w:val="Subtle Emphasis"/>
    <w:qFormat/>
    <w:rsid w:val="00E12C1D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12C1D"/>
    <w:rPr>
      <w:b/>
      <w:bCs/>
      <w:i/>
      <w:iCs/>
      <w:color w:val="auto"/>
    </w:rPr>
  </w:style>
  <w:style w:type="character" w:styleId="SubtleReference">
    <w:name w:val="Subtle Reference"/>
    <w:qFormat/>
    <w:rsid w:val="00E12C1D"/>
    <w:rPr>
      <w:smallCaps/>
    </w:rPr>
  </w:style>
  <w:style w:type="character" w:styleId="IntenseReference">
    <w:name w:val="Intense Reference"/>
    <w:qFormat/>
    <w:rsid w:val="00E12C1D"/>
    <w:rPr>
      <w:smallCaps/>
      <w:spacing w:val="5"/>
      <w:u w:val="single"/>
    </w:rPr>
  </w:style>
  <w:style w:type="character" w:styleId="BookTitle">
    <w:name w:val="Book Title"/>
    <w:qFormat/>
    <w:rsid w:val="00E12C1D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qFormat/>
    <w:rsid w:val="00E12C1D"/>
    <w:pPr>
      <w:keepNext w:val="0"/>
      <w:spacing w:before="480" w:after="0" w:line="276" w:lineRule="auto"/>
      <w:outlineLvl w:val="9"/>
    </w:pPr>
    <w:rPr>
      <w:rFonts w:ascii="Cambria" w:hAnsi="Cambria"/>
      <w:b w:val="0"/>
      <w:bCs/>
      <w:szCs w:val="28"/>
    </w:rPr>
  </w:style>
  <w:style w:type="paragraph" w:styleId="BalloonText">
    <w:name w:val="Balloon Text"/>
    <w:basedOn w:val="Normal"/>
    <w:link w:val="BalloonTextChar"/>
    <w:uiPriority w:val="99"/>
    <w:rsid w:val="00E12C1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E12C1D"/>
    <w:rPr>
      <w:rFonts w:ascii="Tahoma" w:eastAsia="Calibri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E12C1D"/>
    <w:pPr>
      <w:spacing w:before="100" w:beforeAutospacing="1" w:after="100" w:afterAutospacing="1"/>
    </w:pPr>
    <w:rPr>
      <w:szCs w:val="24"/>
    </w:rPr>
  </w:style>
  <w:style w:type="paragraph" w:styleId="PlainText">
    <w:name w:val="Plain Text"/>
    <w:basedOn w:val="Normal"/>
    <w:link w:val="PlainTextChar"/>
    <w:uiPriority w:val="99"/>
    <w:unhideWhenUsed/>
    <w:rsid w:val="00E12C1D"/>
    <w:rPr>
      <w:rFonts w:ascii="Consolas" w:eastAsiaTheme="minorHAnsi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E12C1D"/>
    <w:rPr>
      <w:rFonts w:ascii="Consolas" w:eastAsiaTheme="minorHAnsi" w:hAnsi="Consolas"/>
      <w:sz w:val="21"/>
      <w:szCs w:val="21"/>
    </w:rPr>
  </w:style>
  <w:style w:type="paragraph" w:customStyle="1" w:styleId="FigureText">
    <w:name w:val="Figure Text"/>
    <w:basedOn w:val="BodyText"/>
    <w:qFormat/>
    <w:rsid w:val="00E12C1D"/>
    <w:pPr>
      <w:jc w:val="center"/>
    </w:pPr>
    <w:rPr>
      <w:rFonts w:ascii="Utopia" w:eastAsiaTheme="minorEastAsia" w:hAnsi="Utopia" w:cstheme="minorBidi"/>
      <w:color w:val="000000" w:themeColor="text1"/>
      <w:sz w:val="16"/>
      <w:lang w:bidi="hi-IN"/>
    </w:rPr>
  </w:style>
  <w:style w:type="character" w:customStyle="1" w:styleId="JavaCodeChar">
    <w:name w:val="Java Code Char"/>
    <w:basedOn w:val="BodyTextChar"/>
    <w:link w:val="JavaCode"/>
    <w:rsid w:val="00E12C1D"/>
    <w:rPr>
      <w:rFonts w:ascii="TheSansMonoConNormal" w:eastAsiaTheme="minorEastAsia" w:hAnsi="TheSansMonoConNormal" w:cstheme="minorBidi"/>
      <w:noProof/>
      <w:sz w:val="18"/>
      <w:szCs w:val="22"/>
      <w:lang w:val="x-none" w:eastAsia="x-none"/>
    </w:rPr>
  </w:style>
  <w:style w:type="paragraph" w:customStyle="1" w:styleId="JavaNote">
    <w:name w:val="Java Note"/>
    <w:basedOn w:val="BodyText"/>
    <w:next w:val="BodyText"/>
    <w:link w:val="JavaNoteChar"/>
    <w:qFormat/>
    <w:rsid w:val="00E12C1D"/>
    <w:pPr>
      <w:spacing w:before="400" w:after="400"/>
      <w:ind w:left="284" w:right="284"/>
      <w:contextualSpacing/>
    </w:pPr>
    <w:rPr>
      <w:rFonts w:eastAsiaTheme="minorEastAsia" w:cstheme="minorBidi"/>
    </w:rPr>
  </w:style>
  <w:style w:type="character" w:customStyle="1" w:styleId="JavaNoteChar">
    <w:name w:val="Java Note Char"/>
    <w:basedOn w:val="BodyTextChar"/>
    <w:link w:val="JavaNote"/>
    <w:rsid w:val="00E12C1D"/>
    <w:rPr>
      <w:rFonts w:ascii="Arial" w:eastAsiaTheme="minorEastAsia" w:hAnsi="Arial" w:cstheme="minorBidi"/>
      <w:sz w:val="18"/>
      <w:szCs w:val="22"/>
      <w:lang w:val="x-none" w:eastAsia="x-none"/>
    </w:rPr>
  </w:style>
  <w:style w:type="paragraph" w:customStyle="1" w:styleId="JavaPicture">
    <w:name w:val="Java Picture"/>
    <w:basedOn w:val="BodyText"/>
    <w:next w:val="BodyText"/>
    <w:link w:val="JavaPictureChar"/>
    <w:qFormat/>
    <w:rsid w:val="00E12C1D"/>
    <w:pPr>
      <w:spacing w:before="20" w:after="600"/>
    </w:pPr>
    <w:rPr>
      <w:rFonts w:eastAsiaTheme="minorEastAsia" w:cstheme="minorBidi"/>
      <w:sz w:val="16"/>
      <w:lang w:bidi="hi-IN"/>
    </w:rPr>
  </w:style>
  <w:style w:type="character" w:customStyle="1" w:styleId="JavaPictureChar">
    <w:name w:val="Java Picture Char"/>
    <w:basedOn w:val="BodyTextChar"/>
    <w:link w:val="JavaPicture"/>
    <w:rsid w:val="00E12C1D"/>
    <w:rPr>
      <w:rFonts w:ascii="Arial" w:eastAsiaTheme="minorEastAsia" w:hAnsi="Arial" w:cstheme="minorBidi"/>
      <w:sz w:val="16"/>
      <w:szCs w:val="22"/>
      <w:lang w:val="x-none" w:eastAsia="x-none" w:bidi="hi-IN"/>
    </w:rPr>
  </w:style>
  <w:style w:type="character" w:styleId="LineNumber">
    <w:name w:val="line number"/>
    <w:basedOn w:val="DefaultParagraphFont"/>
    <w:uiPriority w:val="99"/>
    <w:unhideWhenUsed/>
    <w:rsid w:val="00E12C1D"/>
  </w:style>
  <w:style w:type="paragraph" w:customStyle="1" w:styleId="TableHeading">
    <w:name w:val="Table Heading"/>
    <w:link w:val="TableHeadingChar"/>
    <w:qFormat/>
    <w:rsid w:val="00E12C1D"/>
    <w:pPr>
      <w:keepNext/>
      <w:spacing w:before="80" w:after="80"/>
      <w:jc w:val="center"/>
    </w:pPr>
    <w:rPr>
      <w:rFonts w:ascii="Book Antiqua" w:eastAsiaTheme="minorEastAsia" w:hAnsi="Book Antiqua" w:cstheme="minorBidi"/>
      <w:b/>
      <w:lang w:bidi="hi-IN"/>
    </w:rPr>
  </w:style>
  <w:style w:type="character" w:customStyle="1" w:styleId="TableHeadingChar">
    <w:name w:val="Table Heading Char"/>
    <w:basedOn w:val="DefaultParagraphFont"/>
    <w:link w:val="TableHeading"/>
    <w:rsid w:val="00E12C1D"/>
    <w:rPr>
      <w:rFonts w:ascii="Book Antiqua" w:eastAsiaTheme="minorEastAsia" w:hAnsi="Book Antiqua" w:cstheme="minorBidi"/>
      <w:b/>
      <w:lang w:bidi="hi-IN"/>
    </w:rPr>
  </w:style>
  <w:style w:type="paragraph" w:customStyle="1" w:styleId="TableBody">
    <w:name w:val="Table Body"/>
    <w:basedOn w:val="BodyText"/>
    <w:link w:val="TableBodyChar"/>
    <w:qFormat/>
    <w:rsid w:val="00E12C1D"/>
    <w:pPr>
      <w:spacing w:before="40" w:after="40"/>
    </w:pPr>
    <w:rPr>
      <w:rFonts w:eastAsiaTheme="minorEastAsia" w:cstheme="minorBidi"/>
      <w:lang w:bidi="hi-IN"/>
    </w:rPr>
  </w:style>
  <w:style w:type="character" w:customStyle="1" w:styleId="TableBodyChar">
    <w:name w:val="Table Body Char"/>
    <w:basedOn w:val="BodyTextChar"/>
    <w:link w:val="TableBody"/>
    <w:rsid w:val="00E12C1D"/>
    <w:rPr>
      <w:rFonts w:ascii="Arial" w:eastAsiaTheme="minorEastAsia" w:hAnsi="Arial" w:cstheme="minorBidi"/>
      <w:sz w:val="18"/>
      <w:szCs w:val="22"/>
      <w:lang w:val="x-none" w:eastAsia="x-none" w:bidi="hi-IN"/>
    </w:rPr>
  </w:style>
  <w:style w:type="numbering" w:customStyle="1" w:styleId="TableBullet">
    <w:name w:val="Table Bullet"/>
    <w:basedOn w:val="NoList"/>
    <w:uiPriority w:val="99"/>
    <w:rsid w:val="00E12C1D"/>
    <w:pPr>
      <w:numPr>
        <w:numId w:val="8"/>
      </w:numPr>
    </w:pPr>
  </w:style>
  <w:style w:type="paragraph" w:customStyle="1" w:styleId="BodyTextAfterTable">
    <w:name w:val="Body Text After Table"/>
    <w:basedOn w:val="BodyText"/>
    <w:next w:val="BodyText"/>
    <w:link w:val="BodyTextAfterTableChar"/>
    <w:qFormat/>
    <w:rsid w:val="00E12C1D"/>
    <w:pPr>
      <w:spacing w:before="400" w:after="240"/>
    </w:pPr>
    <w:rPr>
      <w:rFonts w:eastAsiaTheme="minorEastAsia" w:cstheme="minorBidi"/>
      <w:lang w:bidi="hi-IN"/>
    </w:rPr>
  </w:style>
  <w:style w:type="paragraph" w:styleId="ListNumber">
    <w:name w:val="List Number"/>
    <w:aliases w:val="Jaav Book List Number"/>
    <w:basedOn w:val="BodyText"/>
    <w:next w:val="BodyText"/>
    <w:uiPriority w:val="99"/>
    <w:unhideWhenUsed/>
    <w:rsid w:val="00E12C1D"/>
    <w:pPr>
      <w:spacing w:before="20" w:after="400"/>
      <w:ind w:left="360" w:hanging="360"/>
      <w:contextualSpacing/>
    </w:pPr>
    <w:rPr>
      <w:rFonts w:eastAsiaTheme="minorEastAsia" w:cstheme="minorBidi"/>
      <w:sz w:val="20"/>
      <w:szCs w:val="18"/>
      <w:lang w:bidi="hi-IN"/>
    </w:rPr>
  </w:style>
  <w:style w:type="paragraph" w:customStyle="1" w:styleId="CaptionAfterTable">
    <w:name w:val="Caption After Table"/>
    <w:basedOn w:val="Caption"/>
    <w:next w:val="BodyText"/>
    <w:qFormat/>
    <w:rsid w:val="00E12C1D"/>
    <w:pPr>
      <w:spacing w:before="600"/>
    </w:pPr>
  </w:style>
  <w:style w:type="numbering" w:customStyle="1" w:styleId="JavaBookMultiLevelListStyle">
    <w:name w:val="Java Book MultiLevel List Style"/>
    <w:uiPriority w:val="99"/>
    <w:rsid w:val="00E12C1D"/>
    <w:pPr>
      <w:numPr>
        <w:numId w:val="9"/>
      </w:numPr>
    </w:pPr>
  </w:style>
  <w:style w:type="paragraph" w:customStyle="1" w:styleId="JavaComment">
    <w:name w:val="Java Comment"/>
    <w:basedOn w:val="JavaCode"/>
    <w:next w:val="JavaCode"/>
    <w:link w:val="JavaCommentChar"/>
    <w:qFormat/>
    <w:rsid w:val="00E12C1D"/>
    <w:pPr>
      <w:spacing w:before="100"/>
    </w:pPr>
    <w:rPr>
      <w:color w:val="0000FF"/>
    </w:rPr>
  </w:style>
  <w:style w:type="character" w:customStyle="1" w:styleId="JavaCommentChar">
    <w:name w:val="Java Comment Char"/>
    <w:basedOn w:val="JavaCodeChar"/>
    <w:link w:val="JavaComment"/>
    <w:rsid w:val="00E12C1D"/>
    <w:rPr>
      <w:rFonts w:ascii="TheSansMonoConNormal" w:eastAsiaTheme="minorEastAsia" w:hAnsi="TheSansMonoConNormal" w:cstheme="minorBidi"/>
      <w:noProof/>
      <w:color w:val="0000FF"/>
      <w:sz w:val="18"/>
      <w:szCs w:val="22"/>
      <w:lang w:val="x-none" w:eastAsia="x-none"/>
    </w:rPr>
  </w:style>
  <w:style w:type="paragraph" w:customStyle="1" w:styleId="H1">
    <w:name w:val="H1"/>
    <w:basedOn w:val="Normal"/>
    <w:next w:val="Normal"/>
    <w:autoRedefine/>
    <w:rsid w:val="00E12C1D"/>
    <w:pPr>
      <w:keepNext/>
      <w:spacing w:before="100" w:after="100"/>
      <w:outlineLvl w:val="1"/>
    </w:pPr>
    <w:rPr>
      <w:b/>
      <w:snapToGrid w:val="0"/>
      <w:kern w:val="36"/>
    </w:rPr>
  </w:style>
  <w:style w:type="character" w:customStyle="1" w:styleId="HTMLMarkup">
    <w:name w:val="HTML Markup"/>
    <w:rsid w:val="00E12C1D"/>
    <w:rPr>
      <w:vanish/>
      <w:color w:val="FF0000"/>
    </w:rPr>
  </w:style>
  <w:style w:type="character" w:customStyle="1" w:styleId="Typewriter">
    <w:name w:val="Typewriter"/>
    <w:rsid w:val="00E12C1D"/>
    <w:rPr>
      <w:rFonts w:ascii="Courier New" w:hAnsi="Courier New"/>
      <w:sz w:val="20"/>
    </w:rPr>
  </w:style>
  <w:style w:type="paragraph" w:styleId="FootnoteText">
    <w:name w:val="footnote text"/>
    <w:basedOn w:val="Normal"/>
    <w:link w:val="FootnoteTextChar"/>
    <w:autoRedefine/>
    <w:rsid w:val="00E12C1D"/>
    <w:rPr>
      <w:sz w:val="18"/>
    </w:rPr>
  </w:style>
  <w:style w:type="character" w:customStyle="1" w:styleId="FootnoteTextChar">
    <w:name w:val="Footnote Text Char"/>
    <w:basedOn w:val="DefaultParagraphFont"/>
    <w:link w:val="FootnoteText"/>
    <w:rsid w:val="00E12C1D"/>
    <w:rPr>
      <w:rFonts w:ascii="Calibri" w:eastAsia="Calibri" w:hAnsi="Calibri"/>
      <w:sz w:val="18"/>
      <w:szCs w:val="22"/>
    </w:rPr>
  </w:style>
  <w:style w:type="character" w:styleId="FootnoteReference">
    <w:name w:val="footnote reference"/>
    <w:rsid w:val="00E12C1D"/>
    <w:rPr>
      <w:vertAlign w:val="superscript"/>
    </w:rPr>
  </w:style>
  <w:style w:type="paragraph" w:styleId="NormalIndent">
    <w:name w:val="Normal Indent"/>
    <w:basedOn w:val="Normal"/>
    <w:rsid w:val="00E12C1D"/>
    <w:pPr>
      <w:ind w:left="720"/>
    </w:pPr>
  </w:style>
  <w:style w:type="paragraph" w:styleId="TOC7">
    <w:name w:val="toc 7"/>
    <w:basedOn w:val="Normal"/>
    <w:next w:val="Normal"/>
    <w:autoRedefine/>
    <w:uiPriority w:val="39"/>
    <w:rsid w:val="00E12C1D"/>
    <w:pPr>
      <w:spacing w:after="0"/>
      <w:ind w:left="132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rsid w:val="00E12C1D"/>
    <w:pPr>
      <w:spacing w:after="0"/>
      <w:ind w:left="154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rsid w:val="00E12C1D"/>
    <w:pPr>
      <w:spacing w:after="0"/>
      <w:ind w:left="1760"/>
    </w:pPr>
    <w:rPr>
      <w:rFonts w:asciiTheme="minorHAnsi" w:hAnsiTheme="minorHAnsi"/>
      <w:sz w:val="18"/>
      <w:szCs w:val="18"/>
    </w:rPr>
  </w:style>
  <w:style w:type="character" w:styleId="FollowedHyperlink">
    <w:name w:val="FollowedHyperlink"/>
    <w:rsid w:val="00E12C1D"/>
    <w:rPr>
      <w:color w:val="800080"/>
      <w:u w:val="single"/>
    </w:rPr>
  </w:style>
  <w:style w:type="paragraph" w:styleId="TableofFigures">
    <w:name w:val="table of figures"/>
    <w:basedOn w:val="Normal"/>
    <w:next w:val="Normal"/>
    <w:rsid w:val="00E12C1D"/>
    <w:pPr>
      <w:ind w:left="400" w:hanging="400"/>
    </w:pPr>
  </w:style>
  <w:style w:type="paragraph" w:styleId="HTMLPreformatted">
    <w:name w:val="HTML Preformatted"/>
    <w:basedOn w:val="Normal"/>
    <w:link w:val="HTMLPreformattedChar"/>
    <w:uiPriority w:val="99"/>
    <w:rsid w:val="00E12C1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12C1D"/>
    <w:rPr>
      <w:rFonts w:ascii="Courier New" w:eastAsia="Courier New" w:hAnsi="Courier New" w:cs="Courier New"/>
      <w:sz w:val="22"/>
      <w:szCs w:val="22"/>
    </w:rPr>
  </w:style>
  <w:style w:type="paragraph" w:styleId="Index4">
    <w:name w:val="index 4"/>
    <w:basedOn w:val="Normal"/>
    <w:next w:val="Normal"/>
    <w:autoRedefine/>
    <w:rsid w:val="00E12C1D"/>
    <w:pPr>
      <w:ind w:left="800" w:hanging="200"/>
    </w:pPr>
  </w:style>
  <w:style w:type="paragraph" w:styleId="Index5">
    <w:name w:val="index 5"/>
    <w:basedOn w:val="Normal"/>
    <w:next w:val="Normal"/>
    <w:autoRedefine/>
    <w:rsid w:val="00E12C1D"/>
    <w:pPr>
      <w:ind w:left="1000" w:hanging="200"/>
    </w:pPr>
  </w:style>
  <w:style w:type="paragraph" w:styleId="Index6">
    <w:name w:val="index 6"/>
    <w:basedOn w:val="Normal"/>
    <w:next w:val="Normal"/>
    <w:autoRedefine/>
    <w:rsid w:val="00E12C1D"/>
    <w:pPr>
      <w:ind w:left="1200" w:hanging="200"/>
    </w:pPr>
  </w:style>
  <w:style w:type="paragraph" w:styleId="Index7">
    <w:name w:val="index 7"/>
    <w:basedOn w:val="Normal"/>
    <w:next w:val="Normal"/>
    <w:autoRedefine/>
    <w:rsid w:val="00E12C1D"/>
    <w:pPr>
      <w:ind w:left="1400" w:hanging="200"/>
    </w:pPr>
  </w:style>
  <w:style w:type="paragraph" w:styleId="Index8">
    <w:name w:val="index 8"/>
    <w:basedOn w:val="Normal"/>
    <w:next w:val="Normal"/>
    <w:autoRedefine/>
    <w:rsid w:val="00E12C1D"/>
    <w:pPr>
      <w:ind w:left="1600" w:hanging="200"/>
    </w:pPr>
  </w:style>
  <w:style w:type="paragraph" w:styleId="Index9">
    <w:name w:val="index 9"/>
    <w:basedOn w:val="Normal"/>
    <w:next w:val="Normal"/>
    <w:autoRedefine/>
    <w:rsid w:val="00E12C1D"/>
    <w:pPr>
      <w:ind w:left="1800" w:hanging="200"/>
    </w:pPr>
  </w:style>
  <w:style w:type="paragraph" w:styleId="IndexHeading">
    <w:name w:val="index heading"/>
    <w:basedOn w:val="Normal"/>
    <w:next w:val="Index1"/>
    <w:uiPriority w:val="99"/>
    <w:rsid w:val="00E12C1D"/>
  </w:style>
  <w:style w:type="character" w:styleId="HTMLCode">
    <w:name w:val="HTML Code"/>
    <w:uiPriority w:val="99"/>
    <w:rsid w:val="00E12C1D"/>
    <w:rPr>
      <w:rFonts w:ascii="Courier New" w:eastAsia="Courier New" w:hAnsi="Courier New" w:cs="Courier New"/>
      <w:sz w:val="20"/>
      <w:szCs w:val="20"/>
    </w:rPr>
  </w:style>
  <w:style w:type="character" w:styleId="HTMLCite">
    <w:name w:val="HTML Cite"/>
    <w:uiPriority w:val="99"/>
    <w:rsid w:val="00E12C1D"/>
    <w:rPr>
      <w:i/>
      <w:iCs/>
    </w:rPr>
  </w:style>
  <w:style w:type="paragraph" w:styleId="NoteHeading">
    <w:name w:val="Note Heading"/>
    <w:basedOn w:val="Normal"/>
    <w:next w:val="Normal"/>
    <w:link w:val="NoteHeadingChar"/>
    <w:rsid w:val="00E12C1D"/>
  </w:style>
  <w:style w:type="character" w:customStyle="1" w:styleId="NoteHeadingChar">
    <w:name w:val="Note Heading Char"/>
    <w:basedOn w:val="DefaultParagraphFont"/>
    <w:link w:val="NoteHeading"/>
    <w:rsid w:val="00E12C1D"/>
    <w:rPr>
      <w:rFonts w:ascii="Calibri" w:eastAsia="Calibri" w:hAnsi="Calibri"/>
      <w:sz w:val="22"/>
      <w:szCs w:val="22"/>
    </w:rPr>
  </w:style>
  <w:style w:type="character" w:styleId="HTMLSample">
    <w:name w:val="HTML Sample"/>
    <w:rsid w:val="00E12C1D"/>
    <w:rPr>
      <w:rFonts w:ascii="Courier New" w:hAnsi="Courier New"/>
    </w:rPr>
  </w:style>
  <w:style w:type="paragraph" w:styleId="Revision">
    <w:name w:val="Revision"/>
    <w:hidden/>
    <w:uiPriority w:val="99"/>
    <w:semiHidden/>
    <w:rsid w:val="00E12C1D"/>
    <w:rPr>
      <w:rFonts w:ascii="Calibri" w:eastAsia="Calibri" w:hAnsi="Calibri"/>
      <w:sz w:val="22"/>
      <w:szCs w:val="22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E12C1D"/>
    <w:rPr>
      <w:rFonts w:ascii="Tahoma" w:eastAsia="Calibri" w:hAnsi="Tahoma" w:cs="Tahoma"/>
      <w:sz w:val="22"/>
      <w:szCs w:val="22"/>
      <w:shd w:val="clear" w:color="auto" w:fill="000080"/>
    </w:rPr>
  </w:style>
  <w:style w:type="paragraph" w:customStyle="1" w:styleId="javacopyrightspage">
    <w:name w:val="java_copyrights_page"/>
    <w:basedOn w:val="BodyText"/>
    <w:link w:val="javacopyrightspageChar"/>
    <w:qFormat/>
    <w:rsid w:val="00E12C1D"/>
    <w:pPr>
      <w:spacing w:before="20" w:after="240"/>
    </w:pPr>
    <w:rPr>
      <w:rFonts w:eastAsiaTheme="minorEastAsia" w:cstheme="minorBidi"/>
      <w:sz w:val="16"/>
      <w:lang w:bidi="hi-IN"/>
    </w:rPr>
  </w:style>
  <w:style w:type="character" w:customStyle="1" w:styleId="javacopyrightspageChar">
    <w:name w:val="java_copyrights_page Char"/>
    <w:basedOn w:val="BodyTextChar"/>
    <w:link w:val="javacopyrightspage"/>
    <w:rsid w:val="00E12C1D"/>
    <w:rPr>
      <w:rFonts w:ascii="Arial" w:eastAsiaTheme="minorEastAsia" w:hAnsi="Arial" w:cstheme="minorBidi"/>
      <w:sz w:val="16"/>
      <w:szCs w:val="22"/>
      <w:lang w:val="x-none" w:eastAsia="x-none" w:bidi="hi-IN"/>
    </w:rPr>
  </w:style>
  <w:style w:type="paragraph" w:styleId="Bibliography">
    <w:name w:val="Bibliography"/>
    <w:basedOn w:val="Normal"/>
    <w:next w:val="Normal"/>
    <w:uiPriority w:val="37"/>
    <w:unhideWhenUsed/>
    <w:rsid w:val="00E12C1D"/>
    <w:pPr>
      <w:spacing w:after="160"/>
    </w:pPr>
    <w:rPr>
      <w:szCs w:val="18"/>
    </w:rPr>
  </w:style>
  <w:style w:type="numbering" w:customStyle="1" w:styleId="MultiLevelStyleWithNoChapterNumbers">
    <w:name w:val="MultiLevelStyleWithNoChapterNumbers"/>
    <w:uiPriority w:val="99"/>
    <w:rsid w:val="00E12C1D"/>
    <w:pPr>
      <w:numPr>
        <w:numId w:val="10"/>
      </w:numPr>
    </w:pPr>
  </w:style>
  <w:style w:type="paragraph" w:styleId="BodyTextIndent2">
    <w:name w:val="Body Text Indent 2"/>
    <w:basedOn w:val="Normal"/>
    <w:link w:val="BodyTextIndent2Char"/>
    <w:rsid w:val="00E12C1D"/>
    <w:pPr>
      <w:pBdr>
        <w:top w:val="single" w:sz="4" w:space="1" w:color="auto"/>
        <w:left w:val="single" w:sz="4" w:space="18" w:color="auto"/>
        <w:bottom w:val="single" w:sz="4" w:space="1" w:color="auto"/>
        <w:right w:val="single" w:sz="4" w:space="4" w:color="auto"/>
      </w:pBdr>
      <w:ind w:left="360"/>
    </w:pPr>
  </w:style>
  <w:style w:type="character" w:customStyle="1" w:styleId="BodyTextIndent2Char">
    <w:name w:val="Body Text Indent 2 Char"/>
    <w:basedOn w:val="DefaultParagraphFont"/>
    <w:link w:val="BodyTextIndent2"/>
    <w:rsid w:val="00E12C1D"/>
    <w:rPr>
      <w:rFonts w:ascii="Calibri" w:eastAsia="Calibri" w:hAnsi="Calibri"/>
      <w:sz w:val="22"/>
      <w:szCs w:val="22"/>
    </w:rPr>
  </w:style>
  <w:style w:type="paragraph" w:styleId="List">
    <w:name w:val="List"/>
    <w:basedOn w:val="Normal"/>
    <w:rsid w:val="00E12C1D"/>
    <w:pPr>
      <w:ind w:left="360" w:hanging="360"/>
    </w:pPr>
  </w:style>
  <w:style w:type="paragraph" w:styleId="List2">
    <w:name w:val="List 2"/>
    <w:basedOn w:val="Normal"/>
    <w:rsid w:val="00E12C1D"/>
    <w:pPr>
      <w:ind w:left="720" w:hanging="360"/>
    </w:pPr>
  </w:style>
  <w:style w:type="paragraph" w:styleId="List3">
    <w:name w:val="List 3"/>
    <w:basedOn w:val="Normal"/>
    <w:rsid w:val="00E12C1D"/>
    <w:pPr>
      <w:ind w:left="1080" w:hanging="360"/>
    </w:pPr>
  </w:style>
  <w:style w:type="paragraph" w:styleId="Salutation">
    <w:name w:val="Salutation"/>
    <w:basedOn w:val="Normal"/>
    <w:next w:val="Normal"/>
    <w:link w:val="SalutationChar"/>
    <w:rsid w:val="00E12C1D"/>
  </w:style>
  <w:style w:type="character" w:customStyle="1" w:styleId="SalutationChar">
    <w:name w:val="Salutation Char"/>
    <w:basedOn w:val="DefaultParagraphFont"/>
    <w:link w:val="Salutation"/>
    <w:rsid w:val="00E12C1D"/>
    <w:rPr>
      <w:rFonts w:ascii="Calibri" w:eastAsia="Calibri" w:hAnsi="Calibri"/>
      <w:sz w:val="22"/>
      <w:szCs w:val="22"/>
    </w:rPr>
  </w:style>
  <w:style w:type="paragraph" w:styleId="ListBullet2">
    <w:name w:val="List Bullet 2"/>
    <w:basedOn w:val="Normal"/>
    <w:autoRedefine/>
    <w:rsid w:val="00E12C1D"/>
    <w:pPr>
      <w:tabs>
        <w:tab w:val="num" w:pos="720"/>
      </w:tabs>
      <w:ind w:left="720" w:hanging="360"/>
    </w:pPr>
  </w:style>
  <w:style w:type="paragraph" w:customStyle="1" w:styleId="SubjectLine">
    <w:name w:val="Subject Line"/>
    <w:basedOn w:val="Normal"/>
    <w:rsid w:val="00E12C1D"/>
  </w:style>
  <w:style w:type="paragraph" w:styleId="Signature">
    <w:name w:val="Signature"/>
    <w:basedOn w:val="Normal"/>
    <w:link w:val="SignatureChar"/>
    <w:rsid w:val="00E12C1D"/>
    <w:pPr>
      <w:ind w:left="4320"/>
    </w:pPr>
  </w:style>
  <w:style w:type="character" w:customStyle="1" w:styleId="SignatureChar">
    <w:name w:val="Signature Char"/>
    <w:basedOn w:val="DefaultParagraphFont"/>
    <w:link w:val="Signature"/>
    <w:rsid w:val="00E12C1D"/>
    <w:rPr>
      <w:rFonts w:ascii="Calibri" w:eastAsia="Calibri" w:hAnsi="Calibri"/>
      <w:sz w:val="22"/>
      <w:szCs w:val="22"/>
    </w:rPr>
  </w:style>
  <w:style w:type="paragraph" w:customStyle="1" w:styleId="PPLine">
    <w:name w:val="PP Line"/>
    <w:basedOn w:val="Signature"/>
    <w:rsid w:val="00E12C1D"/>
  </w:style>
  <w:style w:type="character" w:styleId="HTMLTypewriter">
    <w:name w:val="HTML Typewriter"/>
    <w:basedOn w:val="DefaultParagraphFont"/>
    <w:rsid w:val="00E12C1D"/>
    <w:rPr>
      <w:rFonts w:ascii="Arial Unicode MS" w:eastAsia="Arial Unicode MS" w:hAnsi="Arial Unicode MS" w:cs="Arial Unicode MS"/>
      <w:sz w:val="20"/>
      <w:szCs w:val="20"/>
    </w:rPr>
  </w:style>
  <w:style w:type="paragraph" w:styleId="BodyTextIndent3">
    <w:name w:val="Body Text Indent 3"/>
    <w:basedOn w:val="Normal"/>
    <w:link w:val="BodyTextIndent3Char"/>
    <w:rsid w:val="00E12C1D"/>
    <w:pPr>
      <w:ind w:left="360" w:firstLine="360"/>
    </w:pPr>
  </w:style>
  <w:style w:type="character" w:customStyle="1" w:styleId="BodyTextIndent3Char">
    <w:name w:val="Body Text Indent 3 Char"/>
    <w:basedOn w:val="DefaultParagraphFont"/>
    <w:link w:val="BodyTextIndent3"/>
    <w:rsid w:val="00E12C1D"/>
    <w:rPr>
      <w:rFonts w:ascii="Calibri" w:eastAsia="Calibri" w:hAnsi="Calibri"/>
      <w:sz w:val="22"/>
      <w:szCs w:val="22"/>
    </w:rPr>
  </w:style>
  <w:style w:type="character" w:customStyle="1" w:styleId="atitle1">
    <w:name w:val="atitle1"/>
    <w:basedOn w:val="DefaultParagraphFont"/>
    <w:rsid w:val="00E12C1D"/>
    <w:rPr>
      <w:rFonts w:ascii="Arial" w:hAnsi="Arial" w:cs="Arial" w:hint="default"/>
      <w:b/>
      <w:bCs/>
      <w:sz w:val="38"/>
      <w:szCs w:val="38"/>
    </w:rPr>
  </w:style>
  <w:style w:type="character" w:customStyle="1" w:styleId="smalltitle1">
    <w:name w:val="smalltitle1"/>
    <w:basedOn w:val="DefaultParagraphFont"/>
    <w:rsid w:val="00E12C1D"/>
    <w:rPr>
      <w:rFonts w:ascii="Arial" w:hAnsi="Arial" w:cs="Arial" w:hint="default"/>
      <w:b/>
      <w:bCs/>
      <w:i w:val="0"/>
      <w:iCs w:val="0"/>
      <w:sz w:val="23"/>
      <w:szCs w:val="23"/>
    </w:rPr>
  </w:style>
  <w:style w:type="paragraph" w:customStyle="1" w:styleId="b">
    <w:name w:val="b"/>
    <w:basedOn w:val="Normal"/>
    <w:rsid w:val="00E12C1D"/>
    <w:pPr>
      <w:spacing w:before="100" w:beforeAutospacing="1" w:after="100" w:afterAutospacing="1"/>
    </w:pPr>
    <w:rPr>
      <w:rFonts w:ascii="Courier New" w:hAnsi="Courier New" w:cs="Courier New"/>
      <w:b/>
      <w:bCs/>
      <w:color w:val="FF0000"/>
      <w:szCs w:val="24"/>
    </w:rPr>
  </w:style>
  <w:style w:type="paragraph" w:customStyle="1" w:styleId="e">
    <w:name w:val="e"/>
    <w:basedOn w:val="Normal"/>
    <w:rsid w:val="00E12C1D"/>
    <w:pPr>
      <w:spacing w:before="100" w:beforeAutospacing="1" w:after="100" w:afterAutospacing="1"/>
      <w:ind w:left="240" w:right="240" w:hanging="240"/>
    </w:pPr>
    <w:rPr>
      <w:szCs w:val="24"/>
    </w:rPr>
  </w:style>
  <w:style w:type="paragraph" w:customStyle="1" w:styleId="t">
    <w:name w:val="t"/>
    <w:basedOn w:val="Normal"/>
    <w:rsid w:val="00E12C1D"/>
    <w:pPr>
      <w:spacing w:before="100" w:beforeAutospacing="1" w:after="100" w:afterAutospacing="1"/>
    </w:pPr>
    <w:rPr>
      <w:color w:val="990000"/>
      <w:szCs w:val="24"/>
    </w:rPr>
  </w:style>
  <w:style w:type="paragraph" w:customStyle="1" w:styleId="xt">
    <w:name w:val="xt"/>
    <w:basedOn w:val="Normal"/>
    <w:rsid w:val="00E12C1D"/>
    <w:pPr>
      <w:spacing w:before="100" w:beforeAutospacing="1" w:after="100" w:afterAutospacing="1"/>
    </w:pPr>
    <w:rPr>
      <w:color w:val="990099"/>
      <w:szCs w:val="24"/>
    </w:rPr>
  </w:style>
  <w:style w:type="paragraph" w:customStyle="1" w:styleId="ns">
    <w:name w:val="ns"/>
    <w:basedOn w:val="Normal"/>
    <w:rsid w:val="00E12C1D"/>
    <w:pPr>
      <w:spacing w:before="100" w:beforeAutospacing="1" w:after="100" w:afterAutospacing="1"/>
    </w:pPr>
    <w:rPr>
      <w:color w:val="FF0000"/>
      <w:szCs w:val="24"/>
    </w:rPr>
  </w:style>
  <w:style w:type="paragraph" w:customStyle="1" w:styleId="dt">
    <w:name w:val="dt"/>
    <w:basedOn w:val="Normal"/>
    <w:rsid w:val="00E12C1D"/>
    <w:pPr>
      <w:spacing w:before="100" w:beforeAutospacing="1" w:after="100" w:afterAutospacing="1"/>
    </w:pPr>
    <w:rPr>
      <w:color w:val="008000"/>
      <w:szCs w:val="24"/>
    </w:rPr>
  </w:style>
  <w:style w:type="paragraph" w:customStyle="1" w:styleId="tx">
    <w:name w:val="tx"/>
    <w:basedOn w:val="Normal"/>
    <w:rsid w:val="00E12C1D"/>
    <w:pPr>
      <w:spacing w:before="100" w:beforeAutospacing="1" w:after="100" w:afterAutospacing="1"/>
    </w:pPr>
    <w:rPr>
      <w:b/>
      <w:bCs/>
      <w:szCs w:val="24"/>
    </w:rPr>
  </w:style>
  <w:style w:type="paragraph" w:customStyle="1" w:styleId="db">
    <w:name w:val="db"/>
    <w:basedOn w:val="Normal"/>
    <w:rsid w:val="00E12C1D"/>
    <w:pPr>
      <w:pBdr>
        <w:left w:val="single" w:sz="6" w:space="4" w:color="CCCCCC"/>
      </w:pBdr>
      <w:ind w:left="240"/>
    </w:pPr>
    <w:rPr>
      <w:rFonts w:ascii="Courier" w:hAnsi="Courier"/>
      <w:szCs w:val="24"/>
    </w:rPr>
  </w:style>
  <w:style w:type="paragraph" w:customStyle="1" w:styleId="di">
    <w:name w:val="di"/>
    <w:basedOn w:val="Normal"/>
    <w:rsid w:val="00E12C1D"/>
    <w:pPr>
      <w:spacing w:before="100" w:beforeAutospacing="1" w:after="100" w:afterAutospacing="1"/>
    </w:pPr>
    <w:rPr>
      <w:rFonts w:ascii="Courier" w:hAnsi="Courier"/>
      <w:szCs w:val="24"/>
    </w:rPr>
  </w:style>
  <w:style w:type="paragraph" w:customStyle="1" w:styleId="d">
    <w:name w:val="d"/>
    <w:basedOn w:val="Normal"/>
    <w:rsid w:val="00E12C1D"/>
    <w:pPr>
      <w:spacing w:before="100" w:beforeAutospacing="1" w:after="100" w:afterAutospacing="1"/>
    </w:pPr>
    <w:rPr>
      <w:color w:val="0000FF"/>
      <w:szCs w:val="24"/>
    </w:rPr>
  </w:style>
  <w:style w:type="paragraph" w:customStyle="1" w:styleId="pi">
    <w:name w:val="pi"/>
    <w:basedOn w:val="Normal"/>
    <w:rsid w:val="00E12C1D"/>
    <w:pPr>
      <w:spacing w:before="100" w:beforeAutospacing="1" w:after="100" w:afterAutospacing="1"/>
    </w:pPr>
    <w:rPr>
      <w:color w:val="0000FF"/>
      <w:szCs w:val="24"/>
    </w:rPr>
  </w:style>
  <w:style w:type="paragraph" w:customStyle="1" w:styleId="cb">
    <w:name w:val="cb"/>
    <w:basedOn w:val="Normal"/>
    <w:rsid w:val="00E12C1D"/>
    <w:pPr>
      <w:ind w:left="240"/>
    </w:pPr>
    <w:rPr>
      <w:rFonts w:ascii="Courier" w:hAnsi="Courier"/>
      <w:color w:val="888888"/>
      <w:szCs w:val="24"/>
    </w:rPr>
  </w:style>
  <w:style w:type="paragraph" w:customStyle="1" w:styleId="ci">
    <w:name w:val="ci"/>
    <w:basedOn w:val="Normal"/>
    <w:rsid w:val="00E12C1D"/>
    <w:pPr>
      <w:spacing w:before="100" w:beforeAutospacing="1" w:after="100" w:afterAutospacing="1"/>
    </w:pPr>
    <w:rPr>
      <w:rFonts w:ascii="Courier" w:hAnsi="Courier"/>
      <w:color w:val="888888"/>
      <w:szCs w:val="24"/>
    </w:rPr>
  </w:style>
  <w:style w:type="character" w:customStyle="1" w:styleId="b1">
    <w:name w:val="b1"/>
    <w:basedOn w:val="DefaultParagraphFont"/>
    <w:rsid w:val="00E12C1D"/>
    <w:rPr>
      <w:rFonts w:ascii="Courier New" w:hAnsi="Courier New" w:cs="Courier New" w:hint="default"/>
      <w:b/>
      <w:bCs/>
      <w:strike w:val="0"/>
      <w:dstrike w:val="0"/>
      <w:color w:val="FF0000"/>
      <w:u w:val="none"/>
      <w:effect w:val="none"/>
    </w:rPr>
  </w:style>
  <w:style w:type="character" w:customStyle="1" w:styleId="pi1">
    <w:name w:val="pi1"/>
    <w:basedOn w:val="DefaultParagraphFont"/>
    <w:rsid w:val="00E12C1D"/>
    <w:rPr>
      <w:color w:val="0000FF"/>
    </w:rPr>
  </w:style>
  <w:style w:type="character" w:customStyle="1" w:styleId="ci1">
    <w:name w:val="ci1"/>
    <w:basedOn w:val="DefaultParagraphFont"/>
    <w:rsid w:val="00E12C1D"/>
    <w:rPr>
      <w:rFonts w:ascii="Courier" w:hAnsi="Courier" w:hint="default"/>
      <w:color w:val="888888"/>
      <w:sz w:val="24"/>
      <w:szCs w:val="24"/>
    </w:rPr>
  </w:style>
  <w:style w:type="character" w:customStyle="1" w:styleId="t1">
    <w:name w:val="t1"/>
    <w:basedOn w:val="DefaultParagraphFont"/>
    <w:rsid w:val="00E12C1D"/>
    <w:rPr>
      <w:color w:val="990000"/>
    </w:rPr>
  </w:style>
  <w:style w:type="character" w:customStyle="1" w:styleId="ns1">
    <w:name w:val="ns1"/>
    <w:basedOn w:val="DefaultParagraphFont"/>
    <w:rsid w:val="00E12C1D"/>
    <w:rPr>
      <w:color w:val="FF0000"/>
    </w:rPr>
  </w:style>
  <w:style w:type="character" w:customStyle="1" w:styleId="bodycopy">
    <w:name w:val="bodycopy"/>
    <w:basedOn w:val="DefaultParagraphFont"/>
    <w:rsid w:val="00E12C1D"/>
  </w:style>
  <w:style w:type="character" w:customStyle="1" w:styleId="boldbodycopy">
    <w:name w:val="boldbodycopy"/>
    <w:basedOn w:val="DefaultParagraphFont"/>
    <w:rsid w:val="00E12C1D"/>
  </w:style>
  <w:style w:type="character" w:customStyle="1" w:styleId="cmbx-101">
    <w:name w:val="cmbx-101"/>
    <w:basedOn w:val="DefaultParagraphFont"/>
    <w:rsid w:val="00E12C1D"/>
    <w:rPr>
      <w:b/>
      <w:bCs/>
    </w:rPr>
  </w:style>
  <w:style w:type="paragraph" w:styleId="TOAHeading">
    <w:name w:val="toa heading"/>
    <w:basedOn w:val="Normal"/>
    <w:next w:val="Normal"/>
    <w:rsid w:val="00E12C1D"/>
    <w:pPr>
      <w:spacing w:before="120"/>
    </w:pPr>
    <w:rPr>
      <w:rFonts w:cs="Arial"/>
      <w:b/>
      <w:bCs/>
      <w:szCs w:val="24"/>
    </w:rPr>
  </w:style>
  <w:style w:type="paragraph" w:customStyle="1" w:styleId="pbody">
    <w:name w:val="pbody"/>
    <w:basedOn w:val="Normal"/>
    <w:rsid w:val="00E12C1D"/>
    <w:pPr>
      <w:spacing w:before="100" w:beforeAutospacing="1" w:after="100" w:afterAutospacing="1"/>
    </w:pPr>
    <w:rPr>
      <w:szCs w:val="24"/>
    </w:rPr>
  </w:style>
  <w:style w:type="paragraph" w:customStyle="1" w:styleId="m">
    <w:name w:val="m"/>
    <w:basedOn w:val="Normal"/>
    <w:rsid w:val="00E12C1D"/>
    <w:pPr>
      <w:spacing w:before="100" w:beforeAutospacing="1" w:after="100" w:afterAutospacing="1"/>
    </w:pPr>
    <w:rPr>
      <w:color w:val="0000FF"/>
      <w:szCs w:val="24"/>
    </w:rPr>
  </w:style>
  <w:style w:type="character" w:customStyle="1" w:styleId="m1">
    <w:name w:val="m1"/>
    <w:basedOn w:val="DefaultParagraphFont"/>
    <w:rsid w:val="00E12C1D"/>
    <w:rPr>
      <w:color w:val="0000FF"/>
    </w:rPr>
  </w:style>
  <w:style w:type="paragraph" w:styleId="Date">
    <w:name w:val="Date"/>
    <w:basedOn w:val="Normal"/>
    <w:next w:val="Normal"/>
    <w:link w:val="DateChar"/>
    <w:rsid w:val="00E12C1D"/>
  </w:style>
  <w:style w:type="character" w:customStyle="1" w:styleId="DateChar">
    <w:name w:val="Date Char"/>
    <w:basedOn w:val="DefaultParagraphFont"/>
    <w:link w:val="Date"/>
    <w:rsid w:val="00E12C1D"/>
    <w:rPr>
      <w:rFonts w:ascii="Calibri" w:eastAsia="Calibri" w:hAnsi="Calibri"/>
      <w:sz w:val="22"/>
      <w:szCs w:val="22"/>
    </w:rPr>
  </w:style>
  <w:style w:type="character" w:styleId="HTMLVariable">
    <w:name w:val="HTML Variable"/>
    <w:basedOn w:val="DefaultParagraphFont"/>
    <w:uiPriority w:val="99"/>
    <w:unhideWhenUsed/>
    <w:rsid w:val="00E12C1D"/>
    <w:rPr>
      <w:i/>
      <w:iCs/>
    </w:rPr>
  </w:style>
  <w:style w:type="character" w:customStyle="1" w:styleId="BodyTextAfterTableChar">
    <w:name w:val="Body Text After Table Char"/>
    <w:basedOn w:val="BodyTextChar"/>
    <w:link w:val="BodyTextAfterTable"/>
    <w:rsid w:val="00E12C1D"/>
    <w:rPr>
      <w:rFonts w:ascii="Arial" w:eastAsiaTheme="minorEastAsia" w:hAnsi="Arial" w:cstheme="minorBidi"/>
      <w:sz w:val="18"/>
      <w:szCs w:val="22"/>
      <w:lang w:val="x-none" w:eastAsia="x-none" w:bidi="hi-IN"/>
    </w:rPr>
  </w:style>
  <w:style w:type="table" w:customStyle="1" w:styleId="LightShading1">
    <w:name w:val="Light Shading1"/>
    <w:basedOn w:val="TableNormal"/>
    <w:uiPriority w:val="60"/>
    <w:rsid w:val="00E12C1D"/>
    <w:rPr>
      <w:color w:val="000000" w:themeColor="text1" w:themeShade="BF"/>
      <w:lang w:bidi="hi-IN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DecimalAligned">
    <w:name w:val="Decimal Aligned"/>
    <w:basedOn w:val="Normal"/>
    <w:uiPriority w:val="40"/>
    <w:qFormat/>
    <w:rsid w:val="00E12C1D"/>
    <w:pPr>
      <w:tabs>
        <w:tab w:val="decimal" w:pos="360"/>
      </w:tabs>
    </w:pPr>
    <w:rPr>
      <w:rFonts w:asciiTheme="minorHAnsi" w:hAnsiTheme="minorHAnsi"/>
    </w:rPr>
  </w:style>
  <w:style w:type="table" w:styleId="MediumShading2-Accent5">
    <w:name w:val="Medium Shading 2 Accent 5"/>
    <w:basedOn w:val="TableNormal"/>
    <w:uiPriority w:val="64"/>
    <w:rsid w:val="00E12C1D"/>
    <w:rPr>
      <w:rFonts w:asciiTheme="minorHAnsi" w:eastAsiaTheme="minorEastAsia" w:hAnsiTheme="minorHAnsi" w:cstheme="minorBidi"/>
      <w:sz w:val="22"/>
      <w:szCs w:val="22"/>
      <w:lang w:bidi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ShortReturnAddress">
    <w:name w:val="Short Return Address"/>
    <w:basedOn w:val="Normal"/>
    <w:rsid w:val="00E12C1D"/>
  </w:style>
  <w:style w:type="paragraph" w:styleId="BodyTextFirstIndent">
    <w:name w:val="Body Text First Indent"/>
    <w:basedOn w:val="BodyText"/>
    <w:link w:val="BodyTextFirstIndentChar"/>
    <w:autoRedefine/>
    <w:rsid w:val="00E12C1D"/>
    <w:pPr>
      <w:spacing w:before="20" w:after="240"/>
      <w:ind w:firstLine="216"/>
    </w:pPr>
    <w:rPr>
      <w:rFonts w:eastAsiaTheme="minorEastAsia" w:cstheme="minorBidi"/>
      <w:lang w:bidi="hi-IN"/>
    </w:rPr>
  </w:style>
  <w:style w:type="character" w:customStyle="1" w:styleId="BodyTextFirstIndentChar">
    <w:name w:val="Body Text First Indent Char"/>
    <w:basedOn w:val="BodyTextChar"/>
    <w:link w:val="BodyTextFirstIndent"/>
    <w:rsid w:val="00E12C1D"/>
    <w:rPr>
      <w:rFonts w:ascii="Arial" w:eastAsiaTheme="minorEastAsia" w:hAnsi="Arial" w:cstheme="minorBidi"/>
      <w:sz w:val="18"/>
      <w:szCs w:val="22"/>
      <w:lang w:val="x-none" w:eastAsia="x-none" w:bidi="hi-IN"/>
    </w:rPr>
  </w:style>
  <w:style w:type="paragraph" w:customStyle="1" w:styleId="k">
    <w:name w:val="k"/>
    <w:basedOn w:val="Normal"/>
    <w:rsid w:val="00E12C1D"/>
    <w:pPr>
      <w:spacing w:before="100" w:beforeAutospacing="1" w:after="100" w:afterAutospacing="1"/>
      <w:ind w:left="240" w:right="240" w:hanging="240"/>
    </w:pPr>
    <w:rPr>
      <w:szCs w:val="24"/>
    </w:rPr>
  </w:style>
  <w:style w:type="character" w:customStyle="1" w:styleId="sensecontent2">
    <w:name w:val="sense_content2"/>
    <w:rsid w:val="00E12C1D"/>
    <w:rPr>
      <w:rFonts w:ascii="Times New Roman" w:hAnsi="Times New Roman" w:cs="Times New Roman" w:hint="default"/>
      <w:b w:val="0"/>
      <w:bCs w:val="0"/>
    </w:rPr>
  </w:style>
  <w:style w:type="numbering" w:customStyle="1" w:styleId="Style1">
    <w:name w:val="Style1"/>
    <w:uiPriority w:val="99"/>
    <w:rsid w:val="00E12C1D"/>
    <w:pPr>
      <w:numPr>
        <w:numId w:val="11"/>
      </w:numPr>
    </w:pPr>
  </w:style>
  <w:style w:type="numbering" w:customStyle="1" w:styleId="Style2">
    <w:name w:val="Style2"/>
    <w:uiPriority w:val="99"/>
    <w:rsid w:val="00E12C1D"/>
    <w:pPr>
      <w:numPr>
        <w:numId w:val="12"/>
      </w:numPr>
    </w:pPr>
  </w:style>
  <w:style w:type="character" w:customStyle="1" w:styleId="A11">
    <w:name w:val="A11"/>
    <w:uiPriority w:val="99"/>
    <w:rsid w:val="00E12C1D"/>
    <w:rPr>
      <w:rFonts w:cs="Minion Pro"/>
      <w:color w:val="000000"/>
    </w:rPr>
  </w:style>
  <w:style w:type="paragraph" w:customStyle="1" w:styleId="TableHeader">
    <w:name w:val="Table Header"/>
    <w:basedOn w:val="BodyText"/>
    <w:qFormat/>
    <w:rsid w:val="00E12C1D"/>
    <w:pPr>
      <w:spacing w:before="20" w:after="240"/>
      <w:jc w:val="center"/>
    </w:pPr>
    <w:rPr>
      <w:rFonts w:eastAsiaTheme="minorEastAsia" w:cstheme="minorBidi"/>
      <w:b/>
      <w:sz w:val="20"/>
      <w:lang w:bidi="hi-IN"/>
    </w:rPr>
  </w:style>
  <w:style w:type="paragraph" w:customStyle="1" w:styleId="JavaMethodHeader">
    <w:name w:val="Java Method Header"/>
    <w:basedOn w:val="JavaCode"/>
    <w:next w:val="BodyText"/>
    <w:link w:val="JavaMethodHeaderChar"/>
    <w:qFormat/>
    <w:rsid w:val="00E12C1D"/>
    <w:pPr>
      <w:keepNext/>
      <w:shd w:val="clear" w:color="auto" w:fill="D9D9D9" w:themeFill="background1" w:themeFillShade="D9"/>
      <w:spacing w:before="360" w:after="80"/>
    </w:pPr>
  </w:style>
  <w:style w:type="character" w:customStyle="1" w:styleId="JavaMethodHeaderChar">
    <w:name w:val="Java Method Header Char"/>
    <w:basedOn w:val="JavaCodeChar"/>
    <w:link w:val="JavaMethodHeader"/>
    <w:rsid w:val="00E12C1D"/>
    <w:rPr>
      <w:rFonts w:ascii="TheSansMonoConNormal" w:eastAsiaTheme="minorEastAsia" w:hAnsi="TheSansMonoConNormal" w:cstheme="minorBidi"/>
      <w:noProof/>
      <w:sz w:val="18"/>
      <w:szCs w:val="22"/>
      <w:shd w:val="clear" w:color="auto" w:fill="D9D9D9" w:themeFill="background1" w:themeFillShade="D9"/>
      <w:lang w:val="x-none" w:eastAsia="x-none"/>
    </w:rPr>
  </w:style>
  <w:style w:type="paragraph" w:customStyle="1" w:styleId="ListBulletLast">
    <w:name w:val="List Bullet Last"/>
    <w:basedOn w:val="ListBullet"/>
    <w:next w:val="BodyText"/>
    <w:qFormat/>
    <w:rsid w:val="00E12C1D"/>
    <w:pPr>
      <w:spacing w:after="240"/>
      <w:contextualSpacing/>
    </w:pPr>
  </w:style>
  <w:style w:type="character" w:customStyle="1" w:styleId="JavaBookKeywords">
    <w:name w:val="Java Book Keywords"/>
    <w:basedOn w:val="BodyTextChar"/>
    <w:uiPriority w:val="1"/>
    <w:rsid w:val="00E12C1D"/>
    <w:rPr>
      <w:rFonts w:ascii="Courier New" w:eastAsiaTheme="minorEastAsia" w:hAnsi="Courier New" w:cstheme="minorBidi"/>
      <w:sz w:val="20"/>
      <w:szCs w:val="22"/>
      <w:lang w:val="x-none" w:eastAsia="x-none"/>
    </w:rPr>
  </w:style>
  <w:style w:type="paragraph" w:customStyle="1" w:styleId="JavaBookNumberList">
    <w:name w:val="Java Book Number List"/>
    <w:basedOn w:val="ListBullet"/>
    <w:qFormat/>
    <w:rsid w:val="00E12C1D"/>
    <w:pPr>
      <w:numPr>
        <w:numId w:val="14"/>
      </w:numPr>
    </w:pPr>
  </w:style>
  <w:style w:type="paragraph" w:customStyle="1" w:styleId="JavaBookNumberListLast">
    <w:name w:val="Java Book Number List Last"/>
    <w:basedOn w:val="JavaBookNumberList"/>
    <w:next w:val="BodyText"/>
    <w:qFormat/>
    <w:rsid w:val="00E12C1D"/>
    <w:pPr>
      <w:spacing w:after="240"/>
      <w:ind w:left="357" w:hanging="357"/>
    </w:pPr>
  </w:style>
  <w:style w:type="character" w:customStyle="1" w:styleId="BlackDingbat">
    <w:name w:val="Black Dingbat"/>
    <w:rsid w:val="00E12C1D"/>
    <w:rPr>
      <w:rFonts w:ascii="ZapfDingbats" w:hAnsi="ZapfDingbats"/>
      <w:color w:val="auto"/>
      <w:szCs w:val="24"/>
    </w:rPr>
  </w:style>
  <w:style w:type="character" w:customStyle="1" w:styleId="GrayDingbat">
    <w:name w:val="Gray Dingbat"/>
    <w:basedOn w:val="BlackDingbat"/>
    <w:uiPriority w:val="1"/>
    <w:qFormat/>
    <w:rsid w:val="00E12C1D"/>
    <w:rPr>
      <w:rFonts w:ascii="ZapfDingbats" w:hAnsi="ZapfDingbats"/>
      <w:color w:val="BFBFBF"/>
      <w:szCs w:val="24"/>
    </w:rPr>
  </w:style>
  <w:style w:type="paragraph" w:customStyle="1" w:styleId="Figure">
    <w:name w:val="Figure"/>
    <w:next w:val="Normal"/>
    <w:rsid w:val="00E12C1D"/>
    <w:pPr>
      <w:spacing w:before="120" w:after="120"/>
    </w:pPr>
    <w:rPr>
      <w:rFonts w:ascii="Arial" w:hAnsi="Arial"/>
      <w:sz w:val="18"/>
    </w:rPr>
  </w:style>
  <w:style w:type="paragraph" w:customStyle="1" w:styleId="SideBarCode">
    <w:name w:val="Side Bar Code"/>
    <w:basedOn w:val="Normal"/>
    <w:link w:val="SideBarCodeChar"/>
    <w:qFormat/>
    <w:rsid w:val="00E12C1D"/>
    <w:pPr>
      <w:spacing w:before="360" w:after="240"/>
      <w:ind w:left="288" w:right="288"/>
      <w:contextualSpacing/>
    </w:pPr>
    <w:rPr>
      <w:rFonts w:ascii="HelveticaNeue Condensed" w:hAnsi="HelveticaNeue Condensed"/>
      <w:sz w:val="20"/>
      <w:lang w:val="x-none" w:eastAsia="x-none"/>
    </w:rPr>
  </w:style>
  <w:style w:type="character" w:customStyle="1" w:styleId="SideBarCodeChar">
    <w:name w:val="Side Bar Code Char"/>
    <w:link w:val="SideBarCode"/>
    <w:rsid w:val="00E12C1D"/>
    <w:rPr>
      <w:rFonts w:ascii="HelveticaNeue Condensed" w:eastAsia="Calibri" w:hAnsi="HelveticaNeue Condensed"/>
      <w:szCs w:val="22"/>
      <w:lang w:val="x-none" w:eastAsia="x-none"/>
    </w:rPr>
  </w:style>
  <w:style w:type="paragraph" w:customStyle="1" w:styleId="FMSubtitle1">
    <w:name w:val="FM Subtitle 1"/>
    <w:basedOn w:val="Normal"/>
    <w:locked/>
    <w:rsid w:val="00E12C1D"/>
    <w:pPr>
      <w:spacing w:before="120" w:after="240"/>
    </w:pPr>
    <w:rPr>
      <w:rFonts w:ascii="HelveticaNeue Condensed" w:hAnsi="HelveticaNeue Condensed"/>
      <w:sz w:val="60"/>
    </w:rPr>
  </w:style>
  <w:style w:type="paragraph" w:customStyle="1" w:styleId="TOC22">
    <w:name w:val="TOC 22"/>
    <w:basedOn w:val="Normal"/>
    <w:next w:val="Normal"/>
    <w:uiPriority w:val="39"/>
    <w:locked/>
    <w:rsid w:val="00E12C1D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2">
    <w:name w:val="TOC 32"/>
    <w:basedOn w:val="Normal"/>
    <w:next w:val="Normal"/>
    <w:autoRedefine/>
    <w:uiPriority w:val="39"/>
    <w:locked/>
    <w:rsid w:val="00E12C1D"/>
    <w:pPr>
      <w:tabs>
        <w:tab w:val="right" w:leader="dot" w:pos="8626"/>
      </w:tabs>
      <w:spacing w:after="120" w:line="240" w:lineRule="auto"/>
      <w:ind w:left="475"/>
      <w:contextualSpacing/>
    </w:pPr>
    <w:rPr>
      <w:rFonts w:ascii="HelveticaNeue MediumCond" w:hAnsi="HelveticaNeue MediumCond"/>
    </w:rPr>
  </w:style>
  <w:style w:type="character" w:customStyle="1" w:styleId="DingbatSymbol">
    <w:name w:val="Dingbat Symbol"/>
    <w:basedOn w:val="DefaultParagraphFont"/>
    <w:uiPriority w:val="1"/>
    <w:locked/>
    <w:rsid w:val="00E12C1D"/>
    <w:rPr>
      <w:rFonts w:ascii="ZapfDingbats" w:eastAsia="Calibri" w:hAnsi="ZapfDingbats" w:cs="Times New Roman"/>
      <w:color w:val="BFBFBF"/>
      <w:szCs w:val="24"/>
    </w:rPr>
  </w:style>
  <w:style w:type="character" w:customStyle="1" w:styleId="FMAuthorChar">
    <w:name w:val="FM Author Char"/>
    <w:link w:val="FMAuthor"/>
    <w:rsid w:val="00E12C1D"/>
    <w:rPr>
      <w:rFonts w:ascii="HelveticaNeue MediumExt" w:eastAsia="Calibri" w:hAnsi="HelveticaNeue MediumExt"/>
      <w:sz w:val="32"/>
      <w:szCs w:val="24"/>
      <w:lang w:val="x-none" w:eastAsia="x-none"/>
    </w:rPr>
  </w:style>
  <w:style w:type="paragraph" w:customStyle="1" w:styleId="HeaderWHITE">
    <w:name w:val="Header WHITE"/>
    <w:basedOn w:val="Header"/>
    <w:qFormat/>
    <w:locked/>
    <w:rsid w:val="00E12C1D"/>
    <w:rPr>
      <w:rFonts w:eastAsia="PMingLiU"/>
      <w:color w:val="FFFFFF"/>
    </w:rPr>
  </w:style>
  <w:style w:type="character" w:customStyle="1" w:styleId="FMCopyrightChar">
    <w:name w:val="FM Copyright Char"/>
    <w:link w:val="FMCopyright"/>
    <w:rsid w:val="00E12C1D"/>
    <w:rPr>
      <w:rFonts w:ascii="Utopia" w:hAnsi="Utopia"/>
      <w:sz w:val="16"/>
    </w:rPr>
  </w:style>
  <w:style w:type="character" w:customStyle="1" w:styleId="FMEditionChar">
    <w:name w:val="FM Edition Char"/>
    <w:basedOn w:val="DefaultParagraphFont"/>
    <w:link w:val="FMEdition"/>
    <w:rsid w:val="00E12C1D"/>
    <w:rPr>
      <w:rFonts w:ascii="HelveticaNeue MediumCond" w:eastAsia="Calibri" w:hAnsi="HelveticaNeue MediumCond"/>
      <w:color w:val="808080"/>
      <w:sz w:val="48"/>
      <w:szCs w:val="22"/>
    </w:rPr>
  </w:style>
  <w:style w:type="paragraph" w:customStyle="1" w:styleId="ToCPart">
    <w:name w:val="ToC Part"/>
    <w:basedOn w:val="TOC1"/>
    <w:locked/>
    <w:rsid w:val="00E12C1D"/>
    <w:pPr>
      <w:spacing w:after="0" w:line="240" w:lineRule="auto"/>
    </w:pPr>
    <w:rPr>
      <w:rFonts w:ascii="HelveticaNeue MediumCond" w:hAnsi="HelveticaNeue MediumCond"/>
      <w:b w:val="0"/>
      <w:bCs w:val="0"/>
      <w:sz w:val="26"/>
    </w:rPr>
  </w:style>
  <w:style w:type="paragraph" w:customStyle="1" w:styleId="PartTextCont">
    <w:name w:val="Part Text Cont."/>
    <w:basedOn w:val="Normal"/>
    <w:qFormat/>
    <w:locked/>
    <w:rsid w:val="00E12C1D"/>
    <w:pPr>
      <w:spacing w:after="0" w:line="240" w:lineRule="auto"/>
      <w:ind w:firstLine="720"/>
      <w:contextualSpacing/>
    </w:pPr>
    <w:rPr>
      <w:rFonts w:ascii="Utopia" w:hAnsi="Utopia"/>
      <w:spacing w:val="-6"/>
      <w:sz w:val="20"/>
    </w:rPr>
  </w:style>
  <w:style w:type="character" w:customStyle="1" w:styleId="PartNumberChar">
    <w:name w:val="Part Number Char"/>
    <w:basedOn w:val="DefaultParagraphFont"/>
    <w:link w:val="PartNumber"/>
    <w:rsid w:val="00E12C1D"/>
    <w:rPr>
      <w:rFonts w:ascii="Arial" w:eastAsia="Calibri" w:hAnsi="Arial"/>
      <w:b/>
      <w:caps/>
      <w:sz w:val="52"/>
      <w:szCs w:val="28"/>
    </w:rPr>
  </w:style>
  <w:style w:type="character" w:customStyle="1" w:styleId="PartTitleChar">
    <w:name w:val="Part Title Char"/>
    <w:basedOn w:val="DefaultParagraphFont"/>
    <w:link w:val="PartTitle"/>
    <w:rsid w:val="00E12C1D"/>
    <w:rPr>
      <w:rFonts w:ascii="Arial" w:eastAsia="Calibri" w:hAnsi="Arial"/>
      <w:b/>
      <w:sz w:val="64"/>
      <w:szCs w:val="48"/>
    </w:rPr>
  </w:style>
  <w:style w:type="character" w:customStyle="1" w:styleId="FMHeadChar">
    <w:name w:val="FM Head Char"/>
    <w:basedOn w:val="DefaultParagraphFont"/>
    <w:link w:val="FMHead"/>
    <w:rsid w:val="00E12C1D"/>
    <w:rPr>
      <w:rFonts w:ascii="Arial Narrow" w:eastAsia="Calibri" w:hAnsi="Arial Narrow"/>
      <w:b/>
      <w:spacing w:val="-20"/>
      <w:sz w:val="60"/>
      <w:szCs w:val="48"/>
    </w:rPr>
  </w:style>
  <w:style w:type="character" w:customStyle="1" w:styleId="apple-converted-space">
    <w:name w:val="apple-converted-space"/>
    <w:basedOn w:val="DefaultParagraphFont"/>
    <w:rsid w:val="00E12C1D"/>
  </w:style>
  <w:style w:type="character" w:customStyle="1" w:styleId="plusline1">
    <w:name w:val="plusline1"/>
    <w:basedOn w:val="DefaultParagraphFont"/>
    <w:rsid w:val="00E12C1D"/>
    <w:rPr>
      <w:color w:val="008000"/>
    </w:rPr>
  </w:style>
  <w:style w:type="character" w:styleId="CommentReference">
    <w:name w:val="annotation reference"/>
    <w:semiHidden/>
    <w:rsid w:val="00F604A6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rsid w:val="00F604A6"/>
    <w:rPr>
      <w:rFonts w:ascii="Times" w:hAnsi="Times"/>
      <w:sz w:val="20"/>
    </w:rPr>
  </w:style>
  <w:style w:type="character" w:customStyle="1" w:styleId="CommentTextChar">
    <w:name w:val="Comment Text Char"/>
    <w:basedOn w:val="DefaultParagraphFont"/>
    <w:link w:val="CommentText"/>
    <w:semiHidden/>
    <w:rsid w:val="00F604A6"/>
    <w:rPr>
      <w:rFonts w:ascii="Times" w:eastAsiaTheme="minorHAnsi" w:hAnsi="Times" w:cstheme="minorBidi"/>
      <w:szCs w:val="22"/>
    </w:rPr>
  </w:style>
  <w:style w:type="paragraph" w:customStyle="1" w:styleId="JavaCodeOutput">
    <w:name w:val="Java Code Output"/>
    <w:basedOn w:val="JavaCode"/>
    <w:qFormat/>
    <w:rsid w:val="00F604A6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before="100"/>
    </w:pPr>
    <w:rPr>
      <w:rFonts w:eastAsia="Times New Roman" w:cs="Times New Roman"/>
      <w:lang w:val="en-US" w:eastAsia="en-US"/>
    </w:rPr>
  </w:style>
  <w:style w:type="paragraph" w:styleId="CommentSubject">
    <w:name w:val="annotation subject"/>
    <w:basedOn w:val="CommentText"/>
    <w:next w:val="CommentText"/>
    <w:link w:val="CommentSubjectChar"/>
    <w:rsid w:val="00F604A6"/>
    <w:rPr>
      <w:rFonts w:ascii="Calibri" w:hAnsi="Calibri"/>
      <w:b/>
      <w:bCs/>
      <w:szCs w:val="20"/>
    </w:rPr>
  </w:style>
  <w:style w:type="character" w:customStyle="1" w:styleId="CommentSubjectChar">
    <w:name w:val="Comment Subject Char"/>
    <w:basedOn w:val="CommentTextChar"/>
    <w:link w:val="CommentSubject"/>
    <w:rsid w:val="00F604A6"/>
    <w:rPr>
      <w:rFonts w:ascii="Calibri" w:eastAsiaTheme="minorHAnsi" w:hAnsi="Calibri" w:cstheme="minorBidi"/>
      <w:b/>
      <w:bCs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6122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7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33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1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40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15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773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3620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6121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86971622">
                                  <w:marLeft w:val="0"/>
                                  <w:marRight w:val="19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1715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0364299">
                                          <w:marLeft w:val="0"/>
                                          <w:marRight w:val="19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7597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125087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44234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082638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0872541">
                                                              <w:marLeft w:val="0"/>
                                                              <w:marRight w:val="0"/>
                                                              <w:marTop w:val="735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61258294">
                                                                  <w:marLeft w:val="450"/>
                                                                  <w:marRight w:val="45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265966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11060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610124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307070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single" w:sz="6" w:space="0" w:color="auto"/>
                                                                                    <w:bottom w:val="none" w:sz="0" w:space="0" w:color="auto"/>
                                                                                    <w:right w:val="single" w:sz="6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16043461">
                                                                                      <w:marLeft w:val="150"/>
                                                                                      <w:marRight w:val="15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195356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09195743">
                                                                                              <w:marLeft w:val="0"/>
                                                                                              <w:marRight w:val="12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8048439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423839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8960247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53271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120103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250912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285038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929513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15329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131182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6341656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652349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661585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30547943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4583752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46072840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46420586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0240459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1803116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4797541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5726850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71967104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76284297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78080444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011897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128668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1599834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7585090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959430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4014261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4669398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9464637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069084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5003919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9847854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1852530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3621560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510166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6964227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7822998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8116838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0536791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5948016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6380134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7613983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31649620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39867061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40590934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49009464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4954132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3480584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6371708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7373435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871516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1667273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2596255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333201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4438971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638554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766912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301087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3161460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3585987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8253051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0056545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1104969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3187117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849016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90356482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9984113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348431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8348219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8807179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0680204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1343336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1663626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761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37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2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560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035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3993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680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0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90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6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1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58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57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65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13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1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4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72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93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5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05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2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46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0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16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04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9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kishori\books\Java_9\Apress\BeginningJava9Fundamentals\Excercises\staging\a_ChXX_XXX_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6350" cmpd="sng">
          <a:solidFill>
            <a:schemeClr val="tx1"/>
          </a:solidFill>
        </a:ln>
      </a:spPr>
      <a:bodyPr rot="0" spcFirstLastPara="0" vert="horz" wrap="square" lIns="0" tIns="0" rIns="0" bIns="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 w="6350">
          <a:solidFill>
            <a:schemeClr val="tx1"/>
          </a:solidFill>
          <a:headEnd type="none"/>
          <a:tailEnd type="non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05D12A4-04DE-4D00-90EF-39F76CA099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a_ChXX_XXX_Template.dotx</Template>
  <TotalTime>1446</TotalTime>
  <Pages>1</Pages>
  <Words>541</Words>
  <Characters>3088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Apress Standard Book Design</vt:lpstr>
    </vt:vector>
  </TitlesOfParts>
  <Company>SPi</Company>
  <LinksUpToDate>false</LinksUpToDate>
  <CharactersWithSpaces>3622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Apress Standard Book Design</dc:title>
  <dc:subject/>
  <dc:creator>ksharan</dc:creator>
  <cp:keywords/>
  <dc:description/>
  <cp:lastModifiedBy>Kishori  Sharan</cp:lastModifiedBy>
  <cp:revision>33</cp:revision>
  <cp:lastPrinted>2009-03-19T15:05:00Z</cp:lastPrinted>
  <dcterms:created xsi:type="dcterms:W3CDTF">2017-08-05T19:10:00Z</dcterms:created>
  <dcterms:modified xsi:type="dcterms:W3CDTF">2017-12-17T02:46:00Z</dcterms:modified>
</cp:coreProperties>
</file>